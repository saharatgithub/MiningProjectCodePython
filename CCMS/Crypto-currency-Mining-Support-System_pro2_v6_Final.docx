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5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D11CD0" w14:textId="10553482" w:rsidR="00D66E22" w:rsidRPr="0010416E" w:rsidRDefault="00C24C98" w:rsidP="00D66E22">
      <w:pPr>
        <w:pStyle w:val="Title"/>
      </w:pPr>
      <w:bookmarkStart w:id="0" w:name="_Hlk7983722"/>
      <w:r w:rsidRPr="0010416E">
        <w:rPr>
          <w:noProof/>
        </w:rPr>
        <w:drawing>
          <wp:anchor distT="0" distB="0" distL="114300" distR="114300" simplePos="0" relativeHeight="251659264" behindDoc="1" locked="0" layoutInCell="1" allowOverlap="1" wp14:anchorId="0A696403" wp14:editId="082E6BB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1F07">
        <w:rPr>
          <w:cs/>
        </w:rPr>
        <w:tab/>
      </w:r>
    </w:p>
    <w:p w14:paraId="684B3BF7" w14:textId="77777777" w:rsidR="00D66E22" w:rsidRPr="0010416E" w:rsidRDefault="00D66E22" w:rsidP="00D66E22">
      <w:pPr>
        <w:pStyle w:val="Title"/>
      </w:pPr>
    </w:p>
    <w:p w14:paraId="29486752" w14:textId="77777777" w:rsidR="00D66E22" w:rsidRPr="0010416E" w:rsidRDefault="00D66E22" w:rsidP="00D66E22">
      <w:pPr>
        <w:pStyle w:val="Title"/>
      </w:pPr>
    </w:p>
    <w:p w14:paraId="59B0808A" w14:textId="77777777" w:rsidR="00D66E22" w:rsidRPr="0010416E" w:rsidRDefault="00D66E22" w:rsidP="00D66E22">
      <w:pPr>
        <w:pStyle w:val="Title"/>
      </w:pPr>
    </w:p>
    <w:p w14:paraId="63402079" w14:textId="77777777" w:rsidR="00D66E22" w:rsidRPr="0010416E" w:rsidRDefault="00D66E22" w:rsidP="00D66E22">
      <w:pPr>
        <w:pStyle w:val="Title"/>
      </w:pPr>
    </w:p>
    <w:p w14:paraId="2E2AA2D7" w14:textId="77777777" w:rsidR="00D66E22" w:rsidRPr="0010416E" w:rsidRDefault="008168D7" w:rsidP="00C877B3">
      <w:pPr>
        <w:pStyle w:val="Title"/>
        <w:spacing w:after="0"/>
        <w:rPr>
          <w:sz w:val="40"/>
          <w:szCs w:val="40"/>
        </w:rPr>
      </w:pPr>
      <w:r w:rsidRPr="008168D7">
        <w:rPr>
          <w:sz w:val="40"/>
          <w:szCs w:val="40"/>
          <w:cs/>
        </w:rPr>
        <w:t>ระบบสนับสนุนการทำเหมืองเงินคริปโต</w:t>
      </w:r>
    </w:p>
    <w:p w14:paraId="34B5E6A0" w14:textId="77777777" w:rsidR="00A22B14" w:rsidRPr="0010416E" w:rsidRDefault="008168D7" w:rsidP="00E5091F">
      <w:pPr>
        <w:pStyle w:val="Title"/>
        <w:spacing w:after="0"/>
      </w:pPr>
      <w:r w:rsidRPr="008168D7">
        <w:rPr>
          <w:sz w:val="40"/>
          <w:szCs w:val="40"/>
        </w:rPr>
        <w:t>Crypto-currency Mining Support System</w:t>
      </w:r>
    </w:p>
    <w:p w14:paraId="415D5DC5" w14:textId="77777777" w:rsidR="00D66E22" w:rsidRPr="0010416E" w:rsidRDefault="00D66E22" w:rsidP="00A22B14">
      <w:pPr>
        <w:pStyle w:val="Title"/>
        <w:spacing w:after="0"/>
        <w:rPr>
          <w:sz w:val="40"/>
          <w:szCs w:val="40"/>
        </w:rPr>
      </w:pPr>
    </w:p>
    <w:p w14:paraId="35E319A5" w14:textId="77777777" w:rsidR="00D66E22" w:rsidRPr="0010416E" w:rsidRDefault="00D66E22" w:rsidP="00D66E22"/>
    <w:p w14:paraId="645BA8EE" w14:textId="77777777" w:rsidR="00D66E22" w:rsidRPr="0010416E" w:rsidRDefault="00D66E22" w:rsidP="00D66E22">
      <w:pPr>
        <w:pStyle w:val="Title"/>
      </w:pPr>
    </w:p>
    <w:p w14:paraId="2B6C9212" w14:textId="77777777" w:rsidR="00D66E22" w:rsidRPr="0010416E" w:rsidRDefault="00D66E22" w:rsidP="00D66E22">
      <w:pPr>
        <w:pStyle w:val="Title"/>
      </w:pPr>
    </w:p>
    <w:p w14:paraId="7F2C8DAF" w14:textId="77777777" w:rsidR="00D66E22" w:rsidRPr="0010416E" w:rsidRDefault="00D66E22" w:rsidP="00DE4BE4"/>
    <w:p w14:paraId="6B4467E9" w14:textId="77777777" w:rsidR="0010416E" w:rsidRPr="0010416E" w:rsidRDefault="0010416E" w:rsidP="0010416E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3A5340DE" w14:textId="77777777" w:rsidR="00D66E22" w:rsidRPr="0010416E" w:rsidRDefault="00DE4BE4" w:rsidP="00DE4BE4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26EC5BCB" w14:textId="77777777" w:rsidR="00D66E22" w:rsidRPr="0010416E" w:rsidRDefault="008168D7" w:rsidP="00B706C5">
      <w:pPr>
        <w:pStyle w:val="SubtitleCover"/>
        <w:rPr>
          <w:cs/>
        </w:rPr>
      </w:pPr>
      <w:r w:rsidRPr="008168D7">
        <w:rPr>
          <w:rFonts w:ascii="TH SarabunPSK" w:hAnsi="TH SarabunPSK"/>
          <w:b/>
          <w:bCs/>
          <w:sz w:val="36"/>
          <w:szCs w:val="36"/>
          <w:cs/>
        </w:rPr>
        <w:t>นายสุชน ดงอานนท์</w:t>
      </w:r>
      <w:r>
        <w:rPr>
          <w:rFonts w:ascii="TH SarabunPSK" w:hAnsi="TH SarabunPSK"/>
          <w:b/>
          <w:bCs/>
          <w:sz w:val="36"/>
          <w:szCs w:val="36"/>
        </w:rPr>
        <w:br/>
      </w:r>
      <w:r>
        <w:rPr>
          <w:rFonts w:ascii="TH SarabunPSK" w:hAnsi="TH SarabunPSK" w:hint="cs"/>
          <w:b/>
          <w:bCs/>
          <w:sz w:val="36"/>
          <w:szCs w:val="36"/>
          <w:cs/>
        </w:rPr>
        <w:t>นายสหรัฐ จันทร</w:t>
      </w:r>
    </w:p>
    <w:p w14:paraId="548A37BD" w14:textId="77777777" w:rsidR="00D66E22" w:rsidRPr="0010416E" w:rsidRDefault="00D66E22" w:rsidP="00D65482"/>
    <w:p w14:paraId="558921F4" w14:textId="77777777" w:rsidR="00D66E22" w:rsidRPr="0010416E" w:rsidRDefault="00D66E22" w:rsidP="00D65482"/>
    <w:p w14:paraId="08E874BF" w14:textId="77777777" w:rsidR="00D66E22" w:rsidRPr="0010416E" w:rsidRDefault="00D66E22" w:rsidP="00D65482"/>
    <w:p w14:paraId="58D37477" w14:textId="77777777" w:rsidR="00D66E22" w:rsidRPr="0010416E" w:rsidRDefault="00D66E22" w:rsidP="00D65482"/>
    <w:p w14:paraId="4327D218" w14:textId="77777777" w:rsidR="00D66E22" w:rsidRPr="0010416E" w:rsidRDefault="00D66E22" w:rsidP="00D65482"/>
    <w:p w14:paraId="69B3CCE4" w14:textId="77777777" w:rsidR="00D66E22" w:rsidRPr="0010416E" w:rsidRDefault="00D66E22" w:rsidP="00D65482"/>
    <w:p w14:paraId="31C82F6E" w14:textId="77777777" w:rsidR="00D66E22" w:rsidRPr="0010416E" w:rsidRDefault="00D66E22" w:rsidP="00484C42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67D05850" w14:textId="77777777" w:rsidR="00D66E22" w:rsidRPr="0010416E" w:rsidRDefault="00D66E22" w:rsidP="00484C42">
      <w:pPr>
        <w:pStyle w:val="18pt"/>
      </w:pPr>
      <w:r w:rsidRPr="0010416E">
        <w:rPr>
          <w:cs/>
        </w:rPr>
        <w:t>ปริญญา</w:t>
      </w:r>
      <w:r w:rsidR="003754E1" w:rsidRPr="0010416E">
        <w:rPr>
          <w:rFonts w:hint="cs"/>
          <w:cs/>
        </w:rPr>
        <w:t>วิทยาศาสตรบัณฑิ</w:t>
      </w:r>
      <w:r w:rsidR="00DE4BE4" w:rsidRPr="0010416E">
        <w:rPr>
          <w:rFonts w:hint="cs"/>
          <w:cs/>
        </w:rPr>
        <w:t>ต</w:t>
      </w:r>
      <w:r w:rsidRPr="0010416E">
        <w:t xml:space="preserve">  </w:t>
      </w:r>
      <w:r w:rsidRPr="0010416E">
        <w:rPr>
          <w:cs/>
        </w:rPr>
        <w:t>สาขาวิชา</w:t>
      </w:r>
      <w:r w:rsidR="003754E1" w:rsidRPr="0010416E">
        <w:rPr>
          <w:rFonts w:hint="cs"/>
          <w:cs/>
        </w:rPr>
        <w:t>วิ</w:t>
      </w:r>
      <w:r w:rsidR="00DE4BE4" w:rsidRPr="0010416E">
        <w:rPr>
          <w:rFonts w:hint="cs"/>
          <w:cs/>
        </w:rPr>
        <w:t>ทยาการคอมพิวเตอร์</w:t>
      </w:r>
    </w:p>
    <w:p w14:paraId="3ED8EE99" w14:textId="3C964EC1" w:rsidR="00D66E22" w:rsidRPr="0010416E" w:rsidRDefault="00CA695C" w:rsidP="00484C42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9C4911">
        <w:t>2561</w:t>
      </w:r>
    </w:p>
    <w:p w14:paraId="23462EE3" w14:textId="77777777" w:rsidR="00B706C5" w:rsidRPr="0010416E" w:rsidRDefault="00D66E22" w:rsidP="00484C42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568182FF" w14:textId="77777777" w:rsidR="00B706C5" w:rsidRPr="0010416E" w:rsidRDefault="00B706C5" w:rsidP="00484C42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418B43E2" w14:textId="34978B04" w:rsidR="0006296B" w:rsidRPr="0010416E" w:rsidRDefault="00D66E22" w:rsidP="0006296B">
      <w:pPr>
        <w:pStyle w:val="Title"/>
        <w:spacing w:after="0"/>
        <w:rPr>
          <w:sz w:val="40"/>
          <w:szCs w:val="40"/>
        </w:rPr>
      </w:pPr>
      <w:r w:rsidRPr="0010416E">
        <w:rPr>
          <w:cs/>
        </w:rPr>
        <w:br w:type="page"/>
      </w:r>
      <w:r w:rsidR="003D2B25" w:rsidRPr="003D2B25">
        <w:rPr>
          <w:sz w:val="40"/>
          <w:szCs w:val="40"/>
          <w:cs/>
        </w:rPr>
        <w:lastRenderedPageBreak/>
        <w:t>ระบบสนับสนุนการทำเหมืองเงินคริปโต</w:t>
      </w:r>
    </w:p>
    <w:p w14:paraId="16B80760" w14:textId="08123CF9" w:rsidR="00D66E22" w:rsidRPr="0010416E" w:rsidRDefault="003D2B25" w:rsidP="0006296B">
      <w:pPr>
        <w:pStyle w:val="18pt"/>
        <w:rPr>
          <w:cs/>
        </w:rPr>
      </w:pPr>
      <w:r w:rsidRPr="003D2B25">
        <w:rPr>
          <w:sz w:val="40"/>
          <w:szCs w:val="40"/>
        </w:rPr>
        <w:t>Crypto-currency Mining Support System</w:t>
      </w:r>
    </w:p>
    <w:p w14:paraId="2CFFB249" w14:textId="77777777" w:rsidR="00D66E22" w:rsidRPr="0010416E" w:rsidRDefault="00D66E22" w:rsidP="00D66E22">
      <w:pPr>
        <w:pStyle w:val="Title"/>
      </w:pPr>
    </w:p>
    <w:p w14:paraId="68676E23" w14:textId="77777777" w:rsidR="00D66E22" w:rsidRPr="0010416E" w:rsidRDefault="00D66E22" w:rsidP="00D66E22">
      <w:pPr>
        <w:pStyle w:val="Title"/>
      </w:pPr>
    </w:p>
    <w:p w14:paraId="62F929D3" w14:textId="77777777" w:rsidR="00D66E22" w:rsidRPr="0010416E" w:rsidRDefault="00D66E22" w:rsidP="00D66E22">
      <w:pPr>
        <w:pStyle w:val="Title"/>
      </w:pPr>
    </w:p>
    <w:p w14:paraId="0BC68030" w14:textId="77777777" w:rsidR="00D66E22" w:rsidRPr="0010416E" w:rsidRDefault="00D66E22" w:rsidP="00D66E22"/>
    <w:p w14:paraId="59306091" w14:textId="77777777" w:rsidR="00892BCE" w:rsidRPr="0010416E" w:rsidRDefault="00892BCE" w:rsidP="00D66E22"/>
    <w:p w14:paraId="2FF57E2F" w14:textId="77777777" w:rsidR="00D66E22" w:rsidRPr="0010416E" w:rsidRDefault="00D66E22" w:rsidP="00D66E22">
      <w:pPr>
        <w:pStyle w:val="Title"/>
      </w:pPr>
    </w:p>
    <w:p w14:paraId="77F68CF0" w14:textId="77777777" w:rsidR="00D66E22" w:rsidRPr="0010416E" w:rsidRDefault="00D66E22" w:rsidP="00D66E22">
      <w:pPr>
        <w:pStyle w:val="Title"/>
      </w:pPr>
    </w:p>
    <w:p w14:paraId="4889D869" w14:textId="77777777" w:rsidR="00D66E22" w:rsidRPr="0010416E" w:rsidRDefault="00D66E22" w:rsidP="00D66E22">
      <w:pPr>
        <w:pStyle w:val="Title"/>
      </w:pPr>
    </w:p>
    <w:p w14:paraId="6B400C7C" w14:textId="77777777" w:rsidR="0006296B" w:rsidRPr="0010416E" w:rsidRDefault="0006296B" w:rsidP="0006296B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โครง</w:t>
      </w:r>
      <w:r w:rsidR="0073085B" w:rsidRPr="0010416E">
        <w:rPr>
          <w:rFonts w:hint="cs"/>
          <w:sz w:val="36"/>
          <w:szCs w:val="36"/>
          <w:cs/>
        </w:rPr>
        <w:t>งาน</w:t>
      </w:r>
      <w:r w:rsidRPr="0010416E">
        <w:rPr>
          <w:sz w:val="36"/>
          <w:szCs w:val="36"/>
          <w:cs/>
        </w:rPr>
        <w:t>ปริญญานิพนธ์</w:t>
      </w:r>
    </w:p>
    <w:p w14:paraId="132BD0CF" w14:textId="77777777" w:rsidR="00D66E22" w:rsidRPr="0010416E" w:rsidRDefault="0006296B" w:rsidP="0006296B">
      <w:pPr>
        <w:pStyle w:val="Title"/>
        <w:rPr>
          <w:sz w:val="36"/>
          <w:szCs w:val="36"/>
        </w:rPr>
      </w:pPr>
      <w:r w:rsidRPr="0010416E">
        <w:rPr>
          <w:sz w:val="36"/>
          <w:szCs w:val="36"/>
          <w:cs/>
        </w:rPr>
        <w:t>ของ</w:t>
      </w:r>
    </w:p>
    <w:p w14:paraId="0E1DDD36" w14:textId="18F7CD79" w:rsidR="00D66E22" w:rsidRPr="0010416E" w:rsidRDefault="003D2B25" w:rsidP="00D66E22">
      <w:pPr>
        <w:pStyle w:val="18pt"/>
        <w:rPr>
          <w:cs/>
        </w:rPr>
      </w:pPr>
      <w:r w:rsidRPr="003D2B25">
        <w:rPr>
          <w:cs/>
        </w:rPr>
        <w:t>นายสุชน ดงอานนท์</w:t>
      </w:r>
      <w:r>
        <w:br/>
      </w:r>
      <w:r>
        <w:rPr>
          <w:rFonts w:hint="cs"/>
          <w:cs/>
        </w:rPr>
        <w:t>นายสหรัฐ จันทร</w:t>
      </w:r>
    </w:p>
    <w:p w14:paraId="2ABC1DD6" w14:textId="77777777" w:rsidR="00D66E22" w:rsidRPr="0010416E" w:rsidRDefault="00D66E22" w:rsidP="00D66E22">
      <w:pPr>
        <w:pStyle w:val="18pt"/>
      </w:pPr>
    </w:p>
    <w:p w14:paraId="0DD15D95" w14:textId="77777777" w:rsidR="00D66E22" w:rsidRPr="0010416E" w:rsidRDefault="00D66E22" w:rsidP="00D66E22">
      <w:pPr>
        <w:pStyle w:val="18pt"/>
      </w:pPr>
    </w:p>
    <w:p w14:paraId="33FFD181" w14:textId="77777777" w:rsidR="00D66E22" w:rsidRPr="0010416E" w:rsidRDefault="00D66E22" w:rsidP="00D66E22">
      <w:pPr>
        <w:pStyle w:val="18pt"/>
      </w:pPr>
    </w:p>
    <w:p w14:paraId="78151A6D" w14:textId="77777777" w:rsidR="00D66E22" w:rsidRPr="0010416E" w:rsidRDefault="00D66E22" w:rsidP="00D66E22">
      <w:pPr>
        <w:pStyle w:val="18pt"/>
      </w:pPr>
    </w:p>
    <w:p w14:paraId="5CA3BC42" w14:textId="77777777" w:rsidR="00D66E22" w:rsidRPr="0010416E" w:rsidRDefault="00D66E22" w:rsidP="00D66E22">
      <w:pPr>
        <w:pStyle w:val="18pt"/>
      </w:pPr>
    </w:p>
    <w:p w14:paraId="107A2924" w14:textId="77777777" w:rsidR="00D66E22" w:rsidRPr="0010416E" w:rsidRDefault="00D66E22" w:rsidP="00D66E22">
      <w:pPr>
        <w:pStyle w:val="18pt"/>
      </w:pPr>
    </w:p>
    <w:p w14:paraId="3988F28A" w14:textId="77777777" w:rsidR="00484C42" w:rsidRPr="0010416E" w:rsidRDefault="00484C42" w:rsidP="00D66E22">
      <w:pPr>
        <w:pStyle w:val="18pt"/>
      </w:pPr>
    </w:p>
    <w:p w14:paraId="55CD7545" w14:textId="77777777" w:rsidR="00D66E22" w:rsidRPr="0010416E" w:rsidRDefault="00D66E22" w:rsidP="00484C42">
      <w:pPr>
        <w:pStyle w:val="18pt"/>
      </w:pPr>
      <w:r w:rsidRPr="0010416E">
        <w:rPr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4618A970" w14:textId="77777777" w:rsidR="00D66E22" w:rsidRPr="0010416E" w:rsidRDefault="00D66E22" w:rsidP="00484C42">
      <w:pPr>
        <w:pStyle w:val="18pt"/>
      </w:pPr>
      <w:r w:rsidRPr="0010416E">
        <w:rPr>
          <w:cs/>
        </w:rPr>
        <w:t>ปริญญา</w:t>
      </w:r>
      <w:r w:rsidR="00504DB3">
        <w:rPr>
          <w:rFonts w:hint="cs"/>
          <w:cs/>
        </w:rPr>
        <w:t>วิทยาศาสตรบัณฑิต</w:t>
      </w:r>
      <w:r w:rsidRPr="0010416E">
        <w:t xml:space="preserve">  </w:t>
      </w:r>
      <w:r w:rsidRPr="0010416E">
        <w:rPr>
          <w:cs/>
        </w:rPr>
        <w:t>สาขาวิชา</w:t>
      </w:r>
      <w:r w:rsidR="00504DB3">
        <w:rPr>
          <w:rFonts w:hint="cs"/>
          <w:cs/>
        </w:rPr>
        <w:t>วิทยาการคอมพิวเตอร์</w:t>
      </w:r>
    </w:p>
    <w:p w14:paraId="3B291191" w14:textId="3FE64ECC" w:rsidR="00D66E22" w:rsidRPr="0010416E" w:rsidRDefault="00CA695C" w:rsidP="00CA695C">
      <w:pPr>
        <w:pStyle w:val="18pt"/>
      </w:pPr>
      <w:r w:rsidRPr="0010416E">
        <w:rPr>
          <w:rFonts w:hint="cs"/>
          <w:cs/>
        </w:rPr>
        <w:t xml:space="preserve">ปีการศึกษา </w:t>
      </w:r>
      <w:r w:rsidR="003D2B25">
        <w:t>2561</w:t>
      </w:r>
    </w:p>
    <w:p w14:paraId="3193C663" w14:textId="77777777" w:rsidR="00D66E22" w:rsidRPr="0010416E" w:rsidRDefault="00D66E22" w:rsidP="00484C42">
      <w:pPr>
        <w:pStyle w:val="18pt"/>
      </w:pPr>
      <w:r w:rsidRPr="0010416E">
        <w:rPr>
          <w:cs/>
        </w:rPr>
        <w:t>ลิขสิทธิ์เป็นของมหาวิทยาลัยมหาสารคาม</w:t>
      </w:r>
    </w:p>
    <w:p w14:paraId="0D2E8E39" w14:textId="77777777" w:rsidR="00892BCE" w:rsidRPr="0010416E" w:rsidRDefault="00892BCE" w:rsidP="00892BCE">
      <w:pPr>
        <w:pStyle w:val="18pt"/>
      </w:pPr>
      <w:r w:rsidRPr="0010416E">
        <w:rPr>
          <w:rFonts w:hint="cs"/>
          <w:cs/>
        </w:rPr>
        <w:t xml:space="preserve">คณะวิทยาการสารสนเทศ </w:t>
      </w:r>
      <w:r w:rsidRPr="0010416E">
        <w:rPr>
          <w:cs/>
        </w:rPr>
        <w:t>มหาวิทยาลัยมหาสารคาม</w:t>
      </w:r>
    </w:p>
    <w:p w14:paraId="4E12D468" w14:textId="77777777" w:rsidR="00892BCE" w:rsidRPr="0010416E" w:rsidRDefault="00892BCE" w:rsidP="00892BCE">
      <w:pPr>
        <w:pStyle w:val="18pt"/>
        <w:jc w:val="left"/>
      </w:pPr>
    </w:p>
    <w:p w14:paraId="436B805C" w14:textId="77777777" w:rsidR="00D66E22" w:rsidRPr="0010416E" w:rsidRDefault="00C24C98" w:rsidP="00BA5C0E">
      <w:pPr>
        <w:jc w:val="center"/>
      </w:pPr>
      <w:r w:rsidRPr="0010416E">
        <w:rPr>
          <w:noProof/>
        </w:rPr>
        <w:lastRenderedPageBreak/>
        <w:drawing>
          <wp:inline distT="0" distB="0" distL="0" distR="0" wp14:anchorId="77E7B7F3" wp14:editId="0F88EF60">
            <wp:extent cx="810895" cy="1078230"/>
            <wp:effectExtent l="19050" t="0" r="825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6E22" w:rsidRPr="0010416E">
        <w:br/>
      </w:r>
    </w:p>
    <w:p w14:paraId="0E281674" w14:textId="6702FC80" w:rsidR="00D66E22" w:rsidRPr="0010416E" w:rsidRDefault="00D66E22" w:rsidP="008B70D4">
      <w:pPr>
        <w:pStyle w:val="150"/>
        <w:jc w:val="thaiDistribute"/>
      </w:pPr>
      <w:r w:rsidRPr="0010416E">
        <w:rPr>
          <w:cs/>
        </w:rPr>
        <w:t>คณะกรรมการสอบ</w:t>
      </w:r>
      <w:r w:rsidR="004D1143" w:rsidRPr="0010416E">
        <w:rPr>
          <w:rFonts w:hint="cs"/>
          <w:cs/>
        </w:rPr>
        <w:t>โครงงานปริญญานิพนธ์</w:t>
      </w:r>
      <w:r w:rsidR="008B70D4">
        <w:rPr>
          <w:rFonts w:hint="cs"/>
          <w:cs/>
        </w:rPr>
        <w:t xml:space="preserve"> </w:t>
      </w:r>
      <w:r w:rsidR="00A6215C" w:rsidRPr="0010416E">
        <w:rPr>
          <w:cs/>
        </w:rPr>
        <w:t>ได้พิจารณาปริญญา</w:t>
      </w:r>
      <w:r w:rsidRPr="0010416E">
        <w:rPr>
          <w:cs/>
        </w:rPr>
        <w:t>นิพนธ์ของ</w:t>
      </w:r>
      <w:r w:rsidR="008B70D4">
        <w:t xml:space="preserve"> </w:t>
      </w:r>
      <w:r w:rsidR="00731950" w:rsidRPr="00731950">
        <w:rPr>
          <w:cs/>
        </w:rPr>
        <w:t>นายสุชน ดงอานนท์</w:t>
      </w:r>
      <w:r w:rsidR="00731950">
        <w:rPr>
          <w:rFonts w:hint="cs"/>
          <w:cs/>
        </w:rPr>
        <w:t>และนายสหรัฐ จันทร</w:t>
      </w:r>
      <w:r w:rsidR="004D1143" w:rsidRPr="0010416E">
        <w:rPr>
          <w:rFonts w:hint="cs"/>
          <w:cs/>
        </w:rPr>
        <w:t xml:space="preserve"> </w:t>
      </w:r>
      <w:r w:rsidRPr="0010416E">
        <w:rPr>
          <w:cs/>
        </w:rPr>
        <w:t>แล้วเห็นสมควรรับเป็นส่วนหนึ่งของการศึกษาตามหลักสูตร</w:t>
      </w:r>
      <w:r w:rsidR="005E30C8" w:rsidRPr="0010416E">
        <w:rPr>
          <w:cs/>
        </w:rPr>
        <w:t>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10416E">
        <w:t xml:space="preserve"> </w:t>
      </w:r>
    </w:p>
    <w:p w14:paraId="32F20921" w14:textId="77777777" w:rsidR="00D66E22" w:rsidRPr="0010416E" w:rsidRDefault="00D66E22" w:rsidP="00D66E22">
      <w:pPr>
        <w:pStyle w:val="PlainText"/>
        <w:tabs>
          <w:tab w:val="left" w:pos="851"/>
        </w:tabs>
      </w:pPr>
    </w:p>
    <w:p w14:paraId="0A54F82E" w14:textId="77777777" w:rsidR="00D66E22" w:rsidRPr="0010416E" w:rsidRDefault="004E7631" w:rsidP="004E7631">
      <w:pPr>
        <w:spacing w:after="240"/>
      </w:pPr>
      <w:r w:rsidRPr="0010416E">
        <w:rPr>
          <w:rFonts w:hint="cs"/>
          <w:cs/>
        </w:rPr>
        <w:t xml:space="preserve">      </w:t>
      </w:r>
      <w:r w:rsidR="002623B4">
        <w:rPr>
          <w:cs/>
        </w:rPr>
        <w:t>คณะกรรมการสอบโครง</w:t>
      </w:r>
      <w:r w:rsidR="002623B4">
        <w:rPr>
          <w:rFonts w:hint="cs"/>
          <w:cs/>
        </w:rPr>
        <w:t>งาน</w:t>
      </w:r>
      <w:r w:rsidR="00B238B2" w:rsidRPr="0010416E">
        <w:rPr>
          <w:cs/>
        </w:rPr>
        <w:t>ปริญญานิพนธ์</w:t>
      </w:r>
    </w:p>
    <w:tbl>
      <w:tblPr>
        <w:tblStyle w:val="TableGrid"/>
        <w:tblW w:w="8640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5011D6" w:rsidRPr="0010416E" w14:paraId="4C46FA22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78C1B13C" w14:textId="77777777" w:rsidR="005011D6" w:rsidRPr="0010416E" w:rsidRDefault="005011D6" w:rsidP="005011D6">
            <w:pPr>
              <w:jc w:val="center"/>
            </w:pPr>
          </w:p>
          <w:p w14:paraId="39B9314D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10A51D09" w14:textId="6ED36F13" w:rsidR="005011D6" w:rsidRPr="0010416E" w:rsidRDefault="005011D6" w:rsidP="005011D6">
            <w:pPr>
              <w:jc w:val="center"/>
            </w:pPr>
            <w:r w:rsidRPr="0010416E">
              <w:t>(</w:t>
            </w:r>
            <w:r w:rsidR="001C0BFD" w:rsidRPr="0010416E">
              <w:rPr>
                <w:rFonts w:hint="cs"/>
                <w:cs/>
              </w:rPr>
              <w:t>อาจารย์พชระ</w:t>
            </w:r>
            <w:r w:rsidR="00271C4B">
              <w:t xml:space="preserve"> </w:t>
            </w:r>
            <w:r w:rsidR="001C0BFD" w:rsidRPr="0010416E">
              <w:rPr>
                <w:rFonts w:hint="cs"/>
                <w:cs/>
              </w:rPr>
              <w:t>พฤกษะศรี</w:t>
            </w:r>
            <w:r w:rsidRPr="0010416E">
              <w:t>)</w:t>
            </w:r>
          </w:p>
        </w:tc>
        <w:tc>
          <w:tcPr>
            <w:tcW w:w="4320" w:type="dxa"/>
          </w:tcPr>
          <w:p w14:paraId="29578F61" w14:textId="77777777" w:rsidR="005011D6" w:rsidRPr="0010416E" w:rsidRDefault="005011D6" w:rsidP="005011D6"/>
          <w:p w14:paraId="1F243D0E" w14:textId="77777777" w:rsidR="005011D6" w:rsidRPr="0010416E" w:rsidRDefault="005011D6" w:rsidP="005011D6">
            <w:r w:rsidRPr="0010416E">
              <w:rPr>
                <w:cs/>
              </w:rPr>
              <w:t>ประธาน</w:t>
            </w:r>
            <w:r w:rsidRPr="0010416E">
              <w:rPr>
                <w:rFonts w:hint="cs"/>
                <w:cs/>
              </w:rPr>
              <w:t>สอบ</w:t>
            </w:r>
          </w:p>
        </w:tc>
      </w:tr>
      <w:tr w:rsidR="005011D6" w:rsidRPr="0010416E" w14:paraId="6E07CCBB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59F6BF18" w14:textId="77777777" w:rsidR="005011D6" w:rsidRPr="0010416E" w:rsidRDefault="005011D6" w:rsidP="005011D6">
            <w:pPr>
              <w:jc w:val="center"/>
            </w:pPr>
          </w:p>
          <w:p w14:paraId="6A0DE644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3247A3C8" w14:textId="3A2D6A8F" w:rsidR="005011D6" w:rsidRPr="0010416E" w:rsidRDefault="005011D6" w:rsidP="005011D6">
            <w:pPr>
              <w:jc w:val="center"/>
            </w:pPr>
            <w:r w:rsidRPr="0010416E">
              <w:t>(</w:t>
            </w:r>
            <w:r w:rsidR="00EF4C8F" w:rsidRPr="0010416E">
              <w:rPr>
                <w:rFonts w:hint="cs"/>
                <w:cs/>
              </w:rPr>
              <w:t>ผู้ช่วยศาสตราจารย์</w:t>
            </w:r>
            <w:r w:rsidR="00EF4C8F">
              <w:t xml:space="preserve"> </w:t>
            </w:r>
            <w:r w:rsidR="007B7A48">
              <w:rPr>
                <w:rFonts w:hint="cs"/>
                <w:cs/>
              </w:rPr>
              <w:t>ดร</w:t>
            </w:r>
            <w:r w:rsidR="007B7A48">
              <w:t>.</w:t>
            </w:r>
            <w:r w:rsidR="009473CD" w:rsidRPr="0065578B">
              <w:rPr>
                <w:cs/>
              </w:rPr>
              <w:t>สุชาติ</w:t>
            </w:r>
            <w:r w:rsidR="00271C4B">
              <w:t xml:space="preserve"> </w:t>
            </w:r>
            <w:r w:rsidR="009473CD" w:rsidRPr="0065578B">
              <w:rPr>
                <w:cs/>
              </w:rPr>
              <w:t>คุ้มมะณี</w:t>
            </w:r>
            <w:r w:rsidRPr="0010416E">
              <w:t>)</w:t>
            </w:r>
          </w:p>
        </w:tc>
        <w:tc>
          <w:tcPr>
            <w:tcW w:w="4320" w:type="dxa"/>
          </w:tcPr>
          <w:p w14:paraId="01630AC6" w14:textId="77777777" w:rsidR="005011D6" w:rsidRPr="0010416E" w:rsidRDefault="005011D6" w:rsidP="005011D6"/>
          <w:p w14:paraId="4FA0FC9C" w14:textId="77777777" w:rsidR="005011D6" w:rsidRPr="0010416E" w:rsidRDefault="005011D6" w:rsidP="005011D6">
            <w:pPr>
              <w:rPr>
                <w:cs/>
              </w:rPr>
            </w:pPr>
            <w:r w:rsidRPr="0010416E">
              <w:rPr>
                <w:cs/>
              </w:rPr>
              <w:t>กรรมการ</w:t>
            </w:r>
          </w:p>
        </w:tc>
      </w:tr>
      <w:tr w:rsidR="005011D6" w:rsidRPr="0010416E" w14:paraId="7C08D347" w14:textId="77777777" w:rsidTr="00C761DC">
        <w:trPr>
          <w:trHeight w:val="1152"/>
          <w:jc w:val="center"/>
        </w:trPr>
        <w:tc>
          <w:tcPr>
            <w:tcW w:w="4320" w:type="dxa"/>
            <w:vAlign w:val="bottom"/>
          </w:tcPr>
          <w:p w14:paraId="3C4601FE" w14:textId="77777777" w:rsidR="005011D6" w:rsidRPr="0010416E" w:rsidRDefault="005011D6" w:rsidP="005011D6">
            <w:pPr>
              <w:jc w:val="center"/>
            </w:pPr>
          </w:p>
          <w:p w14:paraId="64C74204" w14:textId="77777777" w:rsidR="005011D6" w:rsidRPr="0010416E" w:rsidRDefault="005011D6" w:rsidP="005011D6">
            <w:pPr>
              <w:jc w:val="center"/>
            </w:pPr>
            <w:r w:rsidRPr="0010416E">
              <w:t>………………………………………..……</w:t>
            </w:r>
          </w:p>
          <w:p w14:paraId="4B3C7E00" w14:textId="7301BC6E" w:rsidR="005011D6" w:rsidRPr="0010416E" w:rsidRDefault="005011D6" w:rsidP="002623B4">
            <w:pPr>
              <w:jc w:val="center"/>
            </w:pPr>
            <w:r w:rsidRPr="0010416E">
              <w:t>(</w:t>
            </w:r>
            <w:r w:rsidR="00EF4C8F" w:rsidRPr="0010416E">
              <w:rPr>
                <w:rFonts w:hint="cs"/>
                <w:cs/>
              </w:rPr>
              <w:t>ผู้ช่วยศาสตราจารย์</w:t>
            </w:r>
            <w:r w:rsidR="00EF4C8F">
              <w:t xml:space="preserve"> </w:t>
            </w:r>
            <w:r w:rsidR="00402F63" w:rsidRPr="00402F63">
              <w:rPr>
                <w:cs/>
              </w:rPr>
              <w:t>ดร.สมนึก พ่วงพรพิทักษ์</w:t>
            </w:r>
            <w:r w:rsidRPr="0010416E">
              <w:t>)</w:t>
            </w:r>
          </w:p>
        </w:tc>
        <w:tc>
          <w:tcPr>
            <w:tcW w:w="4320" w:type="dxa"/>
          </w:tcPr>
          <w:p w14:paraId="6ABAAB13" w14:textId="77777777" w:rsidR="005011D6" w:rsidRPr="0010416E" w:rsidRDefault="005011D6" w:rsidP="005011D6"/>
          <w:p w14:paraId="1641F962" w14:textId="77777777" w:rsidR="005011D6" w:rsidRPr="0010416E" w:rsidRDefault="005011D6" w:rsidP="005011D6">
            <w:pPr>
              <w:rPr>
                <w:cs/>
              </w:rPr>
            </w:pPr>
            <w:r w:rsidRPr="0010416E">
              <w:rPr>
                <w:rFonts w:hint="cs"/>
                <w:cs/>
              </w:rPr>
              <w:t>ที่ปรึกษาโครงงานปริญญานิพนธ์หลัก</w:t>
            </w:r>
          </w:p>
        </w:tc>
      </w:tr>
    </w:tbl>
    <w:p w14:paraId="799E5136" w14:textId="77777777" w:rsidR="00D66E22" w:rsidRPr="0010416E" w:rsidRDefault="00D66E22" w:rsidP="00D65482"/>
    <w:p w14:paraId="499E7FB9" w14:textId="77777777" w:rsidR="00D66E22" w:rsidRPr="0010416E" w:rsidRDefault="005E30C8" w:rsidP="008B70D4">
      <w:pPr>
        <w:pStyle w:val="PlainText"/>
        <w:tabs>
          <w:tab w:val="left" w:pos="851"/>
          <w:tab w:val="left" w:pos="1134"/>
          <w:tab w:val="left" w:pos="1418"/>
        </w:tabs>
        <w:spacing w:after="240"/>
        <w:jc w:val="both"/>
      </w:pPr>
      <w:r w:rsidRPr="0010416E">
        <w:rPr>
          <w:cs/>
        </w:rPr>
        <w:tab/>
        <w:t>หลักสูตรวิทยาการคอมพิวเตอร์อนุมัติให้รับโครงงานปริญญานิพนธ์ฉบับนี้  เป็นส่วนหนึ่งของการศึกษาตามหลักสูตรปริญญาวิทยาศาสตรบัณฑิต  สาขาวิชาวิทยาการคอมพิวเตอร์ คณะวิทยาการสารสนเทศ มหาวิทยาลัยมหาสารคาม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251"/>
        <w:gridCol w:w="4252"/>
      </w:tblGrid>
      <w:tr w:rsidR="005011D6" w:rsidRPr="0010416E" w14:paraId="64DB91E2" w14:textId="77777777" w:rsidTr="005011D6">
        <w:trPr>
          <w:jc w:val="center"/>
        </w:trPr>
        <w:tc>
          <w:tcPr>
            <w:tcW w:w="435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96C6D4" w14:textId="77777777" w:rsidR="005011D6" w:rsidRPr="0010416E" w:rsidRDefault="005011D6" w:rsidP="005011D6">
            <w:pPr>
              <w:jc w:val="center"/>
            </w:pPr>
          </w:p>
          <w:p w14:paraId="13569F11" w14:textId="77777777" w:rsidR="005011D6" w:rsidRPr="0010416E" w:rsidRDefault="005011D6" w:rsidP="005011D6">
            <w:pPr>
              <w:jc w:val="center"/>
            </w:pPr>
            <w:r w:rsidRPr="0010416E">
              <w:t>…………………………….……………….…………</w:t>
            </w:r>
          </w:p>
          <w:p w14:paraId="7D20FFCD" w14:textId="3E04C812" w:rsidR="005011D6" w:rsidRPr="0010416E" w:rsidRDefault="005011D6" w:rsidP="00CA695C">
            <w:pPr>
              <w:jc w:val="center"/>
            </w:pPr>
            <w:r w:rsidRPr="0010416E">
              <w:t>(</w:t>
            </w:r>
            <w:r w:rsidRPr="0010416E">
              <w:rPr>
                <w:rFonts w:hint="cs"/>
                <w:cs/>
              </w:rPr>
              <w:t>อาจารย์</w:t>
            </w:r>
            <w:r w:rsidR="00CA695C" w:rsidRPr="0010416E">
              <w:rPr>
                <w:rFonts w:hint="cs"/>
                <w:cs/>
              </w:rPr>
              <w:t>พชระ</w:t>
            </w:r>
            <w:r w:rsidR="00EF4C8F">
              <w:t xml:space="preserve"> </w:t>
            </w:r>
            <w:r w:rsidR="00CA695C" w:rsidRPr="0010416E">
              <w:rPr>
                <w:rFonts w:hint="cs"/>
                <w:cs/>
              </w:rPr>
              <w:t>พฤกษะศรี</w:t>
            </w:r>
            <w:r w:rsidRPr="0010416E">
              <w:t>)</w:t>
            </w:r>
          </w:p>
        </w:tc>
        <w:tc>
          <w:tcPr>
            <w:tcW w:w="436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6025740" w14:textId="77777777" w:rsidR="005011D6" w:rsidRPr="0010416E" w:rsidRDefault="005011D6" w:rsidP="005011D6">
            <w:pPr>
              <w:jc w:val="center"/>
            </w:pPr>
          </w:p>
          <w:p w14:paraId="52DA3526" w14:textId="77777777" w:rsidR="005011D6" w:rsidRPr="0010416E" w:rsidRDefault="005011D6" w:rsidP="005011D6">
            <w:pPr>
              <w:jc w:val="center"/>
            </w:pPr>
            <w:r w:rsidRPr="0010416E">
              <w:t>…………………………….……………….…………</w:t>
            </w:r>
          </w:p>
          <w:p w14:paraId="1835D93C" w14:textId="00E4A3D9" w:rsidR="005011D6" w:rsidRPr="0010416E" w:rsidRDefault="005011D6" w:rsidP="004E7631">
            <w:pPr>
              <w:jc w:val="center"/>
            </w:pPr>
            <w:r w:rsidRPr="0010416E">
              <w:rPr>
                <w:rFonts w:hint="cs"/>
                <w:cs/>
              </w:rPr>
              <w:t>(</w:t>
            </w:r>
            <w:r w:rsidR="00EF4C8F" w:rsidRPr="0010416E">
              <w:rPr>
                <w:rFonts w:hint="cs"/>
                <w:cs/>
              </w:rPr>
              <w:t>ผู้ช่วยศาสตราจารย์</w:t>
            </w:r>
            <w:r w:rsidR="009473CD" w:rsidRPr="0010416E">
              <w:rPr>
                <w:rFonts w:hint="cs"/>
                <w:cs/>
              </w:rPr>
              <w:t>พิมลรัตน์</w:t>
            </w:r>
            <w:r w:rsidR="00EF4C8F">
              <w:t xml:space="preserve"> </w:t>
            </w:r>
            <w:r w:rsidR="009473CD" w:rsidRPr="0010416E">
              <w:rPr>
                <w:rFonts w:hint="cs"/>
                <w:cs/>
              </w:rPr>
              <w:t>อ้วนศรีเมือง</w:t>
            </w:r>
            <w:r w:rsidRPr="0010416E">
              <w:rPr>
                <w:rFonts w:hint="cs"/>
                <w:cs/>
              </w:rPr>
              <w:t>)</w:t>
            </w:r>
          </w:p>
        </w:tc>
      </w:tr>
      <w:tr w:rsidR="005011D6" w:rsidRPr="0010416E" w14:paraId="42441A65" w14:textId="77777777" w:rsidTr="005011D6">
        <w:trPr>
          <w:jc w:val="center"/>
        </w:trPr>
        <w:tc>
          <w:tcPr>
            <w:tcW w:w="8719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678890E" w14:textId="77777777" w:rsidR="005011D6" w:rsidRPr="0010416E" w:rsidRDefault="005011D6" w:rsidP="005011D6">
            <w:pPr>
              <w:jc w:val="center"/>
            </w:pPr>
            <w:r w:rsidRPr="0010416E">
              <w:rPr>
                <w:rFonts w:hint="cs"/>
                <w:cs/>
              </w:rPr>
              <w:t>อาจารย์ผู้ประสานงานวิชาโครงงานปริญญานิพนธ์</w:t>
            </w:r>
          </w:p>
          <w:p w14:paraId="692EC4E3" w14:textId="08A08B15" w:rsidR="005011D6" w:rsidRPr="0010416E" w:rsidRDefault="005011D6" w:rsidP="0073085B">
            <w:pPr>
              <w:jc w:val="center"/>
            </w:pPr>
            <w:r w:rsidRPr="0010416E">
              <w:rPr>
                <w:cs/>
              </w:rPr>
              <w:t>วันที่</w:t>
            </w:r>
            <w:r w:rsidR="00327641">
              <w:t xml:space="preserve"> 6</w:t>
            </w:r>
            <w:r w:rsidRPr="0010416E">
              <w:t xml:space="preserve"> </w:t>
            </w:r>
            <w:r w:rsidRPr="0010416E">
              <w:rPr>
                <w:cs/>
              </w:rPr>
              <w:t xml:space="preserve">เดือน </w:t>
            </w:r>
            <w:r w:rsidR="00327641" w:rsidRPr="00327641">
              <w:rPr>
                <w:cs/>
              </w:rPr>
              <w:t>พฤษภาคม</w:t>
            </w:r>
            <w:r w:rsidR="00327641">
              <w:rPr>
                <w:rFonts w:hint="cs"/>
                <w:cs/>
              </w:rPr>
              <w:t xml:space="preserve"> </w:t>
            </w:r>
            <w:r w:rsidRPr="0010416E">
              <w:rPr>
                <w:cs/>
              </w:rPr>
              <w:t>พ</w:t>
            </w:r>
            <w:r w:rsidRPr="0010416E">
              <w:t>.</w:t>
            </w:r>
            <w:r w:rsidRPr="0010416E">
              <w:rPr>
                <w:cs/>
              </w:rPr>
              <w:t xml:space="preserve">ศ. </w:t>
            </w:r>
            <w:r w:rsidR="00327641">
              <w:t>2562</w:t>
            </w:r>
          </w:p>
        </w:tc>
      </w:tr>
    </w:tbl>
    <w:p w14:paraId="49B57E0A" w14:textId="77777777" w:rsidR="00D66E22" w:rsidRPr="0010416E" w:rsidRDefault="00D66E22" w:rsidP="00D66E22"/>
    <w:p w14:paraId="52B12E4F" w14:textId="77777777" w:rsidR="00484C42" w:rsidRPr="0010416E" w:rsidRDefault="00484C42" w:rsidP="00D66E22">
      <w:pPr>
        <w:sectPr w:rsidR="00484C42" w:rsidRPr="0010416E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724A5D05" w14:textId="77777777" w:rsidR="00BD04D2" w:rsidRPr="00794870" w:rsidRDefault="00BD04D2" w:rsidP="00BD04D2">
      <w:pPr>
        <w:pStyle w:val="a1"/>
        <w:rPr>
          <w:sz w:val="36"/>
          <w:szCs w:val="36"/>
        </w:rPr>
      </w:pPr>
      <w:bookmarkStart w:id="1" w:name="_Toc8738513"/>
      <w:r w:rsidRPr="00794870">
        <w:rPr>
          <w:sz w:val="36"/>
          <w:szCs w:val="36"/>
          <w:cs/>
        </w:rPr>
        <w:lastRenderedPageBreak/>
        <w:t>บทคัดย่อ</w:t>
      </w:r>
      <w:bookmarkEnd w:id="1"/>
    </w:p>
    <w:p w14:paraId="29DF7E3B" w14:textId="767B90E6" w:rsidR="00D66E22" w:rsidRPr="00F8429A" w:rsidRDefault="00F85727" w:rsidP="00F8429A">
      <w:r w:rsidRPr="00F8429A">
        <w:rPr>
          <w:cs/>
        </w:rPr>
        <w:t>ชื่อโครงงาน</w:t>
      </w:r>
      <w:r w:rsidR="00D66E22" w:rsidRPr="00F8429A">
        <w:t xml:space="preserve">      </w:t>
      </w:r>
      <w:r w:rsidR="00D66E22" w:rsidRPr="00F8429A">
        <w:tab/>
      </w:r>
      <w:r w:rsidR="00F8429A" w:rsidRPr="00F8429A">
        <w:tab/>
      </w:r>
      <w:r w:rsidR="009900D5" w:rsidRPr="00F8429A">
        <w:rPr>
          <w:cs/>
        </w:rPr>
        <w:t>ระบบสนับสนุนการทำเหมืองเงินคริปโต</w:t>
      </w:r>
      <w:r w:rsidR="009900D5" w:rsidRPr="00F8429A">
        <w:br/>
      </w:r>
      <w:r w:rsidR="009900D5" w:rsidRPr="00F8429A">
        <w:tab/>
      </w:r>
      <w:r w:rsidR="00F8429A" w:rsidRPr="00F8429A">
        <w:tab/>
      </w:r>
      <w:r w:rsidR="00F8429A" w:rsidRPr="00F8429A">
        <w:tab/>
      </w:r>
      <w:r w:rsidR="009900D5" w:rsidRPr="00F8429A">
        <w:t>Crypto-currency Mining Support System</w:t>
      </w:r>
    </w:p>
    <w:p w14:paraId="7DFA692F" w14:textId="4D9A5303" w:rsidR="00D66E22" w:rsidRPr="00F8429A" w:rsidRDefault="00F80BE1" w:rsidP="00F8429A">
      <w:r w:rsidRPr="00F8429A">
        <w:rPr>
          <w:cs/>
        </w:rPr>
        <w:t>ผู้</w:t>
      </w:r>
      <w:r w:rsidRPr="00F8429A">
        <w:rPr>
          <w:rFonts w:hint="cs"/>
          <w:cs/>
        </w:rPr>
        <w:t>จัดทำ</w:t>
      </w:r>
      <w:r w:rsidR="00D66E22" w:rsidRPr="00F8429A">
        <w:t xml:space="preserve">          </w:t>
      </w:r>
      <w:r w:rsidR="00D66E22" w:rsidRPr="00F8429A">
        <w:tab/>
      </w:r>
      <w:r w:rsidR="00D66E22" w:rsidRPr="00F8429A">
        <w:tab/>
      </w:r>
      <w:r w:rsidR="008A5335" w:rsidRPr="00F8429A">
        <w:t xml:space="preserve">58011222033 </w:t>
      </w:r>
      <w:r w:rsidR="008A5335" w:rsidRPr="00F8429A">
        <w:rPr>
          <w:cs/>
        </w:rPr>
        <w:t>นายสุชน ดงอานนท์</w:t>
      </w:r>
    </w:p>
    <w:p w14:paraId="0AA2226B" w14:textId="50D2C9AF" w:rsidR="00F80BE1" w:rsidRPr="00F8429A" w:rsidRDefault="00F80BE1" w:rsidP="00F8429A">
      <w:pPr>
        <w:rPr>
          <w:cs/>
        </w:rPr>
      </w:pP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="008A5335" w:rsidRPr="00F8429A">
        <w:t>58011212011</w:t>
      </w:r>
      <w:r w:rsidR="008A5335" w:rsidRPr="00F8429A">
        <w:rPr>
          <w:rFonts w:hint="cs"/>
          <w:cs/>
        </w:rPr>
        <w:t xml:space="preserve"> นายสหรัฐ จันทร</w:t>
      </w:r>
    </w:p>
    <w:p w14:paraId="090F1D8B" w14:textId="1DDCD0E9" w:rsidR="00606457" w:rsidRPr="00F8429A" w:rsidRDefault="00606457" w:rsidP="00F8429A">
      <w:pPr>
        <w:rPr>
          <w:cs/>
        </w:rPr>
      </w:pPr>
      <w:r w:rsidRPr="00F8429A">
        <w:rPr>
          <w:rFonts w:hint="cs"/>
          <w:cs/>
        </w:rPr>
        <w:t>อาจารย์ที่ปรึกษา</w:t>
      </w:r>
      <w:r w:rsidRPr="00F8429A">
        <w:rPr>
          <w:cs/>
        </w:rPr>
        <w:tab/>
      </w:r>
      <w:r w:rsidRPr="00F8429A">
        <w:rPr>
          <w:cs/>
        </w:rPr>
        <w:tab/>
      </w:r>
      <w:r w:rsidR="003B1FFF">
        <w:rPr>
          <w:rFonts w:hint="cs"/>
          <w:cs/>
        </w:rPr>
        <w:t>ผศ</w:t>
      </w:r>
      <w:r w:rsidR="008A5335" w:rsidRPr="00F8429A">
        <w:rPr>
          <w:cs/>
        </w:rPr>
        <w:t>.ดร.สมนึก พ่วงพรพิทักษ์</w:t>
      </w:r>
    </w:p>
    <w:p w14:paraId="23ED1997" w14:textId="77777777" w:rsidR="00606457" w:rsidRPr="00F8429A" w:rsidRDefault="00606457" w:rsidP="00F8429A">
      <w:r w:rsidRPr="00F8429A">
        <w:rPr>
          <w:rFonts w:hint="cs"/>
          <w:cs/>
        </w:rPr>
        <w:t>หลักสูตร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  <w:t>วิทยาศาสตรบัณฑิต (สาขาวิชาวิทยาการคอมพิวเตอร์)</w:t>
      </w:r>
    </w:p>
    <w:p w14:paraId="59FB8341" w14:textId="77777777" w:rsidR="00606457" w:rsidRPr="00F8429A" w:rsidRDefault="00606457" w:rsidP="00F8429A">
      <w:r w:rsidRPr="00F8429A">
        <w:rPr>
          <w:rFonts w:hint="cs"/>
          <w:cs/>
        </w:rPr>
        <w:t>คณะ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  <w:t>วิทยาการสารสนเทศ</w:t>
      </w:r>
    </w:p>
    <w:p w14:paraId="20E746CE" w14:textId="77777777" w:rsidR="00606457" w:rsidRPr="00F8429A" w:rsidRDefault="00606457" w:rsidP="00F8429A">
      <w:r w:rsidRPr="00F8429A">
        <w:rPr>
          <w:rFonts w:hint="cs"/>
          <w:cs/>
        </w:rPr>
        <w:t>มหาวิทยาลัย</w:t>
      </w:r>
      <w:r w:rsidRPr="00F8429A">
        <w:rPr>
          <w:rFonts w:hint="cs"/>
          <w:cs/>
        </w:rPr>
        <w:tab/>
      </w:r>
      <w:r w:rsidRPr="00F8429A">
        <w:rPr>
          <w:rFonts w:hint="cs"/>
          <w:cs/>
        </w:rPr>
        <w:tab/>
      </w:r>
      <w:r w:rsidR="0035127C" w:rsidRPr="00F8429A">
        <w:rPr>
          <w:rFonts w:hint="cs"/>
          <w:cs/>
        </w:rPr>
        <w:t>มหาวิทยาลัย</w:t>
      </w:r>
      <w:r w:rsidRPr="00F8429A">
        <w:rPr>
          <w:rFonts w:hint="cs"/>
          <w:cs/>
        </w:rPr>
        <w:t>มหาสารคาม</w:t>
      </w:r>
    </w:p>
    <w:p w14:paraId="63941FC8" w14:textId="1C6677ED" w:rsidR="00D66E22" w:rsidRDefault="00D66E22" w:rsidP="00F8429A">
      <w:r w:rsidRPr="00F8429A">
        <w:rPr>
          <w:cs/>
        </w:rPr>
        <w:t>ปีที่พิมพ์</w:t>
      </w:r>
      <w:r w:rsidRPr="00F8429A">
        <w:t xml:space="preserve">    </w:t>
      </w:r>
      <w:r w:rsidR="00606457" w:rsidRPr="00F8429A">
        <w:rPr>
          <w:cs/>
        </w:rPr>
        <w:tab/>
      </w:r>
      <w:r w:rsidR="00606457" w:rsidRPr="00F8429A">
        <w:rPr>
          <w:cs/>
        </w:rPr>
        <w:tab/>
      </w:r>
      <w:r w:rsidR="008A5335" w:rsidRPr="00F8429A">
        <w:t>256</w:t>
      </w:r>
      <w:r w:rsidR="003A0827">
        <w:t>2</w:t>
      </w:r>
    </w:p>
    <w:p w14:paraId="7A410E7D" w14:textId="77777777" w:rsidR="00B16BCD" w:rsidRDefault="00B16BCD" w:rsidP="00D66E22"/>
    <w:p w14:paraId="0BA5C64E" w14:textId="77777777" w:rsidR="009F0F6A" w:rsidRDefault="008D4754" w:rsidP="00F03BF0">
      <w:pPr>
        <w:pStyle w:val="StyleStyle222Thisis"/>
      </w:pPr>
      <w:r>
        <w:rPr>
          <w:rFonts w:hint="cs"/>
          <w:cs/>
        </w:rPr>
        <w:t>ปัจจุบัน</w:t>
      </w:r>
      <w:r w:rsidR="007F6312" w:rsidRPr="005D6CC0">
        <w:rPr>
          <w:cs/>
        </w:rPr>
        <w:t xml:space="preserve">โดยทั่วไปโปรแกรมที่ใช้ในการขุดโดยการ์ดจอ จะไม่สามารถช่วย </w:t>
      </w:r>
      <w:r w:rsidR="007F6312" w:rsidRPr="005D6CC0">
        <w:t xml:space="preserve">Monitor </w:t>
      </w:r>
      <w:r w:rsidR="007F6312" w:rsidRPr="005D6CC0">
        <w:rPr>
          <w:cs/>
        </w:rPr>
        <w:t>เครื่องขุดรวมถึงแจ้งเตือน</w:t>
      </w:r>
      <w:r w:rsidR="007F6312">
        <w:t xml:space="preserve"> </w:t>
      </w:r>
      <w:r w:rsidR="007F6312">
        <w:rPr>
          <w:rFonts w:hint="cs"/>
          <w:cs/>
        </w:rPr>
        <w:t>และ</w:t>
      </w:r>
      <w:r w:rsidR="007F6312" w:rsidRPr="005D6CC0">
        <w:rPr>
          <w:cs/>
        </w:rPr>
        <w:t>การเปลี่ยน</w:t>
      </w:r>
      <w:r w:rsidR="007F6312">
        <w:rPr>
          <w:rFonts w:hint="cs"/>
          <w:cs/>
        </w:rPr>
        <w:t>อัลกอริธึม</w:t>
      </w:r>
      <w:r w:rsidR="007F6312" w:rsidRPr="005D6CC0">
        <w:rPr>
          <w:cs/>
        </w:rPr>
        <w:t xml:space="preserve">ในการขุดเพื่อให้ได้มาซึ่งผลกำไรสูงสุด และหากเกิดปัญหาก็จะไม่มีการแจ้งเตือนให้ผู้ใช้ได้ทราบในช่องทางอื่นที่นอกจากแจ้ง </w:t>
      </w:r>
      <w:r w:rsidR="007F6312" w:rsidRPr="005D6CC0">
        <w:t xml:space="preserve">error message </w:t>
      </w:r>
      <w:r w:rsidR="007F6312" w:rsidRPr="005D6CC0">
        <w:rPr>
          <w:cs/>
        </w:rPr>
        <w:t xml:space="preserve">บนคอมพิวเตอร์ที่ใช้ขุด และในตลาดโปรแกรมขุดทั่วไป ยังไม่มีโปรแกรมที่สามารถทำการขุดเหมืองและแจ้งเตือนไปยังช่องทางต่างๆได้ในโปรแกรมเดียว อาจมีบางโปรแกรมที่สามารถ </w:t>
      </w:r>
      <w:r w:rsidR="007F6312" w:rsidRPr="005D6CC0">
        <w:t xml:space="preserve">Mining </w:t>
      </w:r>
      <w:r w:rsidR="007F6312" w:rsidRPr="005D6CC0">
        <w:rPr>
          <w:cs/>
        </w:rPr>
        <w:t xml:space="preserve">ได้แต่ก็ไม่สามารถ </w:t>
      </w:r>
      <w:r w:rsidR="007F6312" w:rsidRPr="005D6CC0">
        <w:t xml:space="preserve">Monitor </w:t>
      </w:r>
      <w:r w:rsidR="007F6312" w:rsidRPr="005D6CC0">
        <w:rPr>
          <w:cs/>
        </w:rPr>
        <w:t xml:space="preserve">เครื่องขุดได้ ทำให้ผู้ใช้ที่ขุดเหมือง </w:t>
      </w:r>
      <w:r w:rsidR="007F6312" w:rsidRPr="005D6CC0">
        <w:t xml:space="preserve">Cryptocurrency </w:t>
      </w:r>
      <w:r w:rsidR="007F6312" w:rsidRPr="005D6CC0">
        <w:rPr>
          <w:cs/>
        </w:rPr>
        <w:t>ยังขาดโปรแกรมที่ใช้ในการสนับสนุนในการขุดดังที่กล่าวมา</w:t>
      </w:r>
      <w:r w:rsidR="00F03BF0">
        <w:rPr>
          <w:rFonts w:hint="cs"/>
          <w:cs/>
        </w:rPr>
        <w:t xml:space="preserve"> </w:t>
      </w:r>
      <w:r w:rsidR="00F03BF0" w:rsidRPr="00F03BF0">
        <w:rPr>
          <w:cs/>
        </w:rPr>
        <w:t xml:space="preserve">ดังนั้นโครงงานปริญญานิพนธ์นี้จึงได้นำเสนอโปรแกรมที่ช่วยสนับสนุนการขุด </w:t>
      </w:r>
      <w:r w:rsidR="00F03BF0" w:rsidRPr="00F03BF0">
        <w:t xml:space="preserve">Cryptocurrency </w:t>
      </w:r>
      <w:r w:rsidR="00F03BF0" w:rsidRPr="00F03BF0">
        <w:rPr>
          <w:cs/>
        </w:rPr>
        <w:t xml:space="preserve">เพื่อให้ได้ผลประโยชน์สูงสุดและมีการ </w:t>
      </w:r>
      <w:r w:rsidR="00F03BF0" w:rsidRPr="00F03BF0">
        <w:t xml:space="preserve">Monitor </w:t>
      </w:r>
      <w:r w:rsidR="00F03BF0" w:rsidRPr="00F03BF0">
        <w:rPr>
          <w:cs/>
        </w:rPr>
        <w:t xml:space="preserve">เครื่องขุดได้โดยมีการแจ้งเตือนผ่านช่องทางต่างๆ เช่น </w:t>
      </w:r>
      <w:r w:rsidR="00F03BF0" w:rsidRPr="00F03BF0">
        <w:t xml:space="preserve">Application Line </w:t>
      </w:r>
      <w:r w:rsidR="00F03BF0" w:rsidRPr="00F03BF0">
        <w:rPr>
          <w:cs/>
        </w:rPr>
        <w:t xml:space="preserve">หรือ </w:t>
      </w:r>
      <w:r w:rsidR="00F03BF0" w:rsidRPr="00F03BF0">
        <w:t xml:space="preserve">Facebook </w:t>
      </w:r>
      <w:r w:rsidR="00F03BF0" w:rsidRPr="00F03BF0">
        <w:rPr>
          <w:cs/>
        </w:rPr>
        <w:t xml:space="preserve">และสามารถแสดงข้อมูลไปยัง </w:t>
      </w:r>
      <w:r w:rsidR="00F03BF0" w:rsidRPr="00F03BF0">
        <w:t xml:space="preserve">Dashboard </w:t>
      </w:r>
      <w:r w:rsidR="00F03BF0" w:rsidRPr="00F03BF0">
        <w:rPr>
          <w:cs/>
        </w:rPr>
        <w:t xml:space="preserve">ซึ่งสามารถช่วยสนับสนุนการขุดให้มีประสิทธิภาพมากขึ้นได้ ลดความเสี่ยงที่อาจจะเกิดขึ้นได้เช่น ความร้อน </w:t>
      </w:r>
      <w:r w:rsidR="00F03BF0" w:rsidRPr="00F03BF0">
        <w:t xml:space="preserve">GPU </w:t>
      </w:r>
      <w:r w:rsidR="00F03BF0" w:rsidRPr="00F03BF0">
        <w:rPr>
          <w:cs/>
        </w:rPr>
        <w:t>สูงเกินไปหรือปัญหาการขุดลมได้</w:t>
      </w:r>
    </w:p>
    <w:p w14:paraId="55E38538" w14:textId="77777777" w:rsidR="009F0F6A" w:rsidRDefault="009F0F6A" w:rsidP="00F03BF0">
      <w:pPr>
        <w:pStyle w:val="StyleStyle222Thisis"/>
      </w:pPr>
    </w:p>
    <w:p w14:paraId="7B3674B0" w14:textId="652E5D30" w:rsidR="002F6849" w:rsidRPr="0010416E" w:rsidRDefault="009F0F6A" w:rsidP="00BF0B10">
      <w:pPr>
        <w:pStyle w:val="StyleStyle222Thisis"/>
        <w:ind w:firstLine="0"/>
      </w:pPr>
      <w:r w:rsidRPr="00BF0B10">
        <w:rPr>
          <w:rFonts w:hint="cs"/>
          <w:b/>
          <w:bCs/>
          <w:cs/>
        </w:rPr>
        <w:t>คำสำคัญ</w:t>
      </w:r>
      <w:r w:rsidRPr="00BF0B10">
        <w:rPr>
          <w:b/>
          <w:bCs/>
        </w:rPr>
        <w:t>:</w:t>
      </w:r>
      <w:r>
        <w:t xml:space="preserve"> </w:t>
      </w:r>
      <w:r w:rsidRPr="009F0F6A">
        <w:rPr>
          <w:cs/>
        </w:rPr>
        <w:t>ระบบสนับสนุนการทำเหมืองเงินคริปโต</w:t>
      </w:r>
      <w:r>
        <w:rPr>
          <w:rFonts w:hint="cs"/>
          <w:cs/>
        </w:rPr>
        <w:t xml:space="preserve"> คือ </w:t>
      </w:r>
      <w:r w:rsidRPr="009F0F6A">
        <w:rPr>
          <w:cs/>
        </w:rPr>
        <w:t xml:space="preserve">โปรแกรมสนับสนุนการทำ </w:t>
      </w:r>
      <w:r w:rsidRPr="009F0F6A">
        <w:t xml:space="preserve">Crypto-currency Mining </w:t>
      </w:r>
      <w:r w:rsidRPr="009F0F6A">
        <w:rPr>
          <w:cs/>
        </w:rPr>
        <w:t xml:space="preserve">ที่สามารถ </w:t>
      </w:r>
      <w:r w:rsidRPr="009F0F6A">
        <w:t xml:space="preserve">Monitor </w:t>
      </w:r>
      <w:r w:rsidRPr="009F0F6A">
        <w:rPr>
          <w:cs/>
        </w:rPr>
        <w:t xml:space="preserve">เครื่องขุดและ </w:t>
      </w:r>
      <w:r w:rsidRPr="009F0F6A">
        <w:t xml:space="preserve">Algorithm Switch </w:t>
      </w:r>
      <w:r w:rsidRPr="009F0F6A">
        <w:rPr>
          <w:cs/>
        </w:rPr>
        <w:t xml:space="preserve">ที่ขุดให้ได้ผลที่ดีที่สุด สามารถแจ้งเตือนสถานะของเครื่องขุดไปยัง </w:t>
      </w:r>
      <w:r w:rsidRPr="009F0F6A">
        <w:t xml:space="preserve">Line </w:t>
      </w:r>
      <w:r w:rsidRPr="009F0F6A">
        <w:rPr>
          <w:cs/>
        </w:rPr>
        <w:t xml:space="preserve">และ </w:t>
      </w:r>
      <w:r w:rsidRPr="009F0F6A">
        <w:t xml:space="preserve">Facebook </w:t>
      </w:r>
      <w:r w:rsidRPr="009F0F6A">
        <w:rPr>
          <w:cs/>
        </w:rPr>
        <w:t>ได้</w:t>
      </w:r>
      <w:r w:rsidR="005C7555">
        <w:br w:type="page"/>
      </w:r>
    </w:p>
    <w:p w14:paraId="4BC644B1" w14:textId="77777777" w:rsidR="00687828" w:rsidRPr="0010416E" w:rsidRDefault="00687828" w:rsidP="00687828">
      <w:pPr>
        <w:pStyle w:val="a1"/>
        <w:rPr>
          <w:sz w:val="36"/>
          <w:szCs w:val="36"/>
        </w:rPr>
      </w:pPr>
      <w:bookmarkStart w:id="2" w:name="_Toc8738514"/>
      <w:r w:rsidRPr="0010416E">
        <w:rPr>
          <w:rFonts w:hint="cs"/>
          <w:sz w:val="36"/>
          <w:szCs w:val="36"/>
          <w:cs/>
        </w:rPr>
        <w:lastRenderedPageBreak/>
        <w:t>กิตติกรรมประกาศ</w:t>
      </w:r>
      <w:bookmarkEnd w:id="2"/>
    </w:p>
    <w:p w14:paraId="5844AE5C" w14:textId="69A38812" w:rsidR="003A2779" w:rsidRPr="009D42B8" w:rsidRDefault="003A2779" w:rsidP="009D42B8">
      <w:pPr>
        <w:pStyle w:val="StyleStyle222Thisis"/>
      </w:pPr>
      <w:r w:rsidRPr="009D42B8">
        <w:rPr>
          <w:cs/>
        </w:rPr>
        <w:t>โครงการปริญญานิพนธ์เรื่องระบบสนับสนุนการทำเหมืองเงินคริปโตฉบับนี้สำเร็จสมบูรณ์ได้ด้วยความกรุณาและความช่วยเหลืออย่างสูงยิ่งจาก ดร.สมนึก พ่วงพรพิทักษ์ ที่ได้กรุณาให้คำปรึกษาแนะนำ และตรวจสอบ แก้ไข ข้อพกพร่องทุกขั้นตอนของการจัดทำโครงงาน คณะผู้จัดทำโครงงานขอขอบพระคุณเป็นอย่างสูง</w:t>
      </w:r>
    </w:p>
    <w:p w14:paraId="6C7C9C9D" w14:textId="41A80131" w:rsidR="00687828" w:rsidRPr="009D42B8" w:rsidRDefault="003A2779" w:rsidP="009D42B8">
      <w:pPr>
        <w:pStyle w:val="StyleStyle222Thisis"/>
      </w:pPr>
      <w:r w:rsidRPr="009D42B8">
        <w:rPr>
          <w:cs/>
        </w:rPr>
        <w:t>ขอขอบพระคุณ บิดา มารดา เพื่อน ตลอดจนผู้ที่เกี่ยวข้องทุกท่านที่ไม่ได้กล่าวนามไว้ ณ ที่นี้ ที่ได้ให้กำลังใจและมีส่วนช่วยเหลือให้โครงงานฉบับนี้สำเร็จลุล่วงได้ด้วยดี</w:t>
      </w:r>
    </w:p>
    <w:p w14:paraId="15D31AA0" w14:textId="77777777" w:rsidR="003A2779" w:rsidRPr="0010416E" w:rsidRDefault="003A2779" w:rsidP="003A2779">
      <w:pPr>
        <w:pStyle w:val="PlainText"/>
        <w:tabs>
          <w:tab w:val="left" w:pos="851"/>
          <w:tab w:val="left" w:pos="1134"/>
          <w:tab w:val="left" w:pos="1418"/>
          <w:tab w:val="left" w:pos="1701"/>
        </w:tabs>
        <w:jc w:val="both"/>
      </w:pPr>
    </w:p>
    <w:p w14:paraId="4415C951" w14:textId="77777777" w:rsidR="003A2779" w:rsidRDefault="00687828" w:rsidP="003A2779">
      <w:pPr>
        <w:jc w:val="right"/>
      </w:pP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</w:r>
      <w:r w:rsidRPr="0010416E">
        <w:tab/>
        <w:t xml:space="preserve">                  </w:t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  <w:t xml:space="preserve">     </w:t>
      </w:r>
      <w:r w:rsidRPr="0010416E">
        <w:t xml:space="preserve"> </w:t>
      </w:r>
    </w:p>
    <w:p w14:paraId="4FF251FC" w14:textId="18099E97" w:rsidR="003A2779" w:rsidRDefault="003A2779" w:rsidP="003A2779">
      <w:pPr>
        <w:jc w:val="right"/>
      </w:pPr>
      <w:r>
        <w:rPr>
          <w:cs/>
        </w:rPr>
        <w:t>นายสุชน ดงอานนท์ และนายสหรัฐ จันทร</w:t>
      </w:r>
    </w:p>
    <w:p w14:paraId="03912B26" w14:textId="7E6FC983" w:rsidR="00687828" w:rsidRPr="009D42B8" w:rsidRDefault="009710EC" w:rsidP="003A2779">
      <w:pPr>
        <w:jc w:val="right"/>
      </w:pPr>
      <w:r>
        <w:t>6</w:t>
      </w:r>
      <w:r w:rsidR="003A2779" w:rsidRPr="009D42B8">
        <w:t xml:space="preserve"> </w:t>
      </w:r>
      <w:r w:rsidRPr="009710EC">
        <w:rPr>
          <w:cs/>
        </w:rPr>
        <w:t xml:space="preserve">พฤษภาคม </w:t>
      </w:r>
      <w:r w:rsidR="003A2779" w:rsidRPr="009D42B8">
        <w:t>256</w:t>
      </w:r>
      <w:r w:rsidR="000F44C5">
        <w:t>2</w:t>
      </w:r>
    </w:p>
    <w:p w14:paraId="73310ADF" w14:textId="77777777" w:rsidR="00D66E22" w:rsidRPr="0010416E" w:rsidRDefault="00D66E22" w:rsidP="00B40028">
      <w:pPr>
        <w:pStyle w:val="150"/>
      </w:pPr>
      <w:r w:rsidRPr="0010416E">
        <w:tab/>
      </w:r>
    </w:p>
    <w:p w14:paraId="3B7B0473" w14:textId="77777777" w:rsidR="00D66E22" w:rsidRPr="0010416E" w:rsidRDefault="00D66E22" w:rsidP="00D65482"/>
    <w:p w14:paraId="796677EE" w14:textId="77777777" w:rsidR="00D66E22" w:rsidRPr="0010416E" w:rsidRDefault="00D66E22" w:rsidP="00D65482"/>
    <w:p w14:paraId="6B13E297" w14:textId="77777777" w:rsidR="00D66E22" w:rsidRPr="0010416E" w:rsidRDefault="00D66E22" w:rsidP="00D65482"/>
    <w:p w14:paraId="74E8A1E1" w14:textId="77777777" w:rsidR="00D66E22" w:rsidRPr="0010416E" w:rsidRDefault="00D66E22" w:rsidP="00D65482"/>
    <w:p w14:paraId="1B972BA7" w14:textId="77777777" w:rsidR="00D66E22" w:rsidRPr="0010416E" w:rsidRDefault="00D66E22" w:rsidP="00D65482"/>
    <w:p w14:paraId="11726356" w14:textId="77777777" w:rsidR="00D66E22" w:rsidRPr="0010416E" w:rsidRDefault="00D66E22" w:rsidP="00D65482"/>
    <w:p w14:paraId="6C59A086" w14:textId="77777777" w:rsidR="00D66E22" w:rsidRPr="0010416E" w:rsidRDefault="00D66E22" w:rsidP="00D65482"/>
    <w:p w14:paraId="45701D0E" w14:textId="77777777" w:rsidR="00D66E22" w:rsidRPr="0010416E" w:rsidRDefault="00D66E22" w:rsidP="00D65482"/>
    <w:p w14:paraId="79177CF9" w14:textId="77777777" w:rsidR="00D66E22" w:rsidRPr="0010416E" w:rsidRDefault="00D66E22" w:rsidP="00D65482"/>
    <w:p w14:paraId="152242F6" w14:textId="77777777" w:rsidR="00D66E22" w:rsidRPr="0010416E" w:rsidRDefault="00D66E22" w:rsidP="00D65482"/>
    <w:p w14:paraId="5E6F9D6C" w14:textId="77777777" w:rsidR="00D66E22" w:rsidRPr="0010416E" w:rsidRDefault="00D66E22" w:rsidP="00D65482"/>
    <w:p w14:paraId="7AF73211" w14:textId="77777777" w:rsidR="00D66E22" w:rsidRPr="0010416E" w:rsidRDefault="00D66E22" w:rsidP="00D65482"/>
    <w:p w14:paraId="78489D59" w14:textId="77777777" w:rsidR="00D66E22" w:rsidRPr="0010416E" w:rsidRDefault="00D66E22" w:rsidP="00D65482"/>
    <w:p w14:paraId="14C9642F" w14:textId="77777777" w:rsidR="00D66E22" w:rsidRPr="0010416E" w:rsidRDefault="00D66E22" w:rsidP="00D65482"/>
    <w:p w14:paraId="0D151480" w14:textId="77777777" w:rsidR="00D66E22" w:rsidRPr="0010416E" w:rsidRDefault="00D66E22" w:rsidP="00D65482"/>
    <w:p w14:paraId="7CC03987" w14:textId="77777777" w:rsidR="00D66E22" w:rsidRPr="0010416E" w:rsidRDefault="00D66E22" w:rsidP="00D65482"/>
    <w:p w14:paraId="756BF7BC" w14:textId="77777777" w:rsidR="00D66E22" w:rsidRPr="0010416E" w:rsidRDefault="00D66E22" w:rsidP="00D65482"/>
    <w:p w14:paraId="4A0BE5B3" w14:textId="77777777" w:rsidR="00D66E22" w:rsidRPr="0010416E" w:rsidRDefault="00D66E22" w:rsidP="00D65482">
      <w:pPr>
        <w:rPr>
          <w:cs/>
        </w:rPr>
        <w:sectPr w:rsidR="00D66E22" w:rsidRPr="0010416E" w:rsidSect="005618B3">
          <w:headerReference w:type="default" r:id="rId10"/>
          <w:footerReference w:type="default" r:id="rId11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4577EE5A" w14:textId="77777777" w:rsidR="00D66E22" w:rsidRPr="0010416E" w:rsidRDefault="00D66E22" w:rsidP="00484C42">
      <w:pPr>
        <w:pStyle w:val="a1"/>
      </w:pPr>
      <w:bookmarkStart w:id="3" w:name="_Toc8738515"/>
      <w:r w:rsidRPr="0010416E">
        <w:rPr>
          <w:sz w:val="36"/>
          <w:szCs w:val="36"/>
          <w:cs/>
        </w:rPr>
        <w:lastRenderedPageBreak/>
        <w:t>สารบัญ</w:t>
      </w:r>
      <w:bookmarkEnd w:id="3"/>
      <w:r w:rsidRPr="0010416E">
        <w:t xml:space="preserve">                                                             </w:t>
      </w:r>
      <w:r w:rsidRPr="0010416E">
        <w:rPr>
          <w:cs/>
        </w:rPr>
        <w:t xml:space="preserve"> </w:t>
      </w:r>
    </w:p>
    <w:p w14:paraId="24FFC2DF" w14:textId="6C111C86" w:rsidR="00D66E22" w:rsidRPr="0010416E" w:rsidRDefault="00D66E22" w:rsidP="00BA5C0E">
      <w:pPr>
        <w:rPr>
          <w:b/>
          <w:bCs/>
        </w:rPr>
      </w:pP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</w:r>
      <w:r w:rsidR="00BA5C0E" w:rsidRPr="0010416E">
        <w:rPr>
          <w:rFonts w:hint="cs"/>
          <w:cs/>
        </w:rPr>
        <w:tab/>
        <w:t xml:space="preserve">   </w:t>
      </w:r>
      <w:r w:rsidR="000C1169" w:rsidRPr="0010416E">
        <w:rPr>
          <w:rFonts w:hint="cs"/>
          <w:cs/>
        </w:rPr>
        <w:t xml:space="preserve">    </w:t>
      </w:r>
      <w:r w:rsidR="00EE7F14">
        <w:t xml:space="preserve">      </w:t>
      </w:r>
      <w:r w:rsidRPr="0010416E">
        <w:rPr>
          <w:b/>
          <w:bCs/>
          <w:cs/>
        </w:rPr>
        <w:t>หน้า</w:t>
      </w:r>
    </w:p>
    <w:p w14:paraId="1C8E09E6" w14:textId="703408A7" w:rsidR="00B87529" w:rsidRDefault="00161227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rFonts w:eastAsia="Angsana New"/>
          <w:b/>
          <w:bCs/>
        </w:rPr>
        <w:fldChar w:fldCharType="begin"/>
      </w:r>
      <w:r>
        <w:rPr>
          <w:rFonts w:eastAsia="Angsana New"/>
          <w:b/>
          <w:bCs/>
        </w:rPr>
        <w:instrText xml:space="preserve"> TOC \o "1-2" \h \z \t "</w:instrText>
      </w:r>
      <w:r>
        <w:rPr>
          <w:rFonts w:eastAsia="Angsana New"/>
          <w:b/>
          <w:bCs/>
          <w:cs/>
        </w:rPr>
        <w:instrText>หัวเรื่องหลัก(ไม่มีเลขที่)</w:instrText>
      </w:r>
      <w:r>
        <w:rPr>
          <w:rFonts w:eastAsia="Angsana New"/>
          <w:b/>
          <w:bCs/>
        </w:rPr>
        <w:instrText xml:space="preserve">,1" </w:instrText>
      </w:r>
      <w:r>
        <w:rPr>
          <w:rFonts w:eastAsia="Angsana New"/>
          <w:b/>
          <w:bCs/>
        </w:rPr>
        <w:fldChar w:fldCharType="separate"/>
      </w:r>
      <w:hyperlink w:anchor="_Toc8738513" w:history="1">
        <w:r w:rsidR="00B87529" w:rsidRPr="0052197D">
          <w:rPr>
            <w:rStyle w:val="Hyperlink"/>
            <w:noProof/>
            <w:cs/>
          </w:rPr>
          <w:t>บทคัดย่อ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_Toc8738513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ก</w:t>
        </w:r>
        <w:r w:rsidR="00B87529">
          <w:rPr>
            <w:noProof/>
            <w:webHidden/>
          </w:rPr>
          <w:fldChar w:fldCharType="end"/>
        </w:r>
      </w:hyperlink>
    </w:p>
    <w:p w14:paraId="101E8670" w14:textId="1731B7EF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14" w:history="1">
        <w:r w:rsidR="00B87529" w:rsidRPr="0052197D">
          <w:rPr>
            <w:rStyle w:val="Hyperlink"/>
            <w:noProof/>
            <w:cs/>
          </w:rPr>
          <w:t>กิตติกรรมประกาศ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_Toc8738514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ข</w:t>
        </w:r>
        <w:r w:rsidR="00B87529">
          <w:rPr>
            <w:noProof/>
            <w:webHidden/>
          </w:rPr>
          <w:fldChar w:fldCharType="end"/>
        </w:r>
      </w:hyperlink>
    </w:p>
    <w:p w14:paraId="7E182DE8" w14:textId="2522FFBD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15" w:history="1">
        <w:r w:rsidR="00B87529" w:rsidRPr="0052197D">
          <w:rPr>
            <w:rStyle w:val="Hyperlink"/>
            <w:noProof/>
            <w:cs/>
          </w:rPr>
          <w:t>สารบัญ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_Toc8738515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ค</w:t>
        </w:r>
        <w:r w:rsidR="00B87529">
          <w:rPr>
            <w:noProof/>
            <w:webHidden/>
          </w:rPr>
          <w:fldChar w:fldCharType="end"/>
        </w:r>
      </w:hyperlink>
    </w:p>
    <w:p w14:paraId="00A61878" w14:textId="51694091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16" w:history="1">
        <w:r w:rsidR="00B87529" w:rsidRPr="0052197D">
          <w:rPr>
            <w:rStyle w:val="Hyperlink"/>
            <w:noProof/>
            <w:cs/>
          </w:rPr>
          <w:t>สารบัญตาราง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_Toc8738516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จ</w:t>
        </w:r>
        <w:r w:rsidR="00B87529">
          <w:rPr>
            <w:noProof/>
            <w:webHidden/>
          </w:rPr>
          <w:fldChar w:fldCharType="end"/>
        </w:r>
      </w:hyperlink>
    </w:p>
    <w:p w14:paraId="7F055861" w14:textId="76C851ED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17" w:history="1">
        <w:r w:rsidR="00B87529" w:rsidRPr="0052197D">
          <w:rPr>
            <w:rStyle w:val="Hyperlink"/>
            <w:noProof/>
            <w:cs/>
          </w:rPr>
          <w:t>สารบัญภาพประกอบ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_Toc8738517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ฉ</w:t>
        </w:r>
        <w:r w:rsidR="00B87529">
          <w:rPr>
            <w:noProof/>
            <w:webHidden/>
          </w:rPr>
          <w:fldChar w:fldCharType="end"/>
        </w:r>
      </w:hyperlink>
    </w:p>
    <w:p w14:paraId="0B1C8890" w14:textId="448D5258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18" w:history="1">
        <w:r w:rsidR="00B87529" w:rsidRPr="0052197D">
          <w:rPr>
            <w:rStyle w:val="Hyperlink"/>
            <w:noProof/>
            <w:cs/>
          </w:rPr>
          <w:t xml:space="preserve">บทที่ </w:t>
        </w:r>
        <w:r w:rsidR="00B87529" w:rsidRPr="0052197D">
          <w:rPr>
            <w:rStyle w:val="Hyperlink"/>
            <w:noProof/>
          </w:rPr>
          <w:t>1</w:t>
        </w:r>
        <w:r w:rsidR="00B87529" w:rsidRPr="0052197D">
          <w:rPr>
            <w:rStyle w:val="Hyperlink"/>
            <w:noProof/>
            <w:cs/>
          </w:rPr>
          <w:t xml:space="preserve"> บทนำ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_Toc8738518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1</w:t>
        </w:r>
        <w:r w:rsidR="00B87529">
          <w:rPr>
            <w:noProof/>
            <w:webHidden/>
          </w:rPr>
          <w:fldChar w:fldCharType="end"/>
        </w:r>
      </w:hyperlink>
    </w:p>
    <w:p w14:paraId="60AFBCF9" w14:textId="27BB7AC5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19" w:history="1">
        <w:r w:rsidR="00B87529" w:rsidRPr="0052197D">
          <w:rPr>
            <w:rStyle w:val="Hyperlink"/>
            <w:noProof/>
          </w:rPr>
          <w:t>1.1</w:t>
        </w:r>
        <w:r w:rsidR="00B87529" w:rsidRPr="0052197D">
          <w:rPr>
            <w:rStyle w:val="Hyperlink"/>
            <w:noProof/>
            <w:cs/>
          </w:rPr>
          <w:t xml:space="preserve"> หลักการและเหตุผล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_Toc8738519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1</w:t>
        </w:r>
        <w:r w:rsidR="00B87529">
          <w:rPr>
            <w:noProof/>
            <w:webHidden/>
          </w:rPr>
          <w:fldChar w:fldCharType="end"/>
        </w:r>
      </w:hyperlink>
    </w:p>
    <w:p w14:paraId="50F1934B" w14:textId="61815B40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0" w:history="1">
        <w:r w:rsidR="00B87529" w:rsidRPr="0052197D">
          <w:rPr>
            <w:rStyle w:val="Hyperlink"/>
            <w:noProof/>
          </w:rPr>
          <w:t>1.2</w:t>
        </w:r>
        <w:r w:rsidR="00B87529" w:rsidRPr="0052197D">
          <w:rPr>
            <w:rStyle w:val="Hyperlink"/>
            <w:noProof/>
            <w:cs/>
          </w:rPr>
          <w:t xml:space="preserve"> วัตถุประสงค์ของโครงงาน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_Toc8738520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1</w:t>
        </w:r>
        <w:r w:rsidR="00B87529">
          <w:rPr>
            <w:noProof/>
            <w:webHidden/>
          </w:rPr>
          <w:fldChar w:fldCharType="end"/>
        </w:r>
      </w:hyperlink>
    </w:p>
    <w:p w14:paraId="5EAC813B" w14:textId="3BF8F5CD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1" w:history="1">
        <w:r w:rsidR="00B87529" w:rsidRPr="0052197D">
          <w:rPr>
            <w:rStyle w:val="Hyperlink"/>
            <w:noProof/>
          </w:rPr>
          <w:t>1.3</w:t>
        </w:r>
        <w:r w:rsidR="00B87529" w:rsidRPr="0052197D">
          <w:rPr>
            <w:rStyle w:val="Hyperlink"/>
            <w:noProof/>
            <w:cs/>
          </w:rPr>
          <w:t xml:space="preserve"> ขอบเขตของโครงงาน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_Toc8738521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2</w:t>
        </w:r>
        <w:r w:rsidR="00B87529">
          <w:rPr>
            <w:noProof/>
            <w:webHidden/>
          </w:rPr>
          <w:fldChar w:fldCharType="end"/>
        </w:r>
      </w:hyperlink>
    </w:p>
    <w:p w14:paraId="1AE69E3C" w14:textId="20EF2A5B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2" w:history="1">
        <w:r w:rsidR="00B87529" w:rsidRPr="0052197D">
          <w:rPr>
            <w:rStyle w:val="Hyperlink"/>
            <w:noProof/>
          </w:rPr>
          <w:t>1.4</w:t>
        </w:r>
        <w:r w:rsidR="00B87529" w:rsidRPr="0052197D">
          <w:rPr>
            <w:rStyle w:val="Hyperlink"/>
            <w:noProof/>
            <w:cs/>
          </w:rPr>
          <w:t xml:space="preserve"> ภาพรวมของระบบ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_Toc8738522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3</w:t>
        </w:r>
        <w:r w:rsidR="00B87529">
          <w:rPr>
            <w:noProof/>
            <w:webHidden/>
          </w:rPr>
          <w:fldChar w:fldCharType="end"/>
        </w:r>
      </w:hyperlink>
    </w:p>
    <w:p w14:paraId="1C51298F" w14:textId="23542E02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3" w:history="1">
        <w:r w:rsidR="00B87529" w:rsidRPr="0052197D">
          <w:rPr>
            <w:rStyle w:val="Hyperlink"/>
            <w:noProof/>
          </w:rPr>
          <w:t>1.5</w:t>
        </w:r>
        <w:r w:rsidR="00B87529" w:rsidRPr="0052197D">
          <w:rPr>
            <w:rStyle w:val="Hyperlink"/>
            <w:noProof/>
            <w:cs/>
          </w:rPr>
          <w:t xml:space="preserve"> ประโยชน์ที่คาดว่าจะได้รับ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_Toc8738523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</w:t>
        </w:r>
        <w:r w:rsidR="00B87529">
          <w:rPr>
            <w:noProof/>
            <w:webHidden/>
          </w:rPr>
          <w:fldChar w:fldCharType="end"/>
        </w:r>
      </w:hyperlink>
    </w:p>
    <w:p w14:paraId="70B40A8B" w14:textId="150C15D6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4" w:history="1">
        <w:r w:rsidR="00B87529" w:rsidRPr="0052197D">
          <w:rPr>
            <w:rStyle w:val="Hyperlink"/>
            <w:noProof/>
          </w:rPr>
          <w:t>1.6</w:t>
        </w:r>
        <w:r w:rsidR="00B87529" w:rsidRPr="0052197D">
          <w:rPr>
            <w:rStyle w:val="Hyperlink"/>
            <w:noProof/>
            <w:cs/>
          </w:rPr>
          <w:t xml:space="preserve"> อุปกรณ์และเครื่องมือที่ใช้ในการดำเนินงาน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_Toc8738524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</w:t>
        </w:r>
        <w:r w:rsidR="00B87529">
          <w:rPr>
            <w:noProof/>
            <w:webHidden/>
          </w:rPr>
          <w:fldChar w:fldCharType="end"/>
        </w:r>
      </w:hyperlink>
    </w:p>
    <w:p w14:paraId="46056E28" w14:textId="3F5D23F1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5" w:history="1">
        <w:r w:rsidR="00B87529" w:rsidRPr="0052197D">
          <w:rPr>
            <w:rStyle w:val="Hyperlink"/>
            <w:noProof/>
          </w:rPr>
          <w:t>1.7</w:t>
        </w:r>
        <w:r w:rsidR="00B87529" w:rsidRPr="0052197D">
          <w:rPr>
            <w:rStyle w:val="Hyperlink"/>
            <w:noProof/>
            <w:cs/>
          </w:rPr>
          <w:t xml:space="preserve"> แผนการดำเนินงาน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_Toc8738525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6</w:t>
        </w:r>
        <w:r w:rsidR="00B87529">
          <w:rPr>
            <w:noProof/>
            <w:webHidden/>
          </w:rPr>
          <w:fldChar w:fldCharType="end"/>
        </w:r>
      </w:hyperlink>
    </w:p>
    <w:p w14:paraId="595FD184" w14:textId="6286ACFA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6" w:history="1">
        <w:r w:rsidR="00B87529" w:rsidRPr="0052197D">
          <w:rPr>
            <w:rStyle w:val="Hyperlink"/>
            <w:noProof/>
            <w:cs/>
          </w:rPr>
          <w:t xml:space="preserve">บทที่ </w:t>
        </w:r>
        <w:r w:rsidR="00B87529" w:rsidRPr="0052197D">
          <w:rPr>
            <w:rStyle w:val="Hyperlink"/>
            <w:noProof/>
          </w:rPr>
          <w:t>2</w:t>
        </w:r>
        <w:r w:rsidR="00B87529" w:rsidRPr="0052197D">
          <w:rPr>
            <w:rStyle w:val="Hyperlink"/>
            <w:noProof/>
            <w:cs/>
          </w:rPr>
          <w:t xml:space="preserve"> ทฤษฎีและงานวิจัยที่เกี่ยวข้อง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_Toc8738526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7</w:t>
        </w:r>
        <w:r w:rsidR="00B87529">
          <w:rPr>
            <w:noProof/>
            <w:webHidden/>
          </w:rPr>
          <w:fldChar w:fldCharType="end"/>
        </w:r>
      </w:hyperlink>
    </w:p>
    <w:p w14:paraId="4BF59EC0" w14:textId="160287A6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7" w:history="1">
        <w:r w:rsidR="00B87529" w:rsidRPr="0052197D">
          <w:rPr>
            <w:rStyle w:val="Hyperlink"/>
            <w:noProof/>
          </w:rPr>
          <w:t>2.1</w:t>
        </w:r>
        <w:r w:rsidR="00B87529" w:rsidRPr="0052197D">
          <w:rPr>
            <w:rStyle w:val="Hyperlink"/>
            <w:noProof/>
            <w:cs/>
          </w:rPr>
          <w:t xml:space="preserve"> ทฤษฎีที่เกี่ยวข้อง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_Toc8738527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7</w:t>
        </w:r>
        <w:r w:rsidR="00B87529">
          <w:rPr>
            <w:noProof/>
            <w:webHidden/>
          </w:rPr>
          <w:fldChar w:fldCharType="end"/>
        </w:r>
      </w:hyperlink>
    </w:p>
    <w:p w14:paraId="28D817E0" w14:textId="6BF95CED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8" w:history="1">
        <w:r w:rsidR="00B87529" w:rsidRPr="0052197D">
          <w:rPr>
            <w:rStyle w:val="Hyperlink"/>
            <w:noProof/>
          </w:rPr>
          <w:t>2.2</w:t>
        </w:r>
        <w:r w:rsidR="00B87529" w:rsidRPr="0052197D">
          <w:rPr>
            <w:rStyle w:val="Hyperlink"/>
            <w:noProof/>
            <w:cs/>
          </w:rPr>
          <w:t xml:space="preserve"> งานวิจัยที่เกี่ยวข้อง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_Toc8738528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16</w:t>
        </w:r>
        <w:r w:rsidR="00B87529">
          <w:rPr>
            <w:noProof/>
            <w:webHidden/>
          </w:rPr>
          <w:fldChar w:fldCharType="end"/>
        </w:r>
      </w:hyperlink>
    </w:p>
    <w:p w14:paraId="0518A3FA" w14:textId="324D93FF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29" w:history="1">
        <w:r w:rsidR="00B87529" w:rsidRPr="0052197D">
          <w:rPr>
            <w:rStyle w:val="Hyperlink"/>
            <w:noProof/>
            <w:cs/>
          </w:rPr>
          <w:t xml:space="preserve">บทที่ </w:t>
        </w:r>
        <w:r w:rsidR="00B87529" w:rsidRPr="0052197D">
          <w:rPr>
            <w:rStyle w:val="Hyperlink"/>
            <w:noProof/>
          </w:rPr>
          <w:t>3</w:t>
        </w:r>
        <w:r w:rsidR="00B87529" w:rsidRPr="0052197D">
          <w:rPr>
            <w:rStyle w:val="Hyperlink"/>
            <w:noProof/>
            <w:cs/>
          </w:rPr>
          <w:t xml:space="preserve"> ขั้นตอนการดำเนินงาน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_Toc8738529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18</w:t>
        </w:r>
        <w:r w:rsidR="00B87529">
          <w:rPr>
            <w:noProof/>
            <w:webHidden/>
          </w:rPr>
          <w:fldChar w:fldCharType="end"/>
        </w:r>
      </w:hyperlink>
    </w:p>
    <w:p w14:paraId="1D5758C2" w14:textId="02BD7206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0" w:history="1">
        <w:r w:rsidR="00B87529" w:rsidRPr="0052197D">
          <w:rPr>
            <w:rStyle w:val="Hyperlink"/>
            <w:noProof/>
          </w:rPr>
          <w:t>3.1</w:t>
        </w:r>
        <w:r w:rsidR="00B87529" w:rsidRPr="0052197D">
          <w:rPr>
            <w:rStyle w:val="Hyperlink"/>
            <w:noProof/>
            <w:cs/>
          </w:rPr>
          <w:t xml:space="preserve"> ขั้นตอนการทำงาน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_Toc8738530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18</w:t>
        </w:r>
        <w:r w:rsidR="00B87529">
          <w:rPr>
            <w:noProof/>
            <w:webHidden/>
          </w:rPr>
          <w:fldChar w:fldCharType="end"/>
        </w:r>
      </w:hyperlink>
    </w:p>
    <w:p w14:paraId="3AF4C106" w14:textId="02EF15A7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1" w:history="1">
        <w:r w:rsidR="00B87529" w:rsidRPr="0052197D">
          <w:rPr>
            <w:rStyle w:val="Hyperlink"/>
            <w:noProof/>
          </w:rPr>
          <w:t>3.2</w:t>
        </w:r>
        <w:r w:rsidR="00B87529" w:rsidRPr="0052197D">
          <w:rPr>
            <w:rStyle w:val="Hyperlink"/>
            <w:noProof/>
            <w:cs/>
          </w:rPr>
          <w:t xml:space="preserve"> การควบคุมการขุด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_Toc8738531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27</w:t>
        </w:r>
        <w:r w:rsidR="00B87529">
          <w:rPr>
            <w:noProof/>
            <w:webHidden/>
          </w:rPr>
          <w:fldChar w:fldCharType="end"/>
        </w:r>
      </w:hyperlink>
    </w:p>
    <w:p w14:paraId="5A9DE602" w14:textId="0D4DA41A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2" w:history="1">
        <w:r w:rsidR="00B87529" w:rsidRPr="0052197D">
          <w:rPr>
            <w:rStyle w:val="Hyperlink"/>
            <w:noProof/>
          </w:rPr>
          <w:t>3.3 Dashboard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_Toc8738532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41</w:t>
        </w:r>
        <w:r w:rsidR="00B87529">
          <w:rPr>
            <w:noProof/>
            <w:webHidden/>
          </w:rPr>
          <w:fldChar w:fldCharType="end"/>
        </w:r>
      </w:hyperlink>
    </w:p>
    <w:p w14:paraId="768DCAF7" w14:textId="0666D032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3" w:history="1">
        <w:r w:rsidR="00B87529" w:rsidRPr="0052197D">
          <w:rPr>
            <w:rStyle w:val="Hyperlink"/>
            <w:noProof/>
            <w:cs/>
          </w:rPr>
          <w:t xml:space="preserve">บทที่ </w:t>
        </w:r>
        <w:r w:rsidR="00B87529" w:rsidRPr="0052197D">
          <w:rPr>
            <w:rStyle w:val="Hyperlink"/>
            <w:noProof/>
          </w:rPr>
          <w:t>4</w:t>
        </w:r>
        <w:r w:rsidR="00B87529" w:rsidRPr="0052197D">
          <w:rPr>
            <w:rStyle w:val="Hyperlink"/>
            <w:noProof/>
            <w:cs/>
          </w:rPr>
          <w:t xml:space="preserve"> ผลการทดลอง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_Toc8738533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44</w:t>
        </w:r>
        <w:r w:rsidR="00B87529">
          <w:rPr>
            <w:noProof/>
            <w:webHidden/>
          </w:rPr>
          <w:fldChar w:fldCharType="end"/>
        </w:r>
      </w:hyperlink>
    </w:p>
    <w:p w14:paraId="38B069AE" w14:textId="0ED6C495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4" w:history="1">
        <w:r w:rsidR="00B87529" w:rsidRPr="0052197D">
          <w:rPr>
            <w:rStyle w:val="Hyperlink"/>
            <w:noProof/>
          </w:rPr>
          <w:t>4.1</w:t>
        </w:r>
        <w:r w:rsidR="00B87529" w:rsidRPr="0052197D">
          <w:rPr>
            <w:rStyle w:val="Hyperlink"/>
            <w:noProof/>
            <w:cs/>
          </w:rPr>
          <w:t xml:space="preserve"> ผลการทดลองและการออกแบบ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_Toc8738534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44</w:t>
        </w:r>
        <w:r w:rsidR="00B87529">
          <w:rPr>
            <w:noProof/>
            <w:webHidden/>
          </w:rPr>
          <w:fldChar w:fldCharType="end"/>
        </w:r>
      </w:hyperlink>
    </w:p>
    <w:p w14:paraId="62D30D1A" w14:textId="1AC88028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5" w:history="1">
        <w:r w:rsidR="00B87529" w:rsidRPr="0052197D">
          <w:rPr>
            <w:rStyle w:val="Hyperlink"/>
            <w:noProof/>
          </w:rPr>
          <w:t>4.2</w:t>
        </w:r>
        <w:r w:rsidR="00B87529" w:rsidRPr="0052197D">
          <w:rPr>
            <w:rStyle w:val="Hyperlink"/>
            <w:noProof/>
            <w:cs/>
          </w:rPr>
          <w:t xml:space="preserve"> การประเมินและวิเคราะห์ผลการประเมิน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_Toc8738535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51</w:t>
        </w:r>
        <w:r w:rsidR="00B87529">
          <w:rPr>
            <w:noProof/>
            <w:webHidden/>
          </w:rPr>
          <w:fldChar w:fldCharType="end"/>
        </w:r>
      </w:hyperlink>
    </w:p>
    <w:p w14:paraId="55AA96EE" w14:textId="46D3F584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6" w:history="1">
        <w:r w:rsidR="00B87529" w:rsidRPr="0052197D">
          <w:rPr>
            <w:rStyle w:val="Hyperlink"/>
            <w:noProof/>
            <w:cs/>
          </w:rPr>
          <w:t xml:space="preserve">บทที่ </w:t>
        </w:r>
        <w:r w:rsidR="00B87529" w:rsidRPr="0052197D">
          <w:rPr>
            <w:rStyle w:val="Hyperlink"/>
            <w:noProof/>
          </w:rPr>
          <w:t>5</w:t>
        </w:r>
        <w:r w:rsidR="00B87529" w:rsidRPr="0052197D">
          <w:rPr>
            <w:rStyle w:val="Hyperlink"/>
            <w:noProof/>
            <w:cs/>
          </w:rPr>
          <w:t xml:space="preserve"> สรุปและอภิปรายผลการทดลอง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_Toc8738536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53</w:t>
        </w:r>
        <w:r w:rsidR="00B87529">
          <w:rPr>
            <w:noProof/>
            <w:webHidden/>
          </w:rPr>
          <w:fldChar w:fldCharType="end"/>
        </w:r>
      </w:hyperlink>
    </w:p>
    <w:p w14:paraId="0C6D054D" w14:textId="32F8833F" w:rsidR="00B87529" w:rsidRDefault="00DF0665">
      <w:pPr>
        <w:pStyle w:val="TOC2"/>
        <w:rPr>
          <w:rStyle w:val="Hyperlink"/>
          <w:noProof/>
        </w:rPr>
      </w:pPr>
      <w:hyperlink w:anchor="_Toc8738537" w:history="1">
        <w:r w:rsidR="00B87529" w:rsidRPr="0052197D">
          <w:rPr>
            <w:rStyle w:val="Hyperlink"/>
            <w:noProof/>
          </w:rPr>
          <w:t>5.1</w:t>
        </w:r>
        <w:r w:rsidR="00B87529" w:rsidRPr="0052197D">
          <w:rPr>
            <w:rStyle w:val="Hyperlink"/>
            <w:noProof/>
            <w:cs/>
          </w:rPr>
          <w:t xml:space="preserve"> สรุปผลและอภิปรายผล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_Toc8738537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53</w:t>
        </w:r>
        <w:r w:rsidR="00B87529">
          <w:rPr>
            <w:noProof/>
            <w:webHidden/>
          </w:rPr>
          <w:fldChar w:fldCharType="end"/>
        </w:r>
      </w:hyperlink>
    </w:p>
    <w:p w14:paraId="204F5F83" w14:textId="3063E48B" w:rsidR="00B87529" w:rsidRDefault="00B87529" w:rsidP="00B87529">
      <w:pPr>
        <w:jc w:val="center"/>
        <w:rPr>
          <w:b/>
          <w:bCs/>
          <w:noProof/>
          <w:sz w:val="36"/>
          <w:szCs w:val="36"/>
        </w:rPr>
      </w:pPr>
      <w:r>
        <w:rPr>
          <w:rFonts w:hint="cs"/>
          <w:b/>
          <w:bCs/>
          <w:noProof/>
          <w:sz w:val="36"/>
          <w:szCs w:val="36"/>
          <w:cs/>
        </w:rPr>
        <w:lastRenderedPageBreak/>
        <w:t>สารบัญ (ต่อ)</w:t>
      </w:r>
    </w:p>
    <w:p w14:paraId="034373F4" w14:textId="77777777" w:rsidR="00B87529" w:rsidRPr="00B87529" w:rsidRDefault="00B87529" w:rsidP="00B87529">
      <w:pPr>
        <w:jc w:val="center"/>
        <w:rPr>
          <w:b/>
          <w:bCs/>
          <w:noProof/>
          <w:sz w:val="36"/>
          <w:szCs w:val="36"/>
          <w:cs/>
        </w:rPr>
      </w:pPr>
    </w:p>
    <w:p w14:paraId="4D711079" w14:textId="77A6E132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8" w:history="1">
        <w:r w:rsidR="00B87529" w:rsidRPr="0052197D">
          <w:rPr>
            <w:rStyle w:val="Hyperlink"/>
            <w:noProof/>
          </w:rPr>
          <w:t>5.2</w:t>
        </w:r>
        <w:r w:rsidR="00B87529" w:rsidRPr="0052197D">
          <w:rPr>
            <w:rStyle w:val="Hyperlink"/>
            <w:noProof/>
            <w:cs/>
          </w:rPr>
          <w:t xml:space="preserve"> ปัญหาที่พบและข้อเสนอแนะ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_Toc8738538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53</w:t>
        </w:r>
        <w:r w:rsidR="00B87529">
          <w:rPr>
            <w:noProof/>
            <w:webHidden/>
          </w:rPr>
          <w:fldChar w:fldCharType="end"/>
        </w:r>
      </w:hyperlink>
    </w:p>
    <w:p w14:paraId="0591BFF6" w14:textId="7D709B58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39" w:history="1">
        <w:r w:rsidR="00B87529" w:rsidRPr="0052197D">
          <w:rPr>
            <w:rStyle w:val="Hyperlink"/>
            <w:noProof/>
            <w:cs/>
          </w:rPr>
          <w:t>เอกสารอ้างอิง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_Toc8738539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55</w:t>
        </w:r>
        <w:r w:rsidR="00B87529">
          <w:rPr>
            <w:noProof/>
            <w:webHidden/>
          </w:rPr>
          <w:fldChar w:fldCharType="end"/>
        </w:r>
      </w:hyperlink>
    </w:p>
    <w:p w14:paraId="437DF737" w14:textId="190E8980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40" w:history="1">
        <w:r w:rsidR="00B87529" w:rsidRPr="0052197D">
          <w:rPr>
            <w:rStyle w:val="Hyperlink"/>
            <w:noProof/>
            <w:cs/>
          </w:rPr>
          <w:t>ภาคผนวก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_Toc8738540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56</w:t>
        </w:r>
        <w:r w:rsidR="00B87529">
          <w:rPr>
            <w:noProof/>
            <w:webHidden/>
          </w:rPr>
          <w:fldChar w:fldCharType="end"/>
        </w:r>
      </w:hyperlink>
    </w:p>
    <w:p w14:paraId="5281D152" w14:textId="4F683A3E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41" w:history="1">
        <w:r w:rsidR="00B87529" w:rsidRPr="0052197D">
          <w:rPr>
            <w:rStyle w:val="Hyperlink"/>
            <w:noProof/>
            <w:cs/>
          </w:rPr>
          <w:t>ภาคผนวก</w:t>
        </w:r>
        <w:r w:rsidR="00B87529" w:rsidRPr="0052197D">
          <w:rPr>
            <w:rStyle w:val="Hyperlink"/>
            <w:noProof/>
          </w:rPr>
          <w:t xml:space="preserve">  </w:t>
        </w:r>
        <w:r w:rsidR="00B87529" w:rsidRPr="0052197D">
          <w:rPr>
            <w:rStyle w:val="Hyperlink"/>
            <w:noProof/>
            <w:cs/>
          </w:rPr>
          <w:t>ก</w:t>
        </w:r>
        <w:r w:rsidR="00B87529" w:rsidRPr="0052197D">
          <w:rPr>
            <w:rStyle w:val="Hyperlink"/>
            <w:noProof/>
          </w:rPr>
          <w:t xml:space="preserve"> </w:t>
        </w:r>
        <w:r w:rsidR="00B87529" w:rsidRPr="0052197D">
          <w:rPr>
            <w:rStyle w:val="Hyperlink"/>
            <w:noProof/>
            <w:cs/>
          </w:rPr>
          <w:t xml:space="preserve">คู่มือการติดตั้ง </w:t>
        </w:r>
        <w:r w:rsidR="00B87529" w:rsidRPr="0052197D">
          <w:rPr>
            <w:rStyle w:val="Hyperlink"/>
            <w:noProof/>
          </w:rPr>
          <w:t>InfluxDB</w:t>
        </w:r>
        <w:r w:rsidR="00B87529" w:rsidRPr="0052197D">
          <w:rPr>
            <w:rStyle w:val="Hyperlink"/>
            <w:noProof/>
            <w:cs/>
          </w:rPr>
          <w:t xml:space="preserve"> และ </w:t>
        </w:r>
        <w:r w:rsidR="00B87529" w:rsidRPr="0052197D">
          <w:rPr>
            <w:rStyle w:val="Hyperlink"/>
            <w:noProof/>
          </w:rPr>
          <w:t>Grafana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_Toc8738541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57</w:t>
        </w:r>
        <w:r w:rsidR="00B87529">
          <w:rPr>
            <w:noProof/>
            <w:webHidden/>
          </w:rPr>
          <w:fldChar w:fldCharType="end"/>
        </w:r>
      </w:hyperlink>
    </w:p>
    <w:p w14:paraId="5948168C" w14:textId="4DBDB89A" w:rsidR="00B87529" w:rsidRDefault="00DF0665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42" w:history="1">
        <w:r w:rsidR="00B87529" w:rsidRPr="0052197D">
          <w:rPr>
            <w:rStyle w:val="Hyperlink"/>
            <w:noProof/>
            <w:cs/>
          </w:rPr>
          <w:t>ภาคผนวก</w:t>
        </w:r>
        <w:r w:rsidR="00B87529" w:rsidRPr="0052197D">
          <w:rPr>
            <w:rStyle w:val="Hyperlink"/>
            <w:noProof/>
          </w:rPr>
          <w:t xml:space="preserve">  </w:t>
        </w:r>
        <w:r w:rsidR="00B87529" w:rsidRPr="0052197D">
          <w:rPr>
            <w:rStyle w:val="Hyperlink"/>
            <w:noProof/>
            <w:cs/>
          </w:rPr>
          <w:t>ข</w:t>
        </w:r>
        <w:r w:rsidR="00B87529" w:rsidRPr="0052197D">
          <w:rPr>
            <w:rStyle w:val="Hyperlink"/>
            <w:noProof/>
          </w:rPr>
          <w:t xml:space="preserve"> </w:t>
        </w:r>
        <w:r w:rsidR="00B87529" w:rsidRPr="0052197D">
          <w:rPr>
            <w:rStyle w:val="Hyperlink"/>
            <w:noProof/>
            <w:cs/>
          </w:rPr>
          <w:t>คู่มือการตั้งค่า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_Toc8738542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60</w:t>
        </w:r>
        <w:r w:rsidR="00B87529">
          <w:rPr>
            <w:noProof/>
            <w:webHidden/>
          </w:rPr>
          <w:fldChar w:fldCharType="end"/>
        </w:r>
      </w:hyperlink>
    </w:p>
    <w:p w14:paraId="3D95D7F2" w14:textId="30E86E09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43" w:history="1">
        <w:r w:rsidR="00B87529" w:rsidRPr="0052197D">
          <w:rPr>
            <w:rStyle w:val="Hyperlink"/>
            <w:noProof/>
            <w:cs/>
          </w:rPr>
          <w:t>บทความวิจัย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_Toc8738543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63</w:t>
        </w:r>
        <w:r w:rsidR="00B87529">
          <w:rPr>
            <w:noProof/>
            <w:webHidden/>
          </w:rPr>
          <w:fldChar w:fldCharType="end"/>
        </w:r>
      </w:hyperlink>
    </w:p>
    <w:p w14:paraId="388A25A6" w14:textId="1A8BD65A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44" w:history="1">
        <w:r w:rsidR="00B87529" w:rsidRPr="0052197D">
          <w:rPr>
            <w:rStyle w:val="Hyperlink"/>
            <w:noProof/>
            <w:cs/>
          </w:rPr>
          <w:t>โปสเตอร์โครงงาน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_Toc8738544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77</w:t>
        </w:r>
        <w:r w:rsidR="00B87529">
          <w:rPr>
            <w:noProof/>
            <w:webHidden/>
          </w:rPr>
          <w:fldChar w:fldCharType="end"/>
        </w:r>
      </w:hyperlink>
    </w:p>
    <w:p w14:paraId="26D316C4" w14:textId="180C624D" w:rsidR="00B87529" w:rsidRDefault="00DF0665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8738545" w:history="1">
        <w:r w:rsidR="00B87529" w:rsidRPr="0052197D">
          <w:rPr>
            <w:rStyle w:val="Hyperlink"/>
            <w:noProof/>
            <w:cs/>
          </w:rPr>
          <w:t>ประวัติย่อผู้จัดทำโครงงาน</w:t>
        </w:r>
        <w:r w:rsidR="00B87529">
          <w:rPr>
            <w:noProof/>
            <w:webHidden/>
          </w:rPr>
          <w:tab/>
        </w:r>
        <w:r w:rsidR="00B87529">
          <w:rPr>
            <w:noProof/>
            <w:webHidden/>
          </w:rPr>
          <w:fldChar w:fldCharType="begin"/>
        </w:r>
        <w:r w:rsidR="00B87529">
          <w:rPr>
            <w:noProof/>
            <w:webHidden/>
          </w:rPr>
          <w:instrText xml:space="preserve"> PAGEREF _Toc8738545 \h </w:instrText>
        </w:r>
        <w:r w:rsidR="00B87529">
          <w:rPr>
            <w:noProof/>
            <w:webHidden/>
          </w:rPr>
        </w:r>
        <w:r w:rsidR="00B87529">
          <w:rPr>
            <w:noProof/>
            <w:webHidden/>
          </w:rPr>
          <w:fldChar w:fldCharType="separate"/>
        </w:r>
        <w:r w:rsidR="00567130">
          <w:rPr>
            <w:noProof/>
            <w:webHidden/>
            <w:cs/>
          </w:rPr>
          <w:t>79</w:t>
        </w:r>
        <w:r w:rsidR="00B87529">
          <w:rPr>
            <w:noProof/>
            <w:webHidden/>
          </w:rPr>
          <w:fldChar w:fldCharType="end"/>
        </w:r>
      </w:hyperlink>
    </w:p>
    <w:p w14:paraId="69DA34FD" w14:textId="48451045" w:rsidR="008848D9" w:rsidRPr="00D83A68" w:rsidRDefault="00161227" w:rsidP="00D83A68">
      <w:pPr>
        <w:rPr>
          <w:rFonts w:eastAsia="Angsana New"/>
        </w:rPr>
      </w:pPr>
      <w:r>
        <w:rPr>
          <w:rFonts w:eastAsia="Angsana New"/>
          <w:b/>
          <w:bCs/>
        </w:rPr>
        <w:fldChar w:fldCharType="end"/>
      </w:r>
      <w:r w:rsidR="00D83A68">
        <w:rPr>
          <w:rFonts w:eastAsia="Angsana New"/>
          <w:b/>
          <w:bCs/>
        </w:rPr>
        <w:br w:type="page"/>
      </w:r>
    </w:p>
    <w:p w14:paraId="4F82AEDC" w14:textId="693CA193" w:rsidR="008848D9" w:rsidRPr="0010416E" w:rsidRDefault="008848D9" w:rsidP="00D66E22">
      <w:pPr>
        <w:rPr>
          <w:cs/>
        </w:rPr>
        <w:sectPr w:rsidR="008848D9" w:rsidRPr="0010416E" w:rsidSect="0040584C">
          <w:headerReference w:type="default" r:id="rId12"/>
          <w:footerReference w:type="default" r:id="rId13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637B006B" w14:textId="77777777" w:rsidR="00D66E22" w:rsidRPr="0010416E" w:rsidRDefault="00D66E22" w:rsidP="00484C42">
      <w:pPr>
        <w:pStyle w:val="a1"/>
      </w:pPr>
      <w:bookmarkStart w:id="4" w:name="_Toc8738516"/>
      <w:r w:rsidRPr="0010416E">
        <w:rPr>
          <w:sz w:val="36"/>
          <w:szCs w:val="36"/>
          <w:cs/>
        </w:rPr>
        <w:lastRenderedPageBreak/>
        <w:t>สารบัญตาราง</w:t>
      </w:r>
      <w:bookmarkEnd w:id="4"/>
      <w:r w:rsidRPr="0010416E">
        <w:t xml:space="preserve">                                                              </w:t>
      </w:r>
      <w:r w:rsidRPr="0010416E">
        <w:rPr>
          <w:cs/>
        </w:rPr>
        <w:t xml:space="preserve"> </w:t>
      </w:r>
    </w:p>
    <w:p w14:paraId="00CBE231" w14:textId="0BCAE9E5" w:rsidR="00D66E22" w:rsidRPr="0010416E" w:rsidRDefault="00D66E22" w:rsidP="000C1169">
      <w:pPr>
        <w:ind w:left="720"/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BA5C0E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</w:t>
      </w:r>
      <w:r w:rsidR="00BA5C0E" w:rsidRPr="0010416E">
        <w:rPr>
          <w:cs/>
        </w:rPr>
        <w:tab/>
        <w:t xml:space="preserve">   </w:t>
      </w:r>
      <w:r w:rsidR="000C1169" w:rsidRPr="0010416E">
        <w:rPr>
          <w:cs/>
        </w:rPr>
        <w:t xml:space="preserve">    </w:t>
      </w:r>
      <w:r w:rsidR="00317CC1">
        <w:rPr>
          <w:rFonts w:hint="cs"/>
          <w:cs/>
        </w:rPr>
        <w:t xml:space="preserve">      </w:t>
      </w:r>
      <w:r w:rsidRPr="0010416E">
        <w:rPr>
          <w:b/>
          <w:bCs/>
          <w:cs/>
        </w:rPr>
        <w:t>หน้า</w:t>
      </w:r>
    </w:p>
    <w:p w14:paraId="23BBC6BA" w14:textId="2245E5AE" w:rsidR="00B87529" w:rsidRPr="00674379" w:rsidRDefault="00317CC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 w:rsidRPr="00674379">
        <w:rPr>
          <w:cs/>
        </w:rPr>
        <w:fldChar w:fldCharType="begin"/>
      </w:r>
      <w:r w:rsidRPr="00674379">
        <w:rPr>
          <w:cs/>
        </w:rPr>
        <w:instrText xml:space="preserve"> </w:instrText>
      </w:r>
      <w:r w:rsidRPr="00674379">
        <w:rPr>
          <w:rFonts w:hint="cs"/>
        </w:rPr>
        <w:instrText>TOC \h \z \c "</w:instrText>
      </w:r>
      <w:r w:rsidRPr="00674379">
        <w:rPr>
          <w:rFonts w:hint="cs"/>
          <w:cs/>
        </w:rPr>
        <w:instrText>ตารางที่"</w:instrText>
      </w:r>
      <w:r w:rsidRPr="00674379">
        <w:rPr>
          <w:cs/>
        </w:rPr>
        <w:instrText xml:space="preserve"> </w:instrText>
      </w:r>
      <w:r w:rsidRPr="00674379">
        <w:rPr>
          <w:cs/>
        </w:rPr>
        <w:fldChar w:fldCharType="separate"/>
      </w:r>
      <w:hyperlink w:anchor="_Toc8738546" w:history="1">
        <w:r w:rsidR="00B87529" w:rsidRPr="00674379">
          <w:rPr>
            <w:rStyle w:val="Hyperlink"/>
            <w:cs/>
          </w:rPr>
          <w:t>ตารางที่ 1.1 แผนการดำเนินงาน</w:t>
        </w:r>
        <w:r w:rsidR="00B87529" w:rsidRPr="00674379">
          <w:rPr>
            <w:webHidden/>
          </w:rPr>
          <w:tab/>
        </w:r>
        <w:r w:rsidR="00B87529" w:rsidRPr="00674379">
          <w:rPr>
            <w:webHidden/>
          </w:rPr>
          <w:fldChar w:fldCharType="begin"/>
        </w:r>
        <w:r w:rsidR="00B87529" w:rsidRPr="00674379">
          <w:rPr>
            <w:webHidden/>
          </w:rPr>
          <w:instrText xml:space="preserve"> PAGEREF _Toc8738546 \h </w:instrText>
        </w:r>
        <w:r w:rsidR="00B87529" w:rsidRPr="00674379">
          <w:rPr>
            <w:webHidden/>
          </w:rPr>
        </w:r>
        <w:r w:rsidR="00B87529" w:rsidRPr="00674379">
          <w:rPr>
            <w:webHidden/>
          </w:rPr>
          <w:fldChar w:fldCharType="separate"/>
        </w:r>
        <w:r w:rsidR="00567130">
          <w:rPr>
            <w:webHidden/>
            <w:cs/>
          </w:rPr>
          <w:t>6</w:t>
        </w:r>
        <w:r w:rsidR="00B87529" w:rsidRPr="00674379">
          <w:rPr>
            <w:webHidden/>
          </w:rPr>
          <w:fldChar w:fldCharType="end"/>
        </w:r>
      </w:hyperlink>
    </w:p>
    <w:p w14:paraId="75C38FF4" w14:textId="603DE6EA" w:rsidR="00B87529" w:rsidRPr="0067437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47" w:history="1">
        <w:r w:rsidR="00B87529" w:rsidRPr="00674379">
          <w:rPr>
            <w:rStyle w:val="Hyperlink"/>
            <w:cs/>
          </w:rPr>
          <w:t xml:space="preserve">ตารางที่ 3.1 </w:t>
        </w:r>
        <w:r w:rsidR="00B87529" w:rsidRPr="00674379">
          <w:rPr>
            <w:rStyle w:val="Hyperlink"/>
          </w:rPr>
          <w:t xml:space="preserve">Data Dictionary </w:t>
        </w:r>
        <w:r w:rsidR="00B87529" w:rsidRPr="00674379">
          <w:rPr>
            <w:rStyle w:val="Hyperlink"/>
            <w:cs/>
          </w:rPr>
          <w:t xml:space="preserve">แสดงฐานข้อมูลที่นำไปแสดงผลยัง </w:t>
        </w:r>
        <w:r w:rsidR="00B87529" w:rsidRPr="00674379">
          <w:rPr>
            <w:rStyle w:val="Hyperlink"/>
          </w:rPr>
          <w:t>Dashboard</w:t>
        </w:r>
        <w:r w:rsidR="00B87529" w:rsidRPr="00674379">
          <w:rPr>
            <w:webHidden/>
          </w:rPr>
          <w:tab/>
        </w:r>
        <w:r w:rsidR="00B87529" w:rsidRPr="00674379">
          <w:rPr>
            <w:webHidden/>
          </w:rPr>
          <w:fldChar w:fldCharType="begin"/>
        </w:r>
        <w:r w:rsidR="00B87529" w:rsidRPr="00674379">
          <w:rPr>
            <w:webHidden/>
          </w:rPr>
          <w:instrText xml:space="preserve"> PAGEREF _Toc8738547 \h </w:instrText>
        </w:r>
        <w:r w:rsidR="00B87529" w:rsidRPr="00674379">
          <w:rPr>
            <w:webHidden/>
          </w:rPr>
        </w:r>
        <w:r w:rsidR="00B87529" w:rsidRPr="00674379">
          <w:rPr>
            <w:webHidden/>
          </w:rPr>
          <w:fldChar w:fldCharType="separate"/>
        </w:r>
        <w:r w:rsidR="00567130">
          <w:rPr>
            <w:webHidden/>
            <w:cs/>
          </w:rPr>
          <w:t>43</w:t>
        </w:r>
        <w:r w:rsidR="00B87529" w:rsidRPr="00674379">
          <w:rPr>
            <w:webHidden/>
          </w:rPr>
          <w:fldChar w:fldCharType="end"/>
        </w:r>
      </w:hyperlink>
    </w:p>
    <w:p w14:paraId="15305200" w14:textId="18FFADD0" w:rsidR="00D66E22" w:rsidRPr="00674379" w:rsidRDefault="00317CC1" w:rsidP="00317CC1">
      <w:pPr>
        <w:pStyle w:val="150"/>
        <w:ind w:firstLine="0"/>
        <w:rPr>
          <w:cs/>
        </w:rPr>
      </w:pPr>
      <w:r w:rsidRPr="00674379">
        <w:rPr>
          <w:cs/>
        </w:rPr>
        <w:fldChar w:fldCharType="end"/>
      </w:r>
    </w:p>
    <w:p w14:paraId="79C68DF5" w14:textId="77777777" w:rsidR="00D66E22" w:rsidRPr="00674379" w:rsidRDefault="00D66E22" w:rsidP="00D65482"/>
    <w:p w14:paraId="5140E68A" w14:textId="77777777" w:rsidR="00D66E22" w:rsidRPr="00674379" w:rsidRDefault="00D66E22" w:rsidP="00484C42">
      <w:pPr>
        <w:tabs>
          <w:tab w:val="left" w:pos="851"/>
          <w:tab w:val="left" w:pos="1134"/>
          <w:tab w:val="left" w:pos="1418"/>
          <w:tab w:val="left" w:pos="1701"/>
        </w:tabs>
        <w:sectPr w:rsidR="00D66E22" w:rsidRPr="00674379" w:rsidSect="0040584C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41D923C2" w14:textId="77777777" w:rsidR="00D66E22" w:rsidRPr="0010416E" w:rsidRDefault="00D66E22" w:rsidP="00484C42">
      <w:pPr>
        <w:pStyle w:val="a1"/>
      </w:pPr>
      <w:bookmarkStart w:id="5" w:name="_Toc8738517"/>
      <w:r w:rsidRPr="0010416E">
        <w:rPr>
          <w:sz w:val="36"/>
          <w:szCs w:val="36"/>
          <w:cs/>
        </w:rPr>
        <w:lastRenderedPageBreak/>
        <w:t>สารบัญภาพประกอบ</w:t>
      </w:r>
      <w:bookmarkEnd w:id="5"/>
      <w:r w:rsidRPr="0010416E">
        <w:t xml:space="preserve">                                                           </w:t>
      </w:r>
      <w:r w:rsidRPr="0010416E">
        <w:rPr>
          <w:cs/>
        </w:rPr>
        <w:t xml:space="preserve"> </w:t>
      </w:r>
    </w:p>
    <w:p w14:paraId="423DAB55" w14:textId="4B1D1FE7" w:rsidR="00D66E22" w:rsidRPr="0010416E" w:rsidRDefault="00D66E22" w:rsidP="00D66E22">
      <w:pPr>
        <w:rPr>
          <w:b/>
          <w:bCs/>
        </w:rPr>
      </w:pP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</w:r>
      <w:r w:rsidR="000C1169" w:rsidRPr="0010416E">
        <w:rPr>
          <w:cs/>
        </w:rPr>
        <w:tab/>
        <w:t xml:space="preserve">       </w:t>
      </w:r>
      <w:r w:rsidR="00AF7F36">
        <w:rPr>
          <w:cs/>
        </w:rPr>
        <w:tab/>
      </w:r>
      <w:r w:rsidR="00AF7F36">
        <w:rPr>
          <w:rFonts w:hint="cs"/>
          <w:cs/>
        </w:rPr>
        <w:t xml:space="preserve">   </w:t>
      </w:r>
      <w:r w:rsidRPr="0010416E">
        <w:rPr>
          <w:b/>
          <w:bCs/>
          <w:cs/>
        </w:rPr>
        <w:t>หน้า</w:t>
      </w:r>
    </w:p>
    <w:p w14:paraId="741B3220" w14:textId="73935ADF" w:rsidR="00B87529" w:rsidRPr="00B87529" w:rsidRDefault="00AF7F36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 w:rsidRPr="00680812">
        <w:rPr>
          <w:cs/>
        </w:rPr>
        <w:fldChar w:fldCharType="begin"/>
      </w:r>
      <w:r w:rsidRPr="00680812">
        <w:rPr>
          <w:cs/>
        </w:rPr>
        <w:instrText xml:space="preserve"> </w:instrText>
      </w:r>
      <w:r w:rsidRPr="00680812">
        <w:rPr>
          <w:rFonts w:hint="cs"/>
        </w:rPr>
        <w:instrText>TOC \h \z \c "</w:instrText>
      </w:r>
      <w:r w:rsidRPr="00680812">
        <w:rPr>
          <w:rFonts w:hint="cs"/>
          <w:cs/>
        </w:rPr>
        <w:instrText>ภาพประกอบที่"</w:instrText>
      </w:r>
      <w:r w:rsidRPr="00680812">
        <w:rPr>
          <w:cs/>
        </w:rPr>
        <w:instrText xml:space="preserve"> </w:instrText>
      </w:r>
      <w:r w:rsidRPr="00680812">
        <w:rPr>
          <w:cs/>
        </w:rPr>
        <w:fldChar w:fldCharType="separate"/>
      </w:r>
      <w:hyperlink w:anchor="_Toc8738548" w:history="1">
        <w:r w:rsidR="00B87529" w:rsidRPr="00B87529">
          <w:rPr>
            <w:rStyle w:val="Hyperlink"/>
            <w:cs/>
          </w:rPr>
          <w:t>ภาพประกอบที่ 1.1 ภาพรวมของระบบ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_Toc8738548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</w:t>
        </w:r>
        <w:r w:rsidR="00B87529" w:rsidRPr="00B87529">
          <w:rPr>
            <w:webHidden/>
          </w:rPr>
          <w:fldChar w:fldCharType="end"/>
        </w:r>
      </w:hyperlink>
    </w:p>
    <w:p w14:paraId="525EDBAD" w14:textId="4B4113FE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49" w:history="1">
        <w:r w:rsidR="00B87529" w:rsidRPr="00B87529">
          <w:rPr>
            <w:rStyle w:val="Hyperlink"/>
            <w:cs/>
          </w:rPr>
          <w:t>ภาพประกอบที่ 1.2 แสดงการทำงานภายในโปรแกรม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_Toc8738549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5</w:t>
        </w:r>
        <w:r w:rsidR="00B87529" w:rsidRPr="00B87529">
          <w:rPr>
            <w:webHidden/>
          </w:rPr>
          <w:fldChar w:fldCharType="end"/>
        </w:r>
      </w:hyperlink>
    </w:p>
    <w:p w14:paraId="1C1E64F9" w14:textId="5CA1A472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0" w:history="1">
        <w:r w:rsidR="00B87529" w:rsidRPr="00B87529">
          <w:rPr>
            <w:rStyle w:val="Hyperlink"/>
            <w:cs/>
          </w:rPr>
          <w:t xml:space="preserve">ภาพประกอบที่ 2.1 หลักการทำงานของ </w:t>
        </w:r>
        <w:r w:rsidR="00B87529" w:rsidRPr="00B87529">
          <w:rPr>
            <w:rStyle w:val="Hyperlink"/>
          </w:rPr>
          <w:t>Wallet [4]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8</w:t>
        </w:r>
        <w:r w:rsidR="00B87529" w:rsidRPr="00B87529">
          <w:rPr>
            <w:webHidden/>
          </w:rPr>
          <w:fldChar w:fldCharType="end"/>
        </w:r>
      </w:hyperlink>
    </w:p>
    <w:p w14:paraId="5514783A" w14:textId="53732CD9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1" w:history="1">
        <w:r w:rsidR="00B87529" w:rsidRPr="00B87529">
          <w:rPr>
            <w:rStyle w:val="Hyperlink"/>
            <w:cs/>
          </w:rPr>
          <w:t xml:space="preserve">ภาพประกอบที่ 2.2 </w:t>
        </w:r>
        <w:r w:rsidR="00B87529" w:rsidRPr="00B87529">
          <w:rPr>
            <w:rStyle w:val="Hyperlink"/>
          </w:rPr>
          <w:t>Online Wallet [4]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9</w:t>
        </w:r>
        <w:r w:rsidR="00B87529" w:rsidRPr="00B87529">
          <w:rPr>
            <w:webHidden/>
          </w:rPr>
          <w:fldChar w:fldCharType="end"/>
        </w:r>
      </w:hyperlink>
    </w:p>
    <w:p w14:paraId="0D5525C3" w14:textId="132C859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2" w:history="1">
        <w:r w:rsidR="00B87529" w:rsidRPr="00B87529">
          <w:rPr>
            <w:rStyle w:val="Hyperlink"/>
            <w:cs/>
          </w:rPr>
          <w:t xml:space="preserve">ภาพประกอบที่ 2.3 </w:t>
        </w:r>
        <w:r w:rsidR="00B87529" w:rsidRPr="00B87529">
          <w:rPr>
            <w:rStyle w:val="Hyperlink"/>
          </w:rPr>
          <w:t>Cold Storage</w:t>
        </w:r>
        <w:r w:rsidR="00B87529" w:rsidRPr="00B87529">
          <w:rPr>
            <w:rStyle w:val="Hyperlink"/>
            <w:cs/>
          </w:rPr>
          <w:t xml:space="preserve"> [4]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9</w:t>
        </w:r>
        <w:r w:rsidR="00B87529" w:rsidRPr="00B87529">
          <w:rPr>
            <w:webHidden/>
          </w:rPr>
          <w:fldChar w:fldCharType="end"/>
        </w:r>
      </w:hyperlink>
    </w:p>
    <w:p w14:paraId="16965168" w14:textId="34CC4AA5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3" w:history="1">
        <w:r w:rsidR="00B87529" w:rsidRPr="00B87529">
          <w:rPr>
            <w:rStyle w:val="Hyperlink"/>
            <w:cs/>
          </w:rPr>
          <w:t xml:space="preserve">ภาพประกอบที่ 2.4 </w:t>
        </w:r>
        <w:r w:rsidR="00B87529" w:rsidRPr="00B87529">
          <w:rPr>
            <w:rStyle w:val="Hyperlink"/>
          </w:rPr>
          <w:t>Hardware Wallet [4]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_Toc8738553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10</w:t>
        </w:r>
        <w:r w:rsidR="00B87529" w:rsidRPr="00B87529">
          <w:rPr>
            <w:webHidden/>
          </w:rPr>
          <w:fldChar w:fldCharType="end"/>
        </w:r>
      </w:hyperlink>
    </w:p>
    <w:p w14:paraId="1FBDB2AA" w14:textId="232B73A1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4" w:history="1">
        <w:r w:rsidR="00B87529" w:rsidRPr="00B87529">
          <w:rPr>
            <w:rStyle w:val="Hyperlink"/>
            <w:cs/>
          </w:rPr>
          <w:t xml:space="preserve">ภาพประกอบที่ 2.5 </w:t>
        </w:r>
        <w:r w:rsidR="00B87529" w:rsidRPr="00B87529">
          <w:rPr>
            <w:rStyle w:val="Hyperlink"/>
          </w:rPr>
          <w:t>CPU/GPU Architecture Comparison [6]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_Toc8738554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11</w:t>
        </w:r>
        <w:r w:rsidR="00B87529" w:rsidRPr="00B87529">
          <w:rPr>
            <w:webHidden/>
          </w:rPr>
          <w:fldChar w:fldCharType="end"/>
        </w:r>
      </w:hyperlink>
    </w:p>
    <w:p w14:paraId="4B7BD9DB" w14:textId="6F706E73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5" w:history="1">
        <w:r w:rsidR="00B87529" w:rsidRPr="00B87529">
          <w:rPr>
            <w:rStyle w:val="Hyperlink"/>
            <w:cs/>
          </w:rPr>
          <w:t>ภาพประกอบที่ 2.6 วิธีทำงานแบบกระจายศูนย์ของบล็อกเชน</w:t>
        </w:r>
        <w:r w:rsidR="00B87529" w:rsidRPr="00B87529">
          <w:rPr>
            <w:rStyle w:val="Hyperlink"/>
          </w:rPr>
          <w:t xml:space="preserve"> [9]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_Toc8738555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12</w:t>
        </w:r>
        <w:r w:rsidR="00B87529" w:rsidRPr="00B87529">
          <w:rPr>
            <w:webHidden/>
          </w:rPr>
          <w:fldChar w:fldCharType="end"/>
        </w:r>
      </w:hyperlink>
    </w:p>
    <w:p w14:paraId="696185F1" w14:textId="3FE6A3C7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6" w:history="1">
        <w:r w:rsidR="00B87529" w:rsidRPr="00B87529">
          <w:rPr>
            <w:rStyle w:val="Hyperlink"/>
            <w:cs/>
          </w:rPr>
          <w:t xml:space="preserve">ภาพประกอบที่ 2.7 แสดงการทำงานของ </w:t>
        </w:r>
        <w:r w:rsidR="00B87529" w:rsidRPr="00B87529">
          <w:rPr>
            <w:rStyle w:val="Hyperlink"/>
          </w:rPr>
          <w:t>NiceHash [10]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_Toc8738556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13</w:t>
        </w:r>
        <w:r w:rsidR="00B87529" w:rsidRPr="00B87529">
          <w:rPr>
            <w:webHidden/>
          </w:rPr>
          <w:fldChar w:fldCharType="end"/>
        </w:r>
      </w:hyperlink>
    </w:p>
    <w:p w14:paraId="5D5C5128" w14:textId="183F9599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7" w:history="1">
        <w:r w:rsidR="00B87529" w:rsidRPr="00B87529">
          <w:rPr>
            <w:rStyle w:val="Hyperlink"/>
            <w:cs/>
          </w:rPr>
          <w:t xml:space="preserve">ภาพประกอบที่ 2.8 แสดงความแตกต่างของจำนวน </w:t>
        </w:r>
        <w:r w:rsidR="00B87529" w:rsidRPr="00B87529">
          <w:rPr>
            <w:rStyle w:val="Hyperlink"/>
          </w:rPr>
          <w:t xml:space="preserve">Core </w:t>
        </w:r>
        <w:r w:rsidR="00B87529" w:rsidRPr="00B87529">
          <w:rPr>
            <w:rStyle w:val="Hyperlink"/>
            <w:cs/>
          </w:rPr>
          <w:t xml:space="preserve">ระหว่าง </w:t>
        </w:r>
        <w:r w:rsidR="00B87529" w:rsidRPr="00B87529">
          <w:rPr>
            <w:rStyle w:val="Hyperlink"/>
          </w:rPr>
          <w:t xml:space="preserve">CPU </w:t>
        </w:r>
        <w:r w:rsidR="00B87529" w:rsidRPr="00B87529">
          <w:rPr>
            <w:rStyle w:val="Hyperlink"/>
            <w:cs/>
          </w:rPr>
          <w:t xml:space="preserve">และ </w:t>
        </w:r>
        <w:r w:rsidR="00B87529" w:rsidRPr="00B87529">
          <w:rPr>
            <w:rStyle w:val="Hyperlink"/>
          </w:rPr>
          <w:t>GPU [11]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_Toc8738557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14</w:t>
        </w:r>
        <w:r w:rsidR="00B87529" w:rsidRPr="00B87529">
          <w:rPr>
            <w:webHidden/>
          </w:rPr>
          <w:fldChar w:fldCharType="end"/>
        </w:r>
      </w:hyperlink>
    </w:p>
    <w:p w14:paraId="39A246DF" w14:textId="50E56B0E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8" w:history="1">
        <w:r w:rsidR="00B87529" w:rsidRPr="00B87529">
          <w:rPr>
            <w:rStyle w:val="Hyperlink"/>
            <w:cs/>
          </w:rPr>
          <w:t>ภาพประกอบที่ 3.1 ขั้นตอนการทำงานของระบบ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18</w:t>
        </w:r>
        <w:r w:rsidR="00B87529" w:rsidRPr="00B87529">
          <w:rPr>
            <w:webHidden/>
          </w:rPr>
          <w:fldChar w:fldCharType="end"/>
        </w:r>
      </w:hyperlink>
    </w:p>
    <w:p w14:paraId="21859C99" w14:textId="0CBC26F1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59" w:history="1">
        <w:r w:rsidR="00B87529" w:rsidRPr="00B87529">
          <w:rPr>
            <w:rStyle w:val="Hyperlink"/>
            <w:cs/>
          </w:rPr>
          <w:t xml:space="preserve">ภาพประกอบที่ 3.2 การดึงข้อมูลจาก </w:t>
        </w:r>
        <w:r w:rsidR="00B87529" w:rsidRPr="00B87529">
          <w:rPr>
            <w:rStyle w:val="Hyperlink"/>
          </w:rPr>
          <w:t>GPU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_Toc8738559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19</w:t>
        </w:r>
        <w:r w:rsidR="00B87529" w:rsidRPr="00B87529">
          <w:rPr>
            <w:webHidden/>
          </w:rPr>
          <w:fldChar w:fldCharType="end"/>
        </w:r>
      </w:hyperlink>
    </w:p>
    <w:p w14:paraId="1DD56D48" w14:textId="6DDD453E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0" w:history="1">
        <w:r w:rsidR="00B87529" w:rsidRPr="00B87529">
          <w:rPr>
            <w:rStyle w:val="Hyperlink"/>
            <w:cs/>
          </w:rPr>
          <w:t>ภาพประกอบที่ 3.3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การดึงข้อมูลจาก </w:t>
        </w:r>
        <w:r w:rsidR="00B87529" w:rsidRPr="00B87529">
          <w:rPr>
            <w:rStyle w:val="Hyperlink"/>
          </w:rPr>
          <w:t>Zpool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19</w:t>
        </w:r>
        <w:r w:rsidR="00B87529" w:rsidRPr="00B87529">
          <w:rPr>
            <w:webHidden/>
          </w:rPr>
          <w:fldChar w:fldCharType="end"/>
        </w:r>
      </w:hyperlink>
    </w:p>
    <w:p w14:paraId="1FCE1283" w14:textId="432784FF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1" w:history="1">
        <w:r w:rsidR="00B87529" w:rsidRPr="00B87529">
          <w:rPr>
            <w:rStyle w:val="Hyperlink"/>
            <w:cs/>
          </w:rPr>
          <w:t xml:space="preserve">ภาพประกอบที่ 3.4 </w:t>
        </w:r>
        <w:r w:rsidR="00B87529" w:rsidRPr="00B87529">
          <w:rPr>
            <w:rStyle w:val="Hyperlink"/>
          </w:rPr>
          <w:t xml:space="preserve">Source Code </w:t>
        </w:r>
        <w:r w:rsidR="00B87529" w:rsidRPr="00B87529">
          <w:rPr>
            <w:rStyle w:val="Hyperlink"/>
            <w:cs/>
          </w:rPr>
          <w:t xml:space="preserve">การดึงค่า </w:t>
        </w:r>
        <w:r w:rsidR="00B87529" w:rsidRPr="00B87529">
          <w:rPr>
            <w:rStyle w:val="Hyperlink"/>
          </w:rPr>
          <w:t xml:space="preserve">Hashrate </w:t>
        </w:r>
        <w:r w:rsidR="00B87529" w:rsidRPr="00B87529">
          <w:rPr>
            <w:rStyle w:val="Hyperlink"/>
            <w:cs/>
          </w:rPr>
          <w:t>ในขณะที่ขุดอยู่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20</w:t>
        </w:r>
        <w:r w:rsidR="00B87529" w:rsidRPr="00B87529">
          <w:rPr>
            <w:webHidden/>
          </w:rPr>
          <w:fldChar w:fldCharType="end"/>
        </w:r>
      </w:hyperlink>
    </w:p>
    <w:p w14:paraId="3FA8FDA3" w14:textId="59199BB8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2" w:history="1">
        <w:r w:rsidR="00B87529" w:rsidRPr="00B87529">
          <w:rPr>
            <w:rStyle w:val="Hyperlink"/>
            <w:cs/>
          </w:rPr>
          <w:t xml:space="preserve">ภาพประกอบที่ 3.5 ตัวอย่างข้อมูลที่ได้จากการดึงค่า </w:t>
        </w:r>
        <w:r w:rsidR="00B87529" w:rsidRPr="00B87529">
          <w:rPr>
            <w:rStyle w:val="Hyperlink"/>
          </w:rPr>
          <w:t xml:space="preserve">Hashrate </w:t>
        </w:r>
        <w:r w:rsidR="00B87529" w:rsidRPr="00B87529">
          <w:rPr>
            <w:rStyle w:val="Hyperlink"/>
            <w:cs/>
          </w:rPr>
          <w:t>ในขณะที่ขุดอยู่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20</w:t>
        </w:r>
        <w:r w:rsidR="00B87529" w:rsidRPr="00B87529">
          <w:rPr>
            <w:webHidden/>
          </w:rPr>
          <w:fldChar w:fldCharType="end"/>
        </w:r>
      </w:hyperlink>
    </w:p>
    <w:p w14:paraId="51172C15" w14:textId="46B9567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3" w:history="1">
        <w:r w:rsidR="00B87529" w:rsidRPr="00B87529">
          <w:rPr>
            <w:rStyle w:val="Hyperlink"/>
            <w:cs/>
          </w:rPr>
          <w:t>ภาพประกอบที่ 3.6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>การดึงค่าอัลกอริธึมในขณะที่ขุดอยู่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_Toc8738563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21</w:t>
        </w:r>
        <w:r w:rsidR="00B87529" w:rsidRPr="00B87529">
          <w:rPr>
            <w:webHidden/>
          </w:rPr>
          <w:fldChar w:fldCharType="end"/>
        </w:r>
      </w:hyperlink>
    </w:p>
    <w:p w14:paraId="0103019E" w14:textId="6A35297C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4" w:history="1">
        <w:r w:rsidR="00B87529" w:rsidRPr="00B87529">
          <w:rPr>
            <w:rStyle w:val="Hyperlink"/>
            <w:cs/>
          </w:rPr>
          <w:t>ภาพประกอบที่ 3.7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ตัวอย่างคำสั่งในการเชื่อมต่อ </w:t>
        </w:r>
        <w:r w:rsidR="00B87529" w:rsidRPr="00B87529">
          <w:rPr>
            <w:rStyle w:val="Hyperlink"/>
          </w:rPr>
          <w:t>Stratum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_Toc8738564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21</w:t>
        </w:r>
        <w:r w:rsidR="00B87529" w:rsidRPr="00B87529">
          <w:rPr>
            <w:webHidden/>
          </w:rPr>
          <w:fldChar w:fldCharType="end"/>
        </w:r>
      </w:hyperlink>
    </w:p>
    <w:p w14:paraId="6B61B1A9" w14:textId="0F998232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5" w:history="1">
        <w:r w:rsidR="00B87529" w:rsidRPr="00B87529">
          <w:rPr>
            <w:rStyle w:val="Hyperlink"/>
            <w:cs/>
          </w:rPr>
          <w:t xml:space="preserve">ภาพประกอบที่ 3.8 </w:t>
        </w:r>
        <w:r w:rsidR="00B87529" w:rsidRPr="00B87529">
          <w:rPr>
            <w:rStyle w:val="Hyperlink"/>
          </w:rPr>
          <w:t xml:space="preserve">Source Code </w:t>
        </w:r>
        <w:r w:rsidR="00B87529" w:rsidRPr="00B87529">
          <w:rPr>
            <w:rStyle w:val="Hyperlink"/>
            <w:cs/>
          </w:rPr>
          <w:t xml:space="preserve">การเชื่อมต่อ </w:t>
        </w:r>
        <w:r w:rsidR="00B87529" w:rsidRPr="00B87529">
          <w:rPr>
            <w:rStyle w:val="Hyperlink"/>
          </w:rPr>
          <w:t>Stratum</w:t>
        </w:r>
        <w:r w:rsidR="00B87529" w:rsidRPr="00B87529">
          <w:rPr>
            <w:rStyle w:val="Hyperlink"/>
            <w:cs/>
          </w:rPr>
          <w:t xml:space="preserve"> หรือการสั่งขุด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_Toc8738565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22</w:t>
        </w:r>
        <w:r w:rsidR="00B87529" w:rsidRPr="00B87529">
          <w:rPr>
            <w:webHidden/>
          </w:rPr>
          <w:fldChar w:fldCharType="end"/>
        </w:r>
      </w:hyperlink>
    </w:p>
    <w:p w14:paraId="1DE98121" w14:textId="0DEBFD0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6" w:history="1">
        <w:r w:rsidR="00B87529" w:rsidRPr="00B87529">
          <w:rPr>
            <w:rStyle w:val="Hyperlink"/>
            <w:cs/>
          </w:rPr>
          <w:t>ภาพประกอบที่ 3.9 ตัวอย่างหลังจากรันคำสั่งขุด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_Toc8738566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22</w:t>
        </w:r>
        <w:r w:rsidR="00B87529" w:rsidRPr="00B87529">
          <w:rPr>
            <w:webHidden/>
          </w:rPr>
          <w:fldChar w:fldCharType="end"/>
        </w:r>
      </w:hyperlink>
    </w:p>
    <w:p w14:paraId="220BA130" w14:textId="20D13F56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7" w:history="1">
        <w:r w:rsidR="00B87529" w:rsidRPr="00B87529">
          <w:rPr>
            <w:rStyle w:val="Hyperlink"/>
            <w:cs/>
          </w:rPr>
          <w:t>ภาพประกอบที่ 3.10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 xml:space="preserve">สำหรับการส่งข้อความไปยัง </w:t>
        </w:r>
        <w:r w:rsidR="00B87529" w:rsidRPr="00B87529">
          <w:rPr>
            <w:rStyle w:val="Hyperlink"/>
          </w:rPr>
          <w:t>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_Toc8738567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23</w:t>
        </w:r>
        <w:r w:rsidR="00B87529" w:rsidRPr="00B87529">
          <w:rPr>
            <w:webHidden/>
          </w:rPr>
          <w:fldChar w:fldCharType="end"/>
        </w:r>
      </w:hyperlink>
    </w:p>
    <w:p w14:paraId="33336BE1" w14:textId="7D1578A7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8" w:history="1">
        <w:r w:rsidR="00B87529" w:rsidRPr="00B87529">
          <w:rPr>
            <w:rStyle w:val="Hyperlink"/>
            <w:cs/>
          </w:rPr>
          <w:t>ภาพประกอบที่ 3.11 ตัวอย่างการหา</w:t>
        </w:r>
        <w:r w:rsidR="00B87529" w:rsidRPr="00B87529">
          <w:rPr>
            <w:rStyle w:val="Hyperlink"/>
          </w:rPr>
          <w:t xml:space="preserve"> Facebook Group id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23</w:t>
        </w:r>
        <w:r w:rsidR="00B87529" w:rsidRPr="00B87529">
          <w:rPr>
            <w:webHidden/>
          </w:rPr>
          <w:fldChar w:fldCharType="end"/>
        </w:r>
      </w:hyperlink>
    </w:p>
    <w:p w14:paraId="56BE6E7A" w14:textId="10EB0792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69" w:history="1">
        <w:r w:rsidR="00B87529" w:rsidRPr="00B87529">
          <w:rPr>
            <w:rStyle w:val="Hyperlink"/>
            <w:cs/>
          </w:rPr>
          <w:t>ภาพประกอบที่ 3.12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 xml:space="preserve">สำหรับการส่งข้อความไปยัง </w:t>
        </w:r>
        <w:r w:rsidR="00B87529" w:rsidRPr="00B87529">
          <w:rPr>
            <w:rStyle w:val="Hyperlink"/>
          </w:rPr>
          <w:t>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_Toc8738569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24</w:t>
        </w:r>
        <w:r w:rsidR="00B87529" w:rsidRPr="00B87529">
          <w:rPr>
            <w:webHidden/>
          </w:rPr>
          <w:fldChar w:fldCharType="end"/>
        </w:r>
      </w:hyperlink>
    </w:p>
    <w:p w14:paraId="62A1330F" w14:textId="6679CD74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0" w:history="1">
        <w:r w:rsidR="00B87529" w:rsidRPr="00B87529">
          <w:rPr>
            <w:rStyle w:val="Hyperlink"/>
            <w:cs/>
          </w:rPr>
          <w:t xml:space="preserve">ภาพประกอบที่ 3.13 </w:t>
        </w:r>
        <w:r w:rsidR="00B87529" w:rsidRPr="00B87529">
          <w:rPr>
            <w:rStyle w:val="Hyperlink"/>
          </w:rPr>
          <w:t xml:space="preserve">Source Code </w:t>
        </w:r>
        <w:r w:rsidR="00B87529" w:rsidRPr="00B87529">
          <w:rPr>
            <w:rStyle w:val="Hyperlink"/>
            <w:cs/>
          </w:rPr>
          <w:t>ตั้งเวลาการส่งข้อความ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24</w:t>
        </w:r>
        <w:r w:rsidR="00B87529" w:rsidRPr="00B87529">
          <w:rPr>
            <w:webHidden/>
          </w:rPr>
          <w:fldChar w:fldCharType="end"/>
        </w:r>
      </w:hyperlink>
    </w:p>
    <w:p w14:paraId="5D30A023" w14:textId="1B8C1D9A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1" w:history="1">
        <w:r w:rsidR="00B87529" w:rsidRPr="00B87529">
          <w:rPr>
            <w:rStyle w:val="Hyperlink"/>
            <w:cs/>
          </w:rPr>
          <w:t xml:space="preserve">ภาพประกอบที่ 3.14 </w:t>
        </w:r>
        <w:r w:rsidR="00B87529" w:rsidRPr="00B87529">
          <w:rPr>
            <w:rStyle w:val="Hyperlink"/>
          </w:rPr>
          <w:t xml:space="preserve">Source Code </w:t>
        </w:r>
        <w:r w:rsidR="00B87529" w:rsidRPr="00B87529">
          <w:rPr>
            <w:rStyle w:val="Hyperlink"/>
            <w:cs/>
          </w:rPr>
          <w:t>การแจ้งเตือน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25</w:t>
        </w:r>
        <w:r w:rsidR="00B87529" w:rsidRPr="00B87529">
          <w:rPr>
            <w:webHidden/>
          </w:rPr>
          <w:fldChar w:fldCharType="end"/>
        </w:r>
      </w:hyperlink>
    </w:p>
    <w:p w14:paraId="2D7C48D1" w14:textId="674A8BD7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2" w:history="1">
        <w:r w:rsidR="00B87529" w:rsidRPr="00B87529">
          <w:rPr>
            <w:rStyle w:val="Hyperlink"/>
            <w:cs/>
          </w:rPr>
          <w:t xml:space="preserve">ภาพประกอบที่ 3.15 </w:t>
        </w:r>
        <w:r w:rsidR="00B87529" w:rsidRPr="00B87529">
          <w:rPr>
            <w:rStyle w:val="Hyperlink"/>
          </w:rPr>
          <w:t xml:space="preserve">Source Code </w:t>
        </w:r>
        <w:r w:rsidR="00B87529" w:rsidRPr="00B87529">
          <w:rPr>
            <w:rStyle w:val="Hyperlink"/>
            <w:cs/>
          </w:rPr>
          <w:t>การแจ้งเตือน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25</w:t>
        </w:r>
        <w:r w:rsidR="00B87529" w:rsidRPr="00B87529">
          <w:rPr>
            <w:webHidden/>
          </w:rPr>
          <w:fldChar w:fldCharType="end"/>
        </w:r>
      </w:hyperlink>
    </w:p>
    <w:p w14:paraId="14023532" w14:textId="1D129083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3" w:history="1">
        <w:r w:rsidR="00B87529" w:rsidRPr="00B87529">
          <w:rPr>
            <w:rStyle w:val="Hyperlink"/>
            <w:cs/>
          </w:rPr>
          <w:t xml:space="preserve">ภาพประกอบที่ 3.16 ตัวอย่างไฟล์ </w:t>
        </w:r>
        <w:r w:rsidR="00B87529" w:rsidRPr="00B87529">
          <w:rPr>
            <w:rStyle w:val="Hyperlink"/>
          </w:rPr>
          <w:t>config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_Toc8738573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26</w:t>
        </w:r>
        <w:r w:rsidR="00B87529" w:rsidRPr="00B87529">
          <w:rPr>
            <w:webHidden/>
          </w:rPr>
          <w:fldChar w:fldCharType="end"/>
        </w:r>
      </w:hyperlink>
    </w:p>
    <w:p w14:paraId="33BF8CA4" w14:textId="7563C9BF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4" w:history="1">
        <w:r w:rsidR="00B87529" w:rsidRPr="00B87529">
          <w:rPr>
            <w:rStyle w:val="Hyperlink"/>
            <w:cs/>
          </w:rPr>
          <w:t>ภาพประกอบที่ 3.17</w:t>
        </w:r>
        <w:r w:rsidR="00B87529" w:rsidRPr="00B87529">
          <w:rPr>
            <w:rStyle w:val="Hyperlink"/>
          </w:rPr>
          <w:t xml:space="preserve"> Source Code save config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_Toc8738574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26</w:t>
        </w:r>
        <w:r w:rsidR="00B87529" w:rsidRPr="00B87529">
          <w:rPr>
            <w:webHidden/>
          </w:rPr>
          <w:fldChar w:fldCharType="end"/>
        </w:r>
      </w:hyperlink>
    </w:p>
    <w:p w14:paraId="5683425F" w14:textId="4A9BAAF6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5" w:history="1">
        <w:r w:rsidR="00B87529" w:rsidRPr="00B87529">
          <w:rPr>
            <w:rStyle w:val="Hyperlink"/>
            <w:cs/>
          </w:rPr>
          <w:t>ภาพประกอบที่ 3.18</w:t>
        </w:r>
        <w:r w:rsidR="00B87529" w:rsidRPr="00B87529">
          <w:rPr>
            <w:rStyle w:val="Hyperlink"/>
          </w:rPr>
          <w:t xml:space="preserve"> Source Code read file config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_Toc8738575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27</w:t>
        </w:r>
        <w:r w:rsidR="00B87529" w:rsidRPr="00B87529">
          <w:rPr>
            <w:webHidden/>
          </w:rPr>
          <w:fldChar w:fldCharType="end"/>
        </w:r>
      </w:hyperlink>
    </w:p>
    <w:p w14:paraId="04962BB4" w14:textId="7AB8B33C" w:rsidR="00B87529" w:rsidRDefault="00DF0665">
      <w:pPr>
        <w:pStyle w:val="TableofFigures"/>
        <w:rPr>
          <w:rStyle w:val="Hyperlink"/>
        </w:rPr>
      </w:pPr>
      <w:hyperlink w:anchor="_Toc8738576" w:history="1">
        <w:r w:rsidR="00B87529" w:rsidRPr="00B87529">
          <w:rPr>
            <w:rStyle w:val="Hyperlink"/>
            <w:cs/>
          </w:rPr>
          <w:t xml:space="preserve">ภาพประกอบที่ 3.19 ตัวอย่างข้อมูล </w:t>
        </w:r>
        <w:r w:rsidR="00B87529" w:rsidRPr="00B87529">
          <w:rPr>
            <w:rStyle w:val="Hyperlink"/>
          </w:rPr>
          <w:t xml:space="preserve">JSON </w:t>
        </w:r>
        <w:r w:rsidR="00B87529" w:rsidRPr="00B87529">
          <w:rPr>
            <w:rStyle w:val="Hyperlink"/>
            <w:cs/>
          </w:rPr>
          <w:t xml:space="preserve">จากเว็บ </w:t>
        </w:r>
        <w:r w:rsidR="00B87529" w:rsidRPr="00B87529">
          <w:rPr>
            <w:rStyle w:val="Hyperlink"/>
          </w:rPr>
          <w:t>Zpool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_Toc8738576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28</w:t>
        </w:r>
        <w:r w:rsidR="00B87529" w:rsidRPr="00B87529">
          <w:rPr>
            <w:webHidden/>
          </w:rPr>
          <w:fldChar w:fldCharType="end"/>
        </w:r>
      </w:hyperlink>
    </w:p>
    <w:p w14:paraId="7469F564" w14:textId="1D658EDE" w:rsidR="00B87529" w:rsidRDefault="00B87529" w:rsidP="00B87529">
      <w:pPr>
        <w:jc w:val="center"/>
        <w:rPr>
          <w:b/>
          <w:bCs/>
          <w:noProof/>
          <w:sz w:val="36"/>
          <w:szCs w:val="36"/>
        </w:rPr>
      </w:pPr>
      <w:r w:rsidRPr="00B87529">
        <w:rPr>
          <w:rFonts w:hint="cs"/>
          <w:b/>
          <w:bCs/>
          <w:noProof/>
          <w:sz w:val="36"/>
          <w:szCs w:val="36"/>
          <w:cs/>
        </w:rPr>
        <w:lastRenderedPageBreak/>
        <w:t>สารบัญภาพประกอบ (ต่อ)</w:t>
      </w:r>
    </w:p>
    <w:p w14:paraId="5C269C6F" w14:textId="77777777" w:rsidR="00B87529" w:rsidRPr="00B87529" w:rsidRDefault="00B87529" w:rsidP="00B87529">
      <w:pPr>
        <w:jc w:val="center"/>
        <w:rPr>
          <w:b/>
          <w:bCs/>
          <w:noProof/>
          <w:sz w:val="36"/>
          <w:szCs w:val="36"/>
        </w:rPr>
      </w:pPr>
    </w:p>
    <w:p w14:paraId="10174F2B" w14:textId="3073A295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7" w:history="1">
        <w:r w:rsidR="00B87529" w:rsidRPr="00B87529">
          <w:rPr>
            <w:rStyle w:val="Hyperlink"/>
            <w:cs/>
          </w:rPr>
          <w:t>ภาพประกอบที่ 3.20</w:t>
        </w:r>
        <w:r w:rsidR="00B87529" w:rsidRPr="00B87529">
          <w:rPr>
            <w:rStyle w:val="Hyperlink"/>
          </w:rPr>
          <w:t xml:space="preserve"> Source Code Switch Algorithm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_Toc8738577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28</w:t>
        </w:r>
        <w:r w:rsidR="00B87529" w:rsidRPr="00B87529">
          <w:rPr>
            <w:webHidden/>
          </w:rPr>
          <w:fldChar w:fldCharType="end"/>
        </w:r>
      </w:hyperlink>
    </w:p>
    <w:p w14:paraId="6944CFA1" w14:textId="2E3AA0D6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8" w:history="1">
        <w:r w:rsidR="00B87529" w:rsidRPr="00B87529">
          <w:rPr>
            <w:rStyle w:val="Hyperlink"/>
            <w:cs/>
          </w:rPr>
          <w:t xml:space="preserve">ภาพประกอบที่ 3.21 </w:t>
        </w:r>
        <w:r w:rsidR="00B87529" w:rsidRPr="00B87529">
          <w:rPr>
            <w:rStyle w:val="Hyperlink"/>
          </w:rPr>
          <w:t>Source Code</w:t>
        </w:r>
        <w:r w:rsidR="00B87529" w:rsidRPr="00B87529">
          <w:rPr>
            <w:rStyle w:val="Hyperlink"/>
            <w:cs/>
          </w:rPr>
          <w:t xml:space="preserve"> ส่วนของการสั่งขุด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29</w:t>
        </w:r>
        <w:r w:rsidR="00B87529" w:rsidRPr="00B87529">
          <w:rPr>
            <w:webHidden/>
          </w:rPr>
          <w:fldChar w:fldCharType="end"/>
        </w:r>
      </w:hyperlink>
    </w:p>
    <w:p w14:paraId="0FDE375F" w14:textId="709225F1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79" w:history="1">
        <w:r w:rsidR="00B87529" w:rsidRPr="00B87529">
          <w:rPr>
            <w:rStyle w:val="Hyperlink"/>
            <w:cs/>
          </w:rPr>
          <w:t>ภาพประกอบที่ 3.22 กราฟวอลเลทที่ไม่มีการเคลื่อนไหวมาระยะเวลาหนึ่ง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_Toc8738579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30</w:t>
        </w:r>
        <w:r w:rsidR="00B87529" w:rsidRPr="00B87529">
          <w:rPr>
            <w:webHidden/>
          </w:rPr>
          <w:fldChar w:fldCharType="end"/>
        </w:r>
      </w:hyperlink>
    </w:p>
    <w:p w14:paraId="5AFEEFDB" w14:textId="69269A8F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0" w:history="1">
        <w:r w:rsidR="00B87529" w:rsidRPr="00B87529">
          <w:rPr>
            <w:rStyle w:val="Hyperlink"/>
            <w:cs/>
          </w:rPr>
          <w:t>ภาพประกอบที่ 3.23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>ตัวอย่างชุดข้อมูล</w:t>
        </w:r>
        <w:r w:rsidR="00B87529" w:rsidRPr="00B87529">
          <w:rPr>
            <w:rStyle w:val="Hyperlink"/>
          </w:rPr>
          <w:t xml:space="preserve"> wallet status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30</w:t>
        </w:r>
        <w:r w:rsidR="00B87529" w:rsidRPr="00B87529">
          <w:rPr>
            <w:webHidden/>
          </w:rPr>
          <w:fldChar w:fldCharType="end"/>
        </w:r>
      </w:hyperlink>
    </w:p>
    <w:p w14:paraId="0144952E" w14:textId="44FF3A96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1" w:history="1">
        <w:r w:rsidR="00B87529" w:rsidRPr="00B87529">
          <w:rPr>
            <w:rStyle w:val="Hyperlink"/>
            <w:cs/>
          </w:rPr>
          <w:t>ภาพประกอบที่ 3.24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 xml:space="preserve">การดึงค่า </w:t>
        </w:r>
        <w:r w:rsidR="00B87529" w:rsidRPr="00B87529">
          <w:rPr>
            <w:rStyle w:val="Hyperlink"/>
          </w:rPr>
          <w:t xml:space="preserve">wallet </w:t>
        </w:r>
        <w:r w:rsidR="00B87529" w:rsidRPr="00B87529">
          <w:rPr>
            <w:rStyle w:val="Hyperlink"/>
            <w:cs/>
          </w:rPr>
          <w:t xml:space="preserve">จากเว็บ </w:t>
        </w:r>
        <w:r w:rsidR="00B87529" w:rsidRPr="00B87529">
          <w:rPr>
            <w:rStyle w:val="Hyperlink"/>
          </w:rPr>
          <w:t>Zpool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30</w:t>
        </w:r>
        <w:r w:rsidR="00B87529" w:rsidRPr="00B87529">
          <w:rPr>
            <w:webHidden/>
          </w:rPr>
          <w:fldChar w:fldCharType="end"/>
        </w:r>
      </w:hyperlink>
    </w:p>
    <w:p w14:paraId="3F1BB969" w14:textId="40F84609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2" w:history="1">
        <w:r w:rsidR="00B87529" w:rsidRPr="00B87529">
          <w:rPr>
            <w:rStyle w:val="Hyperlink"/>
            <w:cs/>
          </w:rPr>
          <w:t xml:space="preserve">ภาพประกอบที่ 3.25 ตัวอย่างข้อมูลที่ได้จากการตอบกลับมาเป็น </w:t>
        </w:r>
        <w:r w:rsidR="00B87529" w:rsidRPr="00B87529">
          <w:rPr>
            <w:rStyle w:val="Hyperlink"/>
          </w:rPr>
          <w:t>JSON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31</w:t>
        </w:r>
        <w:r w:rsidR="00B87529" w:rsidRPr="00B87529">
          <w:rPr>
            <w:webHidden/>
          </w:rPr>
          <w:fldChar w:fldCharType="end"/>
        </w:r>
      </w:hyperlink>
    </w:p>
    <w:p w14:paraId="25A4D7B9" w14:textId="66A0B7E9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3" w:history="1">
        <w:r w:rsidR="00B87529" w:rsidRPr="00B87529">
          <w:rPr>
            <w:rStyle w:val="Hyperlink"/>
            <w:cs/>
          </w:rPr>
          <w:t xml:space="preserve">ภาพประกอบที่ 3.26 </w:t>
        </w:r>
        <w:r w:rsidR="00B87529" w:rsidRPr="00B87529">
          <w:rPr>
            <w:rStyle w:val="Hyperlink"/>
          </w:rPr>
          <w:t>Source Code</w:t>
        </w:r>
        <w:r w:rsidR="00B87529" w:rsidRPr="00B87529">
          <w:rPr>
            <w:rStyle w:val="Hyperlink"/>
            <w:cs/>
          </w:rPr>
          <w:t xml:space="preserve"> </w:t>
        </w:r>
        <w:r w:rsidR="00B87529" w:rsidRPr="00B87529">
          <w:rPr>
            <w:rStyle w:val="Hyperlink"/>
          </w:rPr>
          <w:t xml:space="preserve">Check Profit </w:t>
        </w:r>
        <w:r w:rsidR="00B87529" w:rsidRPr="00B87529">
          <w:rPr>
            <w:rStyle w:val="Hyperlink"/>
            <w:cs/>
          </w:rPr>
          <w:t>แกปัญหาขุดลม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_Toc8738583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31</w:t>
        </w:r>
        <w:r w:rsidR="00B87529" w:rsidRPr="00B87529">
          <w:rPr>
            <w:webHidden/>
          </w:rPr>
          <w:fldChar w:fldCharType="end"/>
        </w:r>
      </w:hyperlink>
    </w:p>
    <w:p w14:paraId="3FF4ACB3" w14:textId="674F2C82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4" w:history="1">
        <w:r w:rsidR="00B87529" w:rsidRPr="00B87529">
          <w:rPr>
            <w:rStyle w:val="Hyperlink"/>
            <w:cs/>
          </w:rPr>
          <w:t xml:space="preserve">ภาพประกอบที่ 3.27 </w:t>
        </w:r>
        <w:r w:rsidR="00B87529" w:rsidRPr="00B87529">
          <w:rPr>
            <w:rStyle w:val="Hyperlink"/>
          </w:rPr>
          <w:t xml:space="preserve">Error </w:t>
        </w:r>
        <w:r w:rsidR="00B87529" w:rsidRPr="00B87529">
          <w:rPr>
            <w:rStyle w:val="Hyperlink"/>
            <w:cs/>
          </w:rPr>
          <w:t xml:space="preserve">จากการต่อ </w:t>
        </w:r>
        <w:r w:rsidR="00B87529" w:rsidRPr="00B87529">
          <w:rPr>
            <w:rStyle w:val="Hyperlink"/>
          </w:rPr>
          <w:t xml:space="preserve">Stratum </w:t>
        </w:r>
        <w:r w:rsidR="00B87529" w:rsidRPr="00B87529">
          <w:rPr>
            <w:rStyle w:val="Hyperlink"/>
            <w:cs/>
          </w:rPr>
          <w:t>ไม่ได้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_Toc8738584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32</w:t>
        </w:r>
        <w:r w:rsidR="00B87529" w:rsidRPr="00B87529">
          <w:rPr>
            <w:webHidden/>
          </w:rPr>
          <w:fldChar w:fldCharType="end"/>
        </w:r>
      </w:hyperlink>
    </w:p>
    <w:p w14:paraId="2892165C" w14:textId="4AC93B83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5" w:history="1">
        <w:r w:rsidR="00B87529" w:rsidRPr="00B87529">
          <w:rPr>
            <w:rStyle w:val="Hyperlink"/>
            <w:cs/>
          </w:rPr>
          <w:t xml:space="preserve">ภาพประกอบที่ 3.28 การทำงานของ </w:t>
        </w:r>
        <w:r w:rsidR="00B87529" w:rsidRPr="00B87529">
          <w:rPr>
            <w:rStyle w:val="Hyperlink"/>
          </w:rPr>
          <w:t xml:space="preserve">GPU </w:t>
        </w:r>
        <w:r w:rsidR="00B87529" w:rsidRPr="00B87529">
          <w:rPr>
            <w:rStyle w:val="Hyperlink"/>
            <w:cs/>
          </w:rPr>
          <w:t>ในอัตราการทำงานที่ต่ำการดูแลเครื่องขุด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_Toc8738585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33</w:t>
        </w:r>
        <w:r w:rsidR="00B87529" w:rsidRPr="00B87529">
          <w:rPr>
            <w:webHidden/>
          </w:rPr>
          <w:fldChar w:fldCharType="end"/>
        </w:r>
      </w:hyperlink>
    </w:p>
    <w:p w14:paraId="07709E44" w14:textId="0C138E9A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6" w:history="1">
        <w:r w:rsidR="00B87529" w:rsidRPr="00B87529">
          <w:rPr>
            <w:rStyle w:val="Hyperlink"/>
            <w:cs/>
          </w:rPr>
          <w:t xml:space="preserve">ภาพประกอบที่ 3.29 หน้าจอโปรแกรมแสดงส่วน </w:t>
        </w:r>
        <w:r w:rsidR="00B87529" w:rsidRPr="00B87529">
          <w:rPr>
            <w:rStyle w:val="Hyperlink"/>
          </w:rPr>
          <w:t>Monitor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_Toc8738586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33</w:t>
        </w:r>
        <w:r w:rsidR="00B87529" w:rsidRPr="00B87529">
          <w:rPr>
            <w:webHidden/>
          </w:rPr>
          <w:fldChar w:fldCharType="end"/>
        </w:r>
      </w:hyperlink>
    </w:p>
    <w:p w14:paraId="06745E30" w14:textId="40DAF66D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7" w:history="1">
        <w:r w:rsidR="00B87529" w:rsidRPr="00B87529">
          <w:rPr>
            <w:rStyle w:val="Hyperlink"/>
            <w:cs/>
          </w:rPr>
          <w:t>ภาพประกอบที่ 3.30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_Toc8738587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34</w:t>
        </w:r>
        <w:r w:rsidR="00B87529" w:rsidRPr="00B87529">
          <w:rPr>
            <w:webHidden/>
          </w:rPr>
          <w:fldChar w:fldCharType="end"/>
        </w:r>
      </w:hyperlink>
    </w:p>
    <w:p w14:paraId="394E15DA" w14:textId="3F5D0783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8" w:history="1">
        <w:r w:rsidR="00B87529" w:rsidRPr="00B87529">
          <w:rPr>
            <w:rStyle w:val="Hyperlink"/>
            <w:cs/>
          </w:rPr>
          <w:t>ภาพประกอบที่ 3.31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34</w:t>
        </w:r>
        <w:r w:rsidR="00B87529" w:rsidRPr="00B87529">
          <w:rPr>
            <w:webHidden/>
          </w:rPr>
          <w:fldChar w:fldCharType="end"/>
        </w:r>
      </w:hyperlink>
    </w:p>
    <w:p w14:paraId="03A931CD" w14:textId="5CDB2EB4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89" w:history="1">
        <w:r w:rsidR="00B87529" w:rsidRPr="00B87529">
          <w:rPr>
            <w:rStyle w:val="Hyperlink"/>
            <w:cs/>
          </w:rPr>
          <w:t>ภาพประกอบที่ 3.32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_Toc8738589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35</w:t>
        </w:r>
        <w:r w:rsidR="00B87529" w:rsidRPr="00B87529">
          <w:rPr>
            <w:webHidden/>
          </w:rPr>
          <w:fldChar w:fldCharType="end"/>
        </w:r>
      </w:hyperlink>
    </w:p>
    <w:p w14:paraId="0CE844A4" w14:textId="27C89563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0" w:history="1">
        <w:r w:rsidR="00B87529" w:rsidRPr="00B87529">
          <w:rPr>
            <w:rStyle w:val="Hyperlink"/>
            <w:cs/>
          </w:rPr>
          <w:t>ภาพประกอบที่ 3.33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35</w:t>
        </w:r>
        <w:r w:rsidR="00B87529" w:rsidRPr="00B87529">
          <w:rPr>
            <w:webHidden/>
          </w:rPr>
          <w:fldChar w:fldCharType="end"/>
        </w:r>
      </w:hyperlink>
    </w:p>
    <w:p w14:paraId="459DFFC6" w14:textId="20848464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1" w:history="1">
        <w:r w:rsidR="00B87529" w:rsidRPr="00B87529">
          <w:rPr>
            <w:rStyle w:val="Hyperlink"/>
            <w:cs/>
          </w:rPr>
          <w:t>ภาพประกอบที่ 3.34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36</w:t>
        </w:r>
        <w:r w:rsidR="00B87529" w:rsidRPr="00B87529">
          <w:rPr>
            <w:webHidden/>
          </w:rPr>
          <w:fldChar w:fldCharType="end"/>
        </w:r>
      </w:hyperlink>
    </w:p>
    <w:p w14:paraId="596A319C" w14:textId="064D297C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2" w:history="1">
        <w:r w:rsidR="00B87529" w:rsidRPr="00B87529">
          <w:rPr>
            <w:rStyle w:val="Hyperlink"/>
            <w:cs/>
          </w:rPr>
          <w:t>ภาพประกอบที่ 3.35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36</w:t>
        </w:r>
        <w:r w:rsidR="00B87529" w:rsidRPr="00B87529">
          <w:rPr>
            <w:webHidden/>
          </w:rPr>
          <w:fldChar w:fldCharType="end"/>
        </w:r>
      </w:hyperlink>
    </w:p>
    <w:p w14:paraId="59FE0FFA" w14:textId="67A4E554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3" w:history="1">
        <w:r w:rsidR="00B87529" w:rsidRPr="00B87529">
          <w:rPr>
            <w:rStyle w:val="Hyperlink"/>
            <w:cs/>
          </w:rPr>
          <w:t>ภาพประกอบที่ 3.36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_Toc8738593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37</w:t>
        </w:r>
        <w:r w:rsidR="00B87529" w:rsidRPr="00B87529">
          <w:rPr>
            <w:webHidden/>
          </w:rPr>
          <w:fldChar w:fldCharType="end"/>
        </w:r>
      </w:hyperlink>
    </w:p>
    <w:p w14:paraId="02B7CFA7" w14:textId="32C43C8A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4" w:history="1">
        <w:r w:rsidR="00B87529" w:rsidRPr="00B87529">
          <w:rPr>
            <w:rStyle w:val="Hyperlink"/>
            <w:cs/>
          </w:rPr>
          <w:t>ภาพประกอบที่ 3.37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ขั้นตอนการขอรับ </w:t>
        </w:r>
        <w:r w:rsidR="00B87529" w:rsidRPr="00B87529">
          <w:rPr>
            <w:rStyle w:val="Hyperlink"/>
          </w:rPr>
          <w:t>Token 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_Toc8738594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37</w:t>
        </w:r>
        <w:r w:rsidR="00B87529" w:rsidRPr="00B87529">
          <w:rPr>
            <w:webHidden/>
          </w:rPr>
          <w:fldChar w:fldCharType="end"/>
        </w:r>
      </w:hyperlink>
    </w:p>
    <w:p w14:paraId="60A5E75F" w14:textId="10DEEC58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5" w:history="1">
        <w:r w:rsidR="00B87529" w:rsidRPr="00B87529">
          <w:rPr>
            <w:rStyle w:val="Hyperlink"/>
            <w:cs/>
          </w:rPr>
          <w:t>ภาพประกอบที่ 3.38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การแจ้งเตือนไปยัง </w:t>
        </w:r>
        <w:r w:rsidR="00B87529" w:rsidRPr="00B87529">
          <w:rPr>
            <w:rStyle w:val="Hyperlink"/>
          </w:rPr>
          <w:t>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_Toc8738595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38</w:t>
        </w:r>
        <w:r w:rsidR="00B87529" w:rsidRPr="00B87529">
          <w:rPr>
            <w:webHidden/>
          </w:rPr>
          <w:fldChar w:fldCharType="end"/>
        </w:r>
      </w:hyperlink>
    </w:p>
    <w:p w14:paraId="57AA2013" w14:textId="755DD012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6" w:history="1">
        <w:r w:rsidR="00B87529" w:rsidRPr="00B87529">
          <w:rPr>
            <w:rStyle w:val="Hyperlink"/>
            <w:cs/>
          </w:rPr>
          <w:t>ภาพประกอบที่ 3.39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การแจ้งเตือนไปยัง </w:t>
        </w:r>
        <w:r w:rsidR="00B87529" w:rsidRPr="00B87529">
          <w:rPr>
            <w:rStyle w:val="Hyperlink"/>
          </w:rPr>
          <w:t>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_Toc8738596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38</w:t>
        </w:r>
        <w:r w:rsidR="00B87529" w:rsidRPr="00B87529">
          <w:rPr>
            <w:webHidden/>
          </w:rPr>
          <w:fldChar w:fldCharType="end"/>
        </w:r>
      </w:hyperlink>
    </w:p>
    <w:p w14:paraId="349D4D59" w14:textId="7A48E071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7" w:history="1">
        <w:r w:rsidR="00B87529" w:rsidRPr="00B87529">
          <w:rPr>
            <w:rStyle w:val="Hyperlink"/>
            <w:cs/>
          </w:rPr>
          <w:t xml:space="preserve">ภาพประกอบที่ 3.40 </w:t>
        </w:r>
        <w:r w:rsidR="00B87529" w:rsidRPr="00B87529">
          <w:rPr>
            <w:rStyle w:val="Hyperlink"/>
          </w:rPr>
          <w:t xml:space="preserve">Source Code </w:t>
        </w:r>
        <w:r w:rsidR="00B87529" w:rsidRPr="00B87529">
          <w:rPr>
            <w:rStyle w:val="Hyperlink"/>
            <w:cs/>
          </w:rPr>
          <w:t xml:space="preserve">การเช็ค </w:t>
        </w:r>
        <w:r w:rsidR="00B87529" w:rsidRPr="00B87529">
          <w:rPr>
            <w:rStyle w:val="Hyperlink"/>
          </w:rPr>
          <w:t xml:space="preserve">GPU Load </w:t>
        </w:r>
        <w:r w:rsidR="00B87529" w:rsidRPr="00B87529">
          <w:rPr>
            <w:rStyle w:val="Hyperlink"/>
            <w:cs/>
          </w:rPr>
          <w:t xml:space="preserve">น้อยกว่า </w:t>
        </w:r>
        <w:r w:rsidR="00B87529" w:rsidRPr="00B87529">
          <w:rPr>
            <w:rStyle w:val="Hyperlink"/>
          </w:rPr>
          <w:t>40%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_Toc8738597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39</w:t>
        </w:r>
        <w:r w:rsidR="00B87529" w:rsidRPr="00B87529">
          <w:rPr>
            <w:webHidden/>
          </w:rPr>
          <w:fldChar w:fldCharType="end"/>
        </w:r>
      </w:hyperlink>
    </w:p>
    <w:p w14:paraId="11AD1E03" w14:textId="41A6C6B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8" w:history="1">
        <w:r w:rsidR="00B87529" w:rsidRPr="00B87529">
          <w:rPr>
            <w:rStyle w:val="Hyperlink"/>
            <w:cs/>
          </w:rPr>
          <w:t>ภาพประกอบที่ 3.41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 xml:space="preserve">การเช็ค </w:t>
        </w:r>
        <w:r w:rsidR="00B87529" w:rsidRPr="00B87529">
          <w:rPr>
            <w:rStyle w:val="Hyperlink"/>
          </w:rPr>
          <w:t xml:space="preserve">GPU Fan </w:t>
        </w:r>
        <w:r w:rsidR="00B87529" w:rsidRPr="00B87529">
          <w:rPr>
            <w:rStyle w:val="Hyperlink"/>
            <w:cs/>
          </w:rPr>
          <w:t xml:space="preserve">มากกว่า </w:t>
        </w:r>
        <w:r w:rsidR="00B87529" w:rsidRPr="00B87529">
          <w:rPr>
            <w:rStyle w:val="Hyperlink"/>
          </w:rPr>
          <w:t>90%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40</w:t>
        </w:r>
        <w:r w:rsidR="00B87529" w:rsidRPr="00B87529">
          <w:rPr>
            <w:webHidden/>
          </w:rPr>
          <w:fldChar w:fldCharType="end"/>
        </w:r>
      </w:hyperlink>
    </w:p>
    <w:p w14:paraId="396501ED" w14:textId="74B1849C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599" w:history="1">
        <w:r w:rsidR="00B87529" w:rsidRPr="00B87529">
          <w:rPr>
            <w:rStyle w:val="Hyperlink"/>
            <w:cs/>
          </w:rPr>
          <w:t>ภาพประกอบที่ 3.42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 xml:space="preserve">การเช็ค </w:t>
        </w:r>
        <w:r w:rsidR="00B87529" w:rsidRPr="00B87529">
          <w:rPr>
            <w:rStyle w:val="Hyperlink"/>
          </w:rPr>
          <w:t>GPU Temperature</w:t>
        </w:r>
        <w:r w:rsidR="00B87529" w:rsidRPr="00B87529">
          <w:rPr>
            <w:rStyle w:val="Hyperlink"/>
            <w:cs/>
          </w:rPr>
          <w:t xml:space="preserve"> มากกว่า </w:t>
        </w:r>
        <w:r w:rsidR="00B87529" w:rsidRPr="00B87529">
          <w:rPr>
            <w:rStyle w:val="Hyperlink"/>
          </w:rPr>
          <w:t>90%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_Toc8738599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41</w:t>
        </w:r>
        <w:r w:rsidR="00B87529" w:rsidRPr="00B87529">
          <w:rPr>
            <w:webHidden/>
          </w:rPr>
          <w:fldChar w:fldCharType="end"/>
        </w:r>
      </w:hyperlink>
    </w:p>
    <w:p w14:paraId="7307BAB6" w14:textId="239C1B35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0" w:history="1">
        <w:r w:rsidR="00B87529" w:rsidRPr="00B87529">
          <w:rPr>
            <w:rStyle w:val="Hyperlink"/>
            <w:cs/>
          </w:rPr>
          <w:t>ภาพประกอบที่ 3.43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การส่งข้อมูลไปยัง </w:t>
        </w:r>
        <w:r w:rsidR="00B87529" w:rsidRPr="00B87529">
          <w:rPr>
            <w:rStyle w:val="Hyperlink"/>
          </w:rPr>
          <w:t xml:space="preserve">Dashboard </w:t>
        </w:r>
        <w:r w:rsidR="00B87529" w:rsidRPr="00B87529">
          <w:rPr>
            <w:rStyle w:val="Hyperlink"/>
            <w:cs/>
          </w:rPr>
          <w:t>เพื่อแสดงผล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41</w:t>
        </w:r>
        <w:r w:rsidR="00B87529" w:rsidRPr="00B87529">
          <w:rPr>
            <w:webHidden/>
          </w:rPr>
          <w:fldChar w:fldCharType="end"/>
        </w:r>
      </w:hyperlink>
    </w:p>
    <w:p w14:paraId="0A92BB40" w14:textId="259410ED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1" w:history="1">
        <w:r w:rsidR="00B87529" w:rsidRPr="00B87529">
          <w:rPr>
            <w:rStyle w:val="Hyperlink"/>
            <w:cs/>
          </w:rPr>
          <w:t>ภาพประกอบที่ 3.44</w:t>
        </w:r>
        <w:r w:rsidR="00B87529" w:rsidRPr="00B87529">
          <w:rPr>
            <w:rStyle w:val="Hyperlink"/>
          </w:rPr>
          <w:t xml:space="preserve"> Source Code </w:t>
        </w:r>
        <w:r w:rsidR="00B87529" w:rsidRPr="00B87529">
          <w:rPr>
            <w:rStyle w:val="Hyperlink"/>
            <w:cs/>
          </w:rPr>
          <w:t xml:space="preserve">การส่งข้อมูลไปยัง </w:t>
        </w:r>
        <w:r w:rsidR="00B87529" w:rsidRPr="00B87529">
          <w:rPr>
            <w:rStyle w:val="Hyperlink"/>
          </w:rPr>
          <w:t>InfluxDB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42</w:t>
        </w:r>
        <w:r w:rsidR="00B87529" w:rsidRPr="00B87529">
          <w:rPr>
            <w:webHidden/>
          </w:rPr>
          <w:fldChar w:fldCharType="end"/>
        </w:r>
      </w:hyperlink>
    </w:p>
    <w:p w14:paraId="3A2645B7" w14:textId="1DA0155A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2" w:history="1">
        <w:r w:rsidR="00B87529" w:rsidRPr="00B87529">
          <w:rPr>
            <w:rStyle w:val="Hyperlink"/>
            <w:cs/>
          </w:rPr>
          <w:t>ภาพประกอบที่ 4.1 โครงสร้างโดยรวมของโปรแกรม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44</w:t>
        </w:r>
        <w:r w:rsidR="00B87529" w:rsidRPr="00B87529">
          <w:rPr>
            <w:webHidden/>
          </w:rPr>
          <w:fldChar w:fldCharType="end"/>
        </w:r>
      </w:hyperlink>
    </w:p>
    <w:p w14:paraId="694D518C" w14:textId="5C3AE29E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3" w:history="1">
        <w:r w:rsidR="00B87529" w:rsidRPr="00B87529">
          <w:rPr>
            <w:rStyle w:val="Hyperlink"/>
            <w:cs/>
          </w:rPr>
          <w:t>ภาพประกอบที่ 4.2 ตัวอย่างหลังการสั่งขุด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_Toc8738603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45</w:t>
        </w:r>
        <w:r w:rsidR="00B87529" w:rsidRPr="00B87529">
          <w:rPr>
            <w:webHidden/>
          </w:rPr>
          <w:fldChar w:fldCharType="end"/>
        </w:r>
      </w:hyperlink>
    </w:p>
    <w:p w14:paraId="563E606B" w14:textId="2521028D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4" w:history="1">
        <w:r w:rsidR="00B87529" w:rsidRPr="00B87529">
          <w:rPr>
            <w:rStyle w:val="Hyperlink"/>
            <w:cs/>
          </w:rPr>
          <w:t>ภาพประกอบที่ 4.3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>ตัวอย่างชุดข้อมูล</w:t>
        </w:r>
        <w:r w:rsidR="00B87529" w:rsidRPr="00B87529">
          <w:rPr>
            <w:rStyle w:val="Hyperlink"/>
          </w:rPr>
          <w:t xml:space="preserve"> wallet status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_Toc8738604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46</w:t>
        </w:r>
        <w:r w:rsidR="00B87529" w:rsidRPr="00B87529">
          <w:rPr>
            <w:webHidden/>
          </w:rPr>
          <w:fldChar w:fldCharType="end"/>
        </w:r>
      </w:hyperlink>
    </w:p>
    <w:p w14:paraId="3205CCAD" w14:textId="0E208C5E" w:rsidR="00B87529" w:rsidRDefault="00DF0665">
      <w:pPr>
        <w:pStyle w:val="TableofFigures"/>
        <w:rPr>
          <w:rStyle w:val="Hyperlink"/>
        </w:rPr>
      </w:pPr>
      <w:hyperlink w:anchor="_Toc8738605" w:history="1">
        <w:r w:rsidR="00B87529" w:rsidRPr="00B87529">
          <w:rPr>
            <w:rStyle w:val="Hyperlink"/>
            <w:cs/>
          </w:rPr>
          <w:t>ภาพประกอบที่ 4.4 ตัวอย่างหน้าเว็บวอลเลทที่ไม่มีการเคลื่อนไหว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_Toc8738605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46</w:t>
        </w:r>
        <w:r w:rsidR="00B87529" w:rsidRPr="00B87529">
          <w:rPr>
            <w:webHidden/>
          </w:rPr>
          <w:fldChar w:fldCharType="end"/>
        </w:r>
      </w:hyperlink>
    </w:p>
    <w:p w14:paraId="26431332" w14:textId="63713820" w:rsidR="00093C1E" w:rsidRDefault="00093C1E" w:rsidP="00093C1E">
      <w:pPr>
        <w:jc w:val="center"/>
        <w:rPr>
          <w:b/>
          <w:bCs/>
          <w:noProof/>
          <w:sz w:val="36"/>
          <w:szCs w:val="36"/>
        </w:rPr>
      </w:pPr>
      <w:r w:rsidRPr="00093C1E">
        <w:rPr>
          <w:rFonts w:hint="cs"/>
          <w:b/>
          <w:bCs/>
          <w:noProof/>
          <w:sz w:val="36"/>
          <w:szCs w:val="36"/>
          <w:cs/>
        </w:rPr>
        <w:lastRenderedPageBreak/>
        <w:t>สารบัญภาพประกอบ (ต่อ)</w:t>
      </w:r>
    </w:p>
    <w:p w14:paraId="098300B1" w14:textId="77777777" w:rsidR="00093C1E" w:rsidRPr="00093C1E" w:rsidRDefault="00093C1E" w:rsidP="00093C1E">
      <w:pPr>
        <w:jc w:val="center"/>
        <w:rPr>
          <w:b/>
          <w:bCs/>
          <w:noProof/>
          <w:sz w:val="36"/>
          <w:szCs w:val="36"/>
        </w:rPr>
      </w:pPr>
    </w:p>
    <w:p w14:paraId="2389E097" w14:textId="224ABF97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6" w:history="1">
        <w:r w:rsidR="00B87529" w:rsidRPr="00B87529">
          <w:rPr>
            <w:rStyle w:val="Hyperlink"/>
            <w:cs/>
          </w:rPr>
          <w:t xml:space="preserve">ภาพประกอบที่ 4.5 ส่วนของ </w:t>
        </w:r>
        <w:r w:rsidR="00B87529" w:rsidRPr="00B87529">
          <w:rPr>
            <w:rStyle w:val="Hyperlink"/>
          </w:rPr>
          <w:t>Monitor</w:t>
        </w:r>
        <w:r w:rsidR="00B87529" w:rsidRPr="00B87529">
          <w:rPr>
            <w:rStyle w:val="Hyperlink"/>
            <w:cs/>
          </w:rPr>
          <w:t xml:space="preserve"> และหน้าของโปรแกรม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_Toc8738606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47</w:t>
        </w:r>
        <w:r w:rsidR="00B87529" w:rsidRPr="00B87529">
          <w:rPr>
            <w:webHidden/>
          </w:rPr>
          <w:fldChar w:fldCharType="end"/>
        </w:r>
      </w:hyperlink>
    </w:p>
    <w:p w14:paraId="7B79CF3A" w14:textId="6506334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7" w:history="1">
        <w:r w:rsidR="00B87529" w:rsidRPr="00B87529">
          <w:rPr>
            <w:rStyle w:val="Hyperlink"/>
            <w:cs/>
          </w:rPr>
          <w:t xml:space="preserve">ภาพประกอบที่ 4.6 ตัวอย่างการแจ้งเตือนผ่าน </w:t>
        </w:r>
        <w:r w:rsidR="00B87529" w:rsidRPr="00B87529">
          <w:rPr>
            <w:rStyle w:val="Hyperlink"/>
          </w:rPr>
          <w:t>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_Toc8738607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48</w:t>
        </w:r>
        <w:r w:rsidR="00B87529" w:rsidRPr="00B87529">
          <w:rPr>
            <w:webHidden/>
          </w:rPr>
          <w:fldChar w:fldCharType="end"/>
        </w:r>
      </w:hyperlink>
    </w:p>
    <w:p w14:paraId="0B0FE420" w14:textId="4A89F26B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8" w:history="1">
        <w:r w:rsidR="00B87529" w:rsidRPr="00B87529">
          <w:rPr>
            <w:rStyle w:val="Hyperlink"/>
            <w:cs/>
          </w:rPr>
          <w:t>ภาพประกอบที่ 4.7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ทดสอบการแจ้งเตือนผ่าน </w:t>
        </w:r>
        <w:r w:rsidR="00B87529" w:rsidRPr="00B87529">
          <w:rPr>
            <w:rStyle w:val="Hyperlink"/>
          </w:rPr>
          <w:t>Line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_Toc8738608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49</w:t>
        </w:r>
        <w:r w:rsidR="00B87529" w:rsidRPr="00B87529">
          <w:rPr>
            <w:webHidden/>
          </w:rPr>
          <w:fldChar w:fldCharType="end"/>
        </w:r>
      </w:hyperlink>
    </w:p>
    <w:p w14:paraId="7BAF636F" w14:textId="15D88B1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09" w:history="1">
        <w:r w:rsidR="00B87529" w:rsidRPr="00B87529">
          <w:rPr>
            <w:rStyle w:val="Hyperlink"/>
            <w:cs/>
          </w:rPr>
          <w:t>ภาพประกอบที่ 4.8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ตัวอย่างการแจ้งเตือนผ่าน </w:t>
        </w:r>
        <w:r w:rsidR="00B87529" w:rsidRPr="00B87529">
          <w:rPr>
            <w:rStyle w:val="Hyperlink"/>
          </w:rPr>
          <w:t>Facebook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_Toc8738609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49</w:t>
        </w:r>
        <w:r w:rsidR="00B87529" w:rsidRPr="00B87529">
          <w:rPr>
            <w:webHidden/>
          </w:rPr>
          <w:fldChar w:fldCharType="end"/>
        </w:r>
      </w:hyperlink>
    </w:p>
    <w:p w14:paraId="128681ED" w14:textId="544E766D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10" w:history="1">
        <w:r w:rsidR="00B87529" w:rsidRPr="00B87529">
          <w:rPr>
            <w:rStyle w:val="Hyperlink"/>
            <w:cs/>
          </w:rPr>
          <w:t>ภาพประกอบที่ 4.9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การแจ้งเตือนตอนเกิดเหตุการ </w:t>
        </w:r>
        <w:r w:rsidR="00B87529" w:rsidRPr="00B87529">
          <w:rPr>
            <w:rStyle w:val="Hyperlink"/>
          </w:rPr>
          <w:t xml:space="preserve">GPU Tem </w:t>
        </w:r>
        <w:r w:rsidR="00B87529" w:rsidRPr="00B87529">
          <w:rPr>
            <w:rStyle w:val="Hyperlink"/>
            <w:cs/>
          </w:rPr>
          <w:t xml:space="preserve">มากกว่า </w:t>
        </w:r>
        <w:r w:rsidR="00B87529" w:rsidRPr="00B87529">
          <w:rPr>
            <w:rStyle w:val="Hyperlink"/>
          </w:rPr>
          <w:t>90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_Toc8738610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50</w:t>
        </w:r>
        <w:r w:rsidR="00B87529" w:rsidRPr="00B87529">
          <w:rPr>
            <w:webHidden/>
          </w:rPr>
          <w:fldChar w:fldCharType="end"/>
        </w:r>
      </w:hyperlink>
    </w:p>
    <w:p w14:paraId="4D332A74" w14:textId="11CB49D7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11" w:history="1">
        <w:r w:rsidR="00B87529" w:rsidRPr="00B87529">
          <w:rPr>
            <w:rStyle w:val="Hyperlink"/>
            <w:cs/>
          </w:rPr>
          <w:t xml:space="preserve">ภาพประกอบที่ 4.10 การแจ้งเตือนตอน </w:t>
        </w:r>
        <w:r w:rsidR="00B87529" w:rsidRPr="00B87529">
          <w:rPr>
            <w:rStyle w:val="Hyperlink"/>
          </w:rPr>
          <w:t xml:space="preserve">GPU </w:t>
        </w:r>
        <w:r w:rsidR="00B87529" w:rsidRPr="00B87529">
          <w:rPr>
            <w:rStyle w:val="Hyperlink"/>
            <w:cs/>
          </w:rPr>
          <w:t>ไม่มีการทำงานหรือค่าสถานะต่ำ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_Toc8738611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50</w:t>
        </w:r>
        <w:r w:rsidR="00B87529" w:rsidRPr="00B87529">
          <w:rPr>
            <w:webHidden/>
          </w:rPr>
          <w:fldChar w:fldCharType="end"/>
        </w:r>
      </w:hyperlink>
    </w:p>
    <w:p w14:paraId="3EF07750" w14:textId="30364FE0" w:rsidR="00B87529" w:rsidRPr="00B87529" w:rsidRDefault="00DF0665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8738612" w:history="1">
        <w:r w:rsidR="00B87529" w:rsidRPr="00B87529">
          <w:rPr>
            <w:rStyle w:val="Hyperlink"/>
            <w:cs/>
          </w:rPr>
          <w:t>ภาพประกอบที่ 4.11</w:t>
        </w:r>
        <w:r w:rsidR="00B87529" w:rsidRPr="00B87529">
          <w:rPr>
            <w:rStyle w:val="Hyperlink"/>
          </w:rPr>
          <w:t xml:space="preserve"> </w:t>
        </w:r>
        <w:r w:rsidR="00B87529" w:rsidRPr="00B87529">
          <w:rPr>
            <w:rStyle w:val="Hyperlink"/>
            <w:cs/>
          </w:rPr>
          <w:t xml:space="preserve">หน้าส่วนของ </w:t>
        </w:r>
        <w:r w:rsidR="00B87529" w:rsidRPr="00B87529">
          <w:rPr>
            <w:rStyle w:val="Hyperlink"/>
          </w:rPr>
          <w:t>Dashboard</w:t>
        </w:r>
        <w:r w:rsidR="00B87529" w:rsidRPr="00B87529">
          <w:rPr>
            <w:webHidden/>
          </w:rPr>
          <w:tab/>
        </w:r>
        <w:r w:rsidR="00B87529" w:rsidRPr="00B87529">
          <w:rPr>
            <w:webHidden/>
          </w:rPr>
          <w:fldChar w:fldCharType="begin"/>
        </w:r>
        <w:r w:rsidR="00B87529" w:rsidRPr="00B87529">
          <w:rPr>
            <w:webHidden/>
          </w:rPr>
          <w:instrText xml:space="preserve"> PAGEREF _Toc8738612 \h </w:instrText>
        </w:r>
        <w:r w:rsidR="00B87529" w:rsidRPr="00B87529">
          <w:rPr>
            <w:webHidden/>
          </w:rPr>
        </w:r>
        <w:r w:rsidR="00B87529" w:rsidRPr="00B87529">
          <w:rPr>
            <w:webHidden/>
          </w:rPr>
          <w:fldChar w:fldCharType="separate"/>
        </w:r>
        <w:r w:rsidR="00567130">
          <w:rPr>
            <w:webHidden/>
            <w:cs/>
          </w:rPr>
          <w:t>51</w:t>
        </w:r>
        <w:r w:rsidR="00B87529" w:rsidRPr="00B87529">
          <w:rPr>
            <w:webHidden/>
          </w:rPr>
          <w:fldChar w:fldCharType="end"/>
        </w:r>
      </w:hyperlink>
    </w:p>
    <w:p w14:paraId="52203516" w14:textId="3CAA80C7" w:rsidR="00484C42" w:rsidRPr="0010416E" w:rsidRDefault="00AF7F36" w:rsidP="00A54651">
      <w:pPr>
        <w:pStyle w:val="150"/>
        <w:ind w:firstLine="0"/>
        <w:sectPr w:rsidR="00484C42" w:rsidRPr="0010416E" w:rsidSect="00161227">
          <w:headerReference w:type="default" r:id="rId16"/>
          <w:headerReference w:type="first" r:id="rId17"/>
          <w:footerReference w:type="first" r:id="rId18"/>
          <w:pgSz w:w="11906" w:h="16838"/>
          <w:pgMar w:top="1985" w:right="1418" w:bottom="1418" w:left="1985" w:header="1417" w:footer="720" w:gutter="0"/>
          <w:pgNumType w:fmt="thaiLetters"/>
          <w:cols w:space="720"/>
          <w:titlePg/>
          <w:docGrid w:linePitch="381"/>
        </w:sectPr>
      </w:pPr>
      <w:r w:rsidRPr="00680812">
        <w:rPr>
          <w:cs/>
        </w:rPr>
        <w:fldChar w:fldCharType="end"/>
      </w:r>
    </w:p>
    <w:p w14:paraId="38A160EA" w14:textId="77395BA6" w:rsidR="00D66E22" w:rsidRPr="0010416E" w:rsidRDefault="00D0008B" w:rsidP="00553A4F">
      <w:pPr>
        <w:pStyle w:val="Heading1"/>
        <w:rPr>
          <w:sz w:val="36"/>
          <w:szCs w:val="36"/>
        </w:rPr>
      </w:pPr>
      <w:r w:rsidRPr="0010416E">
        <w:lastRenderedPageBreak/>
        <w:br/>
      </w:r>
      <w:bookmarkStart w:id="6" w:name="_Toc527754402"/>
      <w:bookmarkStart w:id="7" w:name="_Toc8738518"/>
      <w:r w:rsidR="00D66E22" w:rsidRPr="0010416E">
        <w:rPr>
          <w:rFonts w:hint="cs"/>
          <w:sz w:val="36"/>
          <w:szCs w:val="36"/>
          <w:cs/>
        </w:rPr>
        <w:t>บทนำ</w:t>
      </w:r>
      <w:bookmarkEnd w:id="6"/>
      <w:bookmarkEnd w:id="7"/>
    </w:p>
    <w:p w14:paraId="220FB545" w14:textId="4F37B7D1" w:rsidR="00D66E22" w:rsidRPr="0010416E" w:rsidRDefault="00D66E22" w:rsidP="00D66E22">
      <w:pPr>
        <w:pStyle w:val="Heading2"/>
      </w:pPr>
      <w:bookmarkStart w:id="8" w:name="_Toc527754403"/>
      <w:bookmarkStart w:id="9" w:name="_Toc8738519"/>
      <w:r w:rsidRPr="0010416E">
        <w:rPr>
          <w:rFonts w:hint="cs"/>
          <w:cs/>
        </w:rPr>
        <w:t>หลักการและเหตุผล</w:t>
      </w:r>
      <w:bookmarkEnd w:id="8"/>
      <w:bookmarkEnd w:id="9"/>
    </w:p>
    <w:p w14:paraId="226C542E" w14:textId="741A5834" w:rsidR="005D6CC0" w:rsidRPr="005D6CC0" w:rsidRDefault="005D6CC0" w:rsidP="005D6CC0">
      <w:pPr>
        <w:pStyle w:val="150"/>
        <w:jc w:val="both"/>
      </w:pPr>
      <w:r w:rsidRPr="005D6CC0">
        <w:t xml:space="preserve">Cryptocurrency </w:t>
      </w:r>
      <w:r w:rsidRPr="005D6CC0">
        <w:rPr>
          <w:cs/>
        </w:rPr>
        <w:t xml:space="preserve">เกิดขึ้นครั้งแรกตั้งแต่ปีคริสต์ศักราช </w:t>
      </w:r>
      <w:r w:rsidRPr="005D6CC0">
        <w:t>2009</w:t>
      </w:r>
      <w:r w:rsidRPr="005D6CC0">
        <w:rPr>
          <w:cs/>
        </w:rPr>
        <w:t xml:space="preserve"> และเริ่มทวีความสำคัญในเวลาอันรวดเร็วจนมีมูลค่าเพิ่มขึ้นมากและมีบทบาทความสำคัญต่อระบบการเงินทั่วโลกดั่งที่เห็นได้ในปัจจุบัน วิธีการในการที่จะได้มาซึ่ง </w:t>
      </w:r>
      <w:r w:rsidRPr="005D6CC0">
        <w:t xml:space="preserve">Cryptocurrency </w:t>
      </w:r>
      <w:r w:rsidRPr="005D6CC0">
        <w:rPr>
          <w:cs/>
        </w:rPr>
        <w:t xml:space="preserve">เกิดจากการคำนวนค่า </w:t>
      </w:r>
      <w:r w:rsidRPr="005D6CC0">
        <w:t xml:space="preserve">Hash </w:t>
      </w:r>
      <w:r w:rsidRPr="005D6CC0">
        <w:rPr>
          <w:cs/>
        </w:rPr>
        <w:t xml:space="preserve">บนพื้นฐานของกระบวนการทางวิทยาการรหัสลับในกระบวนการนี้เรียกว่าการขุดเหมืองหรือ </w:t>
      </w:r>
      <w:r w:rsidRPr="005D6CC0">
        <w:t xml:space="preserve">Mining </w:t>
      </w:r>
      <w:r w:rsidRPr="005D6CC0">
        <w:rPr>
          <w:cs/>
        </w:rPr>
        <w:t xml:space="preserve">ซึ่งกระบวนการ </w:t>
      </w:r>
      <w:r w:rsidRPr="005D6CC0">
        <w:t xml:space="preserve">Mining </w:t>
      </w:r>
      <w:r w:rsidRPr="005D6CC0">
        <w:rPr>
          <w:cs/>
        </w:rPr>
        <w:t>จะทำโดยใช้อุปกรณ์หลักๆได้หลากชนิด</w:t>
      </w:r>
      <w:r w:rsidR="00DC36FB">
        <w:rPr>
          <w:rFonts w:hint="cs"/>
          <w:cs/>
        </w:rPr>
        <w:t xml:space="preserve"> </w:t>
      </w:r>
      <w:r w:rsidRPr="005D6CC0">
        <w:rPr>
          <w:cs/>
        </w:rPr>
        <w:t xml:space="preserve">เช่น </w:t>
      </w:r>
      <w:r w:rsidRPr="005D6CC0">
        <w:t xml:space="preserve">ASIC, GPU, CPU </w:t>
      </w:r>
      <w:r w:rsidRPr="005D6CC0">
        <w:rPr>
          <w:cs/>
        </w:rPr>
        <w:t xml:space="preserve">เป็นต้น โดย </w:t>
      </w:r>
      <w:r w:rsidRPr="005D6CC0">
        <w:t xml:space="preserve">GPU </w:t>
      </w:r>
      <w:r w:rsidRPr="005D6CC0">
        <w:rPr>
          <w:cs/>
        </w:rPr>
        <w:t xml:space="preserve">บนการ์ดจอเป็นหนึ่งในเครื่องมือ </w:t>
      </w:r>
      <w:r w:rsidRPr="005D6CC0">
        <w:t xml:space="preserve">Mining </w:t>
      </w:r>
      <w:r w:rsidRPr="005D6CC0">
        <w:rPr>
          <w:cs/>
        </w:rPr>
        <w:t xml:space="preserve">ที่นิยม เพราะ สามารถนำไปใช้ประโยชน์เป็นการ์ดจอเพื่อใช้งานกราฟฟิก งานวิจัย การเล่นเกมส์ และงานทั่วไปได้ และสามารถ </w:t>
      </w:r>
      <w:r w:rsidRPr="005D6CC0">
        <w:t xml:space="preserve">Hash </w:t>
      </w:r>
      <w:r w:rsidRPr="005D6CC0">
        <w:rPr>
          <w:cs/>
        </w:rPr>
        <w:t xml:space="preserve">ได้เร็วกว่า </w:t>
      </w:r>
      <w:r w:rsidRPr="005D6CC0">
        <w:t xml:space="preserve">CPU </w:t>
      </w:r>
      <w:r w:rsidRPr="005D6CC0">
        <w:rPr>
          <w:cs/>
        </w:rPr>
        <w:t>หลายเท่า</w:t>
      </w:r>
    </w:p>
    <w:p w14:paraId="30E63118" w14:textId="46A58DD4" w:rsidR="005D6CC0" w:rsidRPr="005D6CC0" w:rsidRDefault="005D6CC0" w:rsidP="005D6CC0">
      <w:pPr>
        <w:pStyle w:val="150"/>
        <w:jc w:val="both"/>
      </w:pPr>
      <w:r w:rsidRPr="005D6CC0">
        <w:rPr>
          <w:cs/>
        </w:rPr>
        <w:t xml:space="preserve">โดยทั่วไปโปรแกรมที่ใช้ในการขุดโดยการ์ดจอ จะไม่สามารถช่วย </w:t>
      </w:r>
      <w:r w:rsidRPr="005D6CC0">
        <w:t xml:space="preserve">Monitor </w:t>
      </w:r>
      <w:r w:rsidRPr="005D6CC0">
        <w:rPr>
          <w:cs/>
        </w:rPr>
        <w:t>เครื่องขุดรวมถึงแจ้งเตือน</w:t>
      </w:r>
      <w:r w:rsidR="00B16BCD">
        <w:t xml:space="preserve"> </w:t>
      </w:r>
      <w:r w:rsidR="00B16BCD">
        <w:rPr>
          <w:rFonts w:hint="cs"/>
          <w:cs/>
        </w:rPr>
        <w:t>และ</w:t>
      </w:r>
      <w:r w:rsidRPr="005D6CC0">
        <w:rPr>
          <w:cs/>
        </w:rPr>
        <w:t>การเปลี่ยน</w:t>
      </w:r>
      <w:r w:rsidR="009512EB">
        <w:rPr>
          <w:rFonts w:hint="cs"/>
          <w:cs/>
        </w:rPr>
        <w:t>อัลกอริธึม</w:t>
      </w:r>
      <w:r w:rsidRPr="005D6CC0">
        <w:rPr>
          <w:cs/>
        </w:rPr>
        <w:t xml:space="preserve">ในการขุดเพื่อให้ได้มาซึ่งผลกำไรสูงสุด และหากเกิดปัญหาก็จะไม่มีการแจ้งเตือนให้ผู้ใช้ได้ทราบในช่องทางอื่นที่นอกจากแจ้ง </w:t>
      </w:r>
      <w:r w:rsidRPr="005D6CC0">
        <w:t xml:space="preserve">error message </w:t>
      </w:r>
      <w:r w:rsidRPr="005D6CC0">
        <w:rPr>
          <w:cs/>
        </w:rPr>
        <w:t xml:space="preserve">บนคอมพิวเตอร์ที่ใช้ขุด และในตลาดโปรแกรมขุดทั่วไป ยังไม่มีโปรแกรมที่สามารถทำการขุดเหมืองและแจ้งเตือนไปยังช่องทางต่างๆได้ในโปรแกรมเดียว อาจมีบางโปรแกรมที่สามารถ </w:t>
      </w:r>
      <w:r w:rsidRPr="005D6CC0">
        <w:t xml:space="preserve">Mining </w:t>
      </w:r>
      <w:r w:rsidRPr="005D6CC0">
        <w:rPr>
          <w:cs/>
        </w:rPr>
        <w:t xml:space="preserve">ได้แต่ก็ไม่สามารถ </w:t>
      </w:r>
      <w:r w:rsidRPr="005D6CC0">
        <w:t xml:space="preserve">Monitor </w:t>
      </w:r>
      <w:r w:rsidRPr="005D6CC0">
        <w:rPr>
          <w:cs/>
        </w:rPr>
        <w:t xml:space="preserve">เครื่องขุดได้ ทำให้ผู้ใช้ที่ขุดเหมือง </w:t>
      </w:r>
      <w:r w:rsidRPr="005D6CC0">
        <w:t xml:space="preserve">Cryptocurrency </w:t>
      </w:r>
      <w:r w:rsidRPr="005D6CC0">
        <w:rPr>
          <w:cs/>
        </w:rPr>
        <w:t>ยังขาดโปรแกรมที่ใช้ในการสนับสนุนในการขุดดังที่กล่าวมา</w:t>
      </w:r>
    </w:p>
    <w:p w14:paraId="3A60526B" w14:textId="64B04533" w:rsidR="00D66E22" w:rsidRPr="0010416E" w:rsidRDefault="005D6CC0" w:rsidP="00C66931">
      <w:pPr>
        <w:pStyle w:val="150"/>
        <w:jc w:val="both"/>
      </w:pPr>
      <w:r w:rsidRPr="005D6CC0">
        <w:rPr>
          <w:cs/>
        </w:rPr>
        <w:t>ดังนั้นโครงงานปริญญานิพนธ์นี้จึงได้นำเสนอโปรแกรมที่ช่วยสนับสนุนการขุด</w:t>
      </w:r>
      <w:r w:rsidR="00535CD8">
        <w:rPr>
          <w:rFonts w:hint="cs"/>
          <w:cs/>
        </w:rPr>
        <w:t xml:space="preserve"> และดูแลเครื่องขุด</w:t>
      </w:r>
      <w:r w:rsidRPr="005D6CC0">
        <w:rPr>
          <w:cs/>
        </w:rPr>
        <w:t xml:space="preserve"> </w:t>
      </w:r>
      <w:r w:rsidRPr="005D6CC0">
        <w:t xml:space="preserve">Cryptocurrency </w:t>
      </w:r>
      <w:r w:rsidRPr="005D6CC0">
        <w:rPr>
          <w:cs/>
        </w:rPr>
        <w:t xml:space="preserve">เพื่อให้ได้ผลประโยชน์สูงสุดและมีการ </w:t>
      </w:r>
      <w:r w:rsidRPr="005D6CC0">
        <w:t xml:space="preserve">Monitor </w:t>
      </w:r>
      <w:r w:rsidRPr="005D6CC0">
        <w:rPr>
          <w:cs/>
        </w:rPr>
        <w:t xml:space="preserve">เครื่องขุดได้โดยมีการแจ้งเตือนผ่านช่องทางต่างๆ เช่น </w:t>
      </w:r>
      <w:r w:rsidRPr="005D6CC0">
        <w:t xml:space="preserve">Application Line </w:t>
      </w:r>
      <w:r w:rsidRPr="005D6CC0">
        <w:rPr>
          <w:cs/>
        </w:rPr>
        <w:t xml:space="preserve">หรือ </w:t>
      </w:r>
      <w:r w:rsidRPr="005D6CC0">
        <w:t xml:space="preserve">Facebook </w:t>
      </w:r>
      <w:r w:rsidRPr="005D6CC0">
        <w:rPr>
          <w:cs/>
        </w:rPr>
        <w:t xml:space="preserve">และสามารถแสดงข้อมูลไปยัง </w:t>
      </w:r>
      <w:r w:rsidRPr="005D6CC0">
        <w:t xml:space="preserve">Dashboard </w:t>
      </w:r>
      <w:r w:rsidRPr="005D6CC0">
        <w:rPr>
          <w:cs/>
        </w:rPr>
        <w:t>สามารถช่วยสนับสนุนการขุดให้มีประสิทธิภาพมากขึ้น</w:t>
      </w:r>
      <w:r w:rsidR="0075177F">
        <w:rPr>
          <w:rFonts w:hint="cs"/>
          <w:cs/>
        </w:rPr>
        <w:t>และ</w:t>
      </w:r>
      <w:r w:rsidRPr="005D6CC0">
        <w:rPr>
          <w:cs/>
        </w:rPr>
        <w:t>ลดความเสี่ยงที่อาจจะเกิดขึ้นได้</w:t>
      </w:r>
      <w:r w:rsidR="0075177F">
        <w:rPr>
          <w:rFonts w:hint="cs"/>
          <w:cs/>
        </w:rPr>
        <w:t xml:space="preserve"> </w:t>
      </w:r>
      <w:r w:rsidRPr="005D6CC0">
        <w:rPr>
          <w:cs/>
        </w:rPr>
        <w:t xml:space="preserve">เช่น ความร้อน </w:t>
      </w:r>
      <w:r w:rsidRPr="005D6CC0">
        <w:t xml:space="preserve">GPU </w:t>
      </w:r>
      <w:r w:rsidRPr="005D6CC0">
        <w:rPr>
          <w:cs/>
        </w:rPr>
        <w:t>สูงเกินไปหรือปัญหาการขุดลมได้</w:t>
      </w:r>
    </w:p>
    <w:p w14:paraId="42ACE5BE" w14:textId="77092417" w:rsidR="00D66E22" w:rsidRPr="0010416E" w:rsidRDefault="00D66E22" w:rsidP="00D66E22">
      <w:pPr>
        <w:pStyle w:val="Heading2"/>
      </w:pPr>
      <w:bookmarkStart w:id="10" w:name="_Toc527754404"/>
      <w:bookmarkStart w:id="11" w:name="_Toc8738520"/>
      <w:r w:rsidRPr="0010416E">
        <w:rPr>
          <w:rFonts w:hint="cs"/>
          <w:cs/>
        </w:rPr>
        <w:t>วัตถุประสงค์ของ</w:t>
      </w:r>
      <w:r w:rsidR="00CA3466" w:rsidRPr="0010416E">
        <w:rPr>
          <w:rFonts w:hint="cs"/>
          <w:cs/>
        </w:rPr>
        <w:t>โครงงาน</w:t>
      </w:r>
      <w:bookmarkEnd w:id="10"/>
      <w:bookmarkEnd w:id="11"/>
    </w:p>
    <w:p w14:paraId="7DF67F70" w14:textId="2D8E1EDE" w:rsidR="00D66E22" w:rsidRPr="0010416E" w:rsidRDefault="00414FBB" w:rsidP="00596B85">
      <w:pPr>
        <w:pStyle w:val="StyleStyle222Thisis"/>
      </w:pPr>
      <w:r w:rsidRPr="00C679F2">
        <w:rPr>
          <w:cs/>
        </w:rPr>
        <w:t xml:space="preserve">เพื่อออกแบบและพัฒนาโปรแกรมสนับสนุนการทำ </w:t>
      </w:r>
      <w:r w:rsidRPr="00C679F2">
        <w:t xml:space="preserve">Crypto-currency Mining </w:t>
      </w:r>
      <w:r w:rsidRPr="00C679F2">
        <w:rPr>
          <w:cs/>
        </w:rPr>
        <w:t xml:space="preserve">ที่สามารถ </w:t>
      </w:r>
      <w:r w:rsidRPr="00C679F2">
        <w:t xml:space="preserve">Monitor </w:t>
      </w:r>
      <w:r w:rsidRPr="00C679F2">
        <w:rPr>
          <w:cs/>
        </w:rPr>
        <w:t>เครื่องขุด</w:t>
      </w:r>
      <w:r w:rsidR="00D0673D">
        <w:rPr>
          <w:rFonts w:hint="cs"/>
          <w:cs/>
        </w:rPr>
        <w:t xml:space="preserve">และ </w:t>
      </w:r>
      <w:r w:rsidR="00D90003">
        <w:t>Algorithm</w:t>
      </w:r>
      <w:r w:rsidR="00D0673D">
        <w:t xml:space="preserve"> Switch</w:t>
      </w:r>
      <w:r w:rsidR="00D90003">
        <w:t xml:space="preserve"> </w:t>
      </w:r>
      <w:r w:rsidRPr="00C679F2">
        <w:rPr>
          <w:cs/>
        </w:rPr>
        <w:t xml:space="preserve">ที่ขุดให้ได้ผลที่ดีที่สุด สามารถแจ้งเตือนสถานะของเครื่องขุดไปยัง </w:t>
      </w:r>
      <w:r w:rsidRPr="00C679F2">
        <w:t xml:space="preserve">Line </w:t>
      </w:r>
      <w:r w:rsidRPr="00C679F2">
        <w:rPr>
          <w:cs/>
        </w:rPr>
        <w:t xml:space="preserve">และ </w:t>
      </w:r>
      <w:r w:rsidRPr="00C679F2">
        <w:t xml:space="preserve">Facebook </w:t>
      </w:r>
      <w:r w:rsidRPr="00C679F2">
        <w:rPr>
          <w:cs/>
        </w:rPr>
        <w:t>ได้</w:t>
      </w:r>
    </w:p>
    <w:p w14:paraId="7483EE96" w14:textId="61717C08" w:rsidR="00D66E22" w:rsidRPr="0010416E" w:rsidRDefault="006F3DCB" w:rsidP="00D66E22">
      <w:pPr>
        <w:pStyle w:val="Heading2"/>
      </w:pPr>
      <w:bookmarkStart w:id="12" w:name="_Toc527754405"/>
      <w:bookmarkStart w:id="13" w:name="_Toc8738521"/>
      <w:r w:rsidRPr="0010416E">
        <w:rPr>
          <w:rFonts w:hint="cs"/>
          <w:cs/>
        </w:rPr>
        <w:lastRenderedPageBreak/>
        <w:t>ขอบเขตของโครงงาน</w:t>
      </w:r>
      <w:bookmarkEnd w:id="12"/>
      <w:bookmarkEnd w:id="13"/>
    </w:p>
    <w:p w14:paraId="2B34E9A3" w14:textId="77777777" w:rsidR="00414FBB" w:rsidRPr="00496D40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 w:val="24"/>
          <w:szCs w:val="32"/>
        </w:rPr>
      </w:pPr>
      <w:r w:rsidRPr="00496D40">
        <w:rPr>
          <w:rFonts w:cs="TH SarabunPSK"/>
          <w:sz w:val="24"/>
          <w:szCs w:val="32"/>
          <w:cs/>
        </w:rPr>
        <w:t xml:space="preserve">คอมพิวเตอร์ที่ใช้ขุด  </w:t>
      </w:r>
    </w:p>
    <w:p w14:paraId="27F3D4AE" w14:textId="77777777" w:rsidR="00414FBB" w:rsidRPr="00496D40" w:rsidRDefault="00414FBB" w:rsidP="00666A80">
      <w:pPr>
        <w:pStyle w:val="ListParagraph"/>
        <w:numPr>
          <w:ilvl w:val="0"/>
          <w:numId w:val="9"/>
        </w:numPr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สามารถทำการ </w:t>
      </w:r>
      <w:r w:rsidRPr="00496D40">
        <w:rPr>
          <w:rFonts w:cs="TH SarabunPSK"/>
          <w:szCs w:val="32"/>
        </w:rPr>
        <w:t>Mining Cryptocurrency</w:t>
      </w:r>
    </w:p>
    <w:p w14:paraId="5032CF1B" w14:textId="77777777" w:rsidR="00414FBB" w:rsidRPr="00496D40" w:rsidRDefault="00414FBB" w:rsidP="00666A80">
      <w:pPr>
        <w:pStyle w:val="ListParagraph"/>
        <w:numPr>
          <w:ilvl w:val="0"/>
          <w:numId w:val="9"/>
        </w:numPr>
        <w:rPr>
          <w:rFonts w:cs="TH SarabunPSK"/>
          <w:szCs w:val="32"/>
        </w:rPr>
      </w:pPr>
      <w:r w:rsidRPr="00496D40">
        <w:rPr>
          <w:rFonts w:cs="TH SarabunPSK"/>
          <w:szCs w:val="32"/>
        </w:rPr>
        <w:t>Graphical User Interface</w:t>
      </w:r>
    </w:p>
    <w:p w14:paraId="48402BFB" w14:textId="3FFA9809" w:rsidR="00414FBB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สามารถตั้งชื่อของเครื่อง</w:t>
      </w:r>
      <w:r w:rsidR="00FC070C">
        <w:rPr>
          <w:rFonts w:cs="TH SarabunPSK" w:hint="cs"/>
          <w:szCs w:val="32"/>
          <w:cs/>
        </w:rPr>
        <w:t>ของแต่ละเครื่องขุด</w:t>
      </w:r>
    </w:p>
    <w:p w14:paraId="60E4089C" w14:textId="77777777" w:rsidR="00414FBB" w:rsidRPr="00496D40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สามารถใส่ </w:t>
      </w:r>
      <w:r w:rsidRPr="00496D40">
        <w:rPr>
          <w:rFonts w:cs="TH SarabunPSK"/>
          <w:szCs w:val="32"/>
        </w:rPr>
        <w:t>Wallet Address</w:t>
      </w:r>
    </w:p>
    <w:p w14:paraId="272B2D01" w14:textId="77777777" w:rsidR="00414FBB" w:rsidRPr="00496D40" w:rsidRDefault="00414FBB" w:rsidP="00666A80">
      <w:pPr>
        <w:pStyle w:val="ListParagraph"/>
        <w:numPr>
          <w:ilvl w:val="0"/>
          <w:numId w:val="8"/>
        </w:numPr>
        <w:ind w:left="2160"/>
        <w:rPr>
          <w:rFonts w:cs="TH SarabunPSK"/>
          <w:szCs w:val="32"/>
        </w:rPr>
      </w:pPr>
      <w:r w:rsidRPr="00496D40">
        <w:rPr>
          <w:rFonts w:cs="TH SarabunPSK"/>
          <w:szCs w:val="32"/>
          <w:cs/>
        </w:rPr>
        <w:t xml:space="preserve">สามารถใส่ </w:t>
      </w:r>
      <w:r w:rsidRPr="00496D40">
        <w:rPr>
          <w:rFonts w:cs="TH SarabunPSK"/>
          <w:szCs w:val="32"/>
        </w:rPr>
        <w:t xml:space="preserve">Token Line </w:t>
      </w:r>
      <w:r w:rsidRPr="00496D40">
        <w:rPr>
          <w:rFonts w:cs="TH SarabunPSK"/>
          <w:szCs w:val="32"/>
          <w:cs/>
        </w:rPr>
        <w:t xml:space="preserve">และ </w:t>
      </w:r>
      <w:r w:rsidRPr="00496D40">
        <w:rPr>
          <w:rFonts w:cs="TH SarabunPSK"/>
          <w:szCs w:val="32"/>
        </w:rPr>
        <w:t>Facebook</w:t>
      </w:r>
    </w:p>
    <w:p w14:paraId="3E6A3B28" w14:textId="77777777" w:rsidR="00414FBB" w:rsidRPr="00B722D1" w:rsidRDefault="00414FBB" w:rsidP="00666A80">
      <w:pPr>
        <w:pStyle w:val="ListParagraph"/>
        <w:numPr>
          <w:ilvl w:val="0"/>
          <w:numId w:val="11"/>
        </w:numPr>
      </w:pPr>
      <w:r w:rsidRPr="00B722D1">
        <w:rPr>
          <w:rFonts w:cs="TH SarabunPSK"/>
          <w:szCs w:val="32"/>
          <w:cs/>
        </w:rPr>
        <w:t xml:space="preserve">สามารถ </w:t>
      </w:r>
      <w:r w:rsidRPr="00B722D1">
        <w:rPr>
          <w:rFonts w:cs="TH SarabunPSK"/>
          <w:szCs w:val="32"/>
        </w:rPr>
        <w:t>Switch Algorithm</w:t>
      </w:r>
      <w:r w:rsidRPr="00B722D1">
        <w:rPr>
          <w:rFonts w:cs="TH SarabunPSK"/>
          <w:szCs w:val="32"/>
          <w:cs/>
        </w:rPr>
        <w:t xml:space="preserve"> และตรวจสอบการขุดที่ไม่ได้ผล</w:t>
      </w:r>
      <w:r w:rsidRPr="00B722D1">
        <w:rPr>
          <w:rFonts w:cs="TH SarabunPSK" w:hint="cs"/>
          <w:szCs w:val="32"/>
          <w:cs/>
        </w:rPr>
        <w:t>ได้โดยอัตโนมัติ</w:t>
      </w:r>
    </w:p>
    <w:p w14:paraId="0C6C456D" w14:textId="77777777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แสดงอุณหภูมิของ </w:t>
      </w:r>
      <w:r w:rsidRPr="00B722D1">
        <w:rPr>
          <w:rFonts w:cs="TH SarabunPSK"/>
          <w:szCs w:val="32"/>
        </w:rPr>
        <w:t>GPU</w:t>
      </w:r>
    </w:p>
    <w:p w14:paraId="30B01C8C" w14:textId="5306147B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แสดงการทำงานของพัดลม </w:t>
      </w:r>
      <w:r w:rsidRPr="00B722D1">
        <w:rPr>
          <w:rFonts w:cs="TH SarabunPSK"/>
          <w:szCs w:val="32"/>
        </w:rPr>
        <w:t xml:space="preserve">GPU </w:t>
      </w:r>
    </w:p>
    <w:p w14:paraId="6F43F84E" w14:textId="77777777" w:rsidR="00414FBB" w:rsidRPr="00B722D1" w:rsidRDefault="00414FBB" w:rsidP="00666A80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B722D1">
        <w:rPr>
          <w:rFonts w:cs="TH SarabunPSK" w:hint="cs"/>
          <w:szCs w:val="32"/>
          <w:cs/>
        </w:rPr>
        <w:t xml:space="preserve">แสดงปริมาณ </w:t>
      </w:r>
      <w:r w:rsidRPr="00B722D1">
        <w:rPr>
          <w:rFonts w:cs="TH SarabunPSK"/>
          <w:szCs w:val="32"/>
        </w:rPr>
        <w:t xml:space="preserve">Load </w:t>
      </w:r>
      <w:r w:rsidRPr="00B722D1">
        <w:rPr>
          <w:rFonts w:cs="TH SarabunPSK" w:hint="cs"/>
          <w:szCs w:val="32"/>
          <w:cs/>
        </w:rPr>
        <w:t xml:space="preserve">ของ </w:t>
      </w:r>
      <w:r w:rsidRPr="00B722D1">
        <w:rPr>
          <w:rFonts w:cs="TH SarabunPSK"/>
          <w:szCs w:val="32"/>
        </w:rPr>
        <w:t>GPU</w:t>
      </w:r>
    </w:p>
    <w:p w14:paraId="1D99B330" w14:textId="77777777" w:rsidR="00414FBB" w:rsidRPr="00B722D1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 xml:space="preserve">การแจ้งเตือนผ่านโปรแกรม </w:t>
      </w:r>
      <w:r w:rsidRPr="00B722D1">
        <w:rPr>
          <w:rFonts w:cs="TH SarabunPSK"/>
          <w:szCs w:val="32"/>
        </w:rPr>
        <w:t xml:space="preserve">Line </w:t>
      </w:r>
      <w:r w:rsidRPr="00B722D1">
        <w:rPr>
          <w:rFonts w:cs="TH SarabunPSK"/>
          <w:szCs w:val="32"/>
          <w:cs/>
        </w:rPr>
        <w:t xml:space="preserve">และ </w:t>
      </w:r>
      <w:r w:rsidRPr="00B722D1">
        <w:rPr>
          <w:rFonts w:cs="TH SarabunPSK"/>
          <w:szCs w:val="32"/>
        </w:rPr>
        <w:t>Facebook</w:t>
      </w:r>
    </w:p>
    <w:p w14:paraId="2C7BECD0" w14:textId="340BE466" w:rsidR="00414FBB" w:rsidRPr="00B722D1" w:rsidRDefault="00414FBB" w:rsidP="00666A80">
      <w:pPr>
        <w:pStyle w:val="ListParagraph"/>
        <w:numPr>
          <w:ilvl w:val="0"/>
          <w:numId w:val="12"/>
        </w:numPr>
        <w:ind w:left="144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>สามารถแจ้งเตือน</w:t>
      </w:r>
      <w:r w:rsidR="00F46075">
        <w:rPr>
          <w:rFonts w:cs="TH SarabunPSK"/>
          <w:szCs w:val="32"/>
          <w:cs/>
        </w:rPr>
        <w:t>สถานะ</w:t>
      </w:r>
      <w:r w:rsidRPr="00B722D1">
        <w:rPr>
          <w:rFonts w:cs="TH SarabunPSK"/>
          <w:szCs w:val="32"/>
          <w:cs/>
        </w:rPr>
        <w:t xml:space="preserve">ของ </w:t>
      </w:r>
      <w:r w:rsidRPr="00B722D1">
        <w:rPr>
          <w:rFonts w:cs="TH SarabunPSK"/>
          <w:szCs w:val="32"/>
        </w:rPr>
        <w:t>GPU</w:t>
      </w:r>
    </w:p>
    <w:p w14:paraId="2938C021" w14:textId="77777777" w:rsidR="00414FBB" w:rsidRPr="00B722D1" w:rsidRDefault="00414FBB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bookmarkStart w:id="14" w:name="_Hlk536394851"/>
      <w:r w:rsidRPr="00B722D1">
        <w:rPr>
          <w:rFonts w:cs="TH SarabunPSK"/>
          <w:szCs w:val="32"/>
        </w:rPr>
        <w:t>GPU Load</w:t>
      </w:r>
      <w:r w:rsidRPr="00B722D1">
        <w:rPr>
          <w:rFonts w:cs="TH SarabunPSK" w:hint="cs"/>
          <w:szCs w:val="32"/>
          <w:cs/>
        </w:rPr>
        <w:t xml:space="preserve"> เมื่อมีการใช้งานต่ำเกินไป</w:t>
      </w:r>
    </w:p>
    <w:p w14:paraId="012F804B" w14:textId="164F1913" w:rsidR="00414FBB" w:rsidRPr="00B722D1" w:rsidRDefault="00AE46F8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GPU </w:t>
      </w:r>
      <w:r w:rsidR="00414FBB" w:rsidRPr="00B722D1">
        <w:rPr>
          <w:rFonts w:cs="TH SarabunPSK"/>
          <w:szCs w:val="32"/>
        </w:rPr>
        <w:t>Temperature</w:t>
      </w:r>
      <w:r w:rsidR="00414FBB" w:rsidRPr="00B722D1">
        <w:rPr>
          <w:rFonts w:cs="TH SarabunPSK" w:hint="cs"/>
          <w:szCs w:val="32"/>
          <w:cs/>
        </w:rPr>
        <w:t xml:space="preserve"> เมื่อมีอุณหภูมิสูงเกินไป</w:t>
      </w:r>
    </w:p>
    <w:p w14:paraId="1659699B" w14:textId="675F0D44" w:rsidR="00414FBB" w:rsidRPr="00B722D1" w:rsidRDefault="00AE46F8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/>
          <w:szCs w:val="32"/>
        </w:rPr>
        <w:t xml:space="preserve">GPU </w:t>
      </w:r>
      <w:r w:rsidR="00414FBB" w:rsidRPr="00B722D1">
        <w:rPr>
          <w:rFonts w:cs="TH SarabunPSK"/>
          <w:szCs w:val="32"/>
        </w:rPr>
        <w:t>Fan</w:t>
      </w:r>
      <w:r w:rsidR="00414FBB" w:rsidRPr="00B722D1">
        <w:rPr>
          <w:rFonts w:cs="TH SarabunPSK" w:hint="cs"/>
          <w:szCs w:val="32"/>
          <w:cs/>
        </w:rPr>
        <w:t xml:space="preserve"> เมื่อพัดลมทำงานหนัก</w:t>
      </w:r>
    </w:p>
    <w:bookmarkEnd w:id="14"/>
    <w:p w14:paraId="7F35272A" w14:textId="7C816C7F" w:rsidR="00414FBB" w:rsidRPr="00B722D1" w:rsidRDefault="00414FBB" w:rsidP="00666A80">
      <w:pPr>
        <w:pStyle w:val="ListParagraph"/>
        <w:numPr>
          <w:ilvl w:val="0"/>
          <w:numId w:val="12"/>
        </w:numPr>
        <w:ind w:left="1440"/>
        <w:rPr>
          <w:rFonts w:cs="TH SarabunPSK"/>
          <w:szCs w:val="32"/>
        </w:rPr>
      </w:pPr>
      <w:r w:rsidRPr="00B722D1">
        <w:rPr>
          <w:rFonts w:cs="TH SarabunPSK"/>
          <w:szCs w:val="32"/>
          <w:cs/>
        </w:rPr>
        <w:t>สามารถแสดง</w:t>
      </w:r>
      <w:r w:rsidR="00F46075">
        <w:rPr>
          <w:rFonts w:cs="TH SarabunPSK"/>
          <w:szCs w:val="32"/>
          <w:cs/>
        </w:rPr>
        <w:t>สถานะ</w:t>
      </w:r>
      <w:r w:rsidR="00D94EBB">
        <w:rPr>
          <w:rFonts w:cs="TH SarabunPSK" w:hint="cs"/>
          <w:szCs w:val="32"/>
          <w:cs/>
        </w:rPr>
        <w:t xml:space="preserve"> </w:t>
      </w:r>
      <w:r w:rsidRPr="00B722D1">
        <w:rPr>
          <w:rFonts w:cs="TH SarabunPSK"/>
          <w:szCs w:val="32"/>
          <w:cs/>
        </w:rPr>
        <w:t>การขุดปัจจุบันได้</w:t>
      </w:r>
    </w:p>
    <w:p w14:paraId="352C6304" w14:textId="77777777" w:rsidR="00414FBB" w:rsidRPr="00B722D1" w:rsidRDefault="00414FBB" w:rsidP="00666A80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 w:rsidRPr="00B722D1">
        <w:rPr>
          <w:rFonts w:cs="TH SarabunPSK"/>
          <w:szCs w:val="32"/>
        </w:rPr>
        <w:t>Hash rate</w:t>
      </w:r>
    </w:p>
    <w:p w14:paraId="16DF2DBC" w14:textId="369B63E0" w:rsidR="005C110A" w:rsidRPr="005C110A" w:rsidRDefault="00431758" w:rsidP="005C110A">
      <w:pPr>
        <w:pStyle w:val="ListParagraph"/>
        <w:numPr>
          <w:ilvl w:val="0"/>
          <w:numId w:val="12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ชื่ออัลกอริธึม</w:t>
      </w:r>
    </w:p>
    <w:p w14:paraId="08837251" w14:textId="045B6226" w:rsidR="005C110A" w:rsidRDefault="005C110A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5C110A">
        <w:rPr>
          <w:rFonts w:cs="TH SarabunPSK"/>
          <w:szCs w:val="32"/>
          <w:cs/>
        </w:rPr>
        <w:t xml:space="preserve">เงื่อนไขในการแจ้งเตือน (ทั้งนี้ อาจปรับค่าที่กำหนดในค่า </w:t>
      </w:r>
      <w:r w:rsidRPr="005C110A">
        <w:rPr>
          <w:rFonts w:cs="TH SarabunPSK"/>
          <w:szCs w:val="32"/>
        </w:rPr>
        <w:t xml:space="preserve">configuration </w:t>
      </w:r>
      <w:r w:rsidRPr="005C110A">
        <w:rPr>
          <w:rFonts w:cs="TH SarabunPSK"/>
          <w:szCs w:val="32"/>
          <w:cs/>
        </w:rPr>
        <w:t>ได้)</w:t>
      </w:r>
    </w:p>
    <w:p w14:paraId="432CB10A" w14:textId="0E644FAA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Load </w:t>
      </w:r>
      <w:r w:rsidRPr="005C110A">
        <w:rPr>
          <w:rFonts w:cs="TH SarabunPSK"/>
          <w:szCs w:val="32"/>
          <w:cs/>
        </w:rPr>
        <w:t xml:space="preserve">น้อยกว่า 40 จะมีการเช็คทุกๆ 15 นาที 3 ครั้ง หากครบ 3 ครั้งแล้วจะ </w:t>
      </w:r>
      <w:r w:rsidRPr="005C110A">
        <w:rPr>
          <w:rFonts w:cs="TH SarabunPSK"/>
          <w:szCs w:val="32"/>
        </w:rPr>
        <w:t xml:space="preserve">Algorithm Switch </w:t>
      </w:r>
      <w:r w:rsidRPr="005C110A">
        <w:rPr>
          <w:rFonts w:cs="TH SarabunPSK"/>
          <w:szCs w:val="32"/>
          <w:cs/>
        </w:rPr>
        <w:t>และแจ้งเตือน</w:t>
      </w:r>
    </w:p>
    <w:p w14:paraId="2490B5C2" w14:textId="0993E5EB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Temperature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40D0F3E4" w14:textId="34273221" w:rsidR="005C110A" w:rsidRPr="005C110A" w:rsidRDefault="005C110A" w:rsidP="005C110A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Fan </w:t>
      </w:r>
      <w:r w:rsidRPr="005C110A">
        <w:rPr>
          <w:rFonts w:cs="TH SarabunPSK"/>
          <w:szCs w:val="32"/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50DDC6D4" w14:textId="3759BBB9" w:rsidR="00414FBB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>
        <w:rPr>
          <w:rFonts w:cs="TH SarabunPSK"/>
          <w:szCs w:val="32"/>
        </w:rPr>
        <w:t>D</w:t>
      </w:r>
      <w:r w:rsidRPr="00E864DF">
        <w:rPr>
          <w:rFonts w:cs="TH SarabunPSK"/>
          <w:szCs w:val="32"/>
        </w:rPr>
        <w:t>ashboard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แสดงข้อมูล</w:t>
      </w:r>
    </w:p>
    <w:p w14:paraId="6721A43C" w14:textId="2A47AD78" w:rsidR="00414FBB" w:rsidRPr="00E864DF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ชื่อเครื่อง</w:t>
      </w:r>
    </w:p>
    <w:p w14:paraId="10A66DE3" w14:textId="1AD6A2E5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 w:rsidRPr="00E864DF">
        <w:rPr>
          <w:rFonts w:cs="TH SarabunPSK"/>
          <w:szCs w:val="32"/>
          <w:cs/>
        </w:rPr>
        <w:t xml:space="preserve">อุณหภูมิของ </w:t>
      </w:r>
      <w:r w:rsidRPr="00E864DF">
        <w:rPr>
          <w:rFonts w:cs="TH SarabunPSK"/>
          <w:szCs w:val="32"/>
        </w:rPr>
        <w:t>GPU</w:t>
      </w:r>
    </w:p>
    <w:p w14:paraId="5BD25A01" w14:textId="3733FDEA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 w:rsidRPr="008C76AA">
        <w:rPr>
          <w:rFonts w:cs="TH SarabunPSK"/>
          <w:szCs w:val="32"/>
          <w:cs/>
        </w:rPr>
        <w:t xml:space="preserve">การทำงานของพัดลม </w:t>
      </w:r>
      <w:r w:rsidRPr="008C76AA">
        <w:rPr>
          <w:rFonts w:cs="TH SarabunPSK"/>
          <w:szCs w:val="32"/>
        </w:rPr>
        <w:t xml:space="preserve">GPU </w:t>
      </w:r>
    </w:p>
    <w:p w14:paraId="2FD3CF93" w14:textId="1F85F936" w:rsidR="00414FBB" w:rsidRDefault="00D36E64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ชื่ออัลกอริธึม</w:t>
      </w:r>
    </w:p>
    <w:p w14:paraId="6BCF13DD" w14:textId="6698524C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lastRenderedPageBreak/>
        <w:t>GPU</w:t>
      </w:r>
      <w:r w:rsidR="00551C20" w:rsidRPr="00551C20">
        <w:rPr>
          <w:rFonts w:cs="TH SarabunPSK"/>
          <w:szCs w:val="32"/>
        </w:rPr>
        <w:t xml:space="preserve"> </w:t>
      </w:r>
      <w:r w:rsidR="00551C20">
        <w:rPr>
          <w:rFonts w:cs="TH SarabunPSK"/>
          <w:szCs w:val="32"/>
        </w:rPr>
        <w:t>Load</w:t>
      </w:r>
    </w:p>
    <w:p w14:paraId="023A00D9" w14:textId="22833A6E" w:rsidR="00414FBB" w:rsidRDefault="00414FBB" w:rsidP="00666A80">
      <w:pPr>
        <w:pStyle w:val="ListParagraph"/>
        <w:numPr>
          <w:ilvl w:val="0"/>
          <w:numId w:val="14"/>
        </w:numPr>
        <w:rPr>
          <w:rFonts w:cs="TH SarabunPSK"/>
          <w:szCs w:val="32"/>
        </w:rPr>
      </w:pPr>
      <w:r>
        <w:rPr>
          <w:rFonts w:cs="TH SarabunPSK"/>
          <w:szCs w:val="32"/>
        </w:rPr>
        <w:t>Hash rate</w:t>
      </w:r>
    </w:p>
    <w:p w14:paraId="063F262E" w14:textId="27CD4912" w:rsidR="00414FBB" w:rsidRDefault="00414FBB" w:rsidP="00666A80">
      <w:pPr>
        <w:pStyle w:val="ListParagraph"/>
        <w:numPr>
          <w:ilvl w:val="0"/>
          <w:numId w:val="10"/>
        </w:numPr>
        <w:ind w:left="720"/>
        <w:rPr>
          <w:rFonts w:cs="TH SarabunPSK"/>
          <w:szCs w:val="32"/>
        </w:rPr>
      </w:pPr>
      <w:r w:rsidRPr="00C94AB4">
        <w:rPr>
          <w:rFonts w:cs="TH SarabunPSK"/>
          <w:szCs w:val="32"/>
          <w:cs/>
        </w:rPr>
        <w:t>ข้อกำหนด</w:t>
      </w:r>
    </w:p>
    <w:p w14:paraId="3FA85FAC" w14:textId="77777777" w:rsidR="00414FBB" w:rsidRPr="00AF5B13" w:rsidRDefault="00414FBB" w:rsidP="00666A80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AF5B13">
        <w:rPr>
          <w:rFonts w:cs="TH SarabunPSK"/>
          <w:szCs w:val="32"/>
          <w:cs/>
        </w:rPr>
        <w:t xml:space="preserve">ใช้กับการขุดโดย </w:t>
      </w:r>
      <w:r w:rsidRPr="00AF5B13">
        <w:rPr>
          <w:rFonts w:cs="TH SarabunPSK"/>
          <w:szCs w:val="32"/>
        </w:rPr>
        <w:t xml:space="preserve">GPU </w:t>
      </w:r>
      <w:r w:rsidRPr="00AF5B13">
        <w:rPr>
          <w:rFonts w:cs="TH SarabunPSK"/>
          <w:szCs w:val="32"/>
          <w:cs/>
        </w:rPr>
        <w:t>ของการ์ดจอเท่านั้น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(</w:t>
      </w:r>
      <w:r>
        <w:t>GTX 1080Ti</w:t>
      </w:r>
      <w:r>
        <w:rPr>
          <w:rFonts w:cs="TH SarabunPSK" w:hint="cs"/>
          <w:szCs w:val="32"/>
          <w:cs/>
        </w:rPr>
        <w:t>)</w:t>
      </w:r>
    </w:p>
    <w:p w14:paraId="396B135B" w14:textId="56C044DD" w:rsidR="00414FBB" w:rsidRDefault="00414FBB" w:rsidP="00666A80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AF5B13">
        <w:rPr>
          <w:rFonts w:cs="TH SarabunPSK"/>
          <w:szCs w:val="32"/>
          <w:cs/>
        </w:rPr>
        <w:t xml:space="preserve">ใช้กับ </w:t>
      </w:r>
      <w:r w:rsidRPr="00AF5B13">
        <w:rPr>
          <w:rFonts w:cs="TH SarabunPSK"/>
          <w:szCs w:val="32"/>
        </w:rPr>
        <w:t xml:space="preserve">Mining </w:t>
      </w:r>
      <w:r w:rsidR="00E22A89">
        <w:rPr>
          <w:rFonts w:cs="TH SarabunPSK"/>
          <w:szCs w:val="32"/>
        </w:rPr>
        <w:t>P</w:t>
      </w:r>
      <w:r w:rsidRPr="00AF5B13">
        <w:rPr>
          <w:rFonts w:cs="TH SarabunPSK"/>
          <w:szCs w:val="32"/>
        </w:rPr>
        <w:t xml:space="preserve">ool </w:t>
      </w:r>
      <w:r w:rsidRPr="00AF5B13">
        <w:rPr>
          <w:rFonts w:cs="TH SarabunPSK"/>
          <w:szCs w:val="32"/>
          <w:cs/>
        </w:rPr>
        <w:t xml:space="preserve">ที่เปลี่ยน </w:t>
      </w:r>
      <w:r w:rsidR="00DD6F8B">
        <w:rPr>
          <w:rFonts w:cs="TH SarabunPSK"/>
          <w:szCs w:val="32"/>
        </w:rPr>
        <w:t>A</w:t>
      </w:r>
      <w:r w:rsidRPr="00AF5B13">
        <w:rPr>
          <w:rFonts w:cs="TH SarabunPSK"/>
          <w:szCs w:val="32"/>
        </w:rPr>
        <w:t xml:space="preserve">lternate </w:t>
      </w:r>
      <w:r w:rsidR="00657D4B">
        <w:rPr>
          <w:rFonts w:cs="TH SarabunPSK"/>
          <w:szCs w:val="32"/>
        </w:rPr>
        <w:t>c</w:t>
      </w:r>
      <w:r w:rsidRPr="00AF5B13">
        <w:rPr>
          <w:rFonts w:cs="TH SarabunPSK"/>
          <w:szCs w:val="32"/>
        </w:rPr>
        <w:t xml:space="preserve">oins </w:t>
      </w:r>
      <w:r w:rsidRPr="00AF5B13">
        <w:rPr>
          <w:rFonts w:cs="TH SarabunPSK"/>
          <w:szCs w:val="32"/>
          <w:cs/>
        </w:rPr>
        <w:t xml:space="preserve">ที่ขุดได้เป็น </w:t>
      </w:r>
      <w:r w:rsidRPr="00AF5B13">
        <w:rPr>
          <w:rFonts w:cs="TH SarabunPSK"/>
          <w:szCs w:val="32"/>
        </w:rPr>
        <w:t xml:space="preserve">Bitcoin </w:t>
      </w:r>
      <w:r w:rsidRPr="00AF5B13">
        <w:rPr>
          <w:rFonts w:cs="TH SarabunPSK"/>
          <w:szCs w:val="32"/>
          <w:cs/>
        </w:rPr>
        <w:t>เท่านั้น</w:t>
      </w:r>
      <w:r w:rsidR="00CE7B48">
        <w:rPr>
          <w:rFonts w:cs="TH SarabunPSK" w:hint="cs"/>
          <w:szCs w:val="32"/>
          <w:cs/>
        </w:rPr>
        <w:t xml:space="preserve"> คือ </w:t>
      </w:r>
      <w:r w:rsidR="00CE7B48">
        <w:rPr>
          <w:rFonts w:cs="TH SarabunPSK"/>
          <w:szCs w:val="32"/>
        </w:rPr>
        <w:t>Zpool</w:t>
      </w:r>
    </w:p>
    <w:p w14:paraId="0464D6EC" w14:textId="1E773639" w:rsidR="00D66E22" w:rsidRPr="004A5D31" w:rsidRDefault="008D541E" w:rsidP="004A5D31">
      <w:pPr>
        <w:pStyle w:val="ListParagraph"/>
        <w:numPr>
          <w:ilvl w:val="0"/>
          <w:numId w:val="13"/>
        </w:numPr>
        <w:rPr>
          <w:rFonts w:cs="TH SarabunPSK"/>
          <w:szCs w:val="32"/>
        </w:rPr>
      </w:pPr>
      <w:r w:rsidRPr="004A5D31">
        <w:rPr>
          <w:rFonts w:cs="TH SarabunPSK" w:hint="cs"/>
          <w:szCs w:val="32"/>
          <w:cs/>
        </w:rPr>
        <w:t>ใช้ขุดกับ</w:t>
      </w:r>
      <w:r w:rsidR="00DA1502">
        <w:rPr>
          <w:rFonts w:cs="TH SarabunPSK" w:hint="cs"/>
          <w:szCs w:val="32"/>
          <w:cs/>
        </w:rPr>
        <w:t>อัลกอริธึม</w:t>
      </w:r>
      <w:r w:rsidRPr="004A5D31">
        <w:rPr>
          <w:rFonts w:cs="TH SarabunPSK" w:hint="cs"/>
          <w:szCs w:val="32"/>
          <w:cs/>
        </w:rPr>
        <w:t xml:space="preserve">ที่มีรายชื่อดังนี้ </w:t>
      </w:r>
      <w:r w:rsidR="005F394F" w:rsidRPr="004A5D31">
        <w:rPr>
          <w:rFonts w:cs="TH SarabunPSK"/>
          <w:szCs w:val="32"/>
        </w:rPr>
        <w:t>allium,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bitcore,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blake2s,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c11,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groestl,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hmq1725,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keccakc,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lbry,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lyra2v2,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lyra2v3,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lyra2z,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myr-gr,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neoscrypt,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nist5,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phi2,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polytimos,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quark,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qubit,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scrypt,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sha256t,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sib,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skein,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skunk,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sonoa,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timetravel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,tribus,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x11,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x13,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x14,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x16r,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x16s,</w:t>
      </w:r>
      <w:r w:rsidR="004A5D31">
        <w:rPr>
          <w:rFonts w:cs="TH SarabunPSK"/>
          <w:szCs w:val="32"/>
        </w:rPr>
        <w:t xml:space="preserve"> </w:t>
      </w:r>
      <w:r w:rsidR="005F394F" w:rsidRPr="004A5D31">
        <w:rPr>
          <w:rFonts w:cs="TH SarabunPSK"/>
          <w:szCs w:val="32"/>
        </w:rPr>
        <w:t>x17</w:t>
      </w:r>
      <w:r w:rsidR="00D66E22" w:rsidRPr="004A5D31">
        <w:rPr>
          <w:rFonts w:cs="TH SarabunPSK"/>
          <w:szCs w:val="32"/>
        </w:rPr>
        <w:tab/>
      </w:r>
    </w:p>
    <w:p w14:paraId="7A8C5C10" w14:textId="62EB0319" w:rsidR="00B93F7F" w:rsidRPr="00B93F7F" w:rsidRDefault="000C1169" w:rsidP="00B93F7F">
      <w:pPr>
        <w:pStyle w:val="Heading2"/>
      </w:pPr>
      <w:bookmarkStart w:id="15" w:name="_Toc527754406"/>
      <w:bookmarkStart w:id="16" w:name="_Toc8738522"/>
      <w:r w:rsidRPr="0010416E">
        <w:rPr>
          <w:rFonts w:hint="cs"/>
          <w:cs/>
        </w:rPr>
        <w:t>ภาพรว</w:t>
      </w:r>
      <w:r w:rsidR="006F3DCB" w:rsidRPr="0010416E">
        <w:rPr>
          <w:rFonts w:hint="cs"/>
          <w:cs/>
        </w:rPr>
        <w:t>มของระบบ</w:t>
      </w:r>
      <w:bookmarkEnd w:id="15"/>
      <w:bookmarkEnd w:id="16"/>
    </w:p>
    <w:p w14:paraId="53897388" w14:textId="5365FF4F" w:rsidR="003D4E68" w:rsidRDefault="00D742A8" w:rsidP="00D742A8">
      <w:pPr>
        <w:jc w:val="center"/>
      </w:pPr>
      <w:r>
        <w:rPr>
          <w:noProof/>
        </w:rPr>
        <w:drawing>
          <wp:inline distT="0" distB="0" distL="0" distR="0" wp14:anchorId="0B00526B" wp14:editId="266688BF">
            <wp:extent cx="5017748" cy="4477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เสร็จ v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48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E1B6" w14:textId="15F5473C" w:rsidR="00082488" w:rsidRDefault="00E63668" w:rsidP="00E63668">
      <w:pPr>
        <w:pStyle w:val="Caption"/>
      </w:pPr>
      <w:bookmarkStart w:id="17" w:name="_Ref527750884"/>
      <w:bookmarkStart w:id="18" w:name="_Ref4015814"/>
      <w:bookmarkStart w:id="19" w:name="_Toc8738548"/>
      <w:r w:rsidRPr="00C6551E">
        <w:rPr>
          <w:b/>
          <w:bCs/>
          <w:cs/>
        </w:rPr>
        <w:t xml:space="preserve">ภาพประกอบที่ </w:t>
      </w:r>
      <w:r w:rsidR="007F5CBE" w:rsidRPr="00C6551E">
        <w:rPr>
          <w:b/>
          <w:bCs/>
          <w:cs/>
        </w:rPr>
        <w:fldChar w:fldCharType="begin"/>
      </w:r>
      <w:r w:rsidR="007F5CBE" w:rsidRPr="00C6551E">
        <w:rPr>
          <w:b/>
          <w:bCs/>
          <w:cs/>
        </w:rPr>
        <w:instrText xml:space="preserve"> </w:instrText>
      </w:r>
      <w:r w:rsidR="007F5CBE" w:rsidRPr="00C6551E">
        <w:rPr>
          <w:b/>
          <w:bCs/>
        </w:rPr>
        <w:instrText xml:space="preserve">STYLEREF </w:instrText>
      </w:r>
      <w:r w:rsidR="007F5CBE" w:rsidRPr="00C6551E">
        <w:rPr>
          <w:b/>
          <w:bCs/>
          <w:cs/>
        </w:rPr>
        <w:instrText xml:space="preserve">1 </w:instrText>
      </w:r>
      <w:r w:rsidR="007F5CBE" w:rsidRPr="00C6551E">
        <w:rPr>
          <w:b/>
          <w:bCs/>
        </w:rPr>
        <w:instrText>\s</w:instrText>
      </w:r>
      <w:r w:rsidR="007F5CBE" w:rsidRPr="00C6551E">
        <w:rPr>
          <w:b/>
          <w:bCs/>
          <w:cs/>
        </w:rPr>
        <w:instrText xml:space="preserve"> </w:instrText>
      </w:r>
      <w:r w:rsidR="007F5CBE" w:rsidRPr="00C6551E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7F5CBE" w:rsidRPr="00C6551E">
        <w:rPr>
          <w:b/>
          <w:bCs/>
          <w:cs/>
        </w:rPr>
        <w:fldChar w:fldCharType="end"/>
      </w:r>
      <w:r w:rsidR="007F5CBE" w:rsidRPr="00C6551E">
        <w:rPr>
          <w:b/>
          <w:bCs/>
          <w:cs/>
        </w:rPr>
        <w:t>.</w:t>
      </w:r>
      <w:r w:rsidR="007F5CBE" w:rsidRPr="00C6551E">
        <w:rPr>
          <w:b/>
          <w:bCs/>
          <w:cs/>
        </w:rPr>
        <w:fldChar w:fldCharType="begin"/>
      </w:r>
      <w:r w:rsidR="007F5CBE" w:rsidRPr="00C6551E">
        <w:rPr>
          <w:b/>
          <w:bCs/>
          <w:cs/>
        </w:rPr>
        <w:instrText xml:space="preserve"> </w:instrText>
      </w:r>
      <w:r w:rsidR="007F5CBE" w:rsidRPr="00C6551E">
        <w:rPr>
          <w:b/>
          <w:bCs/>
        </w:rPr>
        <w:instrText xml:space="preserve">SEQ </w:instrText>
      </w:r>
      <w:r w:rsidR="007F5CBE" w:rsidRPr="00C6551E">
        <w:rPr>
          <w:b/>
          <w:bCs/>
          <w:cs/>
        </w:rPr>
        <w:instrText xml:space="preserve">ภาพประกอบที่ </w:instrText>
      </w:r>
      <w:r w:rsidR="007F5CBE" w:rsidRPr="00C6551E">
        <w:rPr>
          <w:b/>
          <w:bCs/>
        </w:rPr>
        <w:instrText xml:space="preserve">\* ARABIC \s </w:instrText>
      </w:r>
      <w:r w:rsidR="007F5CBE" w:rsidRPr="00C6551E">
        <w:rPr>
          <w:b/>
          <w:bCs/>
          <w:cs/>
        </w:rPr>
        <w:instrText xml:space="preserve">1 </w:instrText>
      </w:r>
      <w:r w:rsidR="007F5CBE" w:rsidRPr="00C6551E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7F5CBE" w:rsidRPr="00C6551E">
        <w:rPr>
          <w:b/>
          <w:bCs/>
          <w:cs/>
        </w:rPr>
        <w:fldChar w:fldCharType="end"/>
      </w:r>
      <w:bookmarkEnd w:id="17"/>
      <w:r>
        <w:rPr>
          <w:rFonts w:hint="cs"/>
          <w:cs/>
        </w:rPr>
        <w:t xml:space="preserve"> </w:t>
      </w:r>
      <w:r w:rsidR="00AD511C">
        <w:rPr>
          <w:cs/>
        </w:rPr>
        <w:t>ภ</w:t>
      </w:r>
      <w:r w:rsidR="00AD511C">
        <w:rPr>
          <w:rFonts w:hint="cs"/>
          <w:cs/>
        </w:rPr>
        <w:t>า</w:t>
      </w:r>
      <w:r w:rsidR="00AD511C">
        <w:rPr>
          <w:cs/>
        </w:rPr>
        <w:t>พรวมของระบบ</w:t>
      </w:r>
      <w:bookmarkEnd w:id="18"/>
      <w:bookmarkEnd w:id="19"/>
    </w:p>
    <w:p w14:paraId="14BD8626" w14:textId="77777777" w:rsidR="00082488" w:rsidRDefault="00082488" w:rsidP="00082488">
      <w:pPr>
        <w:ind w:firstLine="810"/>
        <w:jc w:val="both"/>
      </w:pPr>
    </w:p>
    <w:p w14:paraId="271B1DEB" w14:textId="7468D143" w:rsidR="00BE5FF7" w:rsidRDefault="003D2BB1" w:rsidP="00BE5FF7">
      <w:pPr>
        <w:pStyle w:val="StyleStyle222Thisis"/>
      </w:pPr>
      <w:r>
        <w:rPr>
          <w:cs/>
        </w:rPr>
        <w:lastRenderedPageBreak/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4015814 </w:instrText>
      </w:r>
      <w:r>
        <w:instrText>\h</w:instrText>
      </w:r>
      <w:r>
        <w:rPr>
          <w:cs/>
        </w:rPr>
        <w:instrText xml:space="preserve"> </w:instrText>
      </w:r>
      <w:r w:rsidR="001223F4"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1.1</w:t>
      </w:r>
      <w:r w:rsidR="00567130">
        <w:rPr>
          <w:rFonts w:hint="cs"/>
          <w:cs/>
        </w:rPr>
        <w:t xml:space="preserve"> </w:t>
      </w:r>
      <w:r w:rsidR="00567130">
        <w:rPr>
          <w:cs/>
        </w:rPr>
        <w:t>ภ</w:t>
      </w:r>
      <w:r w:rsidR="00567130">
        <w:rPr>
          <w:rFonts w:hint="cs"/>
          <w:cs/>
        </w:rPr>
        <w:t>า</w:t>
      </w:r>
      <w:r w:rsidR="00567130">
        <w:rPr>
          <w:cs/>
        </w:rPr>
        <w:t>พรวมของระบบ</w:t>
      </w:r>
      <w:r>
        <w:rPr>
          <w:cs/>
        </w:rPr>
        <w:fldChar w:fldCharType="end"/>
      </w:r>
      <w:r>
        <w:t xml:space="preserve"> </w:t>
      </w:r>
      <w:r w:rsidR="00BE5FF7">
        <w:rPr>
          <w:cs/>
        </w:rPr>
        <w:t xml:space="preserve">โดยโปรแกรมสนับสนุนการทำ </w:t>
      </w:r>
      <w:r w:rsidR="00BE5FF7">
        <w:t xml:space="preserve">Crypto-Currency Mining </w:t>
      </w:r>
      <w:r w:rsidR="00BE5FF7">
        <w:rPr>
          <w:cs/>
        </w:rPr>
        <w:t xml:space="preserve">จะ </w:t>
      </w:r>
      <w:r w:rsidR="00BE5FF7">
        <w:t xml:space="preserve">Monitor </w:t>
      </w:r>
      <w:r w:rsidR="00BE5FF7">
        <w:rPr>
          <w:cs/>
        </w:rPr>
        <w:t xml:space="preserve">เครื่องขุดและแจ้งเตือนไปยัง </w:t>
      </w:r>
      <w:r w:rsidR="00BE5FF7">
        <w:t xml:space="preserve">Line, Facebook </w:t>
      </w:r>
      <w:r w:rsidR="00BE5FF7">
        <w:rPr>
          <w:cs/>
        </w:rPr>
        <w:t xml:space="preserve">และแสดงข้อมูลไปยัง </w:t>
      </w:r>
      <w:r w:rsidR="00BE5FF7">
        <w:t xml:space="preserve">Dashboard </w:t>
      </w:r>
      <w:r w:rsidR="00BE5FF7">
        <w:rPr>
          <w:cs/>
        </w:rPr>
        <w:t>เพื่อให้ผู้ใช้ได้ทราบสถานะของเครื่องอยู่เสมอ</w:t>
      </w:r>
      <w:r w:rsidR="00BE5FF7">
        <w:rPr>
          <w:rFonts w:hint="cs"/>
          <w:cs/>
        </w:rPr>
        <w:t xml:space="preserve"> แบ่งการทำงานออกเป็นดังนี้</w:t>
      </w:r>
    </w:p>
    <w:p w14:paraId="565798EF" w14:textId="77777777" w:rsidR="00BE5FF7" w:rsidRDefault="00BE5FF7" w:rsidP="00BE5FF7">
      <w:pPr>
        <w:pStyle w:val="Heading3"/>
        <w:jc w:val="both"/>
      </w:pPr>
      <w:r>
        <w:rPr>
          <w:rFonts w:hint="cs"/>
          <w:cs/>
        </w:rPr>
        <w:t>ระบบในส่วนเครื่องขุด</w:t>
      </w:r>
    </w:p>
    <w:p w14:paraId="7992FD7C" w14:textId="35F8FCDA" w:rsidR="00BE5FF7" w:rsidRPr="00623AD3" w:rsidRDefault="00BE5FF7" w:rsidP="00237A7C">
      <w:pPr>
        <w:pStyle w:val="StyleStyle222Thisis"/>
        <w:rPr>
          <w:cs/>
        </w:rPr>
      </w:pPr>
      <w:r>
        <w:rPr>
          <w:rFonts w:hint="cs"/>
          <w:cs/>
        </w:rPr>
        <w:t xml:space="preserve">เครื่องขุดติดต่อทำการ </w:t>
      </w:r>
      <w:r>
        <w:t xml:space="preserve">Mining </w:t>
      </w:r>
      <w:r>
        <w:rPr>
          <w:rFonts w:hint="cs"/>
          <w:cs/>
        </w:rPr>
        <w:t xml:space="preserve">กับเหมืองโดยมีโปรแกรมสนับสนุนการขุดคอย </w:t>
      </w:r>
      <w:r>
        <w:t xml:space="preserve">Monitor </w:t>
      </w:r>
      <w:r>
        <w:rPr>
          <w:rFonts w:hint="cs"/>
          <w:cs/>
        </w:rPr>
        <w:t xml:space="preserve">ทราบสถานะเครื่องขุดเพื่อดูแลรักษาเครื่องขุด เพื่อป้องกันปัญหาที่มักเกิดขึ้น เช่น </w:t>
      </w:r>
      <w:r>
        <w:t>GPU T</w:t>
      </w:r>
      <w:r w:rsidRPr="00623AD3">
        <w:t>emperature</w:t>
      </w:r>
      <w:r>
        <w:t xml:space="preserve"> </w:t>
      </w:r>
      <w:r>
        <w:rPr>
          <w:rFonts w:hint="cs"/>
          <w:cs/>
        </w:rPr>
        <w:t>สูงเกินไป</w:t>
      </w:r>
      <w:r>
        <w:t>, GPU</w:t>
      </w:r>
      <w:r>
        <w:rPr>
          <w:rFonts w:hint="cs"/>
          <w:cs/>
        </w:rPr>
        <w:t xml:space="preserve"> </w:t>
      </w:r>
      <w:r>
        <w:t xml:space="preserve">Fan </w:t>
      </w:r>
      <w:r>
        <w:rPr>
          <w:rFonts w:hint="cs"/>
          <w:cs/>
        </w:rPr>
        <w:t>มีอัตราการการทำงานสูง</w:t>
      </w:r>
      <w:r>
        <w:t>, GPU</w:t>
      </w:r>
      <w:r w:rsidRPr="00623AD3">
        <w:t xml:space="preserve"> </w:t>
      </w:r>
      <w:r>
        <w:t xml:space="preserve">Load </w:t>
      </w:r>
      <w:r>
        <w:rPr>
          <w:rFonts w:hint="cs"/>
          <w:cs/>
        </w:rPr>
        <w:t xml:space="preserve">ต่ำเกินไปจะถือว่า </w:t>
      </w:r>
      <w:r>
        <w:t xml:space="preserve">GPU </w:t>
      </w:r>
      <w:r>
        <w:rPr>
          <w:rFonts w:hint="cs"/>
          <w:cs/>
        </w:rPr>
        <w:t xml:space="preserve">ไม่ได้ใช้งานหรือไม่ได้ทำการเตือนไปยัง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 xml:space="preserve">Facebook </w:t>
      </w:r>
      <w:r>
        <w:rPr>
          <w:rFonts w:hint="cs"/>
          <w:cs/>
        </w:rPr>
        <w:t xml:space="preserve">เพื่อให้ทราบถึงสถานการณ์จะได้แก้ไขได้อย่างรวดเร็ว หรือตั้งค่าให้ทำโดยอัตโนมัติให้ปิดเครื่องขุดทันทีเมื่อ </w:t>
      </w:r>
      <w:r>
        <w:t xml:space="preserve">GPU </w:t>
      </w:r>
      <w:r>
        <w:rPr>
          <w:rFonts w:hint="cs"/>
          <w:cs/>
        </w:rPr>
        <w:t>อุณหภูมิสูงเกินไป เพื่อที่จะดูแลเครื่องขุด</w:t>
      </w:r>
    </w:p>
    <w:p w14:paraId="17137722" w14:textId="50D045D6" w:rsidR="00BE5FF7" w:rsidRDefault="00BE5FF7" w:rsidP="00BE5FF7">
      <w:pPr>
        <w:pStyle w:val="StyleStyle222Thisis"/>
      </w:pP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rFonts w:hint="cs"/>
          <w:cs/>
        </w:rPr>
        <w:t>โดยโปรแกรมจะช่วยสนับสนุนการขุดเพื่อให้ได้ผลประโยชน์สูงสุด</w:t>
      </w:r>
      <w:r w:rsidR="006F69A2">
        <w:t xml:space="preserve"> </w:t>
      </w:r>
      <w:r>
        <w:rPr>
          <w:rFonts w:hint="cs"/>
          <w:cs/>
        </w:rPr>
        <w:t xml:space="preserve">โดยดูจากค่า </w:t>
      </w:r>
      <w:r w:rsidR="00110AB8" w:rsidRPr="00110AB8">
        <w:t>Profitability</w:t>
      </w:r>
      <w:r w:rsidR="00110AB8" w:rsidRPr="00110AB8">
        <w:rPr>
          <w:rFonts w:hint="cs"/>
        </w:rPr>
        <w:t xml:space="preserve"> </w:t>
      </w:r>
      <w:r>
        <w:rPr>
          <w:rFonts w:hint="cs"/>
          <w:cs/>
        </w:rPr>
        <w:t>ของ</w:t>
      </w:r>
      <w:r w:rsidR="0016317C">
        <w:rPr>
          <w:rFonts w:hint="cs"/>
          <w:cs/>
        </w:rPr>
        <w:t>อัลกอริธึม</w:t>
      </w:r>
      <w:r>
        <w:rPr>
          <w:rFonts w:hint="cs"/>
          <w:cs/>
        </w:rPr>
        <w:t xml:space="preserve">จากเว็บ </w:t>
      </w:r>
      <w:r>
        <w:t xml:space="preserve">Zpool </w:t>
      </w:r>
      <w:r>
        <w:rPr>
          <w:rFonts w:hint="cs"/>
          <w:cs/>
        </w:rPr>
        <w:t xml:space="preserve">ดึงข้อมูลมาเป็นรูปแบบ </w:t>
      </w:r>
      <w:r w:rsidR="001748E7">
        <w:t>JSON</w:t>
      </w:r>
      <w:r>
        <w:rPr>
          <w:rFonts w:hint="cs"/>
          <w:cs/>
        </w:rPr>
        <w:t xml:space="preserve"> เพื่อใช้ในการตัดสินใจเลือก</w:t>
      </w:r>
      <w:r w:rsidR="0016317C">
        <w:rPr>
          <w:rFonts w:hint="cs"/>
          <w:cs/>
        </w:rPr>
        <w:t>อัลกอริธึม</w:t>
      </w:r>
      <w:r>
        <w:rPr>
          <w:rFonts w:hint="cs"/>
          <w:cs/>
        </w:rPr>
        <w:t xml:space="preserve">ในการขุด และส่งข้อมูลสถานะต่างๆของเครื่องขุดไปที่ </w:t>
      </w:r>
      <w:r>
        <w:t>Dashboard</w:t>
      </w:r>
      <w:r>
        <w:rPr>
          <w:rFonts w:hint="cs"/>
          <w:cs/>
        </w:rPr>
        <w:t xml:space="preserve"> เพื่อที่จะ </w:t>
      </w:r>
      <w:r>
        <w:t xml:space="preserve">Monitor </w:t>
      </w:r>
      <w:r>
        <w:rPr>
          <w:rFonts w:hint="cs"/>
          <w:cs/>
        </w:rPr>
        <w:t>ได้จากที่เดียว</w:t>
      </w:r>
    </w:p>
    <w:p w14:paraId="60CE1B35" w14:textId="77777777" w:rsidR="00BE5FF7" w:rsidRDefault="00BE5FF7" w:rsidP="00BE5FF7">
      <w:pPr>
        <w:pStyle w:val="Heading3"/>
      </w:pPr>
      <w:r>
        <w:t>Dashboard</w:t>
      </w:r>
    </w:p>
    <w:p w14:paraId="5DF6A182" w14:textId="77777777" w:rsidR="00BE5FF7" w:rsidRDefault="00BE5FF7" w:rsidP="00BE5FF7">
      <w:pPr>
        <w:pStyle w:val="StyleStyle222Thisis"/>
      </w:pPr>
      <w:r>
        <w:rPr>
          <w:rFonts w:hint="cs"/>
          <w:cs/>
        </w:rPr>
        <w:t xml:space="preserve">รับข้อมูลจากเครื่องขุดแต่ละเครื่องที่ทำการ </w:t>
      </w:r>
      <w:r>
        <w:t>Crypto-Currency Mining</w:t>
      </w:r>
      <w:r>
        <w:rPr>
          <w:rFonts w:hint="cs"/>
          <w:cs/>
        </w:rPr>
        <w:t xml:space="preserve"> โดยได้รับค่า</w:t>
      </w:r>
      <w:r w:rsidRPr="00F46075">
        <w:rPr>
          <w:rFonts w:hint="cs"/>
          <w:cs/>
        </w:rPr>
        <w:t>สถานะ</w:t>
      </w:r>
      <w:r>
        <w:rPr>
          <w:rFonts w:hint="cs"/>
          <w:cs/>
        </w:rPr>
        <w:t xml:space="preserve">ต่างๆ ที่จะไปแสดงบน </w:t>
      </w:r>
      <w:r>
        <w:t>Dashboard</w:t>
      </w:r>
      <w:r>
        <w:rPr>
          <w:rFonts w:hint="cs"/>
          <w:cs/>
        </w:rPr>
        <w:t xml:space="preserve"> เพื่อเป็นจุดศูนย์กลางในการ </w:t>
      </w:r>
      <w:r>
        <w:t>Monitor</w:t>
      </w:r>
      <w:r>
        <w:rPr>
          <w:rFonts w:hint="cs"/>
          <w:cs/>
        </w:rPr>
        <w:t xml:space="preserve"> โดยจะแสดงค่าสถา</w:t>
      </w:r>
      <w:r w:rsidRPr="00F46075">
        <w:rPr>
          <w:rFonts w:hint="cs"/>
          <w:cs/>
        </w:rPr>
        <w:t>น</w:t>
      </w:r>
      <w:r>
        <w:rPr>
          <w:rFonts w:hint="cs"/>
          <w:cs/>
        </w:rPr>
        <w:t>ะของเครื่องขุด</w:t>
      </w:r>
      <w:r>
        <w:t xml:space="preserve"> </w:t>
      </w:r>
      <w:r>
        <w:rPr>
          <w:rFonts w:hint="cs"/>
          <w:cs/>
        </w:rPr>
        <w:t>เช่น</w:t>
      </w:r>
    </w:p>
    <w:p w14:paraId="599EEF96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>ชื่อเครื่อง</w:t>
      </w:r>
    </w:p>
    <w:p w14:paraId="415A34E5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 xml:space="preserve">อุณหภูมิของ </w:t>
      </w:r>
      <w:r>
        <w:t>GPU</w:t>
      </w:r>
    </w:p>
    <w:p w14:paraId="3CAC0225" w14:textId="77777777" w:rsidR="00BE5FF7" w:rsidRDefault="00BE5FF7" w:rsidP="00BE5FF7">
      <w:pPr>
        <w:pStyle w:val="StyleStyle222Thisis"/>
        <w:numPr>
          <w:ilvl w:val="0"/>
          <w:numId w:val="20"/>
        </w:numPr>
      </w:pPr>
      <w:r>
        <w:rPr>
          <w:cs/>
        </w:rPr>
        <w:t xml:space="preserve">การทำงานของพัดลม </w:t>
      </w:r>
      <w:r>
        <w:t xml:space="preserve">GPU </w:t>
      </w:r>
    </w:p>
    <w:p w14:paraId="2DDB0DD3" w14:textId="0924EACD" w:rsidR="00BE5FF7" w:rsidRDefault="00CB5333" w:rsidP="00BE5FF7">
      <w:pPr>
        <w:pStyle w:val="StyleStyle222Thisis"/>
        <w:numPr>
          <w:ilvl w:val="0"/>
          <w:numId w:val="20"/>
        </w:numPr>
      </w:pPr>
      <w:r>
        <w:rPr>
          <w:rFonts w:hint="cs"/>
          <w:cs/>
        </w:rPr>
        <w:t>ชื่ออัลกอริธึม</w:t>
      </w:r>
    </w:p>
    <w:p w14:paraId="47AE1CF6" w14:textId="325E1F56" w:rsidR="00BE5FF7" w:rsidRDefault="00BE5FF7" w:rsidP="00BE5FF7">
      <w:pPr>
        <w:pStyle w:val="StyleStyle222Thisis"/>
        <w:numPr>
          <w:ilvl w:val="0"/>
          <w:numId w:val="20"/>
        </w:numPr>
      </w:pPr>
      <w:r>
        <w:t>GPU</w:t>
      </w:r>
      <w:r w:rsidR="003E5624" w:rsidRPr="003E5624">
        <w:t xml:space="preserve"> </w:t>
      </w:r>
      <w:r w:rsidR="003E5624">
        <w:t>Load</w:t>
      </w:r>
    </w:p>
    <w:p w14:paraId="7D99E3E1" w14:textId="77777777" w:rsidR="00BE5FF7" w:rsidRDefault="00BE5FF7" w:rsidP="00BE5FF7">
      <w:pPr>
        <w:pStyle w:val="StyleStyle222Thisis"/>
        <w:numPr>
          <w:ilvl w:val="0"/>
          <w:numId w:val="20"/>
        </w:numPr>
        <w:rPr>
          <w:cs/>
        </w:rPr>
      </w:pPr>
      <w:r>
        <w:t>Hash rate</w:t>
      </w:r>
    </w:p>
    <w:p w14:paraId="13C818C4" w14:textId="02CF4A21" w:rsidR="00BE5FF7" w:rsidRDefault="002F3536" w:rsidP="00BE5FF7">
      <w:pPr>
        <w:pStyle w:val="Heading3"/>
      </w:pPr>
      <w:r>
        <w:rPr>
          <w:rFonts w:hint="cs"/>
          <w:cs/>
        </w:rPr>
        <w:t>การแจ้งเตือน (</w:t>
      </w:r>
      <w:r>
        <w:t>Notification</w:t>
      </w:r>
      <w:r>
        <w:rPr>
          <w:rFonts w:hint="cs"/>
          <w:cs/>
        </w:rPr>
        <w:t>)</w:t>
      </w:r>
    </w:p>
    <w:p w14:paraId="11E3387F" w14:textId="4B270406" w:rsidR="003D4E68" w:rsidRDefault="00BE5FF7" w:rsidP="00603972">
      <w:pPr>
        <w:pStyle w:val="StyleStyle222Thisis"/>
      </w:pPr>
      <w:r>
        <w:rPr>
          <w:rFonts w:hint="cs"/>
          <w:cs/>
        </w:rPr>
        <w:t xml:space="preserve">เป็นการแจ้งเตือนไปยัง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 xml:space="preserve">Facebook </w:t>
      </w:r>
      <w:r>
        <w:rPr>
          <w:rFonts w:hint="cs"/>
          <w:cs/>
        </w:rPr>
        <w:t xml:space="preserve">เพราะการที่เครื่องขุดทำการขุด จะไม่สนใจสภาพเครื่องขุด ถึงแม้เครื่องขุดจะทำงานหนักต่อเนื่องเป็นระยะเวลานานก็ไม่ได้สนใจสภาพเครื่องขุด โปรแกรมสนับสนุนการขุดจึงมีส่วน </w:t>
      </w:r>
      <w:r>
        <w:t xml:space="preserve">Notify </w:t>
      </w:r>
      <w:r>
        <w:rPr>
          <w:rFonts w:hint="cs"/>
          <w:cs/>
        </w:rPr>
        <w:t>แจ้งเตือนเหตุการณ์ที่เครื่องขุดทำงานหนัก เพื่อที่จะได้รับทราบ</w:t>
      </w:r>
      <w:r w:rsidRPr="00F46075">
        <w:rPr>
          <w:rFonts w:hint="cs"/>
          <w:cs/>
        </w:rPr>
        <w:t>สถานการณ์</w:t>
      </w:r>
      <w:r>
        <w:rPr>
          <w:rFonts w:hint="cs"/>
          <w:cs/>
        </w:rPr>
        <w:t xml:space="preserve">เครื่องขุดได้จาก </w:t>
      </w:r>
      <w:r>
        <w:t xml:space="preserve">Line </w:t>
      </w:r>
      <w:r>
        <w:rPr>
          <w:rFonts w:hint="cs"/>
          <w:cs/>
        </w:rPr>
        <w:t xml:space="preserve">หรือ </w:t>
      </w:r>
      <w:r>
        <w:t>Facebook</w:t>
      </w:r>
    </w:p>
    <w:p w14:paraId="3F1B007C" w14:textId="25608FEE" w:rsidR="003D4E68" w:rsidRDefault="00D742A8" w:rsidP="00D742A8">
      <w:pPr>
        <w:jc w:val="center"/>
      </w:pPr>
      <w:r>
        <w:rPr>
          <w:noProof/>
        </w:rPr>
        <w:lastRenderedPageBreak/>
        <w:drawing>
          <wp:inline distT="0" distB="0" distL="0" distR="0" wp14:anchorId="047E7355" wp14:editId="16673003">
            <wp:extent cx="5399405" cy="3031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60CE" w14:textId="3BA26E15" w:rsidR="003D4E68" w:rsidRDefault="00E63668" w:rsidP="00E63668">
      <w:pPr>
        <w:pStyle w:val="Caption"/>
      </w:pPr>
      <w:bookmarkStart w:id="20" w:name="_Ref527750848"/>
      <w:bookmarkStart w:id="21" w:name="_Toc8738549"/>
      <w:r w:rsidRPr="00C92061">
        <w:rPr>
          <w:b/>
          <w:bCs/>
          <w:cs/>
        </w:rPr>
        <w:t xml:space="preserve">ภาพประกอบที่ </w:t>
      </w:r>
      <w:r w:rsidR="007F5CBE" w:rsidRPr="00C92061">
        <w:rPr>
          <w:b/>
          <w:bCs/>
          <w:cs/>
        </w:rPr>
        <w:fldChar w:fldCharType="begin"/>
      </w:r>
      <w:r w:rsidR="007F5CBE" w:rsidRPr="00C92061">
        <w:rPr>
          <w:b/>
          <w:bCs/>
          <w:cs/>
        </w:rPr>
        <w:instrText xml:space="preserve"> </w:instrText>
      </w:r>
      <w:r w:rsidR="007F5CBE" w:rsidRPr="00C92061">
        <w:rPr>
          <w:b/>
          <w:bCs/>
        </w:rPr>
        <w:instrText xml:space="preserve">STYLEREF </w:instrText>
      </w:r>
      <w:r w:rsidR="007F5CBE" w:rsidRPr="00C92061">
        <w:rPr>
          <w:b/>
          <w:bCs/>
          <w:cs/>
        </w:rPr>
        <w:instrText xml:space="preserve">1 </w:instrText>
      </w:r>
      <w:r w:rsidR="007F5CBE" w:rsidRPr="00C92061">
        <w:rPr>
          <w:b/>
          <w:bCs/>
        </w:rPr>
        <w:instrText>\s</w:instrText>
      </w:r>
      <w:r w:rsidR="007F5CBE" w:rsidRPr="00C92061">
        <w:rPr>
          <w:b/>
          <w:bCs/>
          <w:cs/>
        </w:rPr>
        <w:instrText xml:space="preserve"> </w:instrText>
      </w:r>
      <w:r w:rsidR="007F5CBE" w:rsidRPr="00C92061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7F5CBE" w:rsidRPr="00C92061">
        <w:rPr>
          <w:b/>
          <w:bCs/>
          <w:cs/>
        </w:rPr>
        <w:fldChar w:fldCharType="end"/>
      </w:r>
      <w:r w:rsidR="007F5CBE" w:rsidRPr="00C92061">
        <w:rPr>
          <w:b/>
          <w:bCs/>
          <w:cs/>
        </w:rPr>
        <w:t>.</w:t>
      </w:r>
      <w:r w:rsidR="007F5CBE" w:rsidRPr="00C92061">
        <w:rPr>
          <w:b/>
          <w:bCs/>
          <w:cs/>
        </w:rPr>
        <w:fldChar w:fldCharType="begin"/>
      </w:r>
      <w:r w:rsidR="007F5CBE" w:rsidRPr="00C92061">
        <w:rPr>
          <w:b/>
          <w:bCs/>
          <w:cs/>
        </w:rPr>
        <w:instrText xml:space="preserve"> </w:instrText>
      </w:r>
      <w:r w:rsidR="007F5CBE" w:rsidRPr="00C92061">
        <w:rPr>
          <w:b/>
          <w:bCs/>
        </w:rPr>
        <w:instrText xml:space="preserve">SEQ </w:instrText>
      </w:r>
      <w:r w:rsidR="007F5CBE" w:rsidRPr="00C92061">
        <w:rPr>
          <w:b/>
          <w:bCs/>
          <w:cs/>
        </w:rPr>
        <w:instrText xml:space="preserve">ภาพประกอบที่ </w:instrText>
      </w:r>
      <w:r w:rsidR="007F5CBE" w:rsidRPr="00C92061">
        <w:rPr>
          <w:b/>
          <w:bCs/>
        </w:rPr>
        <w:instrText xml:space="preserve">\* ARABIC \s </w:instrText>
      </w:r>
      <w:r w:rsidR="007F5CBE" w:rsidRPr="00C92061">
        <w:rPr>
          <w:b/>
          <w:bCs/>
          <w:cs/>
        </w:rPr>
        <w:instrText xml:space="preserve">1 </w:instrText>
      </w:r>
      <w:r w:rsidR="007F5CBE" w:rsidRPr="00C92061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C92061">
        <w:rPr>
          <w:b/>
          <w:bCs/>
          <w:cs/>
        </w:rPr>
        <w:fldChar w:fldCharType="end"/>
      </w:r>
      <w:bookmarkEnd w:id="20"/>
      <w:r>
        <w:rPr>
          <w:rFonts w:hint="cs"/>
          <w:cs/>
        </w:rPr>
        <w:t xml:space="preserve"> </w:t>
      </w:r>
      <w:r w:rsidR="003D4E68">
        <w:rPr>
          <w:cs/>
        </w:rPr>
        <w:t>แสดงการทำงานภายในโปรแกรม</w:t>
      </w:r>
      <w:bookmarkEnd w:id="21"/>
    </w:p>
    <w:p w14:paraId="5CEA8706" w14:textId="77777777" w:rsidR="00082488" w:rsidRDefault="00082488" w:rsidP="003D4E68">
      <w:pPr>
        <w:ind w:firstLine="810"/>
        <w:jc w:val="both"/>
      </w:pPr>
    </w:p>
    <w:p w14:paraId="19046474" w14:textId="32C52982" w:rsidR="003D4E68" w:rsidRDefault="00CA619D" w:rsidP="00596B85">
      <w:pPr>
        <w:pStyle w:val="StyleStyle222Thisis"/>
      </w:pPr>
      <w:r w:rsidRPr="001223F4">
        <w:rPr>
          <w:rFonts w:hint="cs"/>
          <w:cs/>
        </w:rPr>
        <w:t>จาก</w:t>
      </w:r>
      <w:r w:rsidR="00E63668" w:rsidRPr="001223F4">
        <w:rPr>
          <w:cs/>
        </w:rPr>
        <w:fldChar w:fldCharType="begin"/>
      </w:r>
      <w:r w:rsidR="00E63668" w:rsidRPr="001223F4">
        <w:rPr>
          <w:cs/>
        </w:rPr>
        <w:instrText xml:space="preserve"> </w:instrText>
      </w:r>
      <w:r w:rsidR="00E63668" w:rsidRPr="001223F4">
        <w:instrText>REF _Ref</w:instrText>
      </w:r>
      <w:r w:rsidR="00E63668" w:rsidRPr="001223F4">
        <w:rPr>
          <w:cs/>
        </w:rPr>
        <w:instrText xml:space="preserve">527750848 </w:instrText>
      </w:r>
      <w:r w:rsidR="00E63668" w:rsidRPr="001223F4">
        <w:instrText>\h</w:instrText>
      </w:r>
      <w:r w:rsidR="00E63668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E63668" w:rsidRPr="001223F4">
        <w:rPr>
          <w:cs/>
        </w:rPr>
      </w:r>
      <w:r w:rsidR="00E63668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1.2</w:t>
      </w:r>
      <w:r w:rsidR="00E63668" w:rsidRPr="001223F4">
        <w:rPr>
          <w:cs/>
        </w:rPr>
        <w:fldChar w:fldCharType="end"/>
      </w:r>
      <w:r w:rsidR="00E63668" w:rsidRPr="001223F4">
        <w:rPr>
          <w:rFonts w:hint="cs"/>
          <w:cs/>
        </w:rPr>
        <w:t xml:space="preserve"> </w:t>
      </w:r>
      <w:r w:rsidR="003D4E68" w:rsidRPr="001223F4">
        <w:rPr>
          <w:cs/>
        </w:rPr>
        <w:t>แสดง</w:t>
      </w:r>
      <w:r w:rsidR="003D4E68">
        <w:rPr>
          <w:cs/>
        </w:rPr>
        <w:t>การทำงานภายในโปรแกรม โดยสามารถอธิบายขั้นตอนการทำงานได้ดังต่อไปนี้</w:t>
      </w:r>
    </w:p>
    <w:p w14:paraId="588E70A9" w14:textId="77777777" w:rsidR="003D4E68" w:rsidRDefault="003D4E68" w:rsidP="000D5DFF">
      <w:pPr>
        <w:ind w:left="720" w:hanging="360"/>
        <w:jc w:val="both"/>
      </w:pPr>
      <w:r>
        <w:t>1)</w:t>
      </w:r>
      <w:r>
        <w:tab/>
      </w:r>
      <w:r>
        <w:rPr>
          <w:cs/>
        </w:rPr>
        <w:t>รันโปรแกรมที่เครื่องคอมพิวเตอร์ที่ต้องการจะขุด</w:t>
      </w:r>
    </w:p>
    <w:p w14:paraId="6B84D7E9" w14:textId="77777777" w:rsidR="003D4E68" w:rsidRDefault="003D4E68" w:rsidP="000D5DFF">
      <w:pPr>
        <w:ind w:left="720" w:hanging="360"/>
        <w:jc w:val="both"/>
      </w:pPr>
      <w:r>
        <w:t>2)</w:t>
      </w:r>
      <w:r>
        <w:tab/>
      </w:r>
      <w:r>
        <w:rPr>
          <w:cs/>
        </w:rPr>
        <w:t xml:space="preserve">เครื่องคอมพิวเตอร์จะแชร์พลังในการคำนวณของ </w:t>
      </w:r>
      <w:r>
        <w:t xml:space="preserve">GPU, CPU </w:t>
      </w:r>
      <w:r>
        <w:rPr>
          <w:cs/>
        </w:rPr>
        <w:t>เครื่องที่ใช้ขุด</w:t>
      </w:r>
    </w:p>
    <w:p w14:paraId="625C01A6" w14:textId="6D8353DF" w:rsidR="003D4E68" w:rsidRDefault="003D4E68" w:rsidP="000D5DFF">
      <w:pPr>
        <w:ind w:left="720" w:hanging="360"/>
        <w:jc w:val="both"/>
      </w:pPr>
      <w:r>
        <w:t>3)</w:t>
      </w:r>
      <w:r>
        <w:tab/>
      </w:r>
      <w:r>
        <w:rPr>
          <w:cs/>
        </w:rPr>
        <w:t xml:space="preserve">เครื่องคอมพิวเตอร์จะไปขุดเหรียญ </w:t>
      </w:r>
      <w:r w:rsidR="00993CE1">
        <w:t>A</w:t>
      </w:r>
      <w:r>
        <w:t xml:space="preserve">lternate </w:t>
      </w:r>
      <w:r w:rsidR="00657D4B">
        <w:t>c</w:t>
      </w:r>
      <w:r>
        <w:t xml:space="preserve">oins </w:t>
      </w:r>
      <w:r>
        <w:rPr>
          <w:cs/>
        </w:rPr>
        <w:t xml:space="preserve">เช่น </w:t>
      </w:r>
      <w:r>
        <w:t xml:space="preserve">Zcash, Ethereum </w:t>
      </w:r>
      <w:r>
        <w:rPr>
          <w:cs/>
        </w:rPr>
        <w:t>เป็นต้น</w:t>
      </w:r>
    </w:p>
    <w:p w14:paraId="7EB82ED1" w14:textId="39BEB62E" w:rsidR="003D4E68" w:rsidRDefault="003D4E68" w:rsidP="000D5DFF">
      <w:pPr>
        <w:ind w:left="720" w:hanging="360"/>
        <w:jc w:val="both"/>
      </w:pPr>
      <w:r>
        <w:t>4)</w:t>
      </w:r>
      <w:r>
        <w:tab/>
      </w:r>
      <w:r>
        <w:rPr>
          <w:cs/>
        </w:rPr>
        <w:t xml:space="preserve">นำเหรียญที่ขุดได้จาก </w:t>
      </w:r>
      <w:r w:rsidR="00657D4B">
        <w:t>A</w:t>
      </w:r>
      <w:r>
        <w:t xml:space="preserve">lternate coins </w:t>
      </w:r>
      <w:r>
        <w:rPr>
          <w:cs/>
        </w:rPr>
        <w:t xml:space="preserve">มาแลกเปลี่ยนเป็น </w:t>
      </w:r>
      <w:r>
        <w:t xml:space="preserve">Bitcoin </w:t>
      </w:r>
      <w:r>
        <w:rPr>
          <w:cs/>
        </w:rPr>
        <w:t>ให้โดยอัตโนมัติ</w:t>
      </w:r>
    </w:p>
    <w:p w14:paraId="69DCD949" w14:textId="04808959" w:rsidR="00361585" w:rsidRPr="0010416E" w:rsidRDefault="003D4E68" w:rsidP="00603972">
      <w:pPr>
        <w:ind w:left="720" w:hanging="360"/>
        <w:jc w:val="both"/>
      </w:pPr>
      <w:r>
        <w:t>5)</w:t>
      </w:r>
      <w:r>
        <w:tab/>
      </w:r>
      <w:r>
        <w:rPr>
          <w:cs/>
        </w:rPr>
        <w:t xml:space="preserve">ได้รับ </w:t>
      </w:r>
      <w:r>
        <w:t xml:space="preserve">Bitcoin </w:t>
      </w:r>
      <w:r>
        <w:rPr>
          <w:cs/>
        </w:rPr>
        <w:t xml:space="preserve">จากการที่แลกเปลี่ยนมาจาก </w:t>
      </w:r>
      <w:r w:rsidR="00657D4B">
        <w:t>A</w:t>
      </w:r>
      <w:r>
        <w:t>lternate coins</w:t>
      </w:r>
    </w:p>
    <w:p w14:paraId="02A1A338" w14:textId="4F84072E" w:rsidR="006F3DCB" w:rsidRDefault="006F3DCB" w:rsidP="00D66E22">
      <w:pPr>
        <w:pStyle w:val="Heading2"/>
      </w:pPr>
      <w:bookmarkStart w:id="22" w:name="_Toc527754407"/>
      <w:bookmarkStart w:id="23" w:name="_Toc8738523"/>
      <w:r w:rsidRPr="0010416E">
        <w:rPr>
          <w:rFonts w:hint="cs"/>
          <w:cs/>
        </w:rPr>
        <w:t>ประโยชน์ที่คาดว่าจะได้รับ</w:t>
      </w:r>
      <w:bookmarkEnd w:id="22"/>
      <w:bookmarkEnd w:id="23"/>
    </w:p>
    <w:p w14:paraId="17145099" w14:textId="298AA6F3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 w:hint="cs"/>
          <w:szCs w:val="32"/>
          <w:cs/>
        </w:rPr>
        <w:t xml:space="preserve">เกิดประโยชน์ต่อผู้ใช้ใดๆที่ต้องการได้รับสถานะของเครื่องขุดอยู่ตลอด โดยแจ้งเตือนผ่าน </w:t>
      </w:r>
      <w:r w:rsidRPr="006D5B12">
        <w:rPr>
          <w:rFonts w:cs="TH SarabunPSK" w:hint="cs"/>
          <w:szCs w:val="32"/>
        </w:rPr>
        <w:t xml:space="preserve">Line Application </w:t>
      </w:r>
      <w:r w:rsidRPr="006D5B12">
        <w:rPr>
          <w:rFonts w:cs="TH SarabunPSK" w:hint="cs"/>
          <w:szCs w:val="32"/>
          <w:cs/>
        </w:rPr>
        <w:t xml:space="preserve">และ </w:t>
      </w:r>
      <w:r w:rsidRPr="006D5B12">
        <w:rPr>
          <w:rFonts w:cs="TH SarabunPSK" w:hint="cs"/>
          <w:szCs w:val="32"/>
        </w:rPr>
        <w:t>Facebook</w:t>
      </w:r>
    </w:p>
    <w:p w14:paraId="4733781E" w14:textId="12AB19FE" w:rsidR="006D5B12" w:rsidRDefault="006D5B12" w:rsidP="006D5B12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/>
          <w:szCs w:val="32"/>
          <w:cs/>
        </w:rPr>
        <w:t>เกิดผลกำไรสูงสุดต่อผู้ใช้งาน</w:t>
      </w:r>
    </w:p>
    <w:p w14:paraId="469C8B08" w14:textId="4D6D41DD" w:rsidR="005A1F07" w:rsidRPr="00603972" w:rsidRDefault="006D5B12" w:rsidP="005A1F07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6D5B12">
        <w:rPr>
          <w:rFonts w:cs="TH SarabunPSK"/>
          <w:szCs w:val="32"/>
          <w:cs/>
        </w:rPr>
        <w:t>ลดความเสี่ยงและรับรู้ปัญหาที่อาจเกิดขึ้นได้อย่างทันท่วงที</w:t>
      </w:r>
    </w:p>
    <w:p w14:paraId="663D4E67" w14:textId="33E03018" w:rsidR="000C1169" w:rsidRPr="0010416E" w:rsidRDefault="000C1169" w:rsidP="000C1169">
      <w:pPr>
        <w:pStyle w:val="Heading2"/>
      </w:pPr>
      <w:bookmarkStart w:id="24" w:name="_Toc527754408"/>
      <w:bookmarkStart w:id="25" w:name="_Toc8738524"/>
      <w:r w:rsidRPr="0010416E">
        <w:rPr>
          <w:cs/>
        </w:rPr>
        <w:t>อุปกรณ์และเครื่องมือที่ใช้ในการดำเนินงาน</w:t>
      </w:r>
      <w:bookmarkEnd w:id="24"/>
      <w:bookmarkEnd w:id="25"/>
    </w:p>
    <w:p w14:paraId="3082A5BC" w14:textId="3956A0DD" w:rsidR="008A3B28" w:rsidRDefault="008A3B28" w:rsidP="008A3B28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8A3B28">
        <w:rPr>
          <w:rFonts w:cs="TH SarabunPSK" w:hint="cs"/>
          <w:szCs w:val="32"/>
          <w:cs/>
        </w:rPr>
        <w:t xml:space="preserve">คอมพิวเตอร์จำนวน </w:t>
      </w:r>
      <w:r w:rsidRPr="008A3B28">
        <w:rPr>
          <w:rFonts w:cs="TH SarabunPSK" w:hint="cs"/>
          <w:szCs w:val="32"/>
        </w:rPr>
        <w:t>1</w:t>
      </w:r>
      <w:r w:rsidRPr="008A3B28">
        <w:rPr>
          <w:rFonts w:cs="TH SarabunPSK" w:hint="cs"/>
          <w:szCs w:val="32"/>
          <w:cs/>
        </w:rPr>
        <w:t xml:space="preserve"> เครื่อง มีคุณสมบัติดังต่อไปนี้</w:t>
      </w:r>
    </w:p>
    <w:p w14:paraId="14E5AB55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Window </w:t>
      </w:r>
      <w:r>
        <w:rPr>
          <w:cs/>
        </w:rPr>
        <w:t>10</w:t>
      </w:r>
      <w:r>
        <w:t xml:space="preserve"> Pro</w:t>
      </w:r>
    </w:p>
    <w:p w14:paraId="49EA8FBB" w14:textId="77777777" w:rsidR="008A3B28" w:rsidRDefault="008A3B28" w:rsidP="008A3B28">
      <w:pPr>
        <w:ind w:left="1440" w:hanging="360"/>
      </w:pPr>
      <w:r>
        <w:rPr>
          <w:cs/>
        </w:rPr>
        <w:lastRenderedPageBreak/>
        <w:t>-</w:t>
      </w:r>
      <w:r>
        <w:rPr>
          <w:cs/>
        </w:rPr>
        <w:tab/>
      </w:r>
      <w:r>
        <w:t>Intel Core i</w:t>
      </w:r>
      <w:r>
        <w:rPr>
          <w:cs/>
        </w:rPr>
        <w:t>5-2320</w:t>
      </w:r>
      <w:r>
        <w:t xml:space="preserve"> CPU @ </w:t>
      </w:r>
      <w:r>
        <w:rPr>
          <w:cs/>
        </w:rPr>
        <w:t>3.00</w:t>
      </w:r>
      <w:r>
        <w:t>GHz</w:t>
      </w:r>
    </w:p>
    <w:p w14:paraId="4698C715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GTX </w:t>
      </w:r>
      <w:r>
        <w:rPr>
          <w:cs/>
        </w:rPr>
        <w:t>1080</w:t>
      </w:r>
      <w:r>
        <w:t>Ti</w:t>
      </w:r>
    </w:p>
    <w:p w14:paraId="6E1A5BC6" w14:textId="77777777" w:rsid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 xml:space="preserve">HDD </w:t>
      </w:r>
      <w:r>
        <w:rPr>
          <w:cs/>
        </w:rPr>
        <w:t>250</w:t>
      </w:r>
      <w:r>
        <w:t xml:space="preserve"> GB</w:t>
      </w:r>
    </w:p>
    <w:p w14:paraId="4B65FF79" w14:textId="043FB165" w:rsidR="008A3B28" w:rsidRPr="008A3B28" w:rsidRDefault="008A3B28" w:rsidP="008A3B28">
      <w:pPr>
        <w:ind w:left="1440" w:hanging="360"/>
      </w:pPr>
      <w:r>
        <w:rPr>
          <w:cs/>
        </w:rPr>
        <w:t>-</w:t>
      </w:r>
      <w:r>
        <w:rPr>
          <w:cs/>
        </w:rPr>
        <w:tab/>
      </w:r>
      <w:r>
        <w:t>DDR</w:t>
      </w:r>
      <w:r>
        <w:rPr>
          <w:cs/>
        </w:rPr>
        <w:t>3</w:t>
      </w:r>
      <w:r>
        <w:t xml:space="preserve"> Ram </w:t>
      </w:r>
      <w:r>
        <w:rPr>
          <w:cs/>
        </w:rPr>
        <w:t>4</w:t>
      </w:r>
      <w:r>
        <w:t xml:space="preserve"> GB</w:t>
      </w:r>
    </w:p>
    <w:p w14:paraId="0081D6AE" w14:textId="143D4B48" w:rsidR="008A3B28" w:rsidRPr="008A3B28" w:rsidRDefault="008A3B28" w:rsidP="008A3B28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ซอฟต์แวร์</w:t>
      </w:r>
    </w:p>
    <w:p w14:paraId="67E20BEF" w14:textId="5963FAB0" w:rsidR="00770341" w:rsidRDefault="00770341" w:rsidP="008A3B28">
      <w:pPr>
        <w:pStyle w:val="ListParagraph"/>
        <w:numPr>
          <w:ilvl w:val="0"/>
          <w:numId w:val="20"/>
        </w:numPr>
      </w:pPr>
      <w:r>
        <w:t>Adobe Photoshop CS6</w:t>
      </w:r>
    </w:p>
    <w:p w14:paraId="3802F8F5" w14:textId="14B69467" w:rsidR="00B03C1A" w:rsidRPr="00603972" w:rsidRDefault="00770341" w:rsidP="00603972">
      <w:pPr>
        <w:pStyle w:val="ListParagraph"/>
        <w:numPr>
          <w:ilvl w:val="0"/>
          <w:numId w:val="20"/>
        </w:numPr>
        <w:rPr>
          <w:cs/>
        </w:rPr>
      </w:pPr>
      <w:r>
        <w:t>V</w:t>
      </w:r>
      <w:r w:rsidRPr="00CD578D">
        <w:t xml:space="preserve">isual </w:t>
      </w:r>
      <w:r>
        <w:t>S</w:t>
      </w:r>
      <w:r w:rsidRPr="00CD578D">
        <w:t>tudio</w:t>
      </w:r>
      <w:r>
        <w:t xml:space="preserve"> Community 2017</w:t>
      </w:r>
    </w:p>
    <w:p w14:paraId="7BB50880" w14:textId="63F01F75" w:rsidR="001C2708" w:rsidRPr="0010416E" w:rsidRDefault="001C2708" w:rsidP="00D66E22">
      <w:pPr>
        <w:pStyle w:val="Heading2"/>
      </w:pPr>
      <w:bookmarkStart w:id="26" w:name="_Toc527754409"/>
      <w:bookmarkStart w:id="27" w:name="_Toc8738525"/>
      <w:r w:rsidRPr="0010416E">
        <w:rPr>
          <w:rFonts w:hint="cs"/>
          <w:cs/>
        </w:rPr>
        <w:t>แผนการดำเนินงาน</w:t>
      </w:r>
      <w:bookmarkEnd w:id="26"/>
      <w:bookmarkEnd w:id="27"/>
    </w:p>
    <w:p w14:paraId="53DBE543" w14:textId="77777777" w:rsidR="00987A12" w:rsidRDefault="00987A12" w:rsidP="00226AE1">
      <w:pPr>
        <w:pStyle w:val="StyleStyle222Thisis"/>
      </w:pPr>
      <w:r w:rsidRPr="00A63ED4">
        <w:rPr>
          <w:cs/>
        </w:rPr>
        <w:t xml:space="preserve">โครงงานปริญญานิพนธ์ฉบับนี้ ดำเนินงาน ณ คณะวิทยาการสารสนเทศ มหาวิทยาลัยมหาสารคามระหว่างเดือน </w:t>
      </w:r>
      <w:r>
        <w:t>[</w:t>
      </w:r>
      <w:r>
        <w:rPr>
          <w:rFonts w:hint="cs"/>
          <w:cs/>
        </w:rPr>
        <w:t>กันยายน</w:t>
      </w:r>
      <w:r w:rsidRPr="00A63ED4">
        <w:rPr>
          <w:cs/>
        </w:rPr>
        <w:t xml:space="preserve"> 25</w:t>
      </w:r>
      <w:r>
        <w:t>61</w:t>
      </w:r>
      <w:r>
        <w:rPr>
          <w:cs/>
        </w:rPr>
        <w:t xml:space="preserve"> ถึง </w:t>
      </w:r>
      <w:r>
        <w:rPr>
          <w:rFonts w:hint="cs"/>
          <w:cs/>
        </w:rPr>
        <w:t>พฤษภาคม</w:t>
      </w:r>
      <w:r>
        <w:rPr>
          <w:cs/>
        </w:rPr>
        <w:t xml:space="preserve"> 25</w:t>
      </w:r>
      <w:r>
        <w:t>62]</w:t>
      </w:r>
    </w:p>
    <w:p w14:paraId="725CB4FD" w14:textId="511203B7" w:rsidR="00987A12" w:rsidRDefault="0079390B" w:rsidP="003A5ECF">
      <w:pPr>
        <w:pStyle w:val="Caption"/>
        <w:jc w:val="left"/>
      </w:pPr>
      <w:bookmarkStart w:id="28" w:name="_Toc526980659"/>
      <w:bookmarkStart w:id="29" w:name="_Toc8738546"/>
      <w:r w:rsidRPr="00254DA3">
        <w:rPr>
          <w:b/>
          <w:bCs/>
          <w:cs/>
        </w:rPr>
        <w:t xml:space="preserve">ตารางที่ </w:t>
      </w:r>
      <w:r w:rsidR="0036477B" w:rsidRPr="00254DA3">
        <w:rPr>
          <w:b/>
          <w:bCs/>
          <w:cs/>
        </w:rPr>
        <w:fldChar w:fldCharType="begin"/>
      </w:r>
      <w:r w:rsidR="0036477B" w:rsidRPr="00254DA3">
        <w:rPr>
          <w:b/>
          <w:bCs/>
          <w:cs/>
        </w:rPr>
        <w:instrText xml:space="preserve"> </w:instrText>
      </w:r>
      <w:r w:rsidR="0036477B" w:rsidRPr="00254DA3">
        <w:rPr>
          <w:b/>
          <w:bCs/>
        </w:rPr>
        <w:instrText xml:space="preserve">STYLEREF </w:instrText>
      </w:r>
      <w:r w:rsidR="0036477B" w:rsidRPr="00254DA3">
        <w:rPr>
          <w:b/>
          <w:bCs/>
          <w:cs/>
        </w:rPr>
        <w:instrText xml:space="preserve">1 </w:instrText>
      </w:r>
      <w:r w:rsidR="0036477B" w:rsidRPr="00254DA3">
        <w:rPr>
          <w:b/>
          <w:bCs/>
        </w:rPr>
        <w:instrText>\s</w:instrText>
      </w:r>
      <w:r w:rsidR="0036477B" w:rsidRPr="00254DA3">
        <w:rPr>
          <w:b/>
          <w:bCs/>
          <w:cs/>
        </w:rPr>
        <w:instrText xml:space="preserve"> </w:instrText>
      </w:r>
      <w:r w:rsidR="0036477B" w:rsidRPr="00254DA3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36477B" w:rsidRPr="00254DA3">
        <w:rPr>
          <w:b/>
          <w:bCs/>
          <w:cs/>
        </w:rPr>
        <w:fldChar w:fldCharType="end"/>
      </w:r>
      <w:r w:rsidR="0036477B" w:rsidRPr="00254DA3">
        <w:rPr>
          <w:b/>
          <w:bCs/>
          <w:cs/>
        </w:rPr>
        <w:t>.</w:t>
      </w:r>
      <w:r w:rsidR="0036477B" w:rsidRPr="00254DA3">
        <w:rPr>
          <w:b/>
          <w:bCs/>
          <w:cs/>
        </w:rPr>
        <w:fldChar w:fldCharType="begin"/>
      </w:r>
      <w:r w:rsidR="0036477B" w:rsidRPr="00254DA3">
        <w:rPr>
          <w:b/>
          <w:bCs/>
          <w:cs/>
        </w:rPr>
        <w:instrText xml:space="preserve"> </w:instrText>
      </w:r>
      <w:r w:rsidR="0036477B" w:rsidRPr="00254DA3">
        <w:rPr>
          <w:b/>
          <w:bCs/>
        </w:rPr>
        <w:instrText xml:space="preserve">SEQ </w:instrText>
      </w:r>
      <w:r w:rsidR="0036477B" w:rsidRPr="00254DA3">
        <w:rPr>
          <w:b/>
          <w:bCs/>
          <w:cs/>
        </w:rPr>
        <w:instrText xml:space="preserve">ตารางที่ </w:instrText>
      </w:r>
      <w:r w:rsidR="0036477B" w:rsidRPr="00254DA3">
        <w:rPr>
          <w:b/>
          <w:bCs/>
        </w:rPr>
        <w:instrText xml:space="preserve">\* ARABIC \s </w:instrText>
      </w:r>
      <w:r w:rsidR="0036477B" w:rsidRPr="00254DA3">
        <w:rPr>
          <w:b/>
          <w:bCs/>
          <w:cs/>
        </w:rPr>
        <w:instrText xml:space="preserve">1 </w:instrText>
      </w:r>
      <w:r w:rsidR="0036477B" w:rsidRPr="00254DA3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36477B" w:rsidRPr="00254DA3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bookmarkEnd w:id="28"/>
      <w:r w:rsidRPr="0010416E">
        <w:rPr>
          <w:rFonts w:hint="cs"/>
          <w:cs/>
        </w:rPr>
        <w:t>แผนการดำเนินงาน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5"/>
        <w:gridCol w:w="787"/>
        <w:gridCol w:w="788"/>
        <w:gridCol w:w="787"/>
        <w:gridCol w:w="788"/>
        <w:gridCol w:w="787"/>
        <w:gridCol w:w="788"/>
        <w:gridCol w:w="787"/>
        <w:gridCol w:w="788"/>
        <w:gridCol w:w="788"/>
      </w:tblGrid>
      <w:tr w:rsidR="00180385" w14:paraId="3EA5EB52" w14:textId="77777777" w:rsidTr="00C251FB">
        <w:tc>
          <w:tcPr>
            <w:tcW w:w="1405" w:type="dxa"/>
            <w:vMerge w:val="restart"/>
            <w:shd w:val="clear" w:color="auto" w:fill="D9D9D9" w:themeFill="background1" w:themeFillShade="D9"/>
            <w:vAlign w:val="center"/>
          </w:tcPr>
          <w:p w14:paraId="0DCCEE8B" w14:textId="6B6C8F1A" w:rsidR="00180385" w:rsidRPr="00180385" w:rsidRDefault="00180385" w:rsidP="00180385">
            <w:pPr>
              <w:jc w:val="center"/>
              <w:rPr>
                <w:b/>
                <w:bCs/>
                <w:cs/>
              </w:rPr>
            </w:pPr>
            <w:r w:rsidRPr="00180385">
              <w:rPr>
                <w:rFonts w:hint="cs"/>
                <w:b/>
                <w:bCs/>
                <w:cs/>
              </w:rPr>
              <w:t>กิจกรรม</w:t>
            </w:r>
          </w:p>
        </w:tc>
        <w:tc>
          <w:tcPr>
            <w:tcW w:w="7088" w:type="dxa"/>
            <w:gridSpan w:val="9"/>
            <w:shd w:val="clear" w:color="auto" w:fill="D9D9D9" w:themeFill="background1" w:themeFillShade="D9"/>
            <w:vAlign w:val="center"/>
          </w:tcPr>
          <w:p w14:paraId="47D7D8D3" w14:textId="16FDEA84" w:rsidR="00180385" w:rsidRDefault="00180385" w:rsidP="00180385">
            <w:pPr>
              <w:jc w:val="center"/>
            </w:pPr>
            <w:r w:rsidRPr="003351A5">
              <w:rPr>
                <w:b/>
                <w:bCs/>
                <w:cs/>
              </w:rPr>
              <w:t>เดือน</w:t>
            </w:r>
          </w:p>
        </w:tc>
      </w:tr>
      <w:tr w:rsidR="00180385" w14:paraId="59556521" w14:textId="77777777" w:rsidTr="00C251FB">
        <w:tc>
          <w:tcPr>
            <w:tcW w:w="1405" w:type="dxa"/>
            <w:vMerge/>
            <w:shd w:val="clear" w:color="auto" w:fill="D9D9D9" w:themeFill="background1" w:themeFillShade="D9"/>
          </w:tcPr>
          <w:p w14:paraId="7E418C5E" w14:textId="77777777" w:rsidR="00180385" w:rsidRDefault="00180385" w:rsidP="00180385"/>
        </w:tc>
        <w:tc>
          <w:tcPr>
            <w:tcW w:w="787" w:type="dxa"/>
            <w:shd w:val="clear" w:color="auto" w:fill="D9D9D9" w:themeFill="background1" w:themeFillShade="D9"/>
            <w:vAlign w:val="center"/>
          </w:tcPr>
          <w:p w14:paraId="33B2DB59" w14:textId="6FF975FB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ก</w:t>
            </w:r>
            <w:r w:rsidRPr="003351A5">
              <w:rPr>
                <w:b/>
                <w:b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ย</w:t>
            </w:r>
            <w:r w:rsidRPr="003351A5">
              <w:rPr>
                <w:b/>
                <w:bCs/>
              </w:rPr>
              <w:t>.</w:t>
            </w:r>
          </w:p>
        </w:tc>
        <w:tc>
          <w:tcPr>
            <w:tcW w:w="788" w:type="dxa"/>
            <w:shd w:val="clear" w:color="auto" w:fill="D9D9D9" w:themeFill="background1" w:themeFillShade="D9"/>
            <w:vAlign w:val="center"/>
          </w:tcPr>
          <w:p w14:paraId="6F95C011" w14:textId="503018FE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ต</w:t>
            </w:r>
            <w:r w:rsidRPr="003351A5">
              <w:rPr>
                <w:b/>
                <w:b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ค</w:t>
            </w:r>
            <w:r w:rsidRPr="003351A5">
              <w:rPr>
                <w:b/>
                <w:bCs/>
                <w:cs/>
              </w:rPr>
              <w:t>.</w:t>
            </w:r>
          </w:p>
        </w:tc>
        <w:tc>
          <w:tcPr>
            <w:tcW w:w="787" w:type="dxa"/>
            <w:shd w:val="clear" w:color="auto" w:fill="D9D9D9" w:themeFill="background1" w:themeFillShade="D9"/>
            <w:vAlign w:val="center"/>
          </w:tcPr>
          <w:p w14:paraId="5EF64B1A" w14:textId="603B9705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พ</w:t>
            </w:r>
            <w:r w:rsidRPr="003351A5">
              <w:rPr>
                <w:b/>
                <w:b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ย</w:t>
            </w:r>
            <w:r w:rsidRPr="003351A5">
              <w:rPr>
                <w:b/>
                <w:bCs/>
                <w:cs/>
              </w:rPr>
              <w:t>.</w:t>
            </w:r>
          </w:p>
        </w:tc>
        <w:tc>
          <w:tcPr>
            <w:tcW w:w="788" w:type="dxa"/>
            <w:shd w:val="clear" w:color="auto" w:fill="D9D9D9" w:themeFill="background1" w:themeFillShade="D9"/>
            <w:vAlign w:val="center"/>
          </w:tcPr>
          <w:p w14:paraId="29AC1943" w14:textId="691D9758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ธ</w:t>
            </w:r>
            <w:r w:rsidRPr="003351A5">
              <w:rPr>
                <w:b/>
                <w:b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ค</w:t>
            </w:r>
            <w:r w:rsidRPr="003351A5">
              <w:rPr>
                <w:b/>
                <w:bCs/>
                <w:cs/>
              </w:rPr>
              <w:t>.</w:t>
            </w:r>
          </w:p>
        </w:tc>
        <w:tc>
          <w:tcPr>
            <w:tcW w:w="787" w:type="dxa"/>
            <w:shd w:val="clear" w:color="auto" w:fill="D9D9D9" w:themeFill="background1" w:themeFillShade="D9"/>
            <w:vAlign w:val="center"/>
          </w:tcPr>
          <w:p w14:paraId="4A51D9A2" w14:textId="2F4406D4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ม</w:t>
            </w:r>
            <w:r w:rsidRPr="003351A5">
              <w:rPr>
                <w:b/>
                <w:bCs/>
                <w: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ค</w:t>
            </w:r>
            <w:r w:rsidRPr="003351A5">
              <w:rPr>
                <w:b/>
                <w:bCs/>
                <w:cs/>
              </w:rPr>
              <w:t>.</w:t>
            </w:r>
          </w:p>
        </w:tc>
        <w:tc>
          <w:tcPr>
            <w:tcW w:w="788" w:type="dxa"/>
            <w:shd w:val="clear" w:color="auto" w:fill="D9D9D9" w:themeFill="background1" w:themeFillShade="D9"/>
            <w:vAlign w:val="center"/>
          </w:tcPr>
          <w:p w14:paraId="411701D4" w14:textId="5FC6B028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ก</w:t>
            </w:r>
            <w:r w:rsidRPr="003351A5">
              <w:rPr>
                <w:b/>
                <w:b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พ</w:t>
            </w:r>
            <w:r w:rsidRPr="003351A5">
              <w:rPr>
                <w:b/>
                <w:bCs/>
                <w:cs/>
              </w:rPr>
              <w:t>.</w:t>
            </w:r>
          </w:p>
        </w:tc>
        <w:tc>
          <w:tcPr>
            <w:tcW w:w="787" w:type="dxa"/>
            <w:shd w:val="clear" w:color="auto" w:fill="D9D9D9" w:themeFill="background1" w:themeFillShade="D9"/>
            <w:vAlign w:val="center"/>
          </w:tcPr>
          <w:p w14:paraId="2AAE0406" w14:textId="6460D0C3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มี.ค.</w:t>
            </w:r>
          </w:p>
        </w:tc>
        <w:tc>
          <w:tcPr>
            <w:tcW w:w="788" w:type="dxa"/>
            <w:shd w:val="clear" w:color="auto" w:fill="D9D9D9" w:themeFill="background1" w:themeFillShade="D9"/>
            <w:vAlign w:val="center"/>
          </w:tcPr>
          <w:p w14:paraId="70DD2422" w14:textId="7135A7B2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เม</w:t>
            </w:r>
            <w:r w:rsidRPr="003351A5">
              <w:rPr>
                <w:b/>
                <w:bCs/>
                <w: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ย</w:t>
            </w:r>
            <w:r w:rsidRPr="003351A5">
              <w:rPr>
                <w:b/>
                <w:bCs/>
                <w:cs/>
              </w:rPr>
              <w:t>.</w:t>
            </w:r>
          </w:p>
        </w:tc>
        <w:tc>
          <w:tcPr>
            <w:tcW w:w="788" w:type="dxa"/>
            <w:shd w:val="clear" w:color="auto" w:fill="D9D9D9" w:themeFill="background1" w:themeFillShade="D9"/>
            <w:vAlign w:val="center"/>
          </w:tcPr>
          <w:p w14:paraId="6EC010E7" w14:textId="326F5638" w:rsidR="00180385" w:rsidRDefault="00180385" w:rsidP="00180385">
            <w:pPr>
              <w:jc w:val="center"/>
            </w:pPr>
            <w:r w:rsidRPr="003351A5">
              <w:rPr>
                <w:rFonts w:hint="cs"/>
                <w:b/>
                <w:bCs/>
                <w:cs/>
              </w:rPr>
              <w:t>พ</w:t>
            </w:r>
            <w:r w:rsidRPr="003351A5">
              <w:rPr>
                <w:b/>
                <w:bCs/>
              </w:rPr>
              <w:t>.</w:t>
            </w:r>
            <w:r w:rsidRPr="003351A5">
              <w:rPr>
                <w:rFonts w:hint="cs"/>
                <w:b/>
                <w:bCs/>
                <w:cs/>
              </w:rPr>
              <w:t>ค</w:t>
            </w:r>
            <w:r w:rsidRPr="003351A5">
              <w:rPr>
                <w:b/>
                <w:bCs/>
              </w:rPr>
              <w:t>.</w:t>
            </w:r>
          </w:p>
        </w:tc>
      </w:tr>
      <w:tr w:rsidR="00180385" w14:paraId="740355C3" w14:textId="77777777" w:rsidTr="00180385">
        <w:tc>
          <w:tcPr>
            <w:tcW w:w="1405" w:type="dxa"/>
            <w:vAlign w:val="center"/>
          </w:tcPr>
          <w:p w14:paraId="3C157C87" w14:textId="242E0DCA" w:rsidR="00180385" w:rsidRDefault="00180385" w:rsidP="00180385">
            <w:r w:rsidRPr="002B692D">
              <w:t>1.</w:t>
            </w:r>
            <w:r w:rsidRPr="002B692D">
              <w:rPr>
                <w:cs/>
              </w:rPr>
              <w:t xml:space="preserve"> ศึกษา</w:t>
            </w:r>
            <w:r>
              <w:rPr>
                <w:rFonts w:hint="cs"/>
                <w:cs/>
              </w:rPr>
              <w:t xml:space="preserve"> และรวบรวมข้อมูล</w:t>
            </w:r>
          </w:p>
        </w:tc>
        <w:tc>
          <w:tcPr>
            <w:tcW w:w="787" w:type="dxa"/>
            <w:shd w:val="clear" w:color="auto" w:fill="C6D9F1" w:themeFill="text2" w:themeFillTint="33"/>
            <w:vAlign w:val="center"/>
          </w:tcPr>
          <w:p w14:paraId="1F572335" w14:textId="77777777" w:rsidR="00180385" w:rsidRDefault="00180385" w:rsidP="00180385">
            <w:pPr>
              <w:jc w:val="center"/>
            </w:pPr>
          </w:p>
        </w:tc>
        <w:tc>
          <w:tcPr>
            <w:tcW w:w="788" w:type="dxa"/>
            <w:shd w:val="clear" w:color="auto" w:fill="C6D9F1" w:themeFill="text2" w:themeFillTint="33"/>
            <w:vAlign w:val="center"/>
          </w:tcPr>
          <w:p w14:paraId="6CEE6BC3" w14:textId="77777777" w:rsidR="00180385" w:rsidRDefault="00180385" w:rsidP="00180385">
            <w:pPr>
              <w:jc w:val="center"/>
            </w:pPr>
          </w:p>
        </w:tc>
        <w:tc>
          <w:tcPr>
            <w:tcW w:w="787" w:type="dxa"/>
            <w:vAlign w:val="center"/>
          </w:tcPr>
          <w:p w14:paraId="11A90AEF" w14:textId="77777777" w:rsidR="00180385" w:rsidRDefault="00180385" w:rsidP="00180385">
            <w:pPr>
              <w:jc w:val="center"/>
            </w:pPr>
          </w:p>
        </w:tc>
        <w:tc>
          <w:tcPr>
            <w:tcW w:w="788" w:type="dxa"/>
            <w:vAlign w:val="center"/>
          </w:tcPr>
          <w:p w14:paraId="1D15264D" w14:textId="77777777" w:rsidR="00180385" w:rsidRDefault="00180385" w:rsidP="00180385">
            <w:pPr>
              <w:jc w:val="center"/>
            </w:pPr>
          </w:p>
        </w:tc>
        <w:tc>
          <w:tcPr>
            <w:tcW w:w="787" w:type="dxa"/>
            <w:vAlign w:val="center"/>
          </w:tcPr>
          <w:p w14:paraId="4F6B29A5" w14:textId="77777777" w:rsidR="00180385" w:rsidRDefault="00180385" w:rsidP="00180385">
            <w:pPr>
              <w:jc w:val="center"/>
            </w:pPr>
          </w:p>
        </w:tc>
        <w:tc>
          <w:tcPr>
            <w:tcW w:w="788" w:type="dxa"/>
            <w:vAlign w:val="center"/>
          </w:tcPr>
          <w:p w14:paraId="5D297854" w14:textId="77777777" w:rsidR="00180385" w:rsidRDefault="00180385" w:rsidP="00180385">
            <w:pPr>
              <w:jc w:val="center"/>
            </w:pPr>
          </w:p>
        </w:tc>
        <w:tc>
          <w:tcPr>
            <w:tcW w:w="787" w:type="dxa"/>
            <w:vAlign w:val="center"/>
          </w:tcPr>
          <w:p w14:paraId="1AFA231B" w14:textId="77777777" w:rsidR="00180385" w:rsidRDefault="00180385" w:rsidP="00180385">
            <w:pPr>
              <w:jc w:val="center"/>
            </w:pPr>
          </w:p>
        </w:tc>
        <w:tc>
          <w:tcPr>
            <w:tcW w:w="788" w:type="dxa"/>
            <w:vAlign w:val="center"/>
          </w:tcPr>
          <w:p w14:paraId="09218E91" w14:textId="77777777" w:rsidR="00180385" w:rsidRDefault="00180385" w:rsidP="00180385">
            <w:pPr>
              <w:jc w:val="center"/>
            </w:pPr>
          </w:p>
        </w:tc>
        <w:tc>
          <w:tcPr>
            <w:tcW w:w="788" w:type="dxa"/>
            <w:vAlign w:val="center"/>
          </w:tcPr>
          <w:p w14:paraId="6766F64A" w14:textId="77777777" w:rsidR="00180385" w:rsidRDefault="00180385" w:rsidP="00180385">
            <w:pPr>
              <w:jc w:val="center"/>
            </w:pPr>
          </w:p>
        </w:tc>
      </w:tr>
      <w:tr w:rsidR="00180385" w14:paraId="54F37B11" w14:textId="77777777" w:rsidTr="00180385">
        <w:tc>
          <w:tcPr>
            <w:tcW w:w="1405" w:type="dxa"/>
            <w:vAlign w:val="center"/>
          </w:tcPr>
          <w:p w14:paraId="3EFE14B9" w14:textId="15D3BB4D" w:rsidR="00180385" w:rsidRDefault="00180385" w:rsidP="00180385">
            <w:r w:rsidRPr="002B692D">
              <w:t xml:space="preserve">2. </w:t>
            </w:r>
            <w:r w:rsidRPr="002B692D">
              <w:rPr>
                <w:cs/>
              </w:rPr>
              <w:t>กำหนดขอบเขต</w:t>
            </w:r>
          </w:p>
        </w:tc>
        <w:tc>
          <w:tcPr>
            <w:tcW w:w="787" w:type="dxa"/>
            <w:shd w:val="clear" w:color="auto" w:fill="C6D9F1" w:themeFill="text2" w:themeFillTint="33"/>
          </w:tcPr>
          <w:p w14:paraId="346DD2DA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743EC045" w14:textId="77777777" w:rsidR="00180385" w:rsidRDefault="00180385" w:rsidP="00180385"/>
        </w:tc>
        <w:tc>
          <w:tcPr>
            <w:tcW w:w="787" w:type="dxa"/>
          </w:tcPr>
          <w:p w14:paraId="2663176C" w14:textId="77777777" w:rsidR="00180385" w:rsidRDefault="00180385" w:rsidP="00180385"/>
        </w:tc>
        <w:tc>
          <w:tcPr>
            <w:tcW w:w="788" w:type="dxa"/>
          </w:tcPr>
          <w:p w14:paraId="4286438E" w14:textId="77777777" w:rsidR="00180385" w:rsidRDefault="00180385" w:rsidP="00180385"/>
        </w:tc>
        <w:tc>
          <w:tcPr>
            <w:tcW w:w="787" w:type="dxa"/>
          </w:tcPr>
          <w:p w14:paraId="33DA76B4" w14:textId="77777777" w:rsidR="00180385" w:rsidRDefault="00180385" w:rsidP="00180385"/>
        </w:tc>
        <w:tc>
          <w:tcPr>
            <w:tcW w:w="788" w:type="dxa"/>
          </w:tcPr>
          <w:p w14:paraId="5F08A23E" w14:textId="77777777" w:rsidR="00180385" w:rsidRDefault="00180385" w:rsidP="00180385"/>
        </w:tc>
        <w:tc>
          <w:tcPr>
            <w:tcW w:w="787" w:type="dxa"/>
          </w:tcPr>
          <w:p w14:paraId="69450FF8" w14:textId="77777777" w:rsidR="00180385" w:rsidRDefault="00180385" w:rsidP="00180385"/>
        </w:tc>
        <w:tc>
          <w:tcPr>
            <w:tcW w:w="788" w:type="dxa"/>
          </w:tcPr>
          <w:p w14:paraId="19828911" w14:textId="77777777" w:rsidR="00180385" w:rsidRDefault="00180385" w:rsidP="00180385"/>
        </w:tc>
        <w:tc>
          <w:tcPr>
            <w:tcW w:w="788" w:type="dxa"/>
          </w:tcPr>
          <w:p w14:paraId="3FD12133" w14:textId="77777777" w:rsidR="00180385" w:rsidRDefault="00180385" w:rsidP="00180385"/>
        </w:tc>
      </w:tr>
      <w:tr w:rsidR="00180385" w14:paraId="69037CBE" w14:textId="77777777" w:rsidTr="00180385">
        <w:tc>
          <w:tcPr>
            <w:tcW w:w="1405" w:type="dxa"/>
            <w:vAlign w:val="center"/>
          </w:tcPr>
          <w:p w14:paraId="1BC51757" w14:textId="76C5464C" w:rsidR="00180385" w:rsidRDefault="00180385" w:rsidP="00180385">
            <w:r w:rsidRPr="002B692D">
              <w:t xml:space="preserve">3. </w:t>
            </w:r>
            <w:r w:rsidRPr="002B692D">
              <w:rPr>
                <w:cs/>
              </w:rPr>
              <w:t>วิเคราะห์และออกแบบ</w:t>
            </w:r>
          </w:p>
        </w:tc>
        <w:tc>
          <w:tcPr>
            <w:tcW w:w="787" w:type="dxa"/>
          </w:tcPr>
          <w:p w14:paraId="731D281D" w14:textId="77777777" w:rsidR="00180385" w:rsidRDefault="00180385" w:rsidP="00180385"/>
        </w:tc>
        <w:tc>
          <w:tcPr>
            <w:tcW w:w="788" w:type="dxa"/>
          </w:tcPr>
          <w:p w14:paraId="4098D3A0" w14:textId="77777777" w:rsidR="00180385" w:rsidRDefault="00180385" w:rsidP="00180385"/>
        </w:tc>
        <w:tc>
          <w:tcPr>
            <w:tcW w:w="787" w:type="dxa"/>
            <w:shd w:val="clear" w:color="auto" w:fill="C6D9F1" w:themeFill="text2" w:themeFillTint="33"/>
          </w:tcPr>
          <w:p w14:paraId="41FB7AF7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67A92766" w14:textId="77777777" w:rsidR="00180385" w:rsidRDefault="00180385" w:rsidP="00180385"/>
        </w:tc>
        <w:tc>
          <w:tcPr>
            <w:tcW w:w="787" w:type="dxa"/>
          </w:tcPr>
          <w:p w14:paraId="5F5973CE" w14:textId="77777777" w:rsidR="00180385" w:rsidRDefault="00180385" w:rsidP="00180385"/>
        </w:tc>
        <w:tc>
          <w:tcPr>
            <w:tcW w:w="788" w:type="dxa"/>
          </w:tcPr>
          <w:p w14:paraId="05BC9A6E" w14:textId="77777777" w:rsidR="00180385" w:rsidRDefault="00180385" w:rsidP="00180385"/>
        </w:tc>
        <w:tc>
          <w:tcPr>
            <w:tcW w:w="787" w:type="dxa"/>
          </w:tcPr>
          <w:p w14:paraId="2F7D135A" w14:textId="77777777" w:rsidR="00180385" w:rsidRDefault="00180385" w:rsidP="00180385"/>
        </w:tc>
        <w:tc>
          <w:tcPr>
            <w:tcW w:w="788" w:type="dxa"/>
          </w:tcPr>
          <w:p w14:paraId="6C5C2FAC" w14:textId="77777777" w:rsidR="00180385" w:rsidRDefault="00180385" w:rsidP="00180385"/>
        </w:tc>
        <w:tc>
          <w:tcPr>
            <w:tcW w:w="788" w:type="dxa"/>
          </w:tcPr>
          <w:p w14:paraId="279DBA5E" w14:textId="77777777" w:rsidR="00180385" w:rsidRDefault="00180385" w:rsidP="00180385"/>
        </w:tc>
      </w:tr>
      <w:tr w:rsidR="00180385" w14:paraId="0977AF15" w14:textId="77777777" w:rsidTr="00180385">
        <w:tc>
          <w:tcPr>
            <w:tcW w:w="1405" w:type="dxa"/>
            <w:vAlign w:val="center"/>
          </w:tcPr>
          <w:p w14:paraId="45D561A3" w14:textId="0926BCD6" w:rsidR="00180385" w:rsidRDefault="00180385" w:rsidP="00180385">
            <w:r w:rsidRPr="002B692D">
              <w:t xml:space="preserve">4. </w:t>
            </w:r>
            <w:r w:rsidRPr="002B692D">
              <w:rPr>
                <w:cs/>
              </w:rPr>
              <w:t>พัฒนาโปรแกรม</w:t>
            </w:r>
          </w:p>
        </w:tc>
        <w:tc>
          <w:tcPr>
            <w:tcW w:w="787" w:type="dxa"/>
          </w:tcPr>
          <w:p w14:paraId="260F712D" w14:textId="77777777" w:rsidR="00180385" w:rsidRDefault="00180385" w:rsidP="00180385"/>
        </w:tc>
        <w:tc>
          <w:tcPr>
            <w:tcW w:w="788" w:type="dxa"/>
          </w:tcPr>
          <w:p w14:paraId="39757F59" w14:textId="77777777" w:rsidR="00180385" w:rsidRDefault="00180385" w:rsidP="00180385"/>
        </w:tc>
        <w:tc>
          <w:tcPr>
            <w:tcW w:w="787" w:type="dxa"/>
          </w:tcPr>
          <w:p w14:paraId="6BA3556B" w14:textId="77777777" w:rsidR="00180385" w:rsidRDefault="00180385" w:rsidP="00180385"/>
        </w:tc>
        <w:tc>
          <w:tcPr>
            <w:tcW w:w="788" w:type="dxa"/>
          </w:tcPr>
          <w:p w14:paraId="7410CCC6" w14:textId="77777777" w:rsidR="00180385" w:rsidRDefault="00180385" w:rsidP="00180385"/>
        </w:tc>
        <w:tc>
          <w:tcPr>
            <w:tcW w:w="787" w:type="dxa"/>
            <w:shd w:val="clear" w:color="auto" w:fill="C6D9F1" w:themeFill="text2" w:themeFillTint="33"/>
          </w:tcPr>
          <w:p w14:paraId="438CBF24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098DA19F" w14:textId="77777777" w:rsidR="00180385" w:rsidRDefault="00180385" w:rsidP="00180385"/>
        </w:tc>
        <w:tc>
          <w:tcPr>
            <w:tcW w:w="787" w:type="dxa"/>
          </w:tcPr>
          <w:p w14:paraId="197E0690" w14:textId="77777777" w:rsidR="00180385" w:rsidRDefault="00180385" w:rsidP="00180385"/>
        </w:tc>
        <w:tc>
          <w:tcPr>
            <w:tcW w:w="788" w:type="dxa"/>
          </w:tcPr>
          <w:p w14:paraId="12CE85D3" w14:textId="77777777" w:rsidR="00180385" w:rsidRDefault="00180385" w:rsidP="00180385"/>
        </w:tc>
        <w:tc>
          <w:tcPr>
            <w:tcW w:w="788" w:type="dxa"/>
          </w:tcPr>
          <w:p w14:paraId="17F0BC62" w14:textId="77777777" w:rsidR="00180385" w:rsidRDefault="00180385" w:rsidP="00180385"/>
        </w:tc>
      </w:tr>
      <w:tr w:rsidR="00180385" w14:paraId="78BC5D3D" w14:textId="77777777" w:rsidTr="00180385">
        <w:tc>
          <w:tcPr>
            <w:tcW w:w="1405" w:type="dxa"/>
            <w:vAlign w:val="center"/>
          </w:tcPr>
          <w:p w14:paraId="4F8463F0" w14:textId="2E270E86" w:rsidR="00180385" w:rsidRDefault="00180385" w:rsidP="00180385">
            <w:r w:rsidRPr="002B692D">
              <w:t xml:space="preserve">5. </w:t>
            </w:r>
            <w:r w:rsidRPr="002B692D">
              <w:rPr>
                <w:cs/>
              </w:rPr>
              <w:t>ทดสอบการใช้งานโปรแกรม</w:t>
            </w:r>
          </w:p>
        </w:tc>
        <w:tc>
          <w:tcPr>
            <w:tcW w:w="787" w:type="dxa"/>
          </w:tcPr>
          <w:p w14:paraId="24FAC794" w14:textId="77777777" w:rsidR="00180385" w:rsidRDefault="00180385" w:rsidP="00180385"/>
        </w:tc>
        <w:tc>
          <w:tcPr>
            <w:tcW w:w="788" w:type="dxa"/>
          </w:tcPr>
          <w:p w14:paraId="43C746FE" w14:textId="77777777" w:rsidR="00180385" w:rsidRDefault="00180385" w:rsidP="00180385"/>
        </w:tc>
        <w:tc>
          <w:tcPr>
            <w:tcW w:w="787" w:type="dxa"/>
          </w:tcPr>
          <w:p w14:paraId="4EFB4A06" w14:textId="77777777" w:rsidR="00180385" w:rsidRDefault="00180385" w:rsidP="00180385"/>
        </w:tc>
        <w:tc>
          <w:tcPr>
            <w:tcW w:w="788" w:type="dxa"/>
          </w:tcPr>
          <w:p w14:paraId="1953BA86" w14:textId="77777777" w:rsidR="00180385" w:rsidRDefault="00180385" w:rsidP="00180385"/>
        </w:tc>
        <w:tc>
          <w:tcPr>
            <w:tcW w:w="787" w:type="dxa"/>
            <w:shd w:val="clear" w:color="auto" w:fill="C6D9F1" w:themeFill="text2" w:themeFillTint="33"/>
          </w:tcPr>
          <w:p w14:paraId="3C276133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4DC8B60C" w14:textId="77777777" w:rsidR="00180385" w:rsidRDefault="00180385" w:rsidP="00180385"/>
        </w:tc>
        <w:tc>
          <w:tcPr>
            <w:tcW w:w="787" w:type="dxa"/>
          </w:tcPr>
          <w:p w14:paraId="27FCC001" w14:textId="77777777" w:rsidR="00180385" w:rsidRDefault="00180385" w:rsidP="00180385"/>
        </w:tc>
        <w:tc>
          <w:tcPr>
            <w:tcW w:w="788" w:type="dxa"/>
          </w:tcPr>
          <w:p w14:paraId="265EB171" w14:textId="77777777" w:rsidR="00180385" w:rsidRDefault="00180385" w:rsidP="00180385"/>
        </w:tc>
        <w:tc>
          <w:tcPr>
            <w:tcW w:w="788" w:type="dxa"/>
          </w:tcPr>
          <w:p w14:paraId="19CA160B" w14:textId="77777777" w:rsidR="00180385" w:rsidRDefault="00180385" w:rsidP="00180385"/>
        </w:tc>
      </w:tr>
      <w:tr w:rsidR="00180385" w14:paraId="25CEB735" w14:textId="77777777" w:rsidTr="00180385">
        <w:tc>
          <w:tcPr>
            <w:tcW w:w="1405" w:type="dxa"/>
            <w:vAlign w:val="center"/>
          </w:tcPr>
          <w:p w14:paraId="6D51E4AB" w14:textId="2B64E7AC" w:rsidR="00180385" w:rsidRDefault="00180385" w:rsidP="00180385">
            <w:r w:rsidRPr="002B692D">
              <w:t xml:space="preserve">6. </w:t>
            </w:r>
            <w:r w:rsidRPr="002B692D">
              <w:rPr>
                <w:cs/>
              </w:rPr>
              <w:t>ทำรายงานสรุป</w:t>
            </w:r>
          </w:p>
        </w:tc>
        <w:tc>
          <w:tcPr>
            <w:tcW w:w="787" w:type="dxa"/>
          </w:tcPr>
          <w:p w14:paraId="79BE6988" w14:textId="77777777" w:rsidR="00180385" w:rsidRDefault="00180385" w:rsidP="00180385"/>
        </w:tc>
        <w:tc>
          <w:tcPr>
            <w:tcW w:w="788" w:type="dxa"/>
          </w:tcPr>
          <w:p w14:paraId="18E37886" w14:textId="77777777" w:rsidR="00180385" w:rsidRDefault="00180385" w:rsidP="00180385"/>
        </w:tc>
        <w:tc>
          <w:tcPr>
            <w:tcW w:w="787" w:type="dxa"/>
          </w:tcPr>
          <w:p w14:paraId="699378BB" w14:textId="77777777" w:rsidR="00180385" w:rsidRDefault="00180385" w:rsidP="00180385"/>
        </w:tc>
        <w:tc>
          <w:tcPr>
            <w:tcW w:w="788" w:type="dxa"/>
          </w:tcPr>
          <w:p w14:paraId="598B85C8" w14:textId="77777777" w:rsidR="00180385" w:rsidRDefault="00180385" w:rsidP="00180385"/>
        </w:tc>
        <w:tc>
          <w:tcPr>
            <w:tcW w:w="787" w:type="dxa"/>
          </w:tcPr>
          <w:p w14:paraId="5898406B" w14:textId="77777777" w:rsidR="00180385" w:rsidRDefault="00180385" w:rsidP="00180385"/>
        </w:tc>
        <w:tc>
          <w:tcPr>
            <w:tcW w:w="788" w:type="dxa"/>
          </w:tcPr>
          <w:p w14:paraId="63EC1EE3" w14:textId="77777777" w:rsidR="00180385" w:rsidRDefault="00180385" w:rsidP="00180385"/>
        </w:tc>
        <w:tc>
          <w:tcPr>
            <w:tcW w:w="787" w:type="dxa"/>
            <w:shd w:val="clear" w:color="auto" w:fill="C6D9F1" w:themeFill="text2" w:themeFillTint="33"/>
          </w:tcPr>
          <w:p w14:paraId="7469D862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1B9F135A" w14:textId="77777777" w:rsidR="00180385" w:rsidRDefault="00180385" w:rsidP="00180385"/>
        </w:tc>
        <w:tc>
          <w:tcPr>
            <w:tcW w:w="788" w:type="dxa"/>
          </w:tcPr>
          <w:p w14:paraId="40B61EF7" w14:textId="77777777" w:rsidR="00180385" w:rsidRDefault="00180385" w:rsidP="00180385"/>
        </w:tc>
      </w:tr>
      <w:tr w:rsidR="00180385" w14:paraId="32A9744F" w14:textId="77777777" w:rsidTr="00180385">
        <w:tc>
          <w:tcPr>
            <w:tcW w:w="1405" w:type="dxa"/>
            <w:vAlign w:val="center"/>
          </w:tcPr>
          <w:p w14:paraId="06573F0E" w14:textId="591885C7" w:rsidR="00180385" w:rsidRDefault="00180385" w:rsidP="00180385">
            <w:r w:rsidRPr="002B692D">
              <w:t xml:space="preserve">7. </w:t>
            </w:r>
            <w:r w:rsidRPr="002B692D">
              <w:rPr>
                <w:cs/>
              </w:rPr>
              <w:t>นำเสนอโครงงาน</w:t>
            </w:r>
          </w:p>
        </w:tc>
        <w:tc>
          <w:tcPr>
            <w:tcW w:w="787" w:type="dxa"/>
          </w:tcPr>
          <w:p w14:paraId="5C1AA48C" w14:textId="77777777" w:rsidR="00180385" w:rsidRDefault="00180385" w:rsidP="00180385"/>
        </w:tc>
        <w:tc>
          <w:tcPr>
            <w:tcW w:w="788" w:type="dxa"/>
          </w:tcPr>
          <w:p w14:paraId="05276C00" w14:textId="77777777" w:rsidR="00180385" w:rsidRDefault="00180385" w:rsidP="00180385"/>
        </w:tc>
        <w:tc>
          <w:tcPr>
            <w:tcW w:w="787" w:type="dxa"/>
          </w:tcPr>
          <w:p w14:paraId="5466E702" w14:textId="77777777" w:rsidR="00180385" w:rsidRDefault="00180385" w:rsidP="00180385"/>
        </w:tc>
        <w:tc>
          <w:tcPr>
            <w:tcW w:w="788" w:type="dxa"/>
          </w:tcPr>
          <w:p w14:paraId="0AB91B9C" w14:textId="77777777" w:rsidR="00180385" w:rsidRDefault="00180385" w:rsidP="00180385"/>
        </w:tc>
        <w:tc>
          <w:tcPr>
            <w:tcW w:w="787" w:type="dxa"/>
          </w:tcPr>
          <w:p w14:paraId="7A64E804" w14:textId="77777777" w:rsidR="00180385" w:rsidRDefault="00180385" w:rsidP="00180385"/>
        </w:tc>
        <w:tc>
          <w:tcPr>
            <w:tcW w:w="788" w:type="dxa"/>
          </w:tcPr>
          <w:p w14:paraId="0C25D213" w14:textId="77777777" w:rsidR="00180385" w:rsidRDefault="00180385" w:rsidP="00180385"/>
        </w:tc>
        <w:tc>
          <w:tcPr>
            <w:tcW w:w="787" w:type="dxa"/>
          </w:tcPr>
          <w:p w14:paraId="21F8D6AE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62509864" w14:textId="77777777" w:rsidR="00180385" w:rsidRDefault="00180385" w:rsidP="00180385"/>
        </w:tc>
        <w:tc>
          <w:tcPr>
            <w:tcW w:w="788" w:type="dxa"/>
            <w:shd w:val="clear" w:color="auto" w:fill="C6D9F1" w:themeFill="text2" w:themeFillTint="33"/>
          </w:tcPr>
          <w:p w14:paraId="48F32399" w14:textId="77777777" w:rsidR="00180385" w:rsidRDefault="00180385" w:rsidP="00180385"/>
        </w:tc>
      </w:tr>
    </w:tbl>
    <w:p w14:paraId="3B255873" w14:textId="77777777" w:rsidR="00180385" w:rsidRPr="00180385" w:rsidRDefault="00180385" w:rsidP="00180385"/>
    <w:p w14:paraId="5929D1E0" w14:textId="77777777" w:rsidR="000C1169" w:rsidRPr="0010416E" w:rsidRDefault="000C1169" w:rsidP="00FB4077">
      <w:pPr>
        <w:jc w:val="both"/>
      </w:pPr>
    </w:p>
    <w:p w14:paraId="34657177" w14:textId="77777777" w:rsidR="000C1169" w:rsidRPr="0010416E" w:rsidRDefault="000C1169" w:rsidP="00FB4077">
      <w:pPr>
        <w:pStyle w:val="15"/>
        <w:numPr>
          <w:ilvl w:val="0"/>
          <w:numId w:val="0"/>
        </w:numPr>
        <w:ind w:firstLine="851"/>
        <w:jc w:val="both"/>
        <w:sectPr w:rsidR="000C1169" w:rsidRPr="0010416E" w:rsidSect="0040584C">
          <w:headerReference w:type="default" r:id="rId21"/>
          <w:headerReference w:type="first" r:id="rId22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</w:p>
    <w:p w14:paraId="5A41D036" w14:textId="34234A96" w:rsidR="00D66E22" w:rsidRPr="00987A12" w:rsidRDefault="00484C42" w:rsidP="00987A12">
      <w:pPr>
        <w:pStyle w:val="Heading1"/>
        <w:rPr>
          <w:sz w:val="36"/>
          <w:szCs w:val="36"/>
        </w:rPr>
      </w:pPr>
      <w:r w:rsidRPr="0010416E">
        <w:lastRenderedPageBreak/>
        <w:br/>
      </w:r>
      <w:bookmarkStart w:id="30" w:name="_Toc527754410"/>
      <w:bookmarkStart w:id="31" w:name="_Toc8738526"/>
      <w:r w:rsidR="00D66E22" w:rsidRPr="0010416E">
        <w:rPr>
          <w:rFonts w:hint="cs"/>
          <w:sz w:val="36"/>
          <w:szCs w:val="36"/>
          <w:cs/>
        </w:rPr>
        <w:t>ทฤษฎีและงานวิจัยที่เกี่ยวข้อง</w:t>
      </w:r>
      <w:bookmarkEnd w:id="30"/>
      <w:bookmarkEnd w:id="31"/>
    </w:p>
    <w:p w14:paraId="29DD8102" w14:textId="677B02D8" w:rsidR="00D66E22" w:rsidRPr="0010416E" w:rsidRDefault="000C1169" w:rsidP="00FB4077">
      <w:pPr>
        <w:pStyle w:val="Heading2"/>
        <w:jc w:val="both"/>
      </w:pPr>
      <w:bookmarkStart w:id="32" w:name="_Toc527754411"/>
      <w:bookmarkStart w:id="33" w:name="_Toc8738527"/>
      <w:r w:rsidRPr="0010416E">
        <w:rPr>
          <w:rFonts w:hint="cs"/>
          <w:cs/>
        </w:rPr>
        <w:t>ทฤษฎี</w:t>
      </w:r>
      <w:r w:rsidRPr="0010416E">
        <w:rPr>
          <w:cs/>
        </w:rPr>
        <w:t>ที่เกี่ยวข้อง</w:t>
      </w:r>
      <w:bookmarkEnd w:id="32"/>
      <w:bookmarkEnd w:id="33"/>
    </w:p>
    <w:p w14:paraId="77A56DF6" w14:textId="77777777" w:rsidR="00987A12" w:rsidRDefault="00987A12" w:rsidP="00987A12">
      <w:pPr>
        <w:pStyle w:val="Heading3"/>
      </w:pPr>
      <w:r>
        <w:rPr>
          <w:rFonts w:hint="cs"/>
          <w:cs/>
        </w:rPr>
        <w:t>ไลน์ (</w:t>
      </w:r>
      <w:r>
        <w:t>Line</w:t>
      </w:r>
      <w:r>
        <w:rPr>
          <w:rFonts w:hint="cs"/>
          <w:cs/>
        </w:rPr>
        <w:t>)</w:t>
      </w:r>
    </w:p>
    <w:p w14:paraId="20787F6A" w14:textId="0FB8BFF4" w:rsidR="00987A12" w:rsidRPr="00FE6B7F" w:rsidRDefault="00987A12" w:rsidP="002B3995">
      <w:pPr>
        <w:pStyle w:val="StyleStyle222Thisis"/>
      </w:pPr>
      <w:r w:rsidRPr="00FE6B7F">
        <w:t>LINE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&lt;EndNote&gt;&lt;Cite&gt;&lt;Year&gt;2013&lt;/Year&gt;&lt;RecNum&gt;2&lt;/RecNum&gt;&lt;DisplayText&gt;[1]&lt;/DisplayText&gt;&lt;record&gt;&lt;rec-number&gt;2&lt;/rec-number&gt;&lt;foreign-keys&gt;&lt;key app="EN" db-id="rd5dtpxvjeppfxe0w5g5022ae9ztpdv555vx" timestamp="0"&gt;2&lt;/key&gt;&lt;/foreign-keys&gt;&lt;ref-type name="Web Page"&gt;12&lt;/ref-type&gt;&lt;contributors&gt;&lt;/contributors&gt;&lt;titles&gt;&lt;title&gt;Line&lt;/title&gt;&lt;/titles&gt;&lt;volume&gt;2018&lt;/volume&gt;&lt;number&gt;&lt;style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size="100%"&gt;2018&lt;/style&gt;&lt;/number&gt;&lt;dates&gt;&lt;year&gt;2013&lt;/year&gt;&lt;/dates&gt;&lt;urls&gt;&lt;related-urls&gt;&lt;url&gt;guru.sanook.com/8790/&lt;/url&gt;&lt;/related-urls&gt;&lt;/urls&gt;&lt;/record&gt;&lt;/Cite&gt;&lt;/EndNote&gt;</w:instrText>
      </w:r>
      <w:r>
        <w:fldChar w:fldCharType="separate"/>
      </w:r>
      <w:r>
        <w:rPr>
          <w:noProof/>
        </w:rPr>
        <w:t>[1]</w:t>
      </w:r>
      <w:r>
        <w:fldChar w:fldCharType="end"/>
      </w:r>
      <w:r w:rsidRPr="00FE6B7F">
        <w:t xml:space="preserve"> </w:t>
      </w:r>
      <w:r w:rsidRPr="00FE6B7F">
        <w:rPr>
          <w:cs/>
        </w:rPr>
        <w:t xml:space="preserve">เป็นแอปพลิเคชันให้บริการ </w:t>
      </w:r>
      <w:r w:rsidRPr="00FE6B7F">
        <w:t xml:space="preserve">Messaging </w:t>
      </w:r>
      <w:r w:rsidRPr="00FE6B7F">
        <w:rPr>
          <w:cs/>
        </w:rPr>
        <w:t xml:space="preserve">รวมกับ </w:t>
      </w:r>
      <w:r w:rsidRPr="00FE6B7F">
        <w:t xml:space="preserve">Voice Over IP </w:t>
      </w:r>
      <w:r w:rsidRPr="00FE6B7F">
        <w:rPr>
          <w:cs/>
        </w:rPr>
        <w:t xml:space="preserve">ทำให้ผู้ใช้สามารถสร้างกลุ่มแชต ส่งข้อความ ภาพ คลิปวิดีโอ หรือจะพูดคุยโทรศัพท์แบบเสียงก็ได้โดยข้อมูลที่ถูกส่งขึ้นไปนั้นฟรีทั้งหมดตอนนี้ </w:t>
      </w:r>
      <w:r w:rsidRPr="00FE6B7F">
        <w:t xml:space="preserve">LINE </w:t>
      </w:r>
      <w:r w:rsidRPr="00FE6B7F">
        <w:rPr>
          <w:cs/>
        </w:rPr>
        <w:t xml:space="preserve">ใช้ได้ในระบบปฏิบัติการ </w:t>
      </w:r>
      <w:r w:rsidRPr="00FE6B7F">
        <w:t xml:space="preserve">iOS Android Windows Phone PC </w:t>
      </w:r>
      <w:r w:rsidRPr="00FE6B7F">
        <w:rPr>
          <w:cs/>
        </w:rPr>
        <w:t xml:space="preserve">และ </w:t>
      </w:r>
      <w:r w:rsidRPr="00FE6B7F">
        <w:t xml:space="preserve">BlackBerry </w:t>
      </w:r>
      <w:r w:rsidRPr="00FE6B7F">
        <w:rPr>
          <w:cs/>
        </w:rPr>
        <w:t xml:space="preserve">ฟีเจอร์ของ </w:t>
      </w:r>
      <w:r w:rsidRPr="00FE6B7F">
        <w:t xml:space="preserve">LINE </w:t>
      </w:r>
      <w:r w:rsidRPr="00FE6B7F">
        <w:rPr>
          <w:cs/>
        </w:rPr>
        <w:t>ประกอบด้วย การส่งข้อความ</w:t>
      </w:r>
      <w:r w:rsidRPr="00FE6B7F">
        <w:t xml:space="preserve"> </w:t>
      </w:r>
      <w:r w:rsidRPr="00FE6B7F">
        <w:rPr>
          <w:cs/>
        </w:rPr>
        <w:t>การสนทนาด้วยเสียง</w:t>
      </w:r>
      <w:r w:rsidRPr="00FE6B7F">
        <w:t xml:space="preserve"> </w:t>
      </w:r>
      <w:r w:rsidRPr="00FE6B7F">
        <w:rPr>
          <w:cs/>
        </w:rPr>
        <w:t>การเปลี่ยนพื้นหลังแบ็กกราวนด์หน้าห้องแชต</w:t>
      </w:r>
      <w:r w:rsidRPr="00FE6B7F">
        <w:t xml:space="preserve"> </w:t>
      </w:r>
      <w:r w:rsidRPr="00FE6B7F">
        <w:rPr>
          <w:cs/>
        </w:rPr>
        <w:t>การสนทนาแบบกลุ่ม</w:t>
      </w:r>
      <w:r w:rsidRPr="00FE6B7F">
        <w:t xml:space="preserve"> Official LINE </w:t>
      </w:r>
      <w:r w:rsidRPr="00FE6B7F">
        <w:rPr>
          <w:cs/>
        </w:rPr>
        <w:t>และการส่งสติ๊กเกอร์</w:t>
      </w:r>
    </w:p>
    <w:p w14:paraId="49BCC186" w14:textId="77777777" w:rsidR="00987A12" w:rsidRDefault="00987A12" w:rsidP="00987A12">
      <w:pPr>
        <w:pStyle w:val="Heading3"/>
        <w:rPr>
          <w:snapToGrid/>
        </w:rPr>
      </w:pPr>
      <w:r w:rsidRPr="0077602C">
        <w:rPr>
          <w:snapToGrid/>
          <w:cs/>
        </w:rPr>
        <w:t>เฟสบุ๊ค</w:t>
      </w:r>
      <w:r>
        <w:rPr>
          <w:rFonts w:hint="cs"/>
          <w:snapToGrid/>
          <w:cs/>
        </w:rPr>
        <w:t xml:space="preserve"> (</w:t>
      </w:r>
      <w:r>
        <w:rPr>
          <w:snapToGrid/>
        </w:rPr>
        <w:t>Facebook</w:t>
      </w:r>
      <w:r>
        <w:rPr>
          <w:rFonts w:hint="cs"/>
          <w:snapToGrid/>
          <w:cs/>
        </w:rPr>
        <w:t>)</w:t>
      </w:r>
    </w:p>
    <w:p w14:paraId="69591E79" w14:textId="14815088" w:rsidR="00987A12" w:rsidRPr="0089038C" w:rsidRDefault="00987A12" w:rsidP="002B3995">
      <w:pPr>
        <w:pStyle w:val="StyleStyle222Thisis"/>
      </w:pPr>
      <w:r>
        <w:t xml:space="preserve">Facebook </w:t>
      </w:r>
      <w:r>
        <w:fldChar w:fldCharType="begin"/>
      </w:r>
      <w:r w:rsidR="0094290A">
        <w:instrText xml:space="preserve"> ADDIN EN.CITE &lt;EndNote&gt;&lt;Cite&gt;&lt;Year&gt;2017&lt;/Year&gt;&lt;RecNum&gt;14&lt;/RecNum&gt;&lt;DisplayText&gt;[2]&lt;/DisplayText&gt;&lt;record&gt;&lt;rec-number&gt;14&lt;/rec-number&gt;&lt;foreign-keys&gt;&lt;key app="EN" db-id="rd5dtpxvjeppfxe0w5g5022ae9ztpdv555vx" timestamp="0"&gt;14&lt;/key&gt;&lt;/foreign-keys&gt;&lt;ref-type name="Web Page"&gt;12&lt;/ref-type&gt;&lt;contributors&gt;&lt;/contributors&gt;&lt;titles&gt;&lt;title&gt;Facebook&lt;/title&gt;&lt;/titles&gt;&lt;volume&gt;2018&lt;/volume&gt;&lt;number&gt;&lt;style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size="100%"&gt;mindphp.com/&lt;/style&gt;&lt;style face="normal" font="default" charset="222" size="100%"&gt;</w:instrText>
      </w:r>
      <w:r w:rsidR="0094290A">
        <w:rPr>
          <w:cs/>
        </w:rPr>
        <w:instrText>คู่มือ/</w:instrText>
      </w:r>
      <w:r w:rsidR="0094290A">
        <w:instrText>73-</w:instrText>
      </w:r>
      <w:r w:rsidR="0094290A">
        <w:rPr>
          <w:cs/>
        </w:rPr>
        <w:instrText>คืออะไร/</w:instrText>
      </w:r>
      <w:r w:rsidR="0094290A">
        <w:instrText>2388-facebook-</w:instrText>
      </w:r>
      <w:r w:rsidR="0094290A">
        <w:rPr>
          <w:cs/>
        </w:rPr>
        <w:instrText>คืออะไร.</w:instrText>
      </w:r>
      <w:r w:rsidR="0094290A">
        <w:instrText>html&lt;/style&gt;&lt;/url&gt;&lt;/related-urls&gt;&lt;/urls&gt;&lt;/record&gt;&lt;/Cite&gt;&lt;/EndNote&gt;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[2]</w:t>
      </w:r>
      <w:r>
        <w:fldChar w:fldCharType="end"/>
      </w:r>
      <w:r>
        <w:t xml:space="preserve"> </w:t>
      </w:r>
      <w:r>
        <w:rPr>
          <w:cs/>
        </w:rPr>
        <w:t xml:space="preserve">คือเว็บไซต์ที่ให้บริการเครือค่ายสังคมออนไลน์ผ่าน </w:t>
      </w:r>
      <w:r>
        <w:t xml:space="preserve">Internet </w:t>
      </w:r>
      <w:r>
        <w:rPr>
          <w:cs/>
        </w:rPr>
        <w:t xml:space="preserve">หรือ เรียกได้ว่าเป็น </w:t>
      </w:r>
      <w:r>
        <w:t xml:space="preserve">Social Network </w:t>
      </w:r>
      <w:r>
        <w:rPr>
          <w:cs/>
        </w:rPr>
        <w:t xml:space="preserve">ถูกก่อตั้งโดย </w:t>
      </w:r>
      <w:r w:rsidR="008215DB">
        <w:rPr>
          <w:rStyle w:val="st"/>
        </w:rPr>
        <w:t>Mark Zuckerberg</w:t>
      </w:r>
      <w:r w:rsidR="008215DB">
        <w:rPr>
          <w:cs/>
        </w:rPr>
        <w:t xml:space="preserve"> </w:t>
      </w:r>
      <w:r>
        <w:rPr>
          <w:cs/>
        </w:rPr>
        <w:t>เฟซบุ๊กอนุญาตให้ใครก็ได้เข้าสมัครลงทะเบียนกับเฟซบุ๊กและผู้เป็นสามาชิกของเฟชบุ๊กนั้นสามารถสร้างพื้นที่ส่วนตัวสำหรับแนะนำตัวเองติดต่อสื่อกับเพื่อ</w:t>
      </w:r>
      <w:r>
        <w:rPr>
          <w:rFonts w:hint="cs"/>
          <w:cs/>
        </w:rPr>
        <w:t>น</w:t>
      </w:r>
      <w:r>
        <w:rPr>
          <w:cs/>
        </w:rPr>
        <w:t>ทั้งเเบบ ข้อความ ภาพ เสียง และ วีดีโอ โดยผู้ใช้สามารถเลือกที่จะเป็นหรือไม่เป็นเพื่อนกับใครก็ได้ในเฟชบุ๊กนอกจากนี้ผู้ใช้ยังสามารถใช้เฟชบุ๊กเพื่อร่วมทำกิจกรรมกับผู้ใช้งานท่านอื่นได้</w:t>
      </w:r>
      <w:r>
        <w:rPr>
          <w:rFonts w:hint="cs"/>
          <w:cs/>
        </w:rPr>
        <w:t xml:space="preserve"> </w:t>
      </w:r>
      <w:r>
        <w:rPr>
          <w:cs/>
        </w:rPr>
        <w:t>เช่น การเขียนข้อความ เล่าเรื่อง ความรู้สึก แสดงความคิดเห็นเรื่องที่สนใจ โพสต์รูปภาพ โพสต์คลิปวิดีโอ แชทพูดคุย เล่นเกมที่สามารถชวนผู้ใช้งานท่านอื่นมาเล่นกับเราได้รวมไปถึงทำกิจกรรมอื่นๆผ่านแอพลิเคชั่นเสริ</w:t>
      </w:r>
      <w:r>
        <w:rPr>
          <w:rFonts w:hint="cs"/>
          <w:cs/>
        </w:rPr>
        <w:t>ม</w:t>
      </w:r>
      <w:r>
        <w:t xml:space="preserve">(Applications) </w:t>
      </w:r>
      <w:r>
        <w:rPr>
          <w:cs/>
        </w:rPr>
        <w:t xml:space="preserve">ที่มีอยู่อย่างมากมาย ซึ่งแอพลิเคชั่นดังกล่าวได้ถูกพัฒนาเข้ามาเพิ่มเติมอยู่เรื่อยๆ แอพลิเคชั่นยังแบ่งออกเป็นหลายหมวดหมู่ เช่น เพื่อความบันเทิง เกมปลูกผักยอดนิยม เป็นต้น หรือไม่ว่าจะเป็นเชิงธุรกิจแอพลิเคชั่นของ </w:t>
      </w:r>
      <w:r>
        <w:t xml:space="preserve">Facebook </w:t>
      </w:r>
      <w:r>
        <w:rPr>
          <w:cs/>
        </w:rPr>
        <w:t xml:space="preserve">ก็มีให้ใช้งานเช่นเดียวกันด้วยเหตุนี้ </w:t>
      </w:r>
      <w:r>
        <w:t xml:space="preserve">Facebook </w:t>
      </w:r>
      <w:r>
        <w:rPr>
          <w:cs/>
        </w:rPr>
        <w:t>จึงได้รับความนิยมไปทั่วโลก</w:t>
      </w:r>
    </w:p>
    <w:p w14:paraId="1AF2FE45" w14:textId="77777777" w:rsidR="00987A12" w:rsidRDefault="00987A12" w:rsidP="00987A12">
      <w:pPr>
        <w:pStyle w:val="Heading3"/>
        <w:rPr>
          <w:snapToGrid/>
        </w:rPr>
      </w:pPr>
      <w:r w:rsidRPr="00D84EAE">
        <w:rPr>
          <w:snapToGrid/>
          <w:cs/>
        </w:rPr>
        <w:t>คริปโทเคอร์เรนซี (</w:t>
      </w:r>
      <w:r>
        <w:rPr>
          <w:snapToGrid/>
        </w:rPr>
        <w:t>C</w:t>
      </w:r>
      <w:r w:rsidRPr="00D84EAE">
        <w:rPr>
          <w:snapToGrid/>
        </w:rPr>
        <w:t>ryptocurrency</w:t>
      </w:r>
      <w:r>
        <w:rPr>
          <w:snapToGrid/>
        </w:rPr>
        <w:t xml:space="preserve">) </w:t>
      </w:r>
    </w:p>
    <w:p w14:paraId="77116FA2" w14:textId="641154A5" w:rsidR="00987A12" w:rsidRPr="00C9630F" w:rsidRDefault="00987A12" w:rsidP="002B3995">
      <w:pPr>
        <w:pStyle w:val="StyleStyle222Thisis"/>
      </w:pPr>
      <w:r>
        <w:t>C</w:t>
      </w:r>
      <w:r w:rsidRPr="00F02883">
        <w:t>ryptocurrency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&lt;EndNote&gt;&lt;Cite&gt;&lt;Year&gt;2018&lt;/Year&gt;&lt;RecNum&gt;3&lt;/RecNum&gt;&lt;DisplayText&gt;[3]&lt;/DisplayText&gt;&lt;record&gt;&lt;rec-number&gt;3&lt;/rec-number&gt;&lt;foreign-keys&gt;&lt;key app="EN" db-id="rd5dtpxvjeppfxe0w5g5022ae9ztpdv555vx" timestamp="0"&gt;3&lt;/key&gt;&lt;/foreign-keys&gt;&lt;ref-type name="Web Page"&gt;12&lt;/ref-type&gt;&lt;contributors&gt;&lt;/contributors&gt;&lt;titles&gt;&lt;title&gt;Cryptocurrency&lt;/title&gt;&lt;/titles&gt;&lt;number&gt;&lt;style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size="100%"&gt;th.wikipedia.org/wiki/&lt;/style&gt;&lt;style face="normal" font="default" charset="222" size="100%"&gt;</w:instrText>
      </w:r>
      <w:r w:rsidR="000370C9">
        <w:rPr>
          <w:cs/>
        </w:rPr>
        <w:instrText>คริปโทเคอร์เรนซี</w:instrText>
      </w:r>
      <w:r w:rsidR="000370C9"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[3]</w:t>
      </w:r>
      <w:r>
        <w:fldChar w:fldCharType="end"/>
      </w:r>
      <w:r w:rsidRPr="00F02883">
        <w:t xml:space="preserve"> </w:t>
      </w:r>
      <w:r w:rsidRPr="00F15462">
        <w:rPr>
          <w:cs/>
        </w:rPr>
        <w:t>เป็นสินทรัพย์ดิจิทัลซึ่งออกแบบให้เป็นสื่อกลางการแลกเปลี่ยนที่ใช้วิทยาการเข้ารหัสลับเพื่</w:t>
      </w:r>
      <w:r>
        <w:rPr>
          <w:rFonts w:hint="cs"/>
          <w:cs/>
        </w:rPr>
        <w:t>อ</w:t>
      </w:r>
      <w:r w:rsidRPr="00F15462">
        <w:rPr>
          <w:cs/>
        </w:rPr>
        <w:t>รับประกันธุรกรรมเพื่อควบคุมการสร้างหน่วยเงินเพิ่มและเพื่อยืนยันความถูกต้องของการโอนทรัพย์เป็นรูปแบบหนึ่งของเงินดิจิทัล (</w:t>
      </w:r>
      <w:r>
        <w:t>D</w:t>
      </w:r>
      <w:r w:rsidRPr="00F15462">
        <w:t xml:space="preserve">igital currency) </w:t>
      </w:r>
      <w:r w:rsidRPr="00F15462">
        <w:rPr>
          <w:cs/>
        </w:rPr>
        <w:t>เงินทางเลือก (</w:t>
      </w:r>
      <w:r>
        <w:t>A</w:t>
      </w:r>
      <w:r w:rsidRPr="00F15462">
        <w:t>lternative</w:t>
      </w:r>
      <w:r>
        <w:t xml:space="preserve"> </w:t>
      </w:r>
      <w:r w:rsidRPr="00F15462">
        <w:t xml:space="preserve">currency) </w:t>
      </w:r>
      <w:r w:rsidRPr="00F15462">
        <w:rPr>
          <w:cs/>
        </w:rPr>
        <w:t>และเงินเสมือน (</w:t>
      </w:r>
      <w:r>
        <w:t>V</w:t>
      </w:r>
      <w:r w:rsidRPr="00F15462">
        <w:t xml:space="preserve">irtual currency) </w:t>
      </w:r>
      <w:r w:rsidRPr="00F15462">
        <w:rPr>
          <w:cs/>
        </w:rPr>
        <w:t>เป็นเงินที่ควบคุมโดยกระจายศูนย์กลางเทียบกับเงิน</w:t>
      </w:r>
      <w:r w:rsidRPr="00F15462">
        <w:rPr>
          <w:cs/>
        </w:rPr>
        <w:lastRenderedPageBreak/>
        <w:t>ดิจิทัลที่ควบคุมโดยศูนย์กลางหรือกับระบบธนาคารกลางการควบคุมแบบกระจายศูนย์จะทำผ่านบล็อกเชนซึ่งเป็นฐานข้อมูลธุรกรรมสาธารณะโดยใช้เป็นบัญชีแยกประเภทแบบกระจาย</w:t>
      </w:r>
    </w:p>
    <w:p w14:paraId="72F4A07F" w14:textId="2978B000" w:rsidR="00987A12" w:rsidRPr="00556AEB" w:rsidRDefault="00987A12" w:rsidP="00987A12">
      <w:pPr>
        <w:pStyle w:val="Heading3"/>
        <w:ind w:left="49"/>
        <w:rPr>
          <w:snapToGrid/>
        </w:rPr>
      </w:pPr>
      <w:r>
        <w:rPr>
          <w:rFonts w:hint="cs"/>
          <w:snapToGrid/>
          <w:cs/>
        </w:rPr>
        <w:t>กระเป๋าเงิน</w:t>
      </w:r>
      <w:r w:rsidR="0093292C" w:rsidRPr="0093292C">
        <w:rPr>
          <w:rFonts w:hint="cs"/>
          <w:snapToGrid/>
          <w:cs/>
        </w:rPr>
        <w:t>ดิจิทัล</w:t>
      </w:r>
      <w:r w:rsidRPr="0093292C">
        <w:rPr>
          <w:rFonts w:hint="cs"/>
          <w:snapToGrid/>
          <w:cs/>
        </w:rPr>
        <w:t xml:space="preserve"> </w:t>
      </w:r>
      <w:r>
        <w:rPr>
          <w:rFonts w:hint="cs"/>
          <w:snapToGrid/>
          <w:cs/>
        </w:rPr>
        <w:t>(</w:t>
      </w:r>
      <w:r>
        <w:rPr>
          <w:snapToGrid/>
        </w:rPr>
        <w:t>Bitcoin Wallet</w:t>
      </w:r>
      <w:r>
        <w:rPr>
          <w:rFonts w:hint="cs"/>
          <w:snapToGrid/>
          <w:cs/>
        </w:rPr>
        <w:t>)</w:t>
      </w:r>
    </w:p>
    <w:p w14:paraId="2DBE11B6" w14:textId="0C971574" w:rsidR="00987A12" w:rsidRDefault="00987A12" w:rsidP="002B3995">
      <w:pPr>
        <w:pStyle w:val="StyleStyle222Thisis"/>
      </w:pPr>
      <w:r>
        <w:t xml:space="preserve">Bitcoin Wallet </w:t>
      </w:r>
      <w:r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[4]</w:t>
      </w:r>
      <w:r>
        <w:fldChar w:fldCharType="end"/>
      </w:r>
      <w:r>
        <w:t xml:space="preserve"> </w:t>
      </w:r>
      <w:r>
        <w:rPr>
          <w:cs/>
        </w:rPr>
        <w:t xml:space="preserve">เปรียบเสมือนกระเป๋าเงินของเราอีกหนึ่งใบที่คอยทำหน้าที่เก็บเงินสกุล </w:t>
      </w:r>
      <w:r>
        <w:t xml:space="preserve">Bitcoin </w:t>
      </w:r>
      <w:r>
        <w:rPr>
          <w:cs/>
        </w:rPr>
        <w:t xml:space="preserve">ของเราโดยเฉพาะนอกจากจะมีหน้าที่ไว้คอยเก็บเงินสกุลบิตคอยน์ของเราแล้ว </w:t>
      </w:r>
      <w:r>
        <w:t xml:space="preserve">Wallet </w:t>
      </w:r>
      <w:r>
        <w:rPr>
          <w:cs/>
        </w:rPr>
        <w:t>เองยังมีหน้าที่คอยรับเงิน</w:t>
      </w:r>
      <w:r>
        <w:rPr>
          <w:rFonts w:hint="cs"/>
          <w:cs/>
        </w:rPr>
        <w:t xml:space="preserve"> </w:t>
      </w:r>
      <w:r>
        <w:rPr>
          <w:cs/>
        </w:rPr>
        <w:t xml:space="preserve">โอนเงิน ของเราไปเพื่อชำระค่าบริการหรือโอนเงินให้ผู้อื่นได้อีกด้วยซึ่งทั้งหมดนี้ทำธุรกรรมกันบนโลกออนไลน์เท่านั้นซึ่งทำให้คุณสะดวกสบายไม่ตกพกกระเป๋าเงินอีกต่อไป </w:t>
      </w:r>
      <w:r>
        <w:t xml:space="preserve">Bitcoin </w:t>
      </w:r>
      <w:r>
        <w:rPr>
          <w:cs/>
        </w:rPr>
        <w:t>จึ่งได้ชื่อว่าเป็นสกุลเงินแห่งอนาคต</w:t>
      </w:r>
    </w:p>
    <w:p w14:paraId="6FBA4A68" w14:textId="77777777" w:rsidR="00987A12" w:rsidRPr="00A00055" w:rsidRDefault="00987A12" w:rsidP="00987A12"/>
    <w:p w14:paraId="58C56912" w14:textId="77777777" w:rsidR="00987A12" w:rsidRDefault="00987A12" w:rsidP="00DD48C4">
      <w:pPr>
        <w:pStyle w:val="30"/>
      </w:pPr>
      <w:r w:rsidRPr="007F1DFB">
        <w:rPr>
          <w:noProof/>
        </w:rPr>
        <w:drawing>
          <wp:inline distT="0" distB="0" distL="0" distR="0" wp14:anchorId="34DCAB40" wp14:editId="6EEB0705">
            <wp:extent cx="3036389" cy="1598729"/>
            <wp:effectExtent l="19050" t="19050" r="12065" b="209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r="22047"/>
                    <a:stretch/>
                  </pic:blipFill>
                  <pic:spPr bwMode="auto">
                    <a:xfrm>
                      <a:off x="0" y="0"/>
                      <a:ext cx="3036771" cy="1598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CC9F5" w14:textId="3102B575" w:rsidR="00987A12" w:rsidRDefault="00AF7F36" w:rsidP="00AF7F36">
      <w:pPr>
        <w:pStyle w:val="Caption"/>
      </w:pPr>
      <w:bookmarkStart w:id="34" w:name="_Toc526980662"/>
      <w:bookmarkStart w:id="35" w:name="_Toc8738550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cs/>
        </w:rPr>
        <w:t xml:space="preserve">หลักการทำงานของ </w:t>
      </w:r>
      <w:r w:rsidR="00987A12">
        <w:t>Wallet</w:t>
      </w:r>
      <w:bookmarkEnd w:id="34"/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t>[4]</w:t>
      </w:r>
      <w:bookmarkEnd w:id="35"/>
      <w:r w:rsidR="00A621EF">
        <w:fldChar w:fldCharType="end"/>
      </w:r>
    </w:p>
    <w:p w14:paraId="6D833A38" w14:textId="77777777" w:rsidR="00FB3510" w:rsidRPr="00FB3510" w:rsidRDefault="00FB3510" w:rsidP="00FB3510"/>
    <w:p w14:paraId="0ABC7D7F" w14:textId="77777777" w:rsidR="00987A12" w:rsidRDefault="00987A12" w:rsidP="002B3995">
      <w:pPr>
        <w:pStyle w:val="StyleStyle222Thisis"/>
      </w:pPr>
      <w:r>
        <w:rPr>
          <w:cs/>
        </w:rPr>
        <w:t xml:space="preserve">หลักการทำงานของ </w:t>
      </w:r>
      <w:r>
        <w:t xml:space="preserve">Wallet </w:t>
      </w:r>
      <w:r>
        <w:rPr>
          <w:cs/>
        </w:rPr>
        <w:t xml:space="preserve">หรือ </w:t>
      </w:r>
      <w:r>
        <w:t xml:space="preserve">Bitcoin Wallet </w:t>
      </w:r>
      <w:r>
        <w:rPr>
          <w:cs/>
        </w:rPr>
        <w:t>ประกอบไปด้วย 3 ส่วนสำคัญ ได้แก่</w:t>
      </w:r>
    </w:p>
    <w:p w14:paraId="7C271B2B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 w:rsidRPr="00E13473">
        <w:t>Address</w:t>
      </w:r>
    </w:p>
    <w:p w14:paraId="034A3D02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 w:rsidRPr="00E13473">
        <w:t>Private key</w:t>
      </w:r>
    </w:p>
    <w:p w14:paraId="521316EB" w14:textId="77777777" w:rsidR="00987A12" w:rsidRPr="00E13473" w:rsidRDefault="00987A12" w:rsidP="00666A80">
      <w:pPr>
        <w:pStyle w:val="StyleStyle222Thisis"/>
        <w:numPr>
          <w:ilvl w:val="0"/>
          <w:numId w:val="19"/>
        </w:numPr>
      </w:pPr>
      <w:r>
        <w:t>W</w:t>
      </w:r>
      <w:r w:rsidRPr="00E13473">
        <w:t>allet</w:t>
      </w:r>
    </w:p>
    <w:p w14:paraId="4163211F" w14:textId="77777777" w:rsidR="00987A12" w:rsidRPr="00EE2E36" w:rsidRDefault="00987A12" w:rsidP="002B3995">
      <w:pPr>
        <w:pStyle w:val="StyleStyle222Thisis"/>
      </w:pPr>
      <w:r>
        <w:rPr>
          <w:cs/>
        </w:rPr>
        <w:t xml:space="preserve">ทั้ง 3 ส่วนนี้ต้องทำงานประสานกันถึงจะสามารถทำธุรกรรมโดยใช้ </w:t>
      </w:r>
      <w:r>
        <w:t xml:space="preserve">Bitcoin </w:t>
      </w:r>
      <w:r>
        <w:rPr>
          <w:cs/>
        </w:rPr>
        <w:t xml:space="preserve">ได้ซึ่งหลักการของ </w:t>
      </w:r>
      <w:r>
        <w:t xml:space="preserve">Address </w:t>
      </w:r>
      <w:r>
        <w:rPr>
          <w:cs/>
        </w:rPr>
        <w:t xml:space="preserve">ของบิตคอยจำหน้าที่เป็นตัวระบุที่เก็บเงินบนโลกออนไลน์ส่วน </w:t>
      </w:r>
      <w:r>
        <w:t xml:space="preserve">Private key </w:t>
      </w:r>
      <w:r>
        <w:rPr>
          <w:cs/>
        </w:rPr>
        <w:t xml:space="preserve">จะทำหน้าที่ในการปลดล็อค </w:t>
      </w:r>
      <w:r>
        <w:t xml:space="preserve">Address </w:t>
      </w:r>
      <w:r>
        <w:rPr>
          <w:cs/>
        </w:rPr>
        <w:t xml:space="preserve">และในส่วนของ </w:t>
      </w:r>
      <w:r>
        <w:t xml:space="preserve">Wallet </w:t>
      </w:r>
      <w:r>
        <w:rPr>
          <w:cs/>
        </w:rPr>
        <w:t>จะทำหน้าที่ในการ เก็บข้อมูลทั้ง 2 อย่างให้อยู่ที่เดียวกัน</w:t>
      </w:r>
      <w:r>
        <w:t xml:space="preserve"> </w:t>
      </w:r>
      <w:r>
        <w:rPr>
          <w:cs/>
        </w:rPr>
        <w:t xml:space="preserve">ประเภทของ </w:t>
      </w:r>
      <w:r>
        <w:t>Bitcoin Wallet</w:t>
      </w:r>
      <w:r>
        <w:rPr>
          <w:rFonts w:hint="cs"/>
          <w:cs/>
        </w:rPr>
        <w:t xml:space="preserve"> </w:t>
      </w:r>
      <w:r>
        <w:rPr>
          <w:cs/>
        </w:rPr>
        <w:t xml:space="preserve">หลายคนที่พึ่งเข้ามาศึกษาในเรื่องของ </w:t>
      </w:r>
      <w:r>
        <w:t xml:space="preserve">Bitcoin </w:t>
      </w:r>
      <w:r>
        <w:rPr>
          <w:cs/>
        </w:rPr>
        <w:t xml:space="preserve">อาจจะไม่ทราบว่านอกจากกระเป๋าเงินออไลน์หรือ </w:t>
      </w:r>
      <w:r>
        <w:t xml:space="preserve">Online Wallet </w:t>
      </w:r>
      <w:r>
        <w:rPr>
          <w:cs/>
        </w:rPr>
        <w:t xml:space="preserve">แล้วก็ยังมี </w:t>
      </w:r>
      <w:r>
        <w:t xml:space="preserve">Wallet </w:t>
      </w:r>
      <w:r>
        <w:rPr>
          <w:cs/>
        </w:rPr>
        <w:t xml:space="preserve">ประเภทอื่นที่สามารถทำการเก็บเงินเราไว้ได้อีกด้วยเรามาดูกันดีกว่าครับว่า </w:t>
      </w:r>
      <w:r>
        <w:t xml:space="preserve">Bitcoin Wallet </w:t>
      </w:r>
      <w:r>
        <w:rPr>
          <w:cs/>
        </w:rPr>
        <w:t>นั้นมีรูปแบบไหนอีกบ้าง</w:t>
      </w:r>
    </w:p>
    <w:p w14:paraId="12FA7463" w14:textId="77777777" w:rsidR="00987A12" w:rsidRDefault="00987A12" w:rsidP="00987A12">
      <w:pPr>
        <w:pStyle w:val="30"/>
        <w:jc w:val="center"/>
        <w:rPr>
          <w:noProof/>
        </w:rPr>
      </w:pPr>
    </w:p>
    <w:p w14:paraId="2D4FB070" w14:textId="77777777" w:rsidR="00987A12" w:rsidRDefault="00987A12" w:rsidP="00DD48C4">
      <w:pPr>
        <w:pStyle w:val="30"/>
      </w:pPr>
      <w:r w:rsidRPr="00732FFB">
        <w:rPr>
          <w:noProof/>
        </w:rPr>
        <w:lastRenderedPageBreak/>
        <w:drawing>
          <wp:inline distT="0" distB="0" distL="0" distR="0" wp14:anchorId="45FD655B" wp14:editId="25263C96">
            <wp:extent cx="3063172" cy="1587601"/>
            <wp:effectExtent l="19050" t="19050" r="23495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9" t="669" r="21446"/>
                    <a:stretch/>
                  </pic:blipFill>
                  <pic:spPr bwMode="auto">
                    <a:xfrm>
                      <a:off x="0" y="0"/>
                      <a:ext cx="3064389" cy="1588232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0948C" w14:textId="65028625" w:rsidR="00987A12" w:rsidRDefault="00AF7F36" w:rsidP="00F02BAD">
      <w:pPr>
        <w:pStyle w:val="Caption"/>
      </w:pPr>
      <w:bookmarkStart w:id="36" w:name="_Toc526980663"/>
      <w:bookmarkStart w:id="37" w:name="_Toc8738551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Online Wallet</w:t>
      </w:r>
      <w:bookmarkEnd w:id="36"/>
      <w:r w:rsidR="00A621EF">
        <w:t xml:space="preserve"> </w:t>
      </w:r>
      <w:r w:rsidR="00A621EF" w:rsidRPr="00F02BAD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 w:rsidRPr="00F02BAD">
        <w:fldChar w:fldCharType="separate"/>
      </w:r>
      <w:r w:rsidR="00A621EF" w:rsidRPr="00F02BAD">
        <w:t>[4]</w:t>
      </w:r>
      <w:bookmarkEnd w:id="37"/>
      <w:r w:rsidR="00A621EF" w:rsidRPr="00F02BAD">
        <w:fldChar w:fldCharType="end"/>
      </w:r>
    </w:p>
    <w:p w14:paraId="407A6320" w14:textId="77777777" w:rsidR="00FB3510" w:rsidRPr="00FB3510" w:rsidRDefault="00FB3510" w:rsidP="00FB3510">
      <w:pPr>
        <w:rPr>
          <w:cs/>
        </w:rPr>
      </w:pPr>
    </w:p>
    <w:p w14:paraId="13BFB33A" w14:textId="3CBF12CF" w:rsidR="00987A12" w:rsidRDefault="00987A12" w:rsidP="002B3995">
      <w:pPr>
        <w:pStyle w:val="StyleStyle222Thisis"/>
      </w:pPr>
      <w:r>
        <w:t>Online</w:t>
      </w:r>
      <w:r>
        <w:rPr>
          <w:rFonts w:hint="cs"/>
          <w:cs/>
        </w:rPr>
        <w:t xml:space="preserve"> </w:t>
      </w:r>
      <w:r>
        <w:t>Wallet</w:t>
      </w:r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t xml:space="preserve"> </w:t>
      </w:r>
      <w:r>
        <w:rPr>
          <w:cs/>
        </w:rPr>
        <w:t>ยอดฮิต</w:t>
      </w:r>
      <w:r w:rsidRPr="00E13473">
        <w:rPr>
          <w:cs/>
        </w:rPr>
        <w:t xml:space="preserve">และสะดวกสบายมากที่สุดใน 3 ประเภทนี้ทั้งในเรื่องของการสมัคร </w:t>
      </w:r>
      <w:r w:rsidRPr="00E13473">
        <w:t xml:space="preserve">Wallet </w:t>
      </w:r>
      <w:r w:rsidRPr="00E13473">
        <w:rPr>
          <w:cs/>
        </w:rPr>
        <w:t xml:space="preserve">การใช้งานและการพกพาซึ่ง </w:t>
      </w:r>
      <w:r w:rsidRPr="00E13473">
        <w:t xml:space="preserve">Online Wallet </w:t>
      </w:r>
      <w:r w:rsidRPr="00E13473">
        <w:rPr>
          <w:cs/>
        </w:rPr>
        <w:t xml:space="preserve">นั้นเป็นกระเป๋าเงินออนไลน์ที่คุณสามารถเปิดบัญชีได้เลยไม่ยุ่งยากทำธุรกรรมผ่านเว็บไซต์หรือแอพพลิเคชั่นได้ทันทีโดยไม่ต้องมีอุปกรณ์เสริมใดๆ </w:t>
      </w:r>
      <w:r>
        <w:t>O</w:t>
      </w:r>
      <w:r w:rsidRPr="00E13473">
        <w:t xml:space="preserve">nline </w:t>
      </w:r>
      <w:r>
        <w:t>W</w:t>
      </w:r>
      <w:r w:rsidRPr="00E13473">
        <w:t xml:space="preserve">allet </w:t>
      </w:r>
      <w:r w:rsidRPr="00E13473">
        <w:rPr>
          <w:cs/>
        </w:rPr>
        <w:t>จึงได้รับความนิยมมากที่สุดใน 3 ประเภท</w:t>
      </w:r>
    </w:p>
    <w:p w14:paraId="3C4B6EEB" w14:textId="77777777" w:rsidR="00987A12" w:rsidRPr="00A00055" w:rsidRDefault="00987A12" w:rsidP="00987A12"/>
    <w:p w14:paraId="34EB05B6" w14:textId="77777777" w:rsidR="00987A12" w:rsidRDefault="00987A12" w:rsidP="00DD48C4">
      <w:pPr>
        <w:pStyle w:val="30"/>
      </w:pPr>
      <w:r w:rsidRPr="00732FFB">
        <w:rPr>
          <w:noProof/>
        </w:rPr>
        <w:drawing>
          <wp:inline distT="0" distB="0" distL="0" distR="0" wp14:anchorId="46EF08E1" wp14:editId="5B347707">
            <wp:extent cx="2946663" cy="1580961"/>
            <wp:effectExtent l="0" t="0" r="635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00" t="1084" r="22704"/>
                    <a:stretch/>
                  </pic:blipFill>
                  <pic:spPr bwMode="auto">
                    <a:xfrm>
                      <a:off x="0" y="0"/>
                      <a:ext cx="2947834" cy="158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F6E0" w14:textId="6DEE3401" w:rsidR="00987A12" w:rsidRDefault="00AF7F36" w:rsidP="00AF7F36">
      <w:pPr>
        <w:pStyle w:val="Caption"/>
      </w:pPr>
      <w:bookmarkStart w:id="38" w:name="_Toc526980664"/>
      <w:bookmarkStart w:id="39" w:name="_Toc8738552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Cold Storage</w:t>
      </w:r>
      <w:bookmarkEnd w:id="38"/>
      <w:r w:rsidR="0088186F">
        <w:rPr>
          <w:rFonts w:hint="cs"/>
          <w:cs/>
        </w:rPr>
        <w:t xml:space="preserve"> </w:t>
      </w:r>
      <w:r w:rsidR="00A621EF">
        <w:rPr>
          <w:cs/>
        </w:rPr>
        <w:fldChar w:fldCharType="begin"/>
      </w:r>
      <w:r w:rsidR="003675BF">
        <w:instrText xml:space="preserve"> ADDIN EN.CITE &lt;EndNote&gt;&lt;Cite&gt;&lt;Year&gt;</w:instrText>
      </w:r>
      <w:r w:rsidR="003675BF">
        <w:rPr>
          <w:cs/>
        </w:rPr>
        <w:instrText>2017</w:instrText>
      </w:r>
      <w:r w:rsidR="003675BF">
        <w:instrText>&lt;/Year&gt;&lt;RecNum&gt;</w:instrText>
      </w:r>
      <w:r w:rsidR="003675BF">
        <w:rPr>
          <w:cs/>
        </w:rPr>
        <w:instrText>13</w:instrText>
      </w:r>
      <w:r w:rsidR="003675BF">
        <w:instrText>&lt;/RecNum&gt;&lt;DisplayText&gt;[</w:instrText>
      </w:r>
      <w:r w:rsidR="003675BF">
        <w:rPr>
          <w:cs/>
        </w:rPr>
        <w:instrText>4]</w:instrText>
      </w:r>
      <w:r w:rsidR="003675BF">
        <w:instrText>&lt;/DisplayText&gt;&lt;record&gt;&lt;rec-number&gt;</w:instrText>
      </w:r>
      <w:r w:rsidR="003675BF">
        <w:rPr>
          <w:cs/>
        </w:rPr>
        <w:instrText>13</w:instrText>
      </w:r>
      <w:r w:rsidR="003675BF">
        <w:instrText>&lt;/rec-number&gt;&lt;foreign-keys&gt;&lt;key app="EN" db-id="rd</w:instrText>
      </w:r>
      <w:r w:rsidR="003675BF">
        <w:rPr>
          <w:cs/>
        </w:rPr>
        <w:instrText>5</w:instrText>
      </w:r>
      <w:r w:rsidR="003675BF">
        <w:instrText>dtpxvjeppfxe</w:instrText>
      </w:r>
      <w:r w:rsidR="003675BF">
        <w:rPr>
          <w:cs/>
        </w:rPr>
        <w:instrText>0</w:instrText>
      </w:r>
      <w:r w:rsidR="003675BF">
        <w:instrText>w</w:instrText>
      </w:r>
      <w:r w:rsidR="003675BF">
        <w:rPr>
          <w:cs/>
        </w:rPr>
        <w:instrText>5</w:instrText>
      </w:r>
      <w:r w:rsidR="003675BF">
        <w:instrText>g</w:instrText>
      </w:r>
      <w:r w:rsidR="003675BF">
        <w:rPr>
          <w:cs/>
        </w:rPr>
        <w:instrText>5022</w:instrText>
      </w:r>
      <w:r w:rsidR="003675BF">
        <w:instrText>ae</w:instrText>
      </w:r>
      <w:r w:rsidR="003675BF">
        <w:rPr>
          <w:cs/>
        </w:rPr>
        <w:instrText>9</w:instrText>
      </w:r>
      <w:r w:rsidR="003675BF">
        <w:instrText>ztpdv</w:instrText>
      </w:r>
      <w:r w:rsidR="003675BF">
        <w:rPr>
          <w:cs/>
        </w:rPr>
        <w:instrText>555</w:instrText>
      </w:r>
      <w:r w:rsidR="003675BF">
        <w:instrText>vx" timestamp="</w:instrText>
      </w:r>
      <w:r w:rsidR="003675BF">
        <w:rPr>
          <w:cs/>
        </w:rPr>
        <w:instrText>0"</w:instrText>
      </w:r>
      <w:r w:rsidR="003675BF">
        <w:instrText>&gt;</w:instrText>
      </w:r>
      <w:r w:rsidR="003675BF">
        <w:rPr>
          <w:cs/>
        </w:rPr>
        <w:instrText>13</w:instrText>
      </w:r>
      <w:r w:rsidR="003675BF">
        <w:instrText>&lt;/key&gt;&lt;/foreign-keys&gt;&lt;ref-type name</w:instrText>
      </w:r>
      <w:r w:rsidR="003675BF">
        <w:rPr>
          <w:cs/>
        </w:rPr>
        <w:instrText>="</w:instrText>
      </w:r>
      <w:r w:rsidR="003675BF">
        <w:instrText>Web Page"&gt;</w:instrText>
      </w:r>
      <w:r w:rsidR="003675BF">
        <w:rPr>
          <w:cs/>
        </w:rPr>
        <w:instrText>12</w:instrText>
      </w:r>
      <w:r w:rsidR="003675BF">
        <w:instrText>&lt;/ref-type&gt;&lt;contributors&gt;&lt;/contributors&gt;&lt;titles&gt;&lt;title&gt;Bitcoin wallet&lt;/title&gt;&lt;/titles&gt;&lt;volume&gt;</w:instrText>
      </w:r>
      <w:r w:rsidR="003675BF">
        <w:rPr>
          <w:cs/>
        </w:rPr>
        <w:instrText>2018</w:instrText>
      </w:r>
      <w:r w:rsidR="003675BF">
        <w:instrText>&lt;/volume&gt;&lt;number&gt;&lt;style face="normal" font="default" size="</w:instrText>
      </w:r>
      <w:r w:rsidR="003675BF">
        <w:rPr>
          <w:cs/>
        </w:rPr>
        <w:instrText>100%"</w:instrText>
      </w:r>
      <w:r w:rsidR="003675BF">
        <w:instrText>&gt;</w:instrText>
      </w:r>
      <w:r w:rsidR="003675BF">
        <w:rPr>
          <w:cs/>
        </w:rPr>
        <w:instrText xml:space="preserve">26 </w:instrText>
      </w:r>
      <w:r w:rsidR="003675BF">
        <w:instrText>September&lt;/style&gt;&lt;style face="normal" font="default" charset="</w:instrText>
      </w:r>
      <w:r w:rsidR="003675BF">
        <w:rPr>
          <w:cs/>
        </w:rPr>
        <w:instrText xml:space="preserve">222" </w:instrText>
      </w:r>
      <w:r w:rsidR="003675BF">
        <w:instrText>size="</w:instrText>
      </w:r>
      <w:r w:rsidR="003675BF">
        <w:rPr>
          <w:cs/>
        </w:rPr>
        <w:instrText>12"</w:instrText>
      </w:r>
      <w:r w:rsidR="003675BF">
        <w:instrText>&gt; &lt;/style&gt;&lt;style face="normal" font="default" size="</w:instrText>
      </w:r>
      <w:r w:rsidR="003675BF">
        <w:rPr>
          <w:cs/>
        </w:rPr>
        <w:instrText>100%"</w:instrText>
      </w:r>
      <w:r w:rsidR="003675BF">
        <w:instrText>&gt;</w:instrText>
      </w:r>
      <w:r w:rsidR="003675BF">
        <w:rPr>
          <w:cs/>
        </w:rPr>
        <w:instrText>2018</w:instrText>
      </w:r>
      <w:r w:rsidR="003675BF">
        <w:instrText>&lt;/style&gt;&lt;/number&gt;&lt;dates&gt;&lt;year&gt;</w:instrText>
      </w:r>
      <w:r w:rsidR="003675BF">
        <w:rPr>
          <w:cs/>
        </w:rPr>
        <w:instrText>2017</w:instrText>
      </w:r>
      <w:r w:rsidR="003675BF">
        <w:instrText>&lt;/year&gt;&lt;/dates&gt;&lt;urls&gt;&lt;related-urls&gt;&lt;url&gt;&lt;style face="normal" font="default" size="</w:instrText>
      </w:r>
      <w:r w:rsidR="003675BF">
        <w:rPr>
          <w:cs/>
        </w:rPr>
        <w:instrText>100%"</w:instrText>
      </w:r>
      <w:r w:rsidR="003675BF">
        <w:instrText>&gt;freebitcoinreview.com/</w:instrText>
      </w:r>
      <w:r w:rsidR="003675BF">
        <w:rPr>
          <w:cs/>
        </w:rPr>
        <w:instrText>2017/08/02/</w:instrText>
      </w:r>
      <w:r w:rsidR="003675BF">
        <w:instrText>bitcoin-wallet-&lt;/style&gt;&lt;style face="normal" font="default" charset="</w:instrText>
      </w:r>
      <w:r w:rsidR="003675BF">
        <w:rPr>
          <w:cs/>
        </w:rPr>
        <w:instrText xml:space="preserve">222" </w:instrText>
      </w:r>
      <w:r w:rsidR="003675BF">
        <w:instrText>size="</w:instrText>
      </w:r>
      <w:r w:rsidR="003675BF">
        <w:rPr>
          <w:cs/>
        </w:rPr>
        <w:instrText>100%"</w:instrText>
      </w:r>
      <w:r w:rsidR="003675BF">
        <w:instrText>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rPr>
          <w:cs/>
        </w:rPr>
        <w:fldChar w:fldCharType="separate"/>
      </w:r>
      <w:r w:rsidR="00A621EF">
        <w:rPr>
          <w:cs/>
        </w:rPr>
        <w:t>[4]</w:t>
      </w:r>
      <w:bookmarkEnd w:id="39"/>
      <w:r w:rsidR="00A621EF">
        <w:rPr>
          <w:cs/>
        </w:rPr>
        <w:fldChar w:fldCharType="end"/>
      </w:r>
    </w:p>
    <w:p w14:paraId="545A2EB8" w14:textId="77777777" w:rsidR="00A555A3" w:rsidRPr="00A555A3" w:rsidRDefault="00A555A3" w:rsidP="00A555A3"/>
    <w:p w14:paraId="3879CE76" w14:textId="1055B714" w:rsidR="00987A12" w:rsidRDefault="00987A12" w:rsidP="002B3995">
      <w:pPr>
        <w:pStyle w:val="StyleStyle222Thisis"/>
      </w:pPr>
      <w:r>
        <w:t>Cold Storage</w:t>
      </w:r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 xml:space="preserve">หลายคนอาจไม่ค่อยคุ้นเคยเพราะว่าเป็น </w:t>
      </w:r>
      <w:r>
        <w:t xml:space="preserve">Wallet </w:t>
      </w:r>
      <w:r>
        <w:rPr>
          <w:cs/>
        </w:rPr>
        <w:t xml:space="preserve">ที่ไม่ค่อยได้รับความนิยมมากนักหลักการคือการเก็บ </w:t>
      </w:r>
      <w:r>
        <w:t xml:space="preserve">Address </w:t>
      </w:r>
      <w:r>
        <w:rPr>
          <w:cs/>
        </w:rPr>
        <w:t xml:space="preserve">และ </w:t>
      </w:r>
      <w:r>
        <w:t xml:space="preserve">Private key </w:t>
      </w:r>
      <w:r>
        <w:rPr>
          <w:cs/>
        </w:rPr>
        <w:t>ไว้กับตัวใสนรูปแบบชิปหรือกระดาษพร้อมข้อมูลเพื่อเสริมความปลอดภัยจากการโจรกรรมข้อมูลออนไลน์เวลาต้องการทำธุรกรรมเพียงแค่กรอกข้อมูลเชื่อมต่อกับอินเตอร์เน็ตถึงจะสามารถทำธุรกรรมได้</w:t>
      </w:r>
    </w:p>
    <w:p w14:paraId="15DBCE0A" w14:textId="77777777" w:rsidR="00FB3510" w:rsidRPr="00FB3510" w:rsidRDefault="00FB3510" w:rsidP="00FB3510"/>
    <w:p w14:paraId="33F24B9A" w14:textId="77777777" w:rsidR="00987A12" w:rsidRPr="00AF0C21" w:rsidRDefault="00987A12" w:rsidP="00987A12"/>
    <w:p w14:paraId="714B1867" w14:textId="3C5D8E71" w:rsidR="00987A12" w:rsidRDefault="005E46A1" w:rsidP="005E46A1">
      <w:pPr>
        <w:pStyle w:val="30"/>
        <w:ind w:firstLine="0"/>
        <w:jc w:val="center"/>
      </w:pPr>
      <w:r w:rsidRPr="00732FFB">
        <w:rPr>
          <w:noProof/>
        </w:rPr>
        <w:lastRenderedPageBreak/>
        <w:drawing>
          <wp:inline distT="0" distB="0" distL="0" distR="0" wp14:anchorId="6C2E5320" wp14:editId="4837D6CE">
            <wp:extent cx="3869690" cy="1400175"/>
            <wp:effectExtent l="19050" t="19050" r="1651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2" t="5960" r="14148" b="6422"/>
                    <a:stretch/>
                  </pic:blipFill>
                  <pic:spPr bwMode="auto">
                    <a:xfrm>
                      <a:off x="0" y="0"/>
                      <a:ext cx="3871845" cy="140095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0FDE" w14:textId="4FFF3678" w:rsidR="00987A12" w:rsidRDefault="00AF7F36" w:rsidP="00AF7F36">
      <w:pPr>
        <w:pStyle w:val="Caption"/>
      </w:pPr>
      <w:bookmarkStart w:id="40" w:name="_Toc526980665"/>
      <w:bookmarkStart w:id="41" w:name="_Toc8738553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Hardware Wallet</w:t>
      </w:r>
      <w:bookmarkEnd w:id="40"/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t>[4]</w:t>
      </w:r>
      <w:bookmarkEnd w:id="41"/>
      <w:r w:rsidR="00A621EF">
        <w:fldChar w:fldCharType="end"/>
      </w:r>
    </w:p>
    <w:p w14:paraId="653789CB" w14:textId="77777777" w:rsidR="00FB3510" w:rsidRPr="00FB3510" w:rsidRDefault="00FB3510" w:rsidP="00FB3510"/>
    <w:p w14:paraId="76119994" w14:textId="1F282678" w:rsidR="00987A12" w:rsidRDefault="00987A12" w:rsidP="002B3995">
      <w:pPr>
        <w:pStyle w:val="StyleStyle222Thisis"/>
      </w:pPr>
      <w:r>
        <w:t>Hardware Wallet</w:t>
      </w:r>
      <w:r w:rsidR="00A621EF">
        <w:t xml:space="preserve"> </w:t>
      </w:r>
      <w:r w:rsidR="00A621EF">
        <w:fldChar w:fldCharType="begin"/>
      </w:r>
      <w:r w:rsidR="003675BF">
        <w:instrText xml:space="preserve"> ADDIN EN.CITE &lt;EndNote&gt;&lt;Cite&gt;&lt;Year&gt;2017&lt;/Year&gt;&lt;RecNum&gt;13&lt;/RecNum&gt;&lt;DisplayText&gt;[4]&lt;/DisplayText&gt;&lt;record&gt;&lt;rec-number&gt;13&lt;/rec-number&gt;&lt;foreign-keys&gt;&lt;key app="EN" db-id="rd5dtpxvjeppfxe0w5g5022ae9ztpdv555vx" timestamp="0"&gt;13&lt;/key&gt;&lt;/foreign-keys&gt;&lt;ref-type name="Web Page"&gt;12&lt;/ref-type&gt;&lt;contributors&gt;&lt;/contributors&gt;&lt;titles&gt;&lt;title&gt;Bitcoin wallet&lt;/title&gt;&lt;/titles&gt;&lt;volume&gt;2018&lt;/volume&gt;&lt;number&gt;&lt;style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size="100%"&gt;freebitcoinreview.com/2017/08/02/bitcoin-wallet-&lt;/style&gt;&lt;style face="normal" font="default" charset="222" size="100%"&gt;</w:instrText>
      </w:r>
      <w:r w:rsidR="003675BF">
        <w:rPr>
          <w:cs/>
        </w:rPr>
        <w:instrText>คือ/</w:instrText>
      </w:r>
      <w:r w:rsidR="003675BF">
        <w:instrText>&lt;/style&gt;&lt;/url&gt;&lt;/related-urls&gt;&lt;/urls&gt;&lt;/record&gt;&lt;/Cite&gt;&lt;/EndNote&gt;</w:instrText>
      </w:r>
      <w:r w:rsidR="00A621EF">
        <w:fldChar w:fldCharType="separate"/>
      </w:r>
      <w:r w:rsidR="00A621EF">
        <w:rPr>
          <w:noProof/>
        </w:rPr>
        <w:t>[4]</w:t>
      </w:r>
      <w:r w:rsidR="00A621EF">
        <w:fldChar w:fldCharType="end"/>
      </w:r>
      <w:r>
        <w:rPr>
          <w:cs/>
        </w:rPr>
        <w:t xml:space="preserve"> นั้นเป็นกระเป๋าเงินสำหรับเก็บ </w:t>
      </w:r>
      <w:r>
        <w:t xml:space="preserve">Bitcoin </w:t>
      </w:r>
      <w:r>
        <w:rPr>
          <w:cs/>
        </w:rPr>
        <w:t xml:space="preserve">รูปแบบหนึ่งที่ใช้เก็บเงินแบบออฟไลน์เหมือนกับ </w:t>
      </w:r>
      <w:r>
        <w:t xml:space="preserve">Cold Storage </w:t>
      </w:r>
      <w:r>
        <w:rPr>
          <w:cs/>
        </w:rPr>
        <w:t>เพียงแต่ใช้งานงานกว่าเพียงต่อเข้ากับคอมพิวเตอร์ก็สามารถใช้งานได้ทันทีข่าวที่ว่ามีหนุ่มรายหนึ่งเผลอทิ้งฮาร์ดดิสก์ที่เก็บบิตคอยน์ที่ขุดมาตั้งแต่ปี</w:t>
      </w:r>
      <w:r w:rsidR="002207AE">
        <w:t xml:space="preserve"> </w:t>
      </w:r>
      <w:r w:rsidR="002207AE">
        <w:rPr>
          <w:rFonts w:hint="cs"/>
          <w:cs/>
        </w:rPr>
        <w:t>ค</w:t>
      </w:r>
      <w:r w:rsidR="002207AE">
        <w:t>.</w:t>
      </w:r>
      <w:r w:rsidR="002207AE">
        <w:rPr>
          <w:rFonts w:hint="cs"/>
          <w:cs/>
        </w:rPr>
        <w:t>ศ</w:t>
      </w:r>
      <w:r w:rsidR="002207AE">
        <w:t>.</w:t>
      </w:r>
      <w:r>
        <w:rPr>
          <w:cs/>
        </w:rPr>
        <w:t xml:space="preserve"> 2009 มูลค่ารวมกว่า 7</w:t>
      </w:r>
      <w:r>
        <w:t>,</w:t>
      </w:r>
      <w:r>
        <w:rPr>
          <w:cs/>
        </w:rPr>
        <w:t xml:space="preserve">500 </w:t>
      </w:r>
      <w:r>
        <w:t xml:space="preserve">BTC </w:t>
      </w:r>
      <w:r>
        <w:rPr>
          <w:cs/>
        </w:rPr>
        <w:t>หรือตีเป็นเงินไทยได้ราว 676</w:t>
      </w:r>
      <w:r>
        <w:t>,</w:t>
      </w:r>
      <w:r>
        <w:rPr>
          <w:cs/>
        </w:rPr>
        <w:t>588</w:t>
      </w:r>
      <w:r>
        <w:t>,</w:t>
      </w:r>
      <w:r>
        <w:rPr>
          <w:cs/>
        </w:rPr>
        <w:t xml:space="preserve">830 บาท ซึ่งถึงกับช็อคและลงทุนจ้างคนไปขุดหาในกองขยะรวมกันเลยทีเดียวนี้ก็เป็นอีกตัวอย่างหนึ่งที่ใช้ </w:t>
      </w:r>
      <w:r>
        <w:t xml:space="preserve">Hardware Wallet </w:t>
      </w:r>
      <w:r>
        <w:rPr>
          <w:cs/>
        </w:rPr>
        <w:t xml:space="preserve">ในการเก็บ </w:t>
      </w:r>
      <w:r>
        <w:t>Bitcoin</w:t>
      </w:r>
    </w:p>
    <w:p w14:paraId="1C3DAC1E" w14:textId="77777777" w:rsidR="00987A12" w:rsidRDefault="00987A12" w:rsidP="00987A12">
      <w:pPr>
        <w:pStyle w:val="Heading3"/>
        <w:rPr>
          <w:snapToGrid/>
        </w:rPr>
      </w:pPr>
      <w:r w:rsidRPr="00B631B7">
        <w:rPr>
          <w:snapToGrid/>
          <w:color w:val="000000" w:themeColor="text1"/>
        </w:rPr>
        <w:t>Pool</w:t>
      </w:r>
      <w:r w:rsidRPr="00F918C7">
        <w:rPr>
          <w:snapToGrid/>
          <w:color w:val="FF0000"/>
        </w:rPr>
        <w:t xml:space="preserve"> </w:t>
      </w:r>
      <w:r w:rsidRPr="0071777B">
        <w:rPr>
          <w:snapToGrid/>
          <w:cs/>
        </w:rPr>
        <w:t>(</w:t>
      </w:r>
      <w:r w:rsidRPr="001813B8">
        <w:t>Mining</w:t>
      </w:r>
      <w:r>
        <w:rPr>
          <w:snapToGrid/>
        </w:rPr>
        <w:t xml:space="preserve"> pool</w:t>
      </w:r>
      <w:r w:rsidRPr="00375F39">
        <w:rPr>
          <w:snapToGrid/>
        </w:rPr>
        <w:t>)</w:t>
      </w:r>
    </w:p>
    <w:p w14:paraId="0500BD5D" w14:textId="1E56F0C2" w:rsidR="00987A12" w:rsidRPr="0051632F" w:rsidRDefault="00987A12" w:rsidP="0051632F">
      <w:pPr>
        <w:pStyle w:val="StyleStyle222Thisis"/>
      </w:pPr>
      <w:r w:rsidRPr="0051632F">
        <w:t xml:space="preserve">Mining Pool </w:t>
      </w:r>
      <w:r w:rsidRPr="0051632F">
        <w:fldChar w:fldCharType="begin"/>
      </w:r>
      <w:r w:rsidR="0094290A">
        <w:instrText xml:space="preserve"> ADDIN EN.CITE &lt;EndNote&gt;&lt;Cite&gt;&lt;Year&gt;2017&lt;/Year&gt;&lt;RecNum&gt;12&lt;/RecNum&gt;&lt;DisplayText&gt;[5]&lt;/DisplayText&gt;&lt;record&gt;&lt;rec-number&gt;12&lt;/rec-number&gt;&lt;foreign-keys&gt;&lt;key app="EN" db-id="rd5dtpxvjeppfxe0w5g5022ae9ztpdv555vx" timestamp="0"&gt;12&lt;/key&gt;&lt;/foreign-keys&gt;&lt;ref-type name="Web Page"&gt;12&lt;/ref-type&gt;&lt;contributors&gt;&lt;/contributors&gt;&lt;titles&gt;&lt;title&gt;Mining Pool&lt;/title&gt;&lt;/titles&gt;&lt;volume&gt;2018&lt;/volume&gt;&lt;number&gt;&lt;style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size="100%"&gt;gawao.com/mining-pool-&lt;/style&gt;&lt;style face="normal" font="default" charset="222" size="100%"&gt;</w:instrText>
      </w:r>
      <w:r w:rsidR="0094290A">
        <w:rPr>
          <w:cs/>
        </w:rPr>
        <w:instrText>คืออะไร/</w:instrText>
      </w:r>
      <w:r w:rsidR="0094290A">
        <w:instrText>&lt;/style&gt;&lt;/url&gt;&lt;/related-urls&gt;&lt;/urls&gt;&lt;/record&gt;&lt;/Cite&gt;&lt;/EndNote&gt;</w:instrText>
      </w:r>
      <w:r w:rsidRPr="0051632F">
        <w:fldChar w:fldCharType="separate"/>
      </w:r>
      <w:r w:rsidRPr="0051632F">
        <w:rPr>
          <w:noProof/>
        </w:rPr>
        <w:t>[5]</w:t>
      </w:r>
      <w:r w:rsidRPr="0051632F">
        <w:fldChar w:fldCharType="end"/>
      </w:r>
      <w:r w:rsidRPr="0051632F">
        <w:t xml:space="preserve"> </w:t>
      </w:r>
      <w:r w:rsidRPr="0051632F">
        <w:rPr>
          <w:cs/>
        </w:rPr>
        <w:t>เป็นกลุ่มของคนงานขุดเหมืองที่ทำงานร่วมกันเพื่อลดความผันผวนของผลตอบแทนของพวกเขา</w:t>
      </w:r>
      <w:r w:rsidRPr="0051632F">
        <w:rPr>
          <w:rFonts w:hint="cs"/>
          <w:cs/>
        </w:rPr>
        <w:t xml:space="preserve"> </w:t>
      </w:r>
      <w:r w:rsidRPr="0051632F">
        <w:rPr>
          <w:cs/>
        </w:rPr>
        <w:t>ในการทำธุรกรรมมีแค่คนเดียวเท่านั้น เพราะฉะนั้นคนส่วนใหญ่จึงใช้วิธีร่วมพูลซึ่งคล้ายๆกับการเล่นกีฬาสี ซึ่งถ้าไปอยู่กับคนหมู่มากโอกาสที่</w:t>
      </w:r>
      <w:r w:rsidRPr="0051632F">
        <w:rPr>
          <w:rFonts w:hint="cs"/>
          <w:cs/>
        </w:rPr>
        <w:t>จะ</w:t>
      </w:r>
      <w:r w:rsidRPr="0051632F">
        <w:rPr>
          <w:cs/>
        </w:rPr>
        <w:t>ได้ก็จะมากแต่ส่วนแบ่งจะได้น้อย ถ้าอยู่กับคนหมู่น้อยก็จ</w:t>
      </w:r>
      <w:r w:rsidRPr="0051632F">
        <w:rPr>
          <w:rFonts w:hint="cs"/>
          <w:cs/>
        </w:rPr>
        <w:t>ะ</w:t>
      </w:r>
      <w:r w:rsidRPr="0051632F">
        <w:rPr>
          <w:cs/>
        </w:rPr>
        <w:t>มีโอกาสได้น้อยแต่ส่วนแบ่งก็จะมาก</w:t>
      </w:r>
    </w:p>
    <w:p w14:paraId="3CC3D40F" w14:textId="55F1E46A" w:rsidR="00E93E5F" w:rsidRPr="0051632F" w:rsidRDefault="00F84634" w:rsidP="0051632F">
      <w:pPr>
        <w:pStyle w:val="StyleStyle222Thisis"/>
      </w:pPr>
      <w:r w:rsidRPr="0051632F">
        <w:t xml:space="preserve">Pool </w:t>
      </w:r>
      <w:r w:rsidRPr="0051632F">
        <w:rPr>
          <w:rFonts w:hint="cs"/>
          <w:cs/>
        </w:rPr>
        <w:t>เป็น</w:t>
      </w:r>
      <w:r w:rsidR="00E93E5F" w:rsidRPr="0051632F">
        <w:rPr>
          <w:rFonts w:eastAsiaTheme="minorEastAsia"/>
          <w:cs/>
        </w:rPr>
        <w:t xml:space="preserve">การขุดได้หลายเหรียญแล้ว </w:t>
      </w:r>
      <w:r w:rsidR="00E93E5F" w:rsidRPr="0051632F">
        <w:rPr>
          <w:rFonts w:eastAsiaTheme="minorEastAsia"/>
        </w:rPr>
        <w:t xml:space="preserve">exchange </w:t>
      </w:r>
      <w:r w:rsidR="00E93E5F" w:rsidRPr="0051632F">
        <w:rPr>
          <w:rFonts w:eastAsiaTheme="minorEastAsia"/>
          <w:cs/>
        </w:rPr>
        <w:t xml:space="preserve">(แลกเปลี่ยน) มาเป็น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 xml:space="preserve">ให้เราเก็บเพียงเหรียญเดียวเพราะเราเชื่อว่า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>เป็นเหรียญที่มีความน่าเชื่อถือมากที่สุด หากเหรียญอื่นตายลง</w:t>
      </w:r>
      <w:r w:rsidRPr="0051632F">
        <w:rPr>
          <w:rFonts w:hint="cs"/>
          <w:cs/>
        </w:rPr>
        <w:t xml:space="preserve"> </w:t>
      </w:r>
      <w:r w:rsidR="00E93E5F" w:rsidRPr="0051632F">
        <w:rPr>
          <w:rFonts w:eastAsiaTheme="minorEastAsia"/>
          <w:cs/>
        </w:rPr>
        <w:t xml:space="preserve">(หรือมูลค่าเหลือ </w:t>
      </w:r>
      <w:r w:rsidR="00E93E5F" w:rsidRPr="0051632F">
        <w:rPr>
          <w:rFonts w:eastAsiaTheme="minorEastAsia"/>
        </w:rPr>
        <w:t>0</w:t>
      </w:r>
      <w:r w:rsidR="00E93E5F" w:rsidRPr="0051632F">
        <w:rPr>
          <w:rFonts w:eastAsiaTheme="minorEastAsia"/>
          <w:cs/>
        </w:rPr>
        <w:t xml:space="preserve"> </w:t>
      </w:r>
      <w:r w:rsidR="00E93E5F" w:rsidRPr="0051632F">
        <w:rPr>
          <w:rFonts w:eastAsiaTheme="minorEastAsia"/>
        </w:rPr>
        <w:t xml:space="preserve">BTC </w:t>
      </w:r>
      <w:r w:rsidR="00E93E5F" w:rsidRPr="0051632F">
        <w:rPr>
          <w:rFonts w:eastAsiaTheme="minorEastAsia"/>
          <w:cs/>
        </w:rPr>
        <w:t>จะเป็นเหรียญสุดท้ายที่จะ</w:t>
      </w:r>
      <w:r w:rsidR="00E93E5F" w:rsidRPr="0051632F">
        <w:rPr>
          <w:rFonts w:hint="cs"/>
          <w:cs/>
        </w:rPr>
        <w:t xml:space="preserve">หมดมูลค่า </w:t>
      </w:r>
      <w:r w:rsidR="00E93E5F" w:rsidRPr="0051632F">
        <w:rPr>
          <w:rFonts w:eastAsiaTheme="minorEastAsia"/>
          <w:cs/>
        </w:rPr>
        <w:t>และในการถือครองหลายเหรียญเราต้องมีกระเป๋าเก็บของแต่ละเหรียญด้วย</w:t>
      </w:r>
      <w:r w:rsidR="00E93E5F" w:rsidRPr="0051632F">
        <w:rPr>
          <w:rFonts w:hint="cs"/>
          <w:cs/>
        </w:rPr>
        <w:t xml:space="preserve"> </w:t>
      </w:r>
      <w:r w:rsidR="00E93E5F" w:rsidRPr="0051632F">
        <w:rPr>
          <w:rFonts w:eastAsiaTheme="minorEastAsia"/>
          <w:cs/>
        </w:rPr>
        <w:t xml:space="preserve">และราคาเหรียญมีความผันผวนของราคา ณ ขณะนั้นจึงดีกว่าถ้าแลกเปลี่ยนมาเก็บเป็น </w:t>
      </w:r>
      <w:r w:rsidR="00E93E5F" w:rsidRPr="0051632F">
        <w:rPr>
          <w:rFonts w:eastAsiaTheme="minorEastAsia"/>
        </w:rPr>
        <w:t>BTC</w:t>
      </w:r>
      <w:r w:rsidR="00E93E5F" w:rsidRPr="0051632F">
        <w:rPr>
          <w:rFonts w:eastAsiaTheme="minorEastAsia"/>
          <w:cs/>
        </w:rPr>
        <w:t xml:space="preserve"> ซึ่งเป็นเหรียญที่มีมูลค่ามากที่สุด เราถือว่าในการขุดได้เหรียญอะไรมาก็แลก ณ ราคาที่สูงที่สุดตอนนั้นเลย</w:t>
      </w:r>
      <w:r w:rsidR="00E93E5F" w:rsidRPr="0051632F">
        <w:rPr>
          <w:rFonts w:hint="cs"/>
          <w:cs/>
        </w:rPr>
        <w:t>โดย</w:t>
      </w:r>
      <w:r w:rsidR="00E93E5F" w:rsidRPr="0051632F">
        <w:rPr>
          <w:rFonts w:eastAsiaTheme="minorEastAsia"/>
          <w:cs/>
        </w:rPr>
        <w:t xml:space="preserve">ทาง </w:t>
      </w:r>
      <w:r w:rsidRPr="0051632F">
        <w:t>Pool</w:t>
      </w:r>
      <w:r w:rsidR="00E93E5F" w:rsidRPr="0051632F">
        <w:rPr>
          <w:rFonts w:eastAsiaTheme="minorEastAsia"/>
        </w:rPr>
        <w:t xml:space="preserve"> </w:t>
      </w:r>
      <w:r w:rsidRPr="0051632F">
        <w:rPr>
          <w:rFonts w:hint="cs"/>
          <w:cs/>
        </w:rPr>
        <w:t>จะ</w:t>
      </w:r>
      <w:r w:rsidR="00E93E5F" w:rsidRPr="0051632F">
        <w:rPr>
          <w:rFonts w:eastAsiaTheme="minorEastAsia"/>
          <w:cs/>
        </w:rPr>
        <w:t>ทำการแลกเปลี่ยน</w:t>
      </w:r>
      <w:r w:rsidR="00E93E5F" w:rsidRPr="0051632F">
        <w:rPr>
          <w:rFonts w:hint="cs"/>
          <w:cs/>
        </w:rPr>
        <w:t>แล้วจ่ายมาให้เรา</w:t>
      </w:r>
      <w:r w:rsidRPr="0051632F">
        <w:rPr>
          <w:rFonts w:hint="cs"/>
          <w:cs/>
        </w:rPr>
        <w:t xml:space="preserve">ถือเป็น </w:t>
      </w:r>
      <w:r w:rsidRPr="0051632F">
        <w:t>BTC</w:t>
      </w:r>
    </w:p>
    <w:p w14:paraId="16849E5C" w14:textId="515D2C47" w:rsidR="00E93E5F" w:rsidRPr="00E65443" w:rsidRDefault="00E93E5F" w:rsidP="00DF7196">
      <w:pPr>
        <w:pStyle w:val="StyleStyle222Thisis"/>
      </w:pPr>
      <w:r w:rsidRPr="0051632F">
        <w:rPr>
          <w:rFonts w:eastAsiaTheme="minorEastAsia"/>
          <w:cs/>
        </w:rPr>
        <w:t xml:space="preserve">เหมือง </w:t>
      </w:r>
      <w:r w:rsidRPr="0051632F">
        <w:rPr>
          <w:rFonts w:eastAsiaTheme="minorEastAsia"/>
        </w:rPr>
        <w:t>(</w:t>
      </w:r>
      <w:r w:rsidRPr="0051632F">
        <w:t>Pool</w:t>
      </w:r>
      <w:r w:rsidRPr="0051632F">
        <w:rPr>
          <w:rFonts w:eastAsiaTheme="minorEastAsia"/>
        </w:rPr>
        <w:t xml:space="preserve">) </w:t>
      </w:r>
      <w:r w:rsidRPr="0051632F">
        <w:rPr>
          <w:rFonts w:eastAsiaTheme="minorEastAsia"/>
          <w:cs/>
        </w:rPr>
        <w:t xml:space="preserve">มีหลายเหมือง เช่น </w:t>
      </w:r>
      <w:r w:rsidRPr="0051632F">
        <w:rPr>
          <w:rFonts w:eastAsiaTheme="minorEastAsia"/>
        </w:rPr>
        <w:t xml:space="preserve">AntPool, F2Pool, Zpool, </w:t>
      </w:r>
      <w:r w:rsidRPr="0051632F">
        <w:rPr>
          <w:rFonts w:eastAsiaTheme="minorEastAsia"/>
          <w:cs/>
        </w:rPr>
        <w:t>ฯลฯ</w:t>
      </w:r>
      <w:r w:rsidRPr="0051632F">
        <w:rPr>
          <w:rFonts w:eastAsiaTheme="minorEastAsia"/>
        </w:rPr>
        <w:t xml:space="preserve"> </w:t>
      </w:r>
      <w:r w:rsidRPr="0051632F">
        <w:rPr>
          <w:rFonts w:eastAsiaTheme="minorEastAsia"/>
          <w:cs/>
        </w:rPr>
        <w:t xml:space="preserve">ซึ่งลักษณะก็จะขุดคล้ายๆกัน ที่ไปขุดได้หลายๆเหรียญมาแล้วแลกเปลี่ยนเก็บเป็น </w:t>
      </w:r>
      <w:r w:rsidRPr="0051632F">
        <w:rPr>
          <w:rFonts w:eastAsiaTheme="minorEastAsia"/>
        </w:rPr>
        <w:t xml:space="preserve">BTC </w:t>
      </w:r>
      <w:r w:rsidRPr="0051632F">
        <w:rPr>
          <w:rFonts w:hint="cs"/>
          <w:cs/>
        </w:rPr>
        <w:t xml:space="preserve">ให้เรา โดยเราจะนำเสนอ </w:t>
      </w:r>
      <w:r w:rsidRPr="0051632F">
        <w:t xml:space="preserve">Zpool </w:t>
      </w:r>
    </w:p>
    <w:p w14:paraId="086D50AF" w14:textId="6C018EA5" w:rsidR="00987A12" w:rsidRPr="00A53A30" w:rsidRDefault="00987A12" w:rsidP="00987A12">
      <w:pPr>
        <w:pStyle w:val="Heading3"/>
        <w:rPr>
          <w:snapToGrid/>
        </w:rPr>
      </w:pPr>
      <w:r>
        <w:t>GPU</w:t>
      </w:r>
      <w:r>
        <w:rPr>
          <w:rFonts w:hint="cs"/>
          <w:cs/>
        </w:rPr>
        <w:t xml:space="preserve"> </w:t>
      </w:r>
      <w:r>
        <w:t>(</w:t>
      </w:r>
      <w:r w:rsidRPr="001813B8">
        <w:t>Graphics</w:t>
      </w:r>
      <w:r w:rsidRPr="008A02A4">
        <w:t xml:space="preserve"> Processing </w:t>
      </w:r>
      <w:r w:rsidR="00506A84">
        <w:t>U</w:t>
      </w:r>
      <w:r w:rsidRPr="008A02A4">
        <w:t>nit</w:t>
      </w:r>
      <w:r>
        <w:t>)</w:t>
      </w:r>
    </w:p>
    <w:p w14:paraId="64BD1061" w14:textId="0D42A206" w:rsidR="00987A12" w:rsidRDefault="00987A12" w:rsidP="002B3995">
      <w:pPr>
        <w:pStyle w:val="StyleStyle222Thisis"/>
      </w:pPr>
      <w:r w:rsidRPr="00F918C7">
        <w:t>GPU</w:t>
      </w:r>
      <w:r>
        <w:t xml:space="preserve"> </w:t>
      </w:r>
      <w:r>
        <w:fldChar w:fldCharType="begin"/>
      </w:r>
      <w:r w:rsidR="000370C9">
        <w:instrText xml:space="preserve"> ADDIN EN.CITE &lt;EndNote&gt;&lt;Cite&gt;&lt;Year&gt;2016&lt;/Year&gt;&lt;RecNum&gt;6&lt;/RecNum&gt;&lt;DisplayText&gt;[6]&lt;/DisplayText&gt;&lt;record&gt;&lt;rec-number&gt;6&lt;/rec-number&gt;&lt;foreign-keys&gt;&lt;key app="EN" db-id="rd5dtpxvjeppfxe0w5g5022ae9ztpdv555vx" timestamp="0"&gt;6&lt;/key&gt;&lt;/foreign-keys&gt;&lt;ref-type name="Web Page"&gt;12&lt;/ref-type&gt;&lt;contributors&gt;&lt;/contributors&gt;&lt;titles&gt;&lt;title&gt;GPU&lt;/title&gt;&lt;/titles&gt;&lt;volume&gt;2018&lt;/volume&gt;&lt;number&gt;&lt;style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size="100%"&gt;2018&lt;/style&gt;&lt;/number&gt;&lt;dates&gt;&lt;year&gt;2016&lt;/year&gt;&lt;/dates&gt;&lt;urls&gt;&lt;related-urls&gt;&lt;url&gt;&lt;style face="normal" font="default" charset="222" size="100%"&gt;</w:instrText>
      </w:r>
      <w:r w:rsidR="000370C9">
        <w:rPr>
          <w:cs/>
        </w:rPr>
        <w:instrText>เกร็ดความรู้.</w:instrText>
      </w:r>
      <w:r w:rsidR="000370C9">
        <w:instrText>net/gpu/&lt;/style&gt;&lt;/url&gt;&lt;/related-urls&gt;&lt;/urls&gt;&lt;/record&gt;&lt;/Cite&gt;&lt;/EndNote&gt;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[6]</w:t>
      </w:r>
      <w:r>
        <w:fldChar w:fldCharType="end"/>
      </w:r>
      <w:r w:rsidRPr="00F918C7">
        <w:t xml:space="preserve"> </w:t>
      </w:r>
      <w:r w:rsidRPr="00F918C7">
        <w:rPr>
          <w:cs/>
        </w:rPr>
        <w:t xml:space="preserve">ย่อมาจาก </w:t>
      </w:r>
      <w:r w:rsidRPr="00F918C7">
        <w:t xml:space="preserve">Graphics Processing </w:t>
      </w:r>
      <w:r>
        <w:t>U</w:t>
      </w:r>
      <w:r w:rsidRPr="00F918C7">
        <w:t xml:space="preserve">nit </w:t>
      </w:r>
      <w:r w:rsidRPr="00F918C7">
        <w:rPr>
          <w:cs/>
        </w:rPr>
        <w:t xml:space="preserve">ในบางครั้งเราก็เรียกว่า </w:t>
      </w:r>
      <w:r w:rsidRPr="00F918C7">
        <w:t xml:space="preserve">VPU (Visual processing unit) </w:t>
      </w:r>
      <w:r w:rsidRPr="00F918C7">
        <w:rPr>
          <w:cs/>
        </w:rPr>
        <w:t xml:space="preserve">ซึ่งเป็นหน่วยประมวลผลด้านกราฟฟิก </w:t>
      </w:r>
      <w:r w:rsidRPr="00F918C7">
        <w:t xml:space="preserve">3 </w:t>
      </w:r>
      <w:r w:rsidRPr="00F918C7">
        <w:rPr>
          <w:cs/>
        </w:rPr>
        <w:t xml:space="preserve">มิติเราสามารถที่จะเห็น </w:t>
      </w:r>
      <w:r w:rsidRPr="00F918C7">
        <w:t xml:space="preserve">GPU </w:t>
      </w:r>
      <w:r w:rsidRPr="00F918C7">
        <w:rPr>
          <w:cs/>
        </w:rPr>
        <w:t>ได้ในการ์ดจอ</w:t>
      </w:r>
      <w:r w:rsidRPr="00F918C7">
        <w:rPr>
          <w:cs/>
        </w:rPr>
        <w:lastRenderedPageBreak/>
        <w:t>แยกที่เสียบอยู่ในเครื่องคอมพิวเตอร์หรือติดตั้งมาบนเมนบอร์ด</w:t>
      </w:r>
      <w:r>
        <w:rPr>
          <w:cs/>
        </w:rPr>
        <w:t xml:space="preserve">ซึ่ง </w:t>
      </w:r>
      <w:r>
        <w:t xml:space="preserve">GPU </w:t>
      </w:r>
      <w:r>
        <w:rPr>
          <w:cs/>
        </w:rPr>
        <w:t xml:space="preserve">ถือกำเนิดมาจากพัฒนากราฟฟิกด้านสามมิติโดยบริษัท </w:t>
      </w:r>
      <w:r>
        <w:t xml:space="preserve">AMD </w:t>
      </w:r>
      <w:r>
        <w:rPr>
          <w:cs/>
        </w:rPr>
        <w:t xml:space="preserve">และ </w:t>
      </w:r>
      <w:r>
        <w:t xml:space="preserve">nVidia </w:t>
      </w:r>
      <w:r>
        <w:rPr>
          <w:cs/>
        </w:rPr>
        <w:t>ซึ่งเป็นคู่แข่งกันในด้านการ์ดจอแสดงผลได้มีการพัฒนากราฟฟิกด้านสามมิติมาอย่างต่อเนื่องจนทำให้ในปัจจุบันการ์ดแสดงผลที่ออกมาจะต้องมีการแสดงผลแบบสามมิติเป็นมาตรฐาน</w:t>
      </w:r>
      <w:r>
        <w:rPr>
          <w:rFonts w:hint="cs"/>
          <w:cs/>
        </w:rPr>
        <w:t xml:space="preserve"> </w:t>
      </w:r>
      <w:r>
        <w:rPr>
          <w:cs/>
        </w:rPr>
        <w:t xml:space="preserve">ในปัจจุบันนี้เราอาจจะเห็นได้ว่า </w:t>
      </w:r>
      <w:r>
        <w:t xml:space="preserve">GPU </w:t>
      </w:r>
      <w:r>
        <w:rPr>
          <w:cs/>
        </w:rPr>
        <w:t>มีทั้งที่ติดตั้งมาในเมนบอร์ดและที่เป็นการ์ดจอแยกแต่ถ้าผู้ที่ใช้งานด้านกราฟฟิกสามมิติสูงๆหรือผู้ที่ต้องการเล่นเกมส์ที่มีกราฟฟิกสูงๆ</w:t>
      </w:r>
      <w:r>
        <w:t xml:space="preserve"> </w:t>
      </w:r>
      <w:r>
        <w:rPr>
          <w:cs/>
        </w:rPr>
        <w:t>อาจจะต้องใช้การ์ดจอแยกเพราะจะทำให้กราฟฟิกที่ได้ออกมาลื่นไหลมากกว่าการ์จอที่ติดตั้งมากับเมนบอร์ดหลักๆ</w:t>
      </w:r>
      <w:r>
        <w:t xml:space="preserve"> </w:t>
      </w:r>
      <w:r>
        <w:rPr>
          <w:cs/>
        </w:rPr>
        <w:t xml:space="preserve">แล้ว </w:t>
      </w:r>
      <w:r>
        <w:t xml:space="preserve">GPU </w:t>
      </w:r>
      <w:r>
        <w:rPr>
          <w:cs/>
        </w:rPr>
        <w:t xml:space="preserve">จะทำหน้าที่เหมือนกับ </w:t>
      </w:r>
      <w:r>
        <w:t xml:space="preserve">CPU </w:t>
      </w:r>
      <w:r>
        <w:rPr>
          <w:cs/>
        </w:rPr>
        <w:t xml:space="preserve">ในสมัยก่อนการประมวลผลด้านกราฟฟิกจะต้องใช้ทรัพยากรจาก </w:t>
      </w:r>
      <w:r>
        <w:t xml:space="preserve">CPU </w:t>
      </w:r>
      <w:r>
        <w:rPr>
          <w:cs/>
        </w:rPr>
        <w:t xml:space="preserve">เป็นหลัก ทำให้การทำงานของ </w:t>
      </w:r>
      <w:r>
        <w:t xml:space="preserve">CPU </w:t>
      </w:r>
      <w:r>
        <w:rPr>
          <w:cs/>
        </w:rPr>
        <w:t xml:space="preserve">หนักขึ้น แต่เมื่อมี </w:t>
      </w:r>
      <w:r>
        <w:t xml:space="preserve">GPU </w:t>
      </w:r>
      <w:r>
        <w:rPr>
          <w:cs/>
        </w:rPr>
        <w:t xml:space="preserve">การประมวลผลด้านกราฟฟิกทั้งหมดก็จะไม่ไปประมวลผลที่ </w:t>
      </w:r>
      <w:r>
        <w:t xml:space="preserve">CPU </w:t>
      </w:r>
      <w:r>
        <w:rPr>
          <w:cs/>
        </w:rPr>
        <w:t xml:space="preserve">และแต่จะมาประมวลผลที่ </w:t>
      </w:r>
      <w:r>
        <w:t xml:space="preserve">GPU </w:t>
      </w:r>
      <w:r>
        <w:rPr>
          <w:cs/>
        </w:rPr>
        <w:t xml:space="preserve">แทนเลยทำให้การแสดงผลด้านกราฟฟิกมีความลื่นไหลกว่าการใช้ </w:t>
      </w:r>
      <w:r>
        <w:t xml:space="preserve">CPU </w:t>
      </w:r>
      <w:r>
        <w:rPr>
          <w:cs/>
        </w:rPr>
        <w:t xml:space="preserve">ในการประมวลผลซึ่งทำให้การทำงานของ </w:t>
      </w:r>
      <w:r>
        <w:t xml:space="preserve">CPU </w:t>
      </w:r>
      <w:r>
        <w:rPr>
          <w:cs/>
        </w:rPr>
        <w:t>นั้นทำงานน้อยลงทำให้ความร้อนภายในเครื่องลดลงแต่การใช้การ์ดจอแยกนั้นจะทำให้อัตราการกินไฟของเครื่องคอมพิวเตอร์นั้นๆมากขึ้นเช่นกัน</w:t>
      </w:r>
    </w:p>
    <w:p w14:paraId="504E8470" w14:textId="77777777" w:rsidR="00AA5344" w:rsidRDefault="00AA5344" w:rsidP="002B3995">
      <w:pPr>
        <w:pStyle w:val="StyleStyle222Thisis"/>
      </w:pPr>
    </w:p>
    <w:p w14:paraId="442A4C07" w14:textId="7CC3855B" w:rsidR="00987A12" w:rsidRDefault="00DD48C4" w:rsidP="00DD48C4">
      <w:pPr>
        <w:pStyle w:val="30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3DFE845" wp14:editId="6FDE94C7">
            <wp:extent cx="3810532" cy="1905266"/>
            <wp:effectExtent l="19050" t="19050" r="1905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pu-cp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905266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14:paraId="25B38CE0" w14:textId="0C92BEEF" w:rsidR="00987A12" w:rsidRDefault="00AF7F36" w:rsidP="00AF7F36">
      <w:pPr>
        <w:pStyle w:val="Caption"/>
      </w:pPr>
      <w:bookmarkStart w:id="42" w:name="_Toc526980666"/>
      <w:bookmarkStart w:id="43" w:name="_Toc8738554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5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t>CPU</w:t>
      </w:r>
      <w:r w:rsidR="00987A12" w:rsidRPr="00A13CF9">
        <w:t>/</w:t>
      </w:r>
      <w:r w:rsidR="00987A12">
        <w:t>GPU</w:t>
      </w:r>
      <w:r w:rsidR="00987A12" w:rsidRPr="00A13CF9">
        <w:t xml:space="preserve"> </w:t>
      </w:r>
      <w:r w:rsidR="00987A12">
        <w:t>A</w:t>
      </w:r>
      <w:r w:rsidR="00987A12" w:rsidRPr="00A13CF9">
        <w:t xml:space="preserve">rchitecture </w:t>
      </w:r>
      <w:r w:rsidR="00987A12">
        <w:t>C</w:t>
      </w:r>
      <w:r w:rsidR="00987A12" w:rsidRPr="00A13CF9">
        <w:t>omparison</w:t>
      </w:r>
      <w:bookmarkEnd w:id="42"/>
      <w:r w:rsidR="0094290A">
        <w:t xml:space="preserve"> </w:t>
      </w:r>
      <w:r w:rsidR="0094290A">
        <w:fldChar w:fldCharType="begin"/>
      </w:r>
      <w:r w:rsidR="0094290A">
        <w:instrText xml:space="preserve"> ADDIN EN.CITE &lt;EndNote&gt;&lt;Cite&gt;&lt;Year&gt;2016&lt;/Year&gt;&lt;RecNum&gt;6&lt;/RecNum&gt;&lt;DisplayText&gt;[6]&lt;/DisplayText&gt;&lt;record&gt;&lt;rec-number&gt;6&lt;/rec-number&gt;&lt;foreign-keys&gt;&lt;key app="EN" db-id="rd5dtpxvjeppfxe0w5g5022ae9ztpdv555vx" timestamp="0"&gt;6&lt;/key&gt;&lt;/foreign-keys&gt;&lt;ref-type name="Web Page"&gt;12&lt;/ref-type&gt;&lt;contributors&gt;&lt;/contributors&gt;&lt;titles&gt;&lt;title&gt;GPU&lt;/title&gt;&lt;/titles&gt;&lt;volume&gt;2018&lt;/volume&gt;&lt;number&gt;&lt;style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size="100%"&gt;2018&lt;/style&gt;&lt;/number&gt;&lt;dates&gt;&lt;year&gt;2016&lt;/year&gt;&lt;/dates&gt;&lt;urls&gt;&lt;related-urls&gt;&lt;url&gt;&lt;style face="normal" font="default" charset="222" size="100%"&gt;</w:instrText>
      </w:r>
      <w:r w:rsidR="0094290A">
        <w:rPr>
          <w:cs/>
        </w:rPr>
        <w:instrText>เกร็ดความรู้.</w:instrText>
      </w:r>
      <w:r w:rsidR="0094290A">
        <w:instrText>net/gpu/&lt;/style&gt;&lt;/url&gt;&lt;/related-urls&gt;&lt;/urls&gt;&lt;/record&gt;&lt;/Cite&gt;&lt;/EndNote&gt;</w:instrText>
      </w:r>
      <w:r w:rsidR="0094290A">
        <w:fldChar w:fldCharType="separate"/>
      </w:r>
      <w:r w:rsidR="0094290A">
        <w:t>[6]</w:t>
      </w:r>
      <w:bookmarkEnd w:id="43"/>
      <w:r w:rsidR="0094290A">
        <w:fldChar w:fldCharType="end"/>
      </w:r>
    </w:p>
    <w:p w14:paraId="2CC6F0BC" w14:textId="77777777" w:rsidR="00FB3510" w:rsidRPr="00FB3510" w:rsidRDefault="00FB3510" w:rsidP="00FB3510"/>
    <w:p w14:paraId="7430292A" w14:textId="77777777" w:rsidR="00987A12" w:rsidRDefault="00987A12" w:rsidP="002B3995">
      <w:pPr>
        <w:pStyle w:val="StyleStyle222Thisis"/>
      </w:pPr>
      <w:r>
        <w:rPr>
          <w:cs/>
        </w:rPr>
        <w:t xml:space="preserve">ประโยชน์ของ </w:t>
      </w:r>
      <w:r>
        <w:t xml:space="preserve">GPU (Graphics Processing Unit) </w:t>
      </w:r>
      <w:r>
        <w:rPr>
          <w:cs/>
        </w:rPr>
        <w:t xml:space="preserve">ที่เห็นได้ชัดเลยก็คือการแสดงผลกราฟฟิกด้าน 3 มิตินั้นมีความสวยงามมากขึ้นและการใช้ </w:t>
      </w:r>
      <w:r>
        <w:t xml:space="preserve">GPU </w:t>
      </w:r>
      <w:r>
        <w:rPr>
          <w:cs/>
        </w:rPr>
        <w:t>จะเป็นการแบ่งเบาภาระการทำงานของซีพียู (</w:t>
      </w:r>
      <w:r>
        <w:t xml:space="preserve">CPU) </w:t>
      </w:r>
      <w:r>
        <w:rPr>
          <w:cs/>
        </w:rPr>
        <w:t>ทำให้ซีพียูมีอายุการใช้งานที่นานขึ้น</w:t>
      </w:r>
      <w:r>
        <w:t xml:space="preserve"> GPU</w:t>
      </w:r>
      <w:r>
        <w:rPr>
          <w:rFonts w:hint="cs"/>
          <w:cs/>
        </w:rPr>
        <w:t xml:space="preserve"> </w:t>
      </w:r>
      <w:r>
        <w:rPr>
          <w:cs/>
        </w:rPr>
        <w:t xml:space="preserve">ช่วยให้อุปกรณ์อิเล็กทรอนิกส์ต่างๆสามารถที่จะพัฒนาด้านกราฟฟิกได้มากขึ้นอาทิ โทรศัพท์มือถือสมาร์ทโฟนที่เดี๋ยวนี้ได้มีการใช้ </w:t>
      </w:r>
      <w:r>
        <w:t xml:space="preserve">GPU </w:t>
      </w:r>
      <w:r>
        <w:rPr>
          <w:cs/>
        </w:rPr>
        <w:t xml:space="preserve">ในการประมวลผลด้านกราฟฟิก 3 มิติแม้กระทั่งเครื่องเล่นเกมก็มีการใช้งาน </w:t>
      </w:r>
      <w:r>
        <w:t xml:space="preserve">GPU </w:t>
      </w:r>
      <w:r>
        <w:rPr>
          <w:cs/>
        </w:rPr>
        <w:t xml:space="preserve">ในการประมวลผลเพื่อให้ภาพที่ออกมาสมจริงมากยิ่งขึ้นในปัจจุบันการแสดงผลกราฟฟิก 3 มิติเป็นเรื่องที่ใกล้ตัวเราอย่างมากเราควรที่จะรู้และเลือกใช้งาน </w:t>
      </w:r>
      <w:r>
        <w:t xml:space="preserve">GPU </w:t>
      </w:r>
      <w:r>
        <w:rPr>
          <w:cs/>
        </w:rPr>
        <w:t xml:space="preserve">ตามความต้องการมากว่า เช่น ถ้าเราไม่จำเป็นต้องใช้งานกราฟฟิกที่ละเอียดเราควรเลือก </w:t>
      </w:r>
      <w:r>
        <w:t xml:space="preserve">GPU </w:t>
      </w:r>
      <w:r>
        <w:rPr>
          <w:cs/>
        </w:rPr>
        <w:t>ที่ติดตั้งมากับเมนบอร์ดซึ่งจะช่วยประหยัดเงินในกระเป๋าและค่าไฟฟ้าได้อีกเยอะเลยทีเดียว</w:t>
      </w:r>
    </w:p>
    <w:p w14:paraId="76A82E82" w14:textId="7C1F3C2C" w:rsidR="00987A12" w:rsidRPr="007B572B" w:rsidRDefault="00987A12" w:rsidP="00987A12">
      <w:pPr>
        <w:pStyle w:val="Heading3"/>
      </w:pPr>
      <w:r>
        <w:lastRenderedPageBreak/>
        <w:t xml:space="preserve">ASIC </w:t>
      </w:r>
      <w:r>
        <w:rPr>
          <w:rFonts w:hint="cs"/>
          <w:cs/>
        </w:rPr>
        <w:t>(</w:t>
      </w:r>
      <w:r>
        <w:t>Application-Specifi</w:t>
      </w:r>
      <w:r w:rsidR="00296AE5">
        <w:t>c</w:t>
      </w:r>
      <w:r>
        <w:t xml:space="preserve"> Integrated Circuit</w:t>
      </w:r>
      <w:r>
        <w:rPr>
          <w:rFonts w:hint="cs"/>
          <w:cs/>
        </w:rPr>
        <w:t>)</w:t>
      </w:r>
    </w:p>
    <w:p w14:paraId="2D0D33FA" w14:textId="52CD7774" w:rsidR="00987A12" w:rsidRDefault="00987A12" w:rsidP="002B3995">
      <w:pPr>
        <w:pStyle w:val="StyleStyle222Thisis"/>
      </w:pPr>
      <w:r>
        <w:t xml:space="preserve">ASIC </w:t>
      </w:r>
      <w:r>
        <w:fldChar w:fldCharType="begin"/>
      </w:r>
      <w:r w:rsidR="0094290A">
        <w:instrText xml:space="preserve"> ADDIN EN.CITE &lt;EndNote&gt;&lt;Cite&gt;&lt;Year&gt;2018&lt;/Year&gt;&lt;RecNum&gt;7&lt;/RecNum&gt;&lt;DisplayText&gt;[7]&lt;/DisplayText&gt;&lt;record&gt;&lt;rec-number&gt;7&lt;/rec-number&gt;&lt;foreign-keys&gt;&lt;key app="EN" db-id="rd5dtpxvjeppfxe0w5g5022ae9ztpdv555vx" timestamp="0"&gt;7&lt;/key&gt;&lt;/foreign-keys&gt;&lt;ref-type name="Web Page"&gt;12&lt;/ref-type&gt;&lt;contributors&gt;&lt;/contributors&gt;&lt;titles&gt;&lt;title&gt;ASIC&lt;/title&gt;&lt;/titles&gt;&lt;number&gt;&lt;style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size="100%"&gt;masternodelibrary.com/&lt;/style&gt;&lt;style face="normal" font="default" charset="222" size="100%"&gt;</w:instrText>
      </w:r>
      <w:r w:rsidR="0094290A">
        <w:rPr>
          <w:cs/>
        </w:rPr>
        <w:instrText>สารานุกรม-</w:instrText>
      </w:r>
      <w:r w:rsidR="0094290A">
        <w:instrText>cryptocurrency/asic/#en-2748-1&lt;/style&gt;&lt;/url&gt;&lt;/related-urls&gt;&lt;/urls&gt;&lt;/record&gt;&lt;/Cite&gt;&lt;/EndNote&gt;</w:instrText>
      </w:r>
      <w:r>
        <w:fldChar w:fldCharType="separate"/>
      </w:r>
      <w:r w:rsidR="0094290A">
        <w:rPr>
          <w:noProof/>
        </w:rPr>
        <w:t>[7]</w:t>
      </w:r>
      <w:r>
        <w:fldChar w:fldCharType="end"/>
      </w:r>
      <w:r>
        <w:t xml:space="preserve"> </w:t>
      </w:r>
      <w:r>
        <w:rPr>
          <w:cs/>
        </w:rPr>
        <w:t xml:space="preserve">ย่อมาจาก </w:t>
      </w:r>
      <w:r>
        <w:t>Application-</w:t>
      </w:r>
      <w:r w:rsidRPr="00296AE5">
        <w:t>Specifi</w:t>
      </w:r>
      <w:r w:rsidR="004E333B" w:rsidRPr="00296AE5">
        <w:t>c</w:t>
      </w:r>
      <w:r>
        <w:t xml:space="preserve"> Integrated Circuit </w:t>
      </w:r>
      <w:r>
        <w:rPr>
          <w:cs/>
        </w:rPr>
        <w:t xml:space="preserve">คือ คอมพิวเตอร์ขนาดเล็กที่สร้างขึ้นมาเพื่อใช้เฉพาะวัตถุประสงค์ 1 ซึ่งในกรณีนี้คือ การใช้ทำเหมือง </w:t>
      </w:r>
      <w:r>
        <w:t xml:space="preserve">Cryptocurrency </w:t>
      </w:r>
      <w:r>
        <w:rPr>
          <w:cs/>
        </w:rPr>
        <w:t xml:space="preserve">โดย </w:t>
      </w:r>
      <w:r>
        <w:t xml:space="preserve">ASIC miner </w:t>
      </w:r>
      <w:r>
        <w:rPr>
          <w:cs/>
        </w:rPr>
        <w:t xml:space="preserve">จะประกอบด้วย </w:t>
      </w:r>
      <w:r>
        <w:t xml:space="preserve">ASIC Chip </w:t>
      </w:r>
      <w:r>
        <w:rPr>
          <w:cs/>
        </w:rPr>
        <w:t xml:space="preserve">แหล่งพลังงาน พัดลม และโปรแกรมขุดเหมืองโดยจะเรียกว่า </w:t>
      </w:r>
      <w:r>
        <w:t xml:space="preserve">Mining Rig </w:t>
      </w:r>
      <w:r>
        <w:rPr>
          <w:cs/>
        </w:rPr>
        <w:t xml:space="preserve">ในโลกของการขุด </w:t>
      </w:r>
      <w:r>
        <w:t xml:space="preserve">Bitcoin </w:t>
      </w:r>
      <w:r>
        <w:rPr>
          <w:cs/>
        </w:rPr>
        <w:t xml:space="preserve">เครื่องขุด </w:t>
      </w:r>
      <w:r>
        <w:t xml:space="preserve">ASIC </w:t>
      </w:r>
      <w:r>
        <w:rPr>
          <w:cs/>
        </w:rPr>
        <w:t xml:space="preserve">เป็นพัฒนาการที่เกิดขึ้นหลังจากการขุดโดยใช้ </w:t>
      </w:r>
      <w:r>
        <w:t xml:space="preserve">CPU, GPU </w:t>
      </w:r>
      <w:r>
        <w:rPr>
          <w:cs/>
        </w:rPr>
        <w:t xml:space="preserve">และ </w:t>
      </w:r>
      <w:r>
        <w:t xml:space="preserve">FPGA </w:t>
      </w:r>
      <w:r>
        <w:rPr>
          <w:cs/>
        </w:rPr>
        <w:t>ซึ่งสามารถทำงานในการขุดได้มีประสิทธิภาพมากกว่า ทั้งในแง่ของความเร็วและการใช้พลังงาน</w:t>
      </w:r>
    </w:p>
    <w:p w14:paraId="6E8FD64F" w14:textId="77777777" w:rsidR="00987A12" w:rsidRDefault="00987A12" w:rsidP="00987A12">
      <w:pPr>
        <w:pStyle w:val="Heading3"/>
      </w:pPr>
      <w:r>
        <w:t>Block Chain</w:t>
      </w:r>
    </w:p>
    <w:p w14:paraId="4A203388" w14:textId="0CBA6D4E" w:rsidR="00987A12" w:rsidRDefault="00987A12" w:rsidP="00671CA1">
      <w:pPr>
        <w:pStyle w:val="StyleStyle222Thisis"/>
      </w:pPr>
      <w:r>
        <w:t>B</w:t>
      </w:r>
      <w:r w:rsidRPr="004D316C">
        <w:t xml:space="preserve">lock </w:t>
      </w:r>
      <w:r>
        <w:t>C</w:t>
      </w:r>
      <w:r w:rsidRPr="004D316C">
        <w:t>hain</w:t>
      </w:r>
      <w:r>
        <w:t xml:space="preserve"> </w:t>
      </w:r>
      <w:r>
        <w:fldChar w:fldCharType="begin"/>
      </w:r>
      <w:r w:rsidR="0094290A">
        <w:instrText xml:space="preserve"> ADDIN EN.CITE &lt;EndNote&gt;&lt;Cite&gt;&lt;Year&gt;2016&lt;/Year&gt;&lt;RecNum&gt;18&lt;/RecNum&gt;&lt;DisplayText&gt;[8]&lt;/DisplayText&gt;&lt;record&gt;&lt;rec-number&gt;18&lt;/rec-number&gt;&lt;foreign-keys&gt;&lt;key app="EN" db-id="rd5dtpxvjeppfxe0w5g5022ae9ztpdv555vx" timestamp="0"&gt;18&lt;/key&gt;&lt;/foreign-keys&gt;&lt;ref-type name="Web Page"&gt;12&lt;/ref-type&gt;&lt;contributors&gt;&lt;/contributors&gt;&lt;titles&gt;&lt;title&gt;BlockChain&lt;/title&gt;&lt;/titles&gt;&lt;volume&gt;2018&lt;/volume&gt;&lt;number&gt;&lt;style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size="100%"&gt;2018&lt;/style&gt;&lt;/number&gt;&lt;dates&gt;&lt;year&gt;2016&lt;/year&gt;&lt;/dates&gt;&lt;urls&gt;&lt;related-urls&gt;&lt;url&gt;nuuneoi.com/blog/blog.php?read_id=900&lt;/url&gt;&lt;/related-urls&gt;&lt;/urls&gt;&lt;/record&gt;&lt;/Cite&gt;&lt;/EndNote&gt;</w:instrText>
      </w:r>
      <w:r>
        <w:fldChar w:fldCharType="separate"/>
      </w:r>
      <w:r w:rsidR="0094290A">
        <w:rPr>
          <w:noProof/>
        </w:rPr>
        <w:t>[8]</w:t>
      </w:r>
      <w:r>
        <w:fldChar w:fldCharType="end"/>
      </w:r>
      <w:r w:rsidRPr="004D316C">
        <w:t xml:space="preserve"> </w:t>
      </w:r>
      <w:r w:rsidRPr="004D316C">
        <w:rPr>
          <w:cs/>
        </w:rPr>
        <w:t>คือเทคโนโลยีซอฟต์</w:t>
      </w:r>
      <w:r>
        <w:rPr>
          <w:rFonts w:hint="cs"/>
          <w:cs/>
        </w:rPr>
        <w:t>แวร์</w:t>
      </w:r>
      <w:r w:rsidRPr="004D316C">
        <w:rPr>
          <w:cs/>
        </w:rPr>
        <w:t>แบบเพียร์ทูเพียร์ (เชื่อมต่อแบบโครงข่ายโดยตรงระหว่างเครื่องคอมพิวเตอร์</w:t>
      </w:r>
      <w:r>
        <w:rPr>
          <w:rFonts w:hint="cs"/>
          <w:cs/>
        </w:rPr>
        <w:t>ที่</w:t>
      </w:r>
      <w:r w:rsidRPr="004D316C">
        <w:rPr>
          <w:cs/>
        </w:rPr>
        <w:t xml:space="preserve">ไม่มีคนกลาง) ที่ปกป้องข้อมูลโดยที่ไม่อนุญาตให้ใครปลอมหรือเปลี่ยนได้ </w:t>
      </w:r>
      <w:r w:rsidRPr="004D316C">
        <w:t>Block</w:t>
      </w:r>
      <w:r>
        <w:t xml:space="preserve"> </w:t>
      </w:r>
      <w:r w:rsidRPr="004D316C">
        <w:t xml:space="preserve">Chain </w:t>
      </w:r>
      <w:r w:rsidRPr="004D316C">
        <w:rPr>
          <w:cs/>
        </w:rPr>
        <w:t>ถูกคิดค้นขึ้นเพื่อใช้สร้างสกุลเงินดิจิทัลต่างๆ รวมถึง บิทคอยน์ (</w:t>
      </w:r>
      <w:r w:rsidRPr="004D316C">
        <w:t>B</w:t>
      </w:r>
      <w:r>
        <w:t>itcoin</w:t>
      </w:r>
      <w:r w:rsidRPr="004D316C">
        <w:t xml:space="preserve">) </w:t>
      </w:r>
      <w:r w:rsidRPr="004D316C">
        <w:rPr>
          <w:cs/>
        </w:rPr>
        <w:t>และไม่ใช่แค่สกุลเงินดิจิทัลเท่านั้น</w:t>
      </w:r>
      <w:r>
        <w:t xml:space="preserve"> </w:t>
      </w:r>
      <w:r w:rsidRPr="004D316C">
        <w:rPr>
          <w:cs/>
        </w:rPr>
        <w:t xml:space="preserve">ยังมีบริการลายเซ็นออนไลน์ หุ้น เพลง หรือศิลปะต่างๆ ระบบลงคะแนน และแอปพลิเคชันอื่นๆอีกมาก เรียกได้ว่า </w:t>
      </w:r>
      <w:r w:rsidRPr="004D316C">
        <w:t>Block</w:t>
      </w:r>
      <w:r>
        <w:t xml:space="preserve"> </w:t>
      </w:r>
      <w:r w:rsidRPr="004D316C">
        <w:t>Chain</w:t>
      </w:r>
      <w:r w:rsidR="00671CA1">
        <w:t xml:space="preserve"> </w:t>
      </w:r>
      <w:r>
        <w:rPr>
          <w:rFonts w:hint="cs"/>
          <w:cs/>
        </w:rPr>
        <w:t>หรือก็</w:t>
      </w:r>
      <w:r w:rsidRPr="00040698">
        <w:rPr>
          <w:cs/>
        </w:rPr>
        <w:t>คือรูปแบบการเก็บข้อมูล (</w:t>
      </w:r>
      <w:r w:rsidRPr="00040698">
        <w:t xml:space="preserve">Database) </w:t>
      </w:r>
      <w:r w:rsidRPr="00040698">
        <w:rPr>
          <w:cs/>
        </w:rPr>
        <w:t>แบบหนึ่งของระบบที่ไม่มีศูนย์กลางแต่เชื่อถือได้และโกงยาก</w:t>
      </w:r>
      <w:r>
        <w:rPr>
          <w:rFonts w:hint="cs"/>
          <w:cs/>
        </w:rPr>
        <w:t xml:space="preserve"> เป็น</w:t>
      </w:r>
      <w:r w:rsidRPr="00040698">
        <w:rPr>
          <w:cs/>
        </w:rPr>
        <w:t>การให้ทุกคนถือเอกสารชุดเดียวกัน เมื่อมีการอัปเดตก็จะอัปเดตด้วยกัน โดยมั่นใจได้ว่าเอกสารเหล่านั้นเชื่อถือได้แน่นอนไม่มีการปลอมแปลง</w:t>
      </w:r>
    </w:p>
    <w:p w14:paraId="66FFFBB0" w14:textId="77777777" w:rsidR="00671CA1" w:rsidRDefault="00671CA1" w:rsidP="00671CA1">
      <w:pPr>
        <w:pStyle w:val="StyleStyle222Thisis"/>
      </w:pPr>
    </w:p>
    <w:p w14:paraId="6167F386" w14:textId="7A4A73AC" w:rsidR="005353FC" w:rsidRDefault="005353FC" w:rsidP="00AA5344">
      <w:pPr>
        <w:pStyle w:val="StyleStyle222Thisis"/>
        <w:ind w:firstLine="0"/>
        <w:jc w:val="center"/>
      </w:pPr>
      <w:r w:rsidRPr="005353FC">
        <w:rPr>
          <w:noProof/>
        </w:rPr>
        <w:drawing>
          <wp:inline distT="0" distB="0" distL="0" distR="0" wp14:anchorId="2AF06B9B" wp14:editId="040247B4">
            <wp:extent cx="4752975" cy="335665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1538" cy="338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59F5" w14:textId="4BED26A8" w:rsidR="005353FC" w:rsidRPr="005353FC" w:rsidRDefault="005353FC" w:rsidP="00751772">
      <w:pPr>
        <w:pStyle w:val="Caption"/>
      </w:pPr>
      <w:bookmarkStart w:id="44" w:name="_Toc8738555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6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5353FC">
        <w:rPr>
          <w:cs/>
        </w:rPr>
        <w:t>วิธีทำงานแบบกระจายศูนย์ของบล็อกเชน</w:t>
      </w:r>
      <w:r w:rsidR="00191C84">
        <w:t xml:space="preserve"> </w:t>
      </w:r>
      <w:r w:rsidR="00191C84">
        <w:fldChar w:fldCharType="begin"/>
      </w:r>
      <w:r w:rsidR="00191C84">
        <w:instrText xml:space="preserve"> ADDIN EN.CITE &lt;EndNote&gt;&lt;Cite&gt;&lt;Year&gt;2016&lt;/Year&gt;&lt;RecNum&gt;27&lt;/RecNum&gt;&lt;DisplayText&gt;[9]&lt;/DisplayText&gt;&lt;record&gt;&lt;rec-number&gt;27&lt;/rec-number&gt;&lt;foreign-keys&gt;&lt;key app="EN" db-id="rd5dtpxvjeppfxe0w5g5022ae9ztpdv555vx" timestamp="1552742719"&gt;27&lt;/key&gt;&lt;/foreign-keys&gt;&lt;ref-type name="Web Page"&gt;12&lt;/ref-type&gt;&lt;contributors&gt;&lt;/contributors&gt;&lt;titles&gt;&lt;title&gt;&lt;style face="normal" font="default" charset="222" size="100%"&gt;Block&lt;/style&gt;&lt;style face="normal" font="default" size="100%"&gt;C&lt;/style&gt;&lt;style face="normal" font="default" charset="222" size="100%"&gt;hain&lt;/style&gt;&lt;style face="normal" font="default" size="100%"&gt;_2&lt;/style&gt;&lt;/title&gt;&lt;/titles&gt;&lt;volume&gt;2019&lt;/volume&gt;&lt;number&gt;16 February 2019&lt;/number&gt;&lt;dates&gt;&lt;year&gt;2016&lt;/year&gt;&lt;/dates&gt;&lt;urls&gt;&lt;related-urls&gt;&lt;url&gt;thaipublica.org/2016/07/blockchain-revolution/&lt;/url&gt;&lt;/related-urls&gt;&lt;/urls&gt;&lt;/record&gt;&lt;/Cite&gt;&lt;/EndNote&gt;</w:instrText>
      </w:r>
      <w:r w:rsidR="00191C84">
        <w:fldChar w:fldCharType="separate"/>
      </w:r>
      <w:r w:rsidR="00191C84">
        <w:t>[9]</w:t>
      </w:r>
      <w:bookmarkEnd w:id="44"/>
      <w:r w:rsidR="00191C84">
        <w:fldChar w:fldCharType="end"/>
      </w:r>
    </w:p>
    <w:p w14:paraId="675BEFA3" w14:textId="566664A5" w:rsidR="009E3498" w:rsidRDefault="00DB34F6" w:rsidP="001B2F7F">
      <w:pPr>
        <w:pStyle w:val="StyleStyle222Thisis"/>
      </w:pPr>
      <w:r>
        <w:rPr>
          <w:cs/>
        </w:rPr>
        <w:lastRenderedPageBreak/>
        <w:t>เนื่องจากบล็อกเชนมีขนาดมหึมาเพราะบันทึกธุรกรรมทั้งหมดตั้งแต่ครั้งแรกจนปัจจุบัน นั่นแปลว่าแฮ็คเกอร์ที่อยากจะแฮ็คบล็อกเชนจะต้องใช้พลังประมวลผลสูงมาก มากกว่าโหนดครึ่งหนึ่งของบล็อกเชนทั้งหมดรวมกัน ซึ่งก็เป็นไปได้ยากเพราะมีต้นทุนสูงลิบ ด้วยเหตุนี้เครือข่ายบล็อกเชนจึงมีความปลอดภัยสูงยิ่ง</w:t>
      </w:r>
      <w:r w:rsidR="001B2F7F">
        <w:t xml:space="preserve"> </w:t>
      </w:r>
      <w:r>
        <w:rPr>
          <w:cs/>
        </w:rPr>
        <w:t>วิธีสร้างแฮชของโหนด “นักขุด” ถูกออกแบบมาให้ใช้ทรัพยากร (พลังประมวลผล และไฟฟ้าที่ป้อนคอมพิวเตอร์) สูงมากและทำยาก แต่โหนดนักขุด (หรือพูดให้ชัดกว่าคือ คนหรือบริษัทที่เป็นเจ้าของโหนดนักขุด) ได้แรงจูงใจจากการได้ค่าธรรมเนียมหรือผลตอบแทนจากการสร้างแฮช ในกรณีของบิตคอย์น์บล็อกเชน แรงจูงใจนั้นอยู่ในรูปของบิตคอย์น์ซึ่งจะออกใหม่เป็น “รางวัล” ให้กับโหนดนั้นๆ</w:t>
      </w:r>
      <w:r w:rsidR="001B2F7F">
        <w:t xml:space="preserve"> </w:t>
      </w:r>
      <w:r>
        <w:rPr>
          <w:cs/>
        </w:rPr>
        <w:t>การได้บิตคอย์น์เป็นรางวัลนอกจากจะสร้างแรงจูงใจให้คนช่วยกันดูแลระบบให้มีความปลอดภัยแล้ว ยังเป็นวิธีเพิ่มปริมาณเงินในระบบแบบ “กระจายศูนย์” คือไม่มีธนาคารกลางคอยตัดสินใจ</w:t>
      </w:r>
    </w:p>
    <w:p w14:paraId="5065D640" w14:textId="3E59CF48" w:rsidR="00987A12" w:rsidRDefault="00796748" w:rsidP="00987A12">
      <w:pPr>
        <w:pStyle w:val="Heading3"/>
      </w:pPr>
      <w:r>
        <w:t>NiceHash</w:t>
      </w:r>
    </w:p>
    <w:p w14:paraId="6DD93A07" w14:textId="77777777" w:rsidR="00987A12" w:rsidRDefault="00987A12" w:rsidP="00987A12">
      <w:pPr>
        <w:jc w:val="center"/>
      </w:pPr>
      <w:r w:rsidRPr="00EB7537">
        <w:rPr>
          <w:noProof/>
        </w:rPr>
        <w:drawing>
          <wp:inline distT="0" distB="0" distL="0" distR="0" wp14:anchorId="6F3C5033" wp14:editId="7FEC91A6">
            <wp:extent cx="3597957" cy="2314575"/>
            <wp:effectExtent l="19050" t="19050" r="215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97957" cy="231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40425" w14:textId="075E7CB1" w:rsidR="00987A12" w:rsidRDefault="00713E07" w:rsidP="00713E07">
      <w:pPr>
        <w:pStyle w:val="Caption"/>
      </w:pPr>
      <w:bookmarkStart w:id="45" w:name="_Toc526980667"/>
      <w:bookmarkStart w:id="46" w:name="_Toc8738556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7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rFonts w:hint="cs"/>
          <w:cs/>
        </w:rPr>
        <w:t xml:space="preserve">แสดงการทำงานของ </w:t>
      </w:r>
      <w:r w:rsidR="00796748">
        <w:t>NiceHash</w:t>
      </w:r>
      <w:bookmarkEnd w:id="45"/>
      <w:r w:rsidR="0094290A">
        <w:t xml:space="preserve"> </w:t>
      </w:r>
      <w:r w:rsidR="0094290A">
        <w:fldChar w:fldCharType="begin"/>
      </w:r>
      <w:r w:rsidR="00191C84">
        <w:instrText xml:space="preserve"> ADDIN EN.CITE &lt;EndNote&gt;&lt;Cite&gt;&lt;Year&gt;2017&lt;/Year&gt;&lt;RecNum&gt;17&lt;/RecNum&gt;&lt;DisplayText&gt;[10]&lt;/DisplayText&gt;&lt;record&gt;&lt;rec-number&gt;17&lt;/rec-number&gt;&lt;foreign-keys&gt;&lt;key app="EN" db-id="rd5dtpxvjeppfxe0w5g5022ae9ztpdv555vx" timestamp="0"&gt;17&lt;/key&gt;&lt;/foreign-keys&gt;&lt;ref-type name="Web Page"&gt;12&lt;/ref-type&gt;&lt;contributors&gt;&lt;/contributors&gt;&lt;titles&gt;&lt;title&gt;&lt;style face="normal" font="default" size="12"&gt;Nicehash&lt;/style&gt;&lt;/title&gt;&lt;/titles&gt;&lt;volume&gt;2018&lt;/volume&gt;&lt;number&gt;&lt;style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size="100%"&gt;siamblockchain.com/2017/11/01/&lt;/style&gt;&lt;style face="normal" font="default" charset="222" size="100%"&gt;</w:instrText>
      </w:r>
      <w:r w:rsidR="00191C84">
        <w:rPr>
          <w:cs/>
        </w:rPr>
        <w:instrText>วิธี-ใช้-</w:instrText>
      </w:r>
      <w:r w:rsidR="00191C84">
        <w:instrText>nicehash/&lt;/style&gt;&lt;/url&gt;&lt;/related-urls&gt;&lt;/urls&gt;&lt;/record&gt;&lt;/Cite&gt;&lt;/EndNote&gt;</w:instrText>
      </w:r>
      <w:r w:rsidR="0094290A">
        <w:fldChar w:fldCharType="separate"/>
      </w:r>
      <w:r w:rsidR="00191C84">
        <w:t>[10]</w:t>
      </w:r>
      <w:bookmarkEnd w:id="46"/>
      <w:r w:rsidR="0094290A">
        <w:fldChar w:fldCharType="end"/>
      </w:r>
    </w:p>
    <w:p w14:paraId="249C2CC8" w14:textId="77777777" w:rsidR="00FB3510" w:rsidRPr="00FB3510" w:rsidRDefault="00FB3510" w:rsidP="00FB3510"/>
    <w:p w14:paraId="666FE4F8" w14:textId="7482909D" w:rsidR="00987A12" w:rsidRDefault="00796748" w:rsidP="002B3995">
      <w:pPr>
        <w:pStyle w:val="StyleStyle222Thisis"/>
      </w:pPr>
      <w:r>
        <w:t>NiceHash</w:t>
      </w:r>
      <w:r w:rsidR="00987A12">
        <w:t xml:space="preserve"> </w:t>
      </w:r>
      <w:r w:rsidR="00987A12">
        <w:fldChar w:fldCharType="begin"/>
      </w:r>
      <w:r w:rsidR="00191C84">
        <w:instrText xml:space="preserve"> ADDIN EN.CITE &lt;EndNote&gt;&lt;Cite&gt;&lt;Year&gt;2017&lt;/Year&gt;&lt;RecNum&gt;17&lt;/RecNum&gt;&lt;DisplayText&gt;[10]&lt;/DisplayText&gt;&lt;record&gt;&lt;rec-number&gt;17&lt;/rec-number&gt;&lt;foreign-keys&gt;&lt;key app="EN" db-id="rd5dtpxvjeppfxe0w5g5022ae9ztpdv555vx" timestamp="0"&gt;17&lt;/key&gt;&lt;/foreign-keys&gt;&lt;ref-type name="Web Page"&gt;12&lt;/ref-type&gt;&lt;contributors&gt;&lt;/contributors&gt;&lt;titles&gt;&lt;title&gt;&lt;style face="normal" font="default" size="12"&gt;Nicehash&lt;/style&gt;&lt;/title&gt;&lt;/titles&gt;&lt;volume&gt;2018&lt;/volume&gt;&lt;number&gt;&lt;style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size="100%"&gt;siamblockchain.com/2017/11/01/&lt;/style&gt;&lt;style face="normal" font="default" charset="222" size="100%"&gt;</w:instrText>
      </w:r>
      <w:r w:rsidR="00191C84">
        <w:rPr>
          <w:cs/>
        </w:rPr>
        <w:instrText>วิธี-ใช้-</w:instrText>
      </w:r>
      <w:r w:rsidR="00191C84">
        <w:instrText>nicehash/&lt;/style&gt;&lt;/url&gt;&lt;/related-urls&gt;&lt;/urls&gt;&lt;/record&gt;&lt;/Cite&gt;&lt;/EndNote&gt;</w:instrText>
      </w:r>
      <w:r w:rsidR="00987A12">
        <w:fldChar w:fldCharType="separate"/>
      </w:r>
      <w:r w:rsidR="00191C84">
        <w:rPr>
          <w:noProof/>
        </w:rPr>
        <w:t>[10]</w:t>
      </w:r>
      <w:r w:rsidR="00987A12">
        <w:fldChar w:fldCharType="end"/>
      </w:r>
      <w:r w:rsidR="00987A12" w:rsidRPr="00EB7537">
        <w:t xml:space="preserve"> </w:t>
      </w:r>
      <w:r w:rsidR="00987A12" w:rsidRPr="00EB7537">
        <w:rPr>
          <w:cs/>
        </w:rPr>
        <w:t>นั</w:t>
      </w:r>
      <w:r w:rsidR="00987A12">
        <w:rPr>
          <w:rFonts w:hint="cs"/>
          <w:cs/>
        </w:rPr>
        <w:t>้น</w:t>
      </w:r>
      <w:r w:rsidR="00987A12" w:rsidRPr="00EB7537">
        <w:rPr>
          <w:cs/>
        </w:rPr>
        <w:t>เป็นโปรแกรมที่มีสคริปสำหรับขุดเงิน</w:t>
      </w:r>
      <w:r w:rsidR="0093292C">
        <w:rPr>
          <w:cs/>
        </w:rPr>
        <w:t>ดิจิทัล</w:t>
      </w:r>
      <w:r w:rsidR="00987A12" w:rsidRPr="00EB7537">
        <w:rPr>
          <w:cs/>
        </w:rPr>
        <w:t>ด้วย</w:t>
      </w:r>
      <w:r w:rsidR="000F26F4" w:rsidRPr="000F26F4">
        <w:rPr>
          <w:cs/>
        </w:rPr>
        <w:t>อัลกอริธึม</w:t>
      </w:r>
      <w:r w:rsidR="00987A12" w:rsidRPr="00EB7537">
        <w:rPr>
          <w:cs/>
        </w:rPr>
        <w:t xml:space="preserve">ต่างๆแทบทุกชนิดแต่ว่าโดยเนื้อแท้การขุดผ่าน </w:t>
      </w:r>
      <w:r>
        <w:t>NiceHash</w:t>
      </w:r>
      <w:r w:rsidR="00987A12" w:rsidRPr="00EB7537">
        <w:t xml:space="preserve"> </w:t>
      </w:r>
      <w:r w:rsidR="00987A12" w:rsidRPr="00EB7537">
        <w:rPr>
          <w:cs/>
        </w:rPr>
        <w:t xml:space="preserve">ไม่ใช่การขุดจริงๆ เพราะจริงๆแล้ว </w:t>
      </w:r>
      <w:r>
        <w:t>NiceHash</w:t>
      </w:r>
      <w:r w:rsidR="00987A12" w:rsidRPr="00EB7537">
        <w:t xml:space="preserve"> </w:t>
      </w:r>
      <w:r w:rsidR="00987A12" w:rsidRPr="00EB7537">
        <w:rPr>
          <w:cs/>
        </w:rPr>
        <w:t>เป็น</w:t>
      </w:r>
      <w:r w:rsidR="000F26F4" w:rsidRPr="000F26F4">
        <w:rPr>
          <w:cs/>
        </w:rPr>
        <w:t>เว็บ</w:t>
      </w:r>
      <w:r w:rsidR="00987A12" w:rsidRPr="00EB7537">
        <w:rPr>
          <w:cs/>
        </w:rPr>
        <w:t xml:space="preserve">ไซต์นายหน้าที่ซื้อขายแรงขุด เพราะฉะนั้นมันเหมือนกับขายแรงขุดให้กับ </w:t>
      </w:r>
      <w:r>
        <w:t>NiceHash</w:t>
      </w:r>
      <w:r w:rsidR="00987A12">
        <w:t xml:space="preserve"> </w:t>
      </w:r>
      <w:r w:rsidR="00987A12">
        <w:rPr>
          <w:rFonts w:hint="cs"/>
          <w:cs/>
        </w:rPr>
        <w:t>และ</w:t>
      </w:r>
      <w:r w:rsidR="00987A12" w:rsidRPr="00EB7537">
        <w:rPr>
          <w:cs/>
        </w:rPr>
        <w:t>เป็นโปร</w:t>
      </w:r>
      <w:r w:rsidR="00987A12">
        <w:rPr>
          <w:rFonts w:hint="cs"/>
          <w:cs/>
        </w:rPr>
        <w:t>แ</w:t>
      </w:r>
      <w:r w:rsidR="00987A12" w:rsidRPr="00EB7537">
        <w:rPr>
          <w:cs/>
        </w:rPr>
        <w:t xml:space="preserve">กรมที่เหมาะสำหรับมือใหม่หรือผู้ที่ไม่มีเวลามาหาพูลหรือเปลี่ยนพูดไปมาด้วยการจ่ายเงินเป็น </w:t>
      </w:r>
      <w:r w:rsidR="00987A12" w:rsidRPr="00EB7537">
        <w:t>B</w:t>
      </w:r>
      <w:r w:rsidR="00987A12">
        <w:t>TC</w:t>
      </w:r>
      <w:r w:rsidR="00987A12" w:rsidRPr="00EB7537">
        <w:t xml:space="preserve"> </w:t>
      </w:r>
      <w:r w:rsidR="00987A12" w:rsidRPr="00EB7537">
        <w:rPr>
          <w:cs/>
        </w:rPr>
        <w:t>และความสม่ำเสมอ แต่อาจจะมีข้อเสียว่ารายได้อาจจะน้อยกว่าขุดตรง</w:t>
      </w:r>
    </w:p>
    <w:p w14:paraId="6DAFDCA7" w14:textId="77777777" w:rsidR="00987A12" w:rsidRDefault="00987A12" w:rsidP="00987A12">
      <w:pPr>
        <w:pStyle w:val="Heading3"/>
      </w:pPr>
      <w:r>
        <w:t>Nvidia CUDA API</w:t>
      </w:r>
    </w:p>
    <w:p w14:paraId="0EB0D55A" w14:textId="2A39D12F" w:rsidR="00987A12" w:rsidRDefault="00987A12" w:rsidP="002B3995">
      <w:pPr>
        <w:pStyle w:val="StyleStyle222Thisis"/>
      </w:pPr>
      <w:r>
        <w:t xml:space="preserve">CUDA </w:t>
      </w:r>
      <w:r>
        <w:fldChar w:fldCharType="begin"/>
      </w:r>
      <w:r w:rsidR="00191C84">
        <w:instrText xml:space="preserve"> ADDIN EN.CITE &lt;EndNote&gt;&lt;Cite&gt;&lt;Year&gt;2017&lt;/Year&gt;&lt;RecNum&gt;19&lt;/RecNum&gt;&lt;DisplayText&gt;[11]&lt;/DisplayText&gt;&lt;record&gt;&lt;rec-number&gt;19&lt;/rec-number&gt;&lt;foreign-keys&gt;&lt;key app="EN" db-id="rd5dtpxvjeppfxe0w5g5022ae9ztpdv555vx" timestamp="0"&gt;19&lt;/key&gt;&lt;/foreign-keys&gt;&lt;ref-type name="Web Page"&gt;12&lt;/ref-type&gt;&lt;contributors&gt;&lt;/contributors&gt;&lt;titles&gt;&lt;title&gt;Nvidia CUDA API&lt;/title&gt;&lt;/titles&gt;&lt;volume&gt;2018&lt;/volume&gt;&lt;number&gt;&lt;style face="normal" font="default" size="100%"&gt;10 October&lt;/style&gt;&lt;style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size="100%"&gt;medium.com/@athivvat/cuda-&lt;/style&gt;&lt;style face="normal" font="default" charset="222" size="100%"&gt;</w:instrText>
      </w:r>
      <w:r w:rsidR="00191C84">
        <w:rPr>
          <w:cs/>
        </w:rPr>
        <w:instrText>คืออะไร-</w:instrText>
      </w:r>
      <w:r w:rsidR="00191C84">
        <w:instrText>baef4ec32963&lt;/style&gt;&lt;/url&gt;&lt;/related-urls&gt;&lt;/urls&gt;&lt;/record&gt;&lt;/Cite&gt;&lt;/EndNote&gt;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[11]</w:t>
      </w:r>
      <w:r>
        <w:fldChar w:fldCharType="end"/>
      </w:r>
      <w:r>
        <w:t xml:space="preserve"> (Compute Unified Device Architecture) </w:t>
      </w:r>
      <w:r>
        <w:rPr>
          <w:cs/>
        </w:rPr>
        <w:t xml:space="preserve">คือ แพลตฟอร์มสำหรับการประมวลผลแบบคู่ขนานและ </w:t>
      </w:r>
      <w:r>
        <w:t xml:space="preserve">Application Programing Interface (API) </w:t>
      </w:r>
      <w:r>
        <w:rPr>
          <w:cs/>
        </w:rPr>
        <w:t xml:space="preserve">พัฒนาโดยบริษัท </w:t>
      </w:r>
      <w:r>
        <w:t xml:space="preserve">Nvidia </w:t>
      </w:r>
      <w:r>
        <w:rPr>
          <w:cs/>
        </w:rPr>
        <w:lastRenderedPageBreak/>
        <w:t xml:space="preserve">เพื่อให้นักพัฒนาและวิศวกรซอฟต์แวร์สามารถดึงศักยภาพในการประมวลผลแบบขนานของ </w:t>
      </w:r>
      <w:r>
        <w:t xml:space="preserve">GPU (Graphic Processing Unit) </w:t>
      </w:r>
      <w:r>
        <w:rPr>
          <w:cs/>
        </w:rPr>
        <w:t xml:space="preserve">สำหรับการประมวลผลในงานต่างๆ หรือที่เรียกว่า </w:t>
      </w:r>
      <w:r>
        <w:t xml:space="preserve">GPGPU (General-Purpose </w:t>
      </w:r>
      <w:r w:rsidR="00606EB0">
        <w:t>C</w:t>
      </w:r>
      <w:r>
        <w:t xml:space="preserve">omputing on Graphics Processing Units) </w:t>
      </w:r>
      <w:r>
        <w:rPr>
          <w:cs/>
        </w:rPr>
        <w:t xml:space="preserve">โดยปกติแล้วในเครื่องคอมพิวเตอร์หน้าที่สำหรับการประมวลผลจะเป็นหน้าที่ของ </w:t>
      </w:r>
      <w:r>
        <w:t xml:space="preserve">CPU (Central Processing Unit) </w:t>
      </w:r>
      <w:r>
        <w:rPr>
          <w:cs/>
        </w:rPr>
        <w:t xml:space="preserve">ซึ่งเป็นหน่วยประมวลผลกลางในการทำงานของคอมพิวเตอร์ ในสมัยก่อนการประมวลผลทางด้านกราฟฟิกจะใช้ </w:t>
      </w:r>
      <w:r>
        <w:t xml:space="preserve">CPU </w:t>
      </w:r>
      <w:r>
        <w:rPr>
          <w:cs/>
        </w:rPr>
        <w:t xml:space="preserve">เป็นหลัก ส่งผลให้การทำงานของ </w:t>
      </w:r>
      <w:r>
        <w:t xml:space="preserve">CPU </w:t>
      </w:r>
      <w:r>
        <w:rPr>
          <w:cs/>
        </w:rPr>
        <w:t xml:space="preserve">หนักขึ้นและไม่เพียงพอต่อการทำงาน </w:t>
      </w:r>
      <w:r>
        <w:t xml:space="preserve">GPU </w:t>
      </w:r>
      <w:r>
        <w:rPr>
          <w:cs/>
        </w:rPr>
        <w:t xml:space="preserve">จึงเข้ามามีบทบาทในการประมวลผลทางด้านกราฟฟิก เพื่อลดการทำงานของ </w:t>
      </w:r>
      <w:r>
        <w:t xml:space="preserve">CPU </w:t>
      </w:r>
      <w:r>
        <w:rPr>
          <w:cs/>
        </w:rPr>
        <w:t>ทำให้การงานด้านกราฟฟิกมี</w:t>
      </w:r>
      <w:r>
        <w:rPr>
          <w:rFonts w:hint="cs"/>
          <w:cs/>
        </w:rPr>
        <w:t>ประสิทธิภาพมากยิ่งขึ้น</w:t>
      </w:r>
      <w:r>
        <w:rPr>
          <w:cs/>
        </w:rPr>
        <w:t xml:space="preserve"> และเมื่อ </w:t>
      </w:r>
      <w:r>
        <w:t xml:space="preserve">CPU </w:t>
      </w:r>
      <w:r>
        <w:rPr>
          <w:cs/>
        </w:rPr>
        <w:t>ทำงานน้อยลง ความร้อนภายในเครื่องก็ลดลงด้วยเช่นกัน</w:t>
      </w:r>
      <w:r>
        <w:rPr>
          <w:rFonts w:hint="cs"/>
          <w:cs/>
        </w:rPr>
        <w:t xml:space="preserve"> </w:t>
      </w:r>
      <w:r>
        <w:rPr>
          <w:cs/>
        </w:rPr>
        <w:t xml:space="preserve">ความแตกต่างระหว่าง </w:t>
      </w:r>
      <w:r>
        <w:t xml:space="preserve">GPU </w:t>
      </w:r>
      <w:r>
        <w:rPr>
          <w:cs/>
        </w:rPr>
        <w:t xml:space="preserve">และ </w:t>
      </w:r>
      <w:r>
        <w:t>CPU</w:t>
      </w:r>
      <w:r>
        <w:rPr>
          <w:cs/>
        </w:rPr>
        <w:t xml:space="preserve"> โดย </w:t>
      </w:r>
      <w:r>
        <w:t xml:space="preserve">CPU </w:t>
      </w:r>
      <w:r>
        <w:rPr>
          <w:cs/>
        </w:rPr>
        <w:t xml:space="preserve">นั้นจะประกอบไปด้วย </w:t>
      </w:r>
      <w:r>
        <w:t xml:space="preserve">core </w:t>
      </w:r>
      <w:r>
        <w:rPr>
          <w:cs/>
        </w:rPr>
        <w:t xml:space="preserve">เพียงไม่กี่ </w:t>
      </w:r>
      <w:r>
        <w:t xml:space="preserve">core </w:t>
      </w:r>
      <w:r>
        <w:rPr>
          <w:cs/>
        </w:rPr>
        <w:t xml:space="preserve">จึงเหมาะกับงานในลักษณะที่เรียกว่า </w:t>
      </w:r>
      <w:r>
        <w:t xml:space="preserve">Sequential serial processing </w:t>
      </w:r>
      <w:r>
        <w:rPr>
          <w:cs/>
        </w:rPr>
        <w:t xml:space="preserve">หรือการประมวลผลแบบลำดับ ในขณะที่ </w:t>
      </w:r>
      <w:r>
        <w:t xml:space="preserve">GPU </w:t>
      </w:r>
      <w:r>
        <w:rPr>
          <w:cs/>
        </w:rPr>
        <w:t xml:space="preserve">จะประกอบด้วย </w:t>
      </w:r>
      <w:r>
        <w:t xml:space="preserve">core </w:t>
      </w:r>
      <w:r>
        <w:rPr>
          <w:cs/>
        </w:rPr>
        <w:t xml:space="preserve">ขนาดเล็กจำนวนมากและถูกออกแบบให้มีการกระจายการทำงานในลักษณะ </w:t>
      </w:r>
      <w:r>
        <w:t xml:space="preserve">Parallel </w:t>
      </w:r>
      <w:r>
        <w:rPr>
          <w:cs/>
        </w:rPr>
        <w:t>หรือการประมวลผลแบบคู่ขนาน</w:t>
      </w:r>
    </w:p>
    <w:p w14:paraId="3E478F1F" w14:textId="77777777" w:rsidR="00D356E0" w:rsidRDefault="00D356E0" w:rsidP="002B3995">
      <w:pPr>
        <w:pStyle w:val="StyleStyle222Thisis"/>
      </w:pPr>
    </w:p>
    <w:p w14:paraId="30F599B7" w14:textId="77777777" w:rsidR="00987A12" w:rsidRDefault="00987A12" w:rsidP="00987A12">
      <w:pPr>
        <w:jc w:val="center"/>
      </w:pPr>
      <w:r>
        <w:rPr>
          <w:noProof/>
        </w:rPr>
        <w:drawing>
          <wp:inline distT="0" distB="0" distL="0" distR="0" wp14:anchorId="0CADDB3D" wp14:editId="5BE53D74">
            <wp:extent cx="3962400" cy="2714625"/>
            <wp:effectExtent l="19050" t="19050" r="19050" b="28575"/>
            <wp:docPr id="5" name="Picture 5" descr="https://cdn-images-1.medium.com/max/800/1*y_fFqu5QjK4R08NWU6sL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y_fFqu5QjK4R08NWU6sL2w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714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16C7E9" w14:textId="3CAC51EA" w:rsidR="00987A12" w:rsidRDefault="00713E07" w:rsidP="00713E07">
      <w:pPr>
        <w:pStyle w:val="Caption"/>
      </w:pPr>
      <w:bookmarkStart w:id="47" w:name="_Toc526980668"/>
      <w:bookmarkStart w:id="48" w:name="_Toc8738557"/>
      <w:r w:rsidRPr="004470E5">
        <w:rPr>
          <w:b/>
          <w:bCs/>
          <w:cs/>
        </w:rPr>
        <w:t xml:space="preserve">ภาพประกอบที่ 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STYLEREF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</w:rPr>
        <w:instrText>\s</w:instrText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4470E5">
        <w:rPr>
          <w:b/>
          <w:bCs/>
          <w:cs/>
        </w:rPr>
        <w:fldChar w:fldCharType="end"/>
      </w:r>
      <w:r w:rsidR="007F5CBE" w:rsidRPr="004470E5">
        <w:rPr>
          <w:b/>
          <w:bCs/>
          <w:cs/>
        </w:rPr>
        <w:t>.</w:t>
      </w:r>
      <w:r w:rsidR="007F5CBE" w:rsidRPr="004470E5">
        <w:rPr>
          <w:b/>
          <w:bCs/>
          <w:cs/>
        </w:rPr>
        <w:fldChar w:fldCharType="begin"/>
      </w:r>
      <w:r w:rsidR="007F5CBE" w:rsidRPr="004470E5">
        <w:rPr>
          <w:b/>
          <w:bCs/>
          <w:cs/>
        </w:rPr>
        <w:instrText xml:space="preserve"> </w:instrText>
      </w:r>
      <w:r w:rsidR="007F5CBE" w:rsidRPr="004470E5">
        <w:rPr>
          <w:b/>
          <w:bCs/>
        </w:rPr>
        <w:instrText xml:space="preserve">SEQ </w:instrText>
      </w:r>
      <w:r w:rsidR="007F5CBE" w:rsidRPr="004470E5">
        <w:rPr>
          <w:b/>
          <w:bCs/>
          <w:cs/>
        </w:rPr>
        <w:instrText xml:space="preserve">ภาพประกอบที่ </w:instrText>
      </w:r>
      <w:r w:rsidR="007F5CBE" w:rsidRPr="004470E5">
        <w:rPr>
          <w:b/>
          <w:bCs/>
        </w:rPr>
        <w:instrText xml:space="preserve">\* ARABIC \s </w:instrText>
      </w:r>
      <w:r w:rsidR="007F5CBE" w:rsidRPr="004470E5">
        <w:rPr>
          <w:b/>
          <w:bCs/>
          <w:cs/>
        </w:rPr>
        <w:instrText xml:space="preserve">1 </w:instrText>
      </w:r>
      <w:r w:rsidR="007F5CBE" w:rsidRPr="004470E5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8</w:t>
      </w:r>
      <w:r w:rsidR="007F5CBE" w:rsidRPr="004470E5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987A12">
        <w:rPr>
          <w:rFonts w:hint="cs"/>
          <w:cs/>
        </w:rPr>
        <w:t xml:space="preserve">แสดงความแตกต่างของจำนวน </w:t>
      </w:r>
      <w:r w:rsidR="00987A12">
        <w:t xml:space="preserve">Core </w:t>
      </w:r>
      <w:r w:rsidR="00987A12">
        <w:rPr>
          <w:rFonts w:hint="cs"/>
          <w:cs/>
        </w:rPr>
        <w:t xml:space="preserve">ระหว่าง </w:t>
      </w:r>
      <w:r w:rsidR="00987A12">
        <w:t xml:space="preserve">CPU </w:t>
      </w:r>
      <w:r w:rsidR="00987A12">
        <w:rPr>
          <w:rFonts w:hint="cs"/>
          <w:cs/>
        </w:rPr>
        <w:t xml:space="preserve">และ </w:t>
      </w:r>
      <w:r w:rsidR="00987A12">
        <w:t>GPU</w:t>
      </w:r>
      <w:bookmarkEnd w:id="47"/>
      <w:r w:rsidR="0094290A">
        <w:t xml:space="preserve"> </w:t>
      </w:r>
      <w:r w:rsidR="0094290A">
        <w:fldChar w:fldCharType="begin"/>
      </w:r>
      <w:r w:rsidR="00191C84">
        <w:instrText xml:space="preserve"> ADDIN EN.CITE &lt;EndNote&gt;&lt;Cite&gt;&lt;Year&gt;2017&lt;/Year&gt;&lt;RecNum&gt;19&lt;/RecNum&gt;&lt;DisplayText&gt;[11]&lt;/DisplayText&gt;&lt;record&gt;&lt;rec-number&gt;19&lt;/rec-number&gt;&lt;foreign-keys&gt;&lt;key app="EN" db-id="rd5dtpxvjeppfxe0w5g5022ae9ztpdv555vx" timestamp="0"&gt;19&lt;/key&gt;&lt;/foreign-keys&gt;&lt;ref-type name="Web Page"&gt;12&lt;/ref-type&gt;&lt;contributors&gt;&lt;/contributors&gt;&lt;titles&gt;&lt;title&gt;Nvidia CUDA API&lt;/title&gt;&lt;/titles&gt;&lt;volume&gt;2018&lt;/volume&gt;&lt;number&gt;&lt;style face="normal" font="default" size="100%"&gt;10 October&lt;/style&gt;&lt;style face="normal" font="default" charset="222" size="12"&gt; &lt;/style&gt;&lt;style face="normal" font="default" size="100%"&gt;2018&lt;/style&gt;&lt;/number&gt;&lt;dates&gt;&lt;year&gt;2017&lt;/year&gt;&lt;/dates&gt;&lt;urls&gt;&lt;related-urls&gt;&lt;url&gt;&lt;style face="normal" font="default" size="100%"&gt;medium.com/@athivvat/cuda-&lt;/style&gt;&lt;style face="normal" font="default" charset="222" size="100%"&gt;</w:instrText>
      </w:r>
      <w:r w:rsidR="00191C84">
        <w:rPr>
          <w:cs/>
        </w:rPr>
        <w:instrText>คืออะไร-</w:instrText>
      </w:r>
      <w:r w:rsidR="00191C84">
        <w:instrText>baef4ec32963&lt;/style&gt;&lt;/url&gt;&lt;/related-urls&gt;&lt;/urls&gt;&lt;/record&gt;&lt;/Cite&gt;&lt;/EndNote&gt;</w:instrText>
      </w:r>
      <w:r w:rsidR="0094290A">
        <w:fldChar w:fldCharType="separate"/>
      </w:r>
      <w:r w:rsidR="00191C84">
        <w:t>[11]</w:t>
      </w:r>
      <w:bookmarkEnd w:id="48"/>
      <w:r w:rsidR="0094290A">
        <w:fldChar w:fldCharType="end"/>
      </w:r>
    </w:p>
    <w:p w14:paraId="462F315D" w14:textId="77777777" w:rsidR="00FB3510" w:rsidRPr="00FB3510" w:rsidRDefault="00FB3510" w:rsidP="00FB3510"/>
    <w:p w14:paraId="5A002BF4" w14:textId="41D72D3B" w:rsidR="00987A12" w:rsidRDefault="00987A12" w:rsidP="002B3995">
      <w:pPr>
        <w:pStyle w:val="StyleStyle222Thisis"/>
      </w:pPr>
      <w:r>
        <w:rPr>
          <w:cs/>
        </w:rPr>
        <w:t xml:space="preserve">โดยงานที่เหมาะกับ </w:t>
      </w:r>
      <w:r>
        <w:t xml:space="preserve">GPU </w:t>
      </w:r>
      <w:r>
        <w:rPr>
          <w:cs/>
        </w:rPr>
        <w:t xml:space="preserve">จะเป็นงานในลักษณะ </w:t>
      </w:r>
      <w:r>
        <w:t xml:space="preserve">Single Instruction Multiple Data stream (SIMD) </w:t>
      </w:r>
      <w:r>
        <w:rPr>
          <w:cs/>
        </w:rPr>
        <w:t>กล่าวคือใช้การประมวลผลด้วยชุดข้อมูลหลายชุด แต่ทำงานด้วยคำสั่งเดียว</w:t>
      </w:r>
      <w:r>
        <w:t xml:space="preserve"> </w:t>
      </w:r>
      <w:r>
        <w:rPr>
          <w:cs/>
        </w:rPr>
        <w:t xml:space="preserve">ในปัจจุบันนอกจากงานทางด้านกราฟฟิกแล้ว ยังนิยมนำ </w:t>
      </w:r>
      <w:r>
        <w:t xml:space="preserve">GPU </w:t>
      </w:r>
      <w:r>
        <w:rPr>
          <w:cs/>
        </w:rPr>
        <w:t>มาใช้ประมวลผลในงานปัญญาประดิษฐ์ (</w:t>
      </w:r>
      <w:r>
        <w:t xml:space="preserve">Artificial Intelligence </w:t>
      </w:r>
      <w:r>
        <w:rPr>
          <w:cs/>
        </w:rPr>
        <w:t xml:space="preserve">หรือ </w:t>
      </w:r>
      <w:r>
        <w:t xml:space="preserve">AI) </w:t>
      </w:r>
      <w:r>
        <w:rPr>
          <w:cs/>
        </w:rPr>
        <w:t xml:space="preserve">ไม่ว่าจะเป็น </w:t>
      </w:r>
      <w:r>
        <w:t xml:space="preserve">Deep Learning, Computer Vision </w:t>
      </w:r>
      <w:r>
        <w:rPr>
          <w:cs/>
        </w:rPr>
        <w:t>หรือมาประยุกต์ใช้ในระบบรถไร้คนขับ (</w:t>
      </w:r>
      <w:r>
        <w:t xml:space="preserve">Self-driving car) </w:t>
      </w:r>
      <w:r>
        <w:rPr>
          <w:cs/>
        </w:rPr>
        <w:t>หรืองานทางด้านวิทยาศาสตร์และคณิตศาสตร์</w:t>
      </w:r>
    </w:p>
    <w:p w14:paraId="53A32893" w14:textId="77777777" w:rsidR="00987A12" w:rsidRDefault="00987A12" w:rsidP="00987A12">
      <w:pPr>
        <w:pStyle w:val="Heading3"/>
      </w:pPr>
      <w:r>
        <w:lastRenderedPageBreak/>
        <w:t>Line Notify API</w:t>
      </w:r>
    </w:p>
    <w:p w14:paraId="35586FB0" w14:textId="5B570D98" w:rsidR="00987A12" w:rsidRDefault="00987A12" w:rsidP="002B3995">
      <w:pPr>
        <w:pStyle w:val="StyleStyle222Thisis"/>
      </w:pPr>
      <w:r>
        <w:t xml:space="preserve">Line Notify </w:t>
      </w:r>
      <w:r>
        <w:fldChar w:fldCharType="begin"/>
      </w:r>
      <w:r w:rsidR="00191C84">
        <w:instrText xml:space="preserve"> ADDIN EN.CITE &lt;EndNote&gt;&lt;Cite&gt;&lt;Year&gt;2018&lt;/Year&gt;&lt;RecNum&gt;20&lt;/RecNum&gt;&lt;DisplayText&gt;[12]&lt;/DisplayText&gt;&lt;record&gt;&lt;rec-number&gt;20&lt;/rec-number&gt;&lt;foreign-keys&gt;&lt;key app="EN" db-id="rd5dtpxvjeppfxe0w5g5022ae9ztpdv555vx" timestamp="0"&gt;20&lt;/key&gt;&lt;/foreign-keys&gt;&lt;ref-type name="Web Page"&gt;12&lt;/ref-type&gt;&lt;contributors&gt;&lt;/contributors&gt;&lt;titles&gt;&lt;title&gt;Line Notify API&lt;/title&gt;&lt;/titles&gt;&lt;volume&gt;2018&lt;/volume&gt;&lt;number&gt;10 October 2018&lt;/number&gt;&lt;dates&gt;&lt;year&gt;2018&lt;/year&gt;&lt;/dates&gt;&lt;urls&gt;&lt;related-urls&gt;&lt;url&gt;notify-bot.line.me/en/&lt;/url&gt;&lt;/related-urls&gt;&lt;/urls&gt;&lt;/record&gt;&lt;/Cite&gt;&lt;/EndNote&gt;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[12]</w:t>
      </w:r>
      <w:r>
        <w:fldChar w:fldCharType="end"/>
      </w:r>
      <w:r>
        <w:t xml:space="preserve"> </w:t>
      </w:r>
      <w:r>
        <w:rPr>
          <w:cs/>
        </w:rPr>
        <w:t xml:space="preserve">คือ บริการที่ทาง </w:t>
      </w:r>
      <w:r>
        <w:t xml:space="preserve">Line </w:t>
      </w:r>
      <w:r>
        <w:rPr>
          <w:cs/>
        </w:rPr>
        <w:t xml:space="preserve">ได้เตรียมไว้ให้ในรูปแบบของ </w:t>
      </w:r>
      <w:r>
        <w:t xml:space="preserve">API </w:t>
      </w:r>
      <w:r>
        <w:rPr>
          <w:cs/>
        </w:rPr>
        <w:t>ให้กับเหล่านักพัฒนานั้นสามารถนำไปใช้ต่อยอด พัฒนาโปรเจค ที่มีความต้องการส่งข้อความในการแจ้งเตือนเข้าไปยัง กลุ่ม หรือบัญชีส่วนตัวของเราได้</w:t>
      </w:r>
      <w:r>
        <w:t xml:space="preserve"> </w:t>
      </w:r>
      <w:r>
        <w:rPr>
          <w:cs/>
        </w:rPr>
        <w:t xml:space="preserve">เราต้องสมัครขอใช้บริการจาก </w:t>
      </w:r>
      <w:r>
        <w:t xml:space="preserve">LINE </w:t>
      </w:r>
      <w:r>
        <w:rPr>
          <w:cs/>
        </w:rPr>
        <w:t>ก่อน ซึ่งหลังจากการสมัครแล้วเราจะได้โทเคน (</w:t>
      </w:r>
      <w:r>
        <w:t xml:space="preserve">TOKEN) </w:t>
      </w:r>
      <w:r>
        <w:rPr>
          <w:cs/>
        </w:rPr>
        <w:t xml:space="preserve">เอาไว้อ้างอิงตัวตนของ </w:t>
      </w:r>
      <w:r>
        <w:t xml:space="preserve">LINE Notify </w:t>
      </w:r>
      <w:r>
        <w:rPr>
          <w:cs/>
        </w:rPr>
        <w:t xml:space="preserve">คล้ายกับหมายเลขบัตรประจำตัวประชาชนของเรานั่นเอง จากน้ันเราจะสามารถส่งข้อความไปยัง </w:t>
      </w:r>
      <w:r>
        <w:t xml:space="preserve">LINE Notify </w:t>
      </w:r>
      <w:r>
        <w:rPr>
          <w:cs/>
        </w:rPr>
        <w:t xml:space="preserve">ได้ตามช่องทางต่างๆ ผ่าน </w:t>
      </w:r>
      <w:r>
        <w:t xml:space="preserve">API </w:t>
      </w:r>
      <w:r>
        <w:rPr>
          <w:cs/>
        </w:rPr>
        <w:t xml:space="preserve">เช่น เขียนโปรแกรมส่งจาก </w:t>
      </w:r>
      <w:r>
        <w:t xml:space="preserve">PHP / PYTHON / ARDUINO C/C++ </w:t>
      </w:r>
      <w:r>
        <w:rPr>
          <w:cs/>
        </w:rPr>
        <w:t xml:space="preserve">หรือจาก </w:t>
      </w:r>
      <w:r>
        <w:t>CURL</w:t>
      </w:r>
    </w:p>
    <w:p w14:paraId="1CC17613" w14:textId="77777777" w:rsidR="00987A12" w:rsidRDefault="00987A12" w:rsidP="00987A12">
      <w:pPr>
        <w:pStyle w:val="Heading3"/>
      </w:pPr>
      <w:r>
        <w:t>Facebook API</w:t>
      </w:r>
    </w:p>
    <w:p w14:paraId="44DB8727" w14:textId="2A6AAAD5" w:rsidR="00987A12" w:rsidRDefault="00987A12" w:rsidP="002B3995">
      <w:pPr>
        <w:pStyle w:val="StyleStyle222Thisis"/>
      </w:pPr>
      <w:r>
        <w:t xml:space="preserve">Facebook </w:t>
      </w:r>
      <w:r w:rsidRPr="008858A2">
        <w:t>API</w:t>
      </w:r>
      <w:r>
        <w:t xml:space="preserve"> </w:t>
      </w:r>
      <w:r>
        <w:fldChar w:fldCharType="begin"/>
      </w:r>
      <w:r w:rsidR="00191C84">
        <w:instrText xml:space="preserve"> ADDIN EN.CITE &lt;EndNote&gt;&lt;Cite&gt;&lt;Year&gt;2018&lt;/Year&gt;&lt;RecNum&gt;21&lt;/RecNum&gt;&lt;DisplayText&gt;[13]&lt;/DisplayText&gt;&lt;record&gt;&lt;rec-number&gt;21&lt;/rec-number&gt;&lt;foreign-keys&gt;&lt;key app="EN" db-id="rd5dtpxvjeppfxe0w5g5022ae9ztpdv555vx" timestamp="0"&gt;21&lt;/key&gt;&lt;/foreign-keys&gt;&lt;ref-type name="Web Page"&gt;12&lt;/ref-type&gt;&lt;contributors&gt;&lt;/contributors&gt;&lt;titles&gt;&lt;title&gt;Facebook API&lt;/title&gt;&lt;/titles&gt;&lt;volume&gt;2018&lt;/volume&gt;&lt;number&gt;10 October 2018&lt;/number&gt;&lt;dates&gt;&lt;year&gt;2018&lt;/year&gt;&lt;/dates&gt;&lt;urls&gt;&lt;related-urls&gt;&lt;url&gt;developers.facebook.com/docs/graph-api/overview&lt;/url&gt;&lt;/related-urls&gt;&lt;/urls&gt;&lt;/record&gt;&lt;/Cite&gt;&lt;/EndNote&gt;</w:instrText>
      </w:r>
      <w:r>
        <w:fldChar w:fldCharType="separate"/>
      </w:r>
      <w:r w:rsidR="00191C84">
        <w:rPr>
          <w:noProof/>
        </w:rPr>
        <w:t>[13]</w:t>
      </w:r>
      <w:r>
        <w:fldChar w:fldCharType="end"/>
      </w:r>
      <w:r>
        <w:t xml:space="preserve"> </w:t>
      </w:r>
      <w:r w:rsidRPr="008858A2">
        <w:rPr>
          <w:cs/>
        </w:rPr>
        <w:t xml:space="preserve">คือวิธีขั้นต้นในการรับและส่งออกข้อมูลไปยังและออกจากแพลตฟอร์ม </w:t>
      </w:r>
      <w:r w:rsidRPr="008858A2">
        <w:t xml:space="preserve">Facebook API </w:t>
      </w:r>
      <w:r w:rsidRPr="008858A2">
        <w:rPr>
          <w:cs/>
        </w:rPr>
        <w:t xml:space="preserve">นี้เป็น </w:t>
      </w:r>
      <w:r w:rsidRPr="008858A2">
        <w:t xml:space="preserve">API </w:t>
      </w:r>
      <w:r w:rsidRPr="008858A2">
        <w:rPr>
          <w:cs/>
        </w:rPr>
        <w:t xml:space="preserve">ที่อยู่บน </w:t>
      </w:r>
      <w:r w:rsidRPr="008858A2">
        <w:t xml:space="preserve">HTTP </w:t>
      </w:r>
      <w:r w:rsidRPr="008858A2">
        <w:rPr>
          <w:cs/>
        </w:rPr>
        <w:t>ระดับล่างที่แอพสามารถใช้สืบค้นข้อมูล โพสต์เรื่องราวใหม่ๆ จัดการโฆษณา อัพโหลดรูปภาพ และทำงานอื่นๆ อีกมากมายได้ด้วยโปรแกรม</w:t>
      </w:r>
      <w:r>
        <w:rPr>
          <w:rFonts w:hint="cs"/>
          <w:cs/>
        </w:rPr>
        <w:t xml:space="preserve"> </w:t>
      </w:r>
      <w:r w:rsidRPr="008858A2">
        <w:t xml:space="preserve">API </w:t>
      </w:r>
      <w:r w:rsidRPr="008858A2">
        <w:rPr>
          <w:cs/>
        </w:rPr>
        <w:t xml:space="preserve">กราฟทำงานอยู่บน </w:t>
      </w:r>
      <w:r w:rsidRPr="008858A2">
        <w:t xml:space="preserve">HTTP </w:t>
      </w:r>
      <w:r w:rsidRPr="008858A2">
        <w:rPr>
          <w:cs/>
        </w:rPr>
        <w:t xml:space="preserve">ดังนั้นจึงใช้ได้กับภาษาใดๆ ที่มีไลบรารี </w:t>
      </w:r>
      <w:r w:rsidRPr="008858A2">
        <w:t xml:space="preserve">HTTP </w:t>
      </w:r>
      <w:r w:rsidRPr="008858A2">
        <w:rPr>
          <w:cs/>
        </w:rPr>
        <w:t xml:space="preserve">เช่น </w:t>
      </w:r>
      <w:r w:rsidRPr="008858A2">
        <w:t xml:space="preserve">cURL </w:t>
      </w:r>
      <w:r w:rsidRPr="008858A2">
        <w:rPr>
          <w:cs/>
        </w:rPr>
        <w:t xml:space="preserve">และ </w:t>
      </w:r>
      <w:r w:rsidRPr="008858A2">
        <w:t xml:space="preserve">urllib </w:t>
      </w:r>
      <w:r w:rsidRPr="008858A2">
        <w:rPr>
          <w:cs/>
        </w:rPr>
        <w:t xml:space="preserve">ซึ่งหมายความว่าคุณสามารถใช้ </w:t>
      </w:r>
      <w:r w:rsidRPr="008858A2">
        <w:t xml:space="preserve">API </w:t>
      </w:r>
      <w:r w:rsidRPr="008858A2">
        <w:rPr>
          <w:cs/>
        </w:rPr>
        <w:t>กราฟได้โดยตรงในเบราว์เซอร์</w:t>
      </w:r>
    </w:p>
    <w:p w14:paraId="7C3F98E1" w14:textId="10FCDFAC" w:rsidR="001F734F" w:rsidRDefault="001F734F" w:rsidP="001F734F">
      <w:pPr>
        <w:pStyle w:val="Heading3"/>
      </w:pPr>
      <w:r>
        <w:t>Grafana</w:t>
      </w:r>
    </w:p>
    <w:p w14:paraId="7EE2FC66" w14:textId="664077A5" w:rsidR="001F2AA7" w:rsidRDefault="001F2AA7" w:rsidP="001F2AA7">
      <w:pPr>
        <w:pStyle w:val="StyleStyle222Thisis"/>
      </w:pPr>
      <w:r w:rsidRPr="001F2AA7">
        <w:t>Grafana</w:t>
      </w:r>
      <w:r w:rsidR="0067551F">
        <w:t xml:space="preserve"> </w:t>
      </w:r>
      <w:r w:rsidR="0067551F">
        <w:fldChar w:fldCharType="begin"/>
      </w:r>
      <w:r w:rsidR="00191C84">
        <w:instrText xml:space="preserve"> ADDIN EN.CITE &lt;EndNote&gt;&lt;Cite&gt;&lt;Year&gt;2018&lt;/Year&gt;&lt;RecNum&gt;25&lt;/RecNum&gt;&lt;DisplayText&gt;[14]&lt;/DisplayText&gt;&lt;record&gt;&lt;rec-number&gt;25&lt;/rec-number&gt;&lt;foreign-keys&gt;&lt;key app="EN" db-id="rd5dtpxvjeppfxe0w5g5022ae9ztpdv555vx" timestamp="1551262638"&gt;25&lt;/key&gt;&lt;/foreign-keys&gt;&lt;ref-type name="Web Page"&gt;12&lt;/ref-type&gt;&lt;contributors&gt;&lt;/contributors&gt;&lt;titles&gt;&lt;title&gt;Grafana&lt;/title&gt;&lt;/titles&gt;&lt;volume&gt;2018&lt;/volume&gt;&lt;number&gt;18 October 2018&lt;/number&gt;&lt;dates&gt;&lt;year&gt;2018&lt;/year&gt;&lt;/dates&gt;&lt;urls&gt;&lt;related-urls&gt;&lt;url&gt;&lt;style face="normal" font="default" size="100%"&gt;developers.ascendcorp.com/&lt;/style&gt;&lt;style face="normal" font="default" charset="222" size="100%"&gt;</w:instrText>
      </w:r>
      <w:r w:rsidR="00191C84">
        <w:rPr>
          <w:cs/>
        </w:rPr>
        <w:instrText>ทำความรู้จักกับ-</w:instrText>
      </w:r>
      <w:r w:rsidR="00191C84">
        <w:instrText>grafana-dashboard-1a5efe6d170a&lt;/style&gt;&lt;/url&gt;&lt;/related-urls&gt;&lt;/urls&gt;&lt;/record&gt;&lt;/Cite&gt;&lt;/EndNote&gt;</w:instrText>
      </w:r>
      <w:r w:rsidR="0067551F">
        <w:fldChar w:fldCharType="separate"/>
      </w:r>
      <w:r w:rsidR="00191C84">
        <w:rPr>
          <w:noProof/>
        </w:rPr>
        <w:t>[14]</w:t>
      </w:r>
      <w:r w:rsidR="0067551F">
        <w:fldChar w:fldCharType="end"/>
      </w:r>
      <w:r w:rsidRPr="001F2AA7">
        <w:t xml:space="preserve"> </w:t>
      </w:r>
      <w:r w:rsidRPr="001F2AA7">
        <w:rPr>
          <w:cs/>
        </w:rPr>
        <w:t xml:space="preserve">คือ </w:t>
      </w:r>
      <w:r>
        <w:t>P</w:t>
      </w:r>
      <w:r w:rsidRPr="001F2AA7">
        <w:t xml:space="preserve">latform </w:t>
      </w:r>
      <w:r w:rsidRPr="001F2AA7">
        <w:rPr>
          <w:cs/>
        </w:rPr>
        <w:t xml:space="preserve">หนึ่งที่ใช้ในการวิเคราะห์ </w:t>
      </w:r>
      <w:r>
        <w:t>M</w:t>
      </w:r>
      <w:r w:rsidRPr="001F2AA7">
        <w:t>etrics</w:t>
      </w:r>
      <w:r>
        <w:t xml:space="preserve"> </w:t>
      </w:r>
      <w:r w:rsidRPr="001F2AA7">
        <w:rPr>
          <w:cs/>
        </w:rPr>
        <w:t xml:space="preserve">โดยตัว </w:t>
      </w:r>
      <w:r w:rsidRPr="001F2AA7">
        <w:t xml:space="preserve">Grafana </w:t>
      </w:r>
      <w:r w:rsidRPr="001F2AA7">
        <w:rPr>
          <w:cs/>
        </w:rPr>
        <w:t xml:space="preserve">นั้นจะทำการ </w:t>
      </w:r>
      <w:r>
        <w:t>Q</w:t>
      </w:r>
      <w:r w:rsidRPr="001F2AA7">
        <w:t xml:space="preserve">uery </w:t>
      </w:r>
      <w:r w:rsidRPr="001F2AA7">
        <w:rPr>
          <w:cs/>
        </w:rPr>
        <w:t xml:space="preserve">ข้อมูล </w:t>
      </w:r>
      <w:r>
        <w:t>M</w:t>
      </w:r>
      <w:r w:rsidRPr="001F2AA7">
        <w:t xml:space="preserve">etrics </w:t>
      </w:r>
      <w:r w:rsidRPr="001F2AA7">
        <w:rPr>
          <w:cs/>
        </w:rPr>
        <w:t xml:space="preserve">ออกมาแสดงในหน้า </w:t>
      </w:r>
      <w:r>
        <w:t>D</w:t>
      </w:r>
      <w:r w:rsidRPr="001F2AA7">
        <w:t xml:space="preserve">ashboard </w:t>
      </w:r>
      <w:r w:rsidRPr="001F2AA7">
        <w:rPr>
          <w:cs/>
        </w:rPr>
        <w:t>ให้เข้าใจข้อมูล</w:t>
      </w:r>
      <w:r w:rsidR="00F408FE">
        <w:rPr>
          <w:rFonts w:hint="cs"/>
          <w:cs/>
        </w:rPr>
        <w:t>ได้</w:t>
      </w:r>
      <w:r w:rsidRPr="001F2AA7">
        <w:rPr>
          <w:cs/>
        </w:rPr>
        <w:t>ง่ายขึ้น</w:t>
      </w:r>
      <w:r>
        <w:t xml:space="preserve"> </w:t>
      </w:r>
      <w:r w:rsidR="00F408FE">
        <w:rPr>
          <w:rFonts w:hint="cs"/>
          <w:cs/>
        </w:rPr>
        <w:t>ซึ่งเป็น</w:t>
      </w:r>
      <w:r>
        <w:rPr>
          <w:cs/>
        </w:rPr>
        <w:t xml:space="preserve"> </w:t>
      </w:r>
      <w:r>
        <w:t xml:space="preserve">Open Source Dashboard Tool </w:t>
      </w:r>
      <w:r>
        <w:rPr>
          <w:cs/>
        </w:rPr>
        <w:t xml:space="preserve">เครื่องมือในการสร้าง </w:t>
      </w:r>
      <w:r>
        <w:t>Dashboard</w:t>
      </w:r>
      <w:r>
        <w:rPr>
          <w:rFonts w:hint="cs"/>
          <w:cs/>
        </w:rPr>
        <w:t xml:space="preserve"> </w:t>
      </w:r>
    </w:p>
    <w:p w14:paraId="03B88377" w14:textId="0FB5A79C" w:rsidR="00371422" w:rsidRDefault="001F2AA7" w:rsidP="001F2AA7">
      <w:pPr>
        <w:pStyle w:val="StyleStyle222Thisis"/>
      </w:pPr>
      <w:r>
        <w:rPr>
          <w:cs/>
        </w:rPr>
        <w:t xml:space="preserve">โดย </w:t>
      </w:r>
      <w:r>
        <w:t xml:space="preserve">Grafana </w:t>
      </w:r>
      <w:r>
        <w:rPr>
          <w:cs/>
        </w:rPr>
        <w:t xml:space="preserve">จะทำงานร่วมกับ </w:t>
      </w:r>
      <w:r>
        <w:t xml:space="preserve">Datasource </w:t>
      </w:r>
      <w:r>
        <w:rPr>
          <w:cs/>
        </w:rPr>
        <w:t xml:space="preserve">ต่าง ๆ เช่น </w:t>
      </w:r>
      <w:r>
        <w:t xml:space="preserve">Graphite, InfluxDB, OpenTSDB </w:t>
      </w:r>
      <w:r>
        <w:rPr>
          <w:cs/>
        </w:rPr>
        <w:t xml:space="preserve">หรือ </w:t>
      </w:r>
      <w:r>
        <w:t xml:space="preserve">Elasticsearch </w:t>
      </w:r>
      <w:r>
        <w:rPr>
          <w:cs/>
        </w:rPr>
        <w:t>ฯลฯ ช่วยให้</w:t>
      </w:r>
      <w:r w:rsidR="0012567C">
        <w:rPr>
          <w:rFonts w:hint="cs"/>
          <w:cs/>
        </w:rPr>
        <w:t>ผู้ใช้</w:t>
      </w:r>
      <w:r>
        <w:t xml:space="preserve"> </w:t>
      </w:r>
      <w:r>
        <w:rPr>
          <w:cs/>
        </w:rPr>
        <w:t xml:space="preserve">สามารถสร้างและแก้ไข </w:t>
      </w:r>
      <w:r>
        <w:t xml:space="preserve">Dashboard </w:t>
      </w:r>
      <w:r>
        <w:rPr>
          <w:cs/>
        </w:rPr>
        <w:t>ได้อย่างง่ายๆ ครอบคลุมรูปแบบกราฟหลายประเภท</w:t>
      </w:r>
      <w:r>
        <w:t xml:space="preserve"> </w:t>
      </w:r>
      <w:r>
        <w:rPr>
          <w:rFonts w:hint="cs"/>
          <w:cs/>
        </w:rPr>
        <w:t>และ</w:t>
      </w:r>
      <w:r>
        <w:rPr>
          <w:cs/>
        </w:rPr>
        <w:t xml:space="preserve">จุดเด่นของ </w:t>
      </w:r>
      <w:r>
        <w:t>Grafana</w:t>
      </w:r>
      <w:r>
        <w:rPr>
          <w:rFonts w:hint="cs"/>
          <w:cs/>
        </w:rPr>
        <w:t xml:space="preserve"> คือ</w:t>
      </w:r>
    </w:p>
    <w:p w14:paraId="554ED15E" w14:textId="3370A6B7" w:rsidR="001F2AA7" w:rsidRDefault="001F2AA7" w:rsidP="00666A80">
      <w:pPr>
        <w:pStyle w:val="StyleStyle222Thisis"/>
        <w:numPr>
          <w:ilvl w:val="0"/>
          <w:numId w:val="22"/>
        </w:numPr>
      </w:pPr>
      <w:r>
        <w:rPr>
          <w:cs/>
        </w:rPr>
        <w:t xml:space="preserve">เน้นการนำเสนอ </w:t>
      </w:r>
      <w:r>
        <w:t xml:space="preserve">Metrics </w:t>
      </w:r>
      <w:r>
        <w:rPr>
          <w:cs/>
        </w:rPr>
        <w:t xml:space="preserve">ที่เฉพาะเจาะจง เช่น </w:t>
      </w:r>
      <w:r>
        <w:t xml:space="preserve">CPU, Memory </w:t>
      </w:r>
      <w:r>
        <w:rPr>
          <w:cs/>
        </w:rPr>
        <w:t xml:space="preserve">หรือ </w:t>
      </w:r>
      <w:r>
        <w:t xml:space="preserve">I/O </w:t>
      </w:r>
      <w:r>
        <w:rPr>
          <w:cs/>
        </w:rPr>
        <w:t xml:space="preserve">ในรูปแบบของกราฟ </w:t>
      </w:r>
      <w:r>
        <w:t>Time Series</w:t>
      </w:r>
      <w:r w:rsidR="009C396C">
        <w:t xml:space="preserve"> </w:t>
      </w:r>
    </w:p>
    <w:p w14:paraId="11B818A4" w14:textId="4F8035E0" w:rsidR="001F2AA7" w:rsidRDefault="001F2AA7" w:rsidP="00666A80">
      <w:pPr>
        <w:pStyle w:val="StyleStyle222Thisis"/>
        <w:numPr>
          <w:ilvl w:val="0"/>
          <w:numId w:val="21"/>
        </w:numPr>
      </w:pPr>
      <w:r>
        <w:rPr>
          <w:cs/>
        </w:rPr>
        <w:t xml:space="preserve">ความยืดหยุ่นในการใช้งาน มี </w:t>
      </w:r>
      <w:r>
        <w:t xml:space="preserve">option </w:t>
      </w:r>
      <w:r>
        <w:rPr>
          <w:cs/>
        </w:rPr>
        <w:t>ให้เลือกใช้จำนวนมาก</w:t>
      </w:r>
    </w:p>
    <w:p w14:paraId="1BCA63EC" w14:textId="20D71448" w:rsidR="001F2AA7" w:rsidRDefault="001F2AA7" w:rsidP="00666A80">
      <w:pPr>
        <w:pStyle w:val="StyleStyle222Thisis"/>
        <w:numPr>
          <w:ilvl w:val="0"/>
          <w:numId w:val="21"/>
        </w:numPr>
      </w:pPr>
      <w:r>
        <w:rPr>
          <w:cs/>
        </w:rPr>
        <w:t xml:space="preserve">รองรับ </w:t>
      </w:r>
      <w:r w:rsidR="000052A4">
        <w:t>D</w:t>
      </w:r>
      <w:r>
        <w:t xml:space="preserve">atasource </w:t>
      </w:r>
      <w:r>
        <w:rPr>
          <w:cs/>
        </w:rPr>
        <w:t xml:space="preserve">ที่หลากหลายและมี </w:t>
      </w:r>
      <w:r>
        <w:t xml:space="preserve">Query Editor </w:t>
      </w:r>
      <w:r>
        <w:rPr>
          <w:cs/>
        </w:rPr>
        <w:t xml:space="preserve">ที่สำหรับ </w:t>
      </w:r>
      <w:r>
        <w:t xml:space="preserve">Datasource </w:t>
      </w:r>
      <w:r>
        <w:rPr>
          <w:cs/>
        </w:rPr>
        <w:t>นั้นๆ</w:t>
      </w:r>
    </w:p>
    <w:p w14:paraId="336593B1" w14:textId="06534A77" w:rsidR="001F734F" w:rsidRDefault="00ED43E1" w:rsidP="001F734F">
      <w:pPr>
        <w:pStyle w:val="Heading3"/>
      </w:pPr>
      <w:r>
        <w:t>I</w:t>
      </w:r>
      <w:r w:rsidR="001F734F" w:rsidRPr="001F734F">
        <w:t>nfluxdb</w:t>
      </w:r>
    </w:p>
    <w:p w14:paraId="277C5EAE" w14:textId="4155B741" w:rsidR="001F2AA7" w:rsidRDefault="001F2AA7" w:rsidP="001F2AA7">
      <w:pPr>
        <w:pStyle w:val="StyleStyle222Thisis"/>
      </w:pPr>
      <w:r w:rsidRPr="00B72431">
        <w:t>InfluxDB</w:t>
      </w:r>
      <w:r w:rsidR="0067551F">
        <w:t xml:space="preserve"> </w:t>
      </w:r>
      <w:r w:rsidR="0067551F">
        <w:fldChar w:fldCharType="begin"/>
      </w:r>
      <w:r w:rsidR="00191C84">
        <w:instrText xml:space="preserve"> ADDIN EN.CITE &lt;EndNote&gt;&lt;Cite&gt;&lt;Year&gt;2017&lt;/Year&gt;&lt;RecNum&gt;26&lt;/RecNum&gt;&lt;DisplayText&gt;[15]&lt;/DisplayText&gt;&lt;record&gt;&lt;rec-number&gt;26&lt;/rec-number&gt;&lt;foreign-keys&gt;&lt;key app="EN" db-id="rd5dtpxvjeppfxe0w5g5022ae9ztpdv555vx" timestamp="1551262918"&gt;26&lt;/key&gt;&lt;/foreign-keys&gt;&lt;ref-type name="Web Page"&gt;12&lt;/ref-type&gt;&lt;contributors&gt;&lt;/contributors&gt;&lt;titles&gt;&lt;title&gt;InfluxDB&lt;/title&gt;&lt;/titles&gt;&lt;volume&gt;2018&lt;/volume&gt;&lt;number&gt;18 October 2018&lt;/number&gt;&lt;dates&gt;&lt;year&gt;2017&lt;/year&gt;&lt;/dates&gt;&lt;urls&gt;&lt;related-urls&gt;&lt;url&gt;&lt;style face="normal" font="default" size="100%"&gt;chavp.wordpress.com/2017/09/13/&lt;/style&gt;&lt;style face="normal" font="default" charset="222" size="100%"&gt;</w:instrText>
      </w:r>
      <w:r w:rsidR="00191C84">
        <w:rPr>
          <w:cs/>
        </w:rPr>
        <w:instrText>เก็บข้อมูล-</w:instrText>
      </w:r>
      <w:r w:rsidR="00191C84">
        <w:instrText>time-series-</w:instrText>
      </w:r>
      <w:r w:rsidR="00191C84">
        <w:rPr>
          <w:cs/>
        </w:rPr>
        <w:instrText>ด้วย-</w:instrText>
      </w:r>
      <w:r w:rsidR="00191C84">
        <w:instrText>influxdb/&lt;/style&gt;&lt;/url&gt;&lt;/related-urls&gt;&lt;/urls&gt;&lt;/record&gt;&lt;/Cite&gt;&lt;/EndNote&gt;</w:instrText>
      </w:r>
      <w:r w:rsidR="0067551F">
        <w:fldChar w:fldCharType="separate"/>
      </w:r>
      <w:r w:rsidR="00191C84">
        <w:rPr>
          <w:noProof/>
        </w:rPr>
        <w:t>[15]</w:t>
      </w:r>
      <w:r w:rsidR="0067551F">
        <w:fldChar w:fldCharType="end"/>
      </w:r>
      <w:r w:rsidRPr="00B72431">
        <w:t xml:space="preserve"> </w:t>
      </w:r>
      <w:r w:rsidRPr="00B72431">
        <w:rPr>
          <w:cs/>
        </w:rPr>
        <w:t xml:space="preserve">คือ </w:t>
      </w:r>
      <w:r w:rsidRPr="00B72431">
        <w:t>Datasource (</w:t>
      </w:r>
      <w:r w:rsidRPr="00B72431">
        <w:rPr>
          <w:cs/>
        </w:rPr>
        <w:t>ที่เก็บข้อมูล) ที่สามารถทำงานร่วมกับ</w:t>
      </w:r>
      <w:r w:rsidRPr="00B72431">
        <w:t xml:space="preserve"> Grafana </w:t>
      </w:r>
      <w:r>
        <w:rPr>
          <w:rFonts w:hint="cs"/>
          <w:cs/>
        </w:rPr>
        <w:t>และ</w:t>
      </w:r>
      <w:r w:rsidRPr="00B72431">
        <w:rPr>
          <w:cs/>
        </w:rPr>
        <w:t xml:space="preserve">สามารถเชื่อมต่อกับ </w:t>
      </w:r>
      <w:r w:rsidRPr="00B72431">
        <w:t xml:space="preserve">Grafana Dashboard </w:t>
      </w:r>
      <w:r w:rsidRPr="00B72431">
        <w:rPr>
          <w:cs/>
        </w:rPr>
        <w:t>ที่จะใช้แสดงผล</w:t>
      </w:r>
      <w:r>
        <w:rPr>
          <w:rFonts w:hint="cs"/>
          <w:cs/>
        </w:rPr>
        <w:t xml:space="preserve"> โดยเรา</w:t>
      </w:r>
      <w:r>
        <w:rPr>
          <w:cs/>
        </w:rPr>
        <w:t xml:space="preserve">มานำเสนอการเก็บข้อมูลแบบ </w:t>
      </w:r>
      <w:r>
        <w:t xml:space="preserve">Time-series </w:t>
      </w:r>
      <w:r>
        <w:rPr>
          <w:cs/>
        </w:rPr>
        <w:t xml:space="preserve">ด้วยฐานข้อมูลที่ชื่อว่า </w:t>
      </w:r>
      <w:r>
        <w:t>InfluxDB</w:t>
      </w:r>
      <w:r>
        <w:rPr>
          <w:rFonts w:hint="cs"/>
          <w:cs/>
        </w:rPr>
        <w:t xml:space="preserve"> </w:t>
      </w:r>
      <w:r>
        <w:rPr>
          <w:cs/>
        </w:rPr>
        <w:t xml:space="preserve">ข้อมูล </w:t>
      </w:r>
      <w:r>
        <w:t xml:space="preserve">Time-series </w:t>
      </w:r>
      <w:r>
        <w:rPr>
          <w:cs/>
        </w:rPr>
        <w:t xml:space="preserve">เป็นข้อมูลแบบ </w:t>
      </w:r>
      <w:r>
        <w:t xml:space="preserve">Stream </w:t>
      </w:r>
      <w:r>
        <w:rPr>
          <w:cs/>
        </w:rPr>
        <w:t>ชนิดหนึ่ง เป็นข้อมูล</w:t>
      </w:r>
      <w:r>
        <w:rPr>
          <w:cs/>
        </w:rPr>
        <w:lastRenderedPageBreak/>
        <w:t>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445C6430" w14:textId="0520C352" w:rsidR="001F2AA7" w:rsidRPr="001F2AA7" w:rsidRDefault="001F2AA7" w:rsidP="00751772">
      <w:pPr>
        <w:pStyle w:val="StyleStyle222Thisis"/>
        <w:rPr>
          <w:cs/>
        </w:rPr>
      </w:pPr>
      <w:r>
        <w:rPr>
          <w:rFonts w:hint="cs"/>
          <w:cs/>
        </w:rPr>
        <w:t>สถานะ</w:t>
      </w:r>
      <w:r>
        <w:rPr>
          <w:cs/>
        </w:rPr>
        <w:t>ที่ว่านี้ เช่น</w:t>
      </w:r>
      <w:r>
        <w:rPr>
          <w:rFonts w:hint="cs"/>
          <w:cs/>
        </w:rPr>
        <w:t xml:space="preserve"> </w:t>
      </w:r>
      <w:r>
        <w:rPr>
          <w:cs/>
        </w:rPr>
        <w:t xml:space="preserve">อุณหภูมิของ </w:t>
      </w:r>
      <w:r>
        <w:t>GPU,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การทำงานของพัดลม </w:t>
      </w:r>
      <w:r>
        <w:t>GPU,</w:t>
      </w:r>
      <w:r>
        <w:rPr>
          <w:rFonts w:hint="cs"/>
          <w:cs/>
        </w:rPr>
        <w:t xml:space="preserve"> </w:t>
      </w:r>
      <w:r>
        <w:t xml:space="preserve">Load GPU </w:t>
      </w:r>
      <w:r>
        <w:rPr>
          <w:rFonts w:hint="cs"/>
          <w:cs/>
        </w:rPr>
        <w:t xml:space="preserve">เป็นต้น </w:t>
      </w:r>
      <w:r>
        <w:rPr>
          <w:cs/>
        </w:rPr>
        <w:t xml:space="preserve">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>
        <w:t xml:space="preserve">Time-series </w:t>
      </w:r>
      <w:r>
        <w:rPr>
          <w:cs/>
        </w:rPr>
        <w:t>นั่นเอง</w:t>
      </w:r>
    </w:p>
    <w:p w14:paraId="4A9F28E2" w14:textId="2E28C540" w:rsidR="00D66E22" w:rsidRPr="0010416E" w:rsidRDefault="000C1169" w:rsidP="00E005D7">
      <w:pPr>
        <w:pStyle w:val="Heading2"/>
        <w:jc w:val="both"/>
      </w:pPr>
      <w:bookmarkStart w:id="49" w:name="_Toc527754412"/>
      <w:bookmarkStart w:id="50" w:name="_Toc8738528"/>
      <w:r w:rsidRPr="0010416E">
        <w:rPr>
          <w:cs/>
        </w:rPr>
        <w:t>งานวิจัยที่เกี่ยวข้อง</w:t>
      </w:r>
      <w:bookmarkEnd w:id="49"/>
      <w:bookmarkEnd w:id="50"/>
    </w:p>
    <w:p w14:paraId="4A9A15F6" w14:textId="77777777" w:rsidR="000370C9" w:rsidRPr="000370C9" w:rsidRDefault="000370C9" w:rsidP="000370C9">
      <w:pPr>
        <w:pStyle w:val="Heading3"/>
      </w:pPr>
      <w:r w:rsidRPr="000370C9">
        <w:rPr>
          <w:rFonts w:hint="cs"/>
          <w:cs/>
        </w:rPr>
        <w:t>ประวัติ</w:t>
      </w:r>
      <w:r w:rsidRPr="000370C9">
        <w:rPr>
          <w:cs/>
        </w:rPr>
        <w:t>คริปโทเคอร์เรนซี</w:t>
      </w:r>
      <w:r w:rsidRPr="000370C9">
        <w:t xml:space="preserve"> (History of Cryptocurrency)</w:t>
      </w:r>
    </w:p>
    <w:p w14:paraId="1449573D" w14:textId="76A7A3C7" w:rsidR="000370C9" w:rsidRDefault="000370C9" w:rsidP="002B3995">
      <w:pPr>
        <w:pStyle w:val="StyleStyle222Thisis"/>
      </w:pPr>
      <w:r>
        <w:rPr>
          <w:rFonts w:hint="cs"/>
          <w:cs/>
        </w:rPr>
        <w:t xml:space="preserve">ประวัติ </w:t>
      </w:r>
      <w:r>
        <w:t>C</w:t>
      </w:r>
      <w:r w:rsidRPr="00964BAC">
        <w:t>ryptocurrency</w:t>
      </w:r>
      <w:r>
        <w:t xml:space="preserve"> </w:t>
      </w:r>
      <w:r>
        <w:fldChar w:fldCharType="begin"/>
      </w:r>
      <w:r>
        <w:instrText xml:space="preserve"> ADDIN EN.CITE &lt;EndNote&gt;&lt;Cite&gt;&lt;Year&gt;2018&lt;/Year&gt;&lt;RecNum&gt;3&lt;/RecNum&gt;&lt;DisplayText&gt;[3]&lt;/DisplayText&gt;&lt;record&gt;&lt;rec-number&gt;3&lt;/rec-number&gt;&lt;foreign-keys&gt;&lt;key app="EN" db-id="rd5dtpxvjeppfxe0w5g5022ae9ztpdv555vx" timestamp="0"&gt;3&lt;/key&gt;&lt;/foreign-keys&gt;&lt;ref-type name="Web Page"&gt;12&lt;/ref-type&gt;&lt;contributors&gt;&lt;/contributors&gt;&lt;titles&gt;&lt;title&gt;Cryptocurrency&lt;/title&gt;&lt;/titles&gt;&lt;number&gt;&lt;style face="normal" font="default" size="100%"&gt;26 September&lt;/style&gt;&lt;style face="normal" font="default" charset="222" size="12"&gt; &lt;/style&gt;&lt;style face="normal" font="default" size="100%"&gt;2018&lt;/style&gt;&lt;/number&gt;&lt;dates&gt;&lt;year&gt;2018&lt;/year&gt;&lt;/dates&gt;&lt;urls&gt;&lt;related-urls&gt;&lt;url&gt;&lt;style face="normal" font="default" size="100%"&gt;th.wikipedia.org/wiki/&lt;/style&gt;&lt;style face="normal" font="default" charset="222" size="100%"&gt;</w:instrText>
      </w:r>
      <w:r>
        <w:rPr>
          <w:cs/>
        </w:rPr>
        <w:instrText>คริปโทเคอร์เรนซี</w:instrText>
      </w:r>
      <w:r>
        <w:instrText>&lt;/style&gt;&lt;/url&gt;&lt;/related-urls&gt;&lt;/urls&gt;&lt;/record&gt;&lt;/Cite&gt;&lt;/EndNote&gt;</w:instrText>
      </w:r>
      <w:r>
        <w:fldChar w:fldCharType="separate"/>
      </w:r>
      <w:r>
        <w:rPr>
          <w:noProof/>
        </w:rPr>
        <w:t>[3]</w:t>
      </w:r>
      <w:r>
        <w:fldChar w:fldCharType="end"/>
      </w:r>
      <w:r w:rsidRPr="00964BAC">
        <w:t xml:space="preserve"> </w:t>
      </w: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1983</w:t>
      </w:r>
      <w:r w:rsidRPr="00180F5E">
        <w:rPr>
          <w:cs/>
        </w:rPr>
        <w:t xml:space="preserve"> นักวิทยาการรหัสลับชาวอเมริกันเดวิด ชอม ได้คิดค้นเงินอิเล็กทรอนิกส์ที่เข้ารหัสและนิรนามซึ่งเรียกว่า </w:t>
      </w:r>
      <w:r w:rsidRPr="00180F5E">
        <w:t xml:space="preserve">Ecash </w:t>
      </w:r>
      <w:r w:rsidRPr="00180F5E">
        <w:rPr>
          <w:cs/>
        </w:rPr>
        <w:t xml:space="preserve">ต่อมาในปี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1995</w:t>
      </w:r>
      <w:r w:rsidRPr="00180F5E">
        <w:rPr>
          <w:cs/>
        </w:rPr>
        <w:t xml:space="preserve"> เขาจึงอิมพลิเม้นต์มันให้เป็น </w:t>
      </w:r>
      <w:r w:rsidRPr="00180F5E">
        <w:t xml:space="preserve">Digicash </w:t>
      </w:r>
      <w:r w:rsidRPr="00180F5E">
        <w:rPr>
          <w:cs/>
        </w:rPr>
        <w:t>ซึ่งเป็นวิธีการจ่ายเงินทางอิเล็กทรอนิกส์โดยเข้ารหัสในยุคต้น ซึ่งผู้ใช้จะต้องมีซอฟต์แวร์เพื่อถอนเงินจากธนาคารและกำหนดกุญแจเข้ารหัสโดยเฉพาะ ๆ ก่อนจะส่งเงินไปให้ผู้รับ เป็นวิธีที่ทำให้เงินดิจิทัลไม่สามารถติดตามได้โดยธนาคารที่ออกเงิน หรือรัฐบาล หรือบุคคลที่สามอื่น ๆ</w:t>
      </w:r>
    </w:p>
    <w:p w14:paraId="5CA4739C" w14:textId="7D7DE8B7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1996</w:t>
      </w:r>
      <w:r w:rsidRPr="00180F5E">
        <w:rPr>
          <w:cs/>
        </w:rPr>
        <w:t xml:space="preserve"> สำนักงานความมั่นคงแห่งชาติสหรัฐตีพิมพ์เอกสารชื่อว่า วิธีสร้างโรงกระษาปรณ์ - วิทยาการรหัสของเงินอิเล็กทรอนิกส์นิรนาม (</w:t>
      </w:r>
      <w:r w:rsidRPr="00180F5E">
        <w:t xml:space="preserve">How to Make a Mint: the Cryptography of Anonymous Electronic Cash) </w:t>
      </w:r>
      <w:r w:rsidRPr="00180F5E">
        <w:rPr>
          <w:cs/>
        </w:rPr>
        <w:t>ซึ่งอธิบายระบบคริปโทเคอร์เรนซี โดยพิมพ์มันเป็นครั้งแรกในบัญชีจ่าหน้าของเอ็มไอที</w:t>
      </w:r>
      <w:r w:rsidRPr="00180F5E">
        <w:t xml:space="preserve"> </w:t>
      </w:r>
      <w:r w:rsidRPr="00180F5E">
        <w:rPr>
          <w:cs/>
        </w:rPr>
        <w:t xml:space="preserve">แล้วต่อมาจึงพิมพ์ในวารสาร </w:t>
      </w:r>
      <w:r w:rsidRPr="00180F5E">
        <w:t>The American Law Review</w:t>
      </w:r>
    </w:p>
    <w:p w14:paraId="2BF40735" w14:textId="609392E0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 xml:space="preserve">1998 Wei Dai </w:t>
      </w:r>
      <w:r w:rsidRPr="00180F5E">
        <w:rPr>
          <w:cs/>
        </w:rPr>
        <w:t xml:space="preserve">ได้ตีพิมพ์คำอธิบายของ </w:t>
      </w:r>
      <w:r w:rsidRPr="00180F5E">
        <w:t xml:space="preserve">b-money </w:t>
      </w:r>
      <w:r w:rsidRPr="00180F5E">
        <w:rPr>
          <w:cs/>
        </w:rPr>
        <w:t>ซึ่งเป็นระบบเงินอิเล็กทรอนิกส์แบบกระจายและนิรนาม</w:t>
      </w:r>
      <w:r w:rsidRPr="00180F5E">
        <w:t xml:space="preserve"> </w:t>
      </w:r>
      <w:r w:rsidRPr="00180F5E">
        <w:rPr>
          <w:cs/>
        </w:rPr>
        <w:t xml:space="preserve">ต่อมาไม่นาน </w:t>
      </w:r>
      <w:r w:rsidRPr="00180F5E">
        <w:t xml:space="preserve">Nick Szabo </w:t>
      </w:r>
      <w:r w:rsidRPr="00180F5E">
        <w:rPr>
          <w:cs/>
        </w:rPr>
        <w:t>ก็สร้าง "</w:t>
      </w:r>
      <w:r w:rsidRPr="00180F5E">
        <w:t xml:space="preserve">bit gold" </w:t>
      </w:r>
      <w:r w:rsidRPr="00180F5E">
        <w:rPr>
          <w:cs/>
        </w:rPr>
        <w:t>ขึ้น</w:t>
      </w:r>
      <w:r>
        <w:t xml:space="preserve"> </w:t>
      </w:r>
      <w:r w:rsidRPr="00180F5E">
        <w:rPr>
          <w:cs/>
        </w:rPr>
        <w:t xml:space="preserve">คล้ายกับบิตคอยน์และคริปโทเคอร์เรนซีอื่น ๆ ที่จะติดตามมา </w:t>
      </w:r>
      <w:r w:rsidRPr="00180F5E">
        <w:t>bit gold (</w:t>
      </w:r>
      <w:r w:rsidRPr="00180F5E">
        <w:rPr>
          <w:cs/>
        </w:rPr>
        <w:t xml:space="preserve">อย่าสับสนกับตลาดแลกเปลี่ยนทองที่จะเกิดต่อมาคือ </w:t>
      </w:r>
      <w:r w:rsidRPr="00180F5E">
        <w:t>BitGold</w:t>
      </w:r>
      <w:r>
        <w:t>)</w:t>
      </w:r>
      <w:r w:rsidRPr="00180F5E">
        <w:t xml:space="preserve"> </w:t>
      </w:r>
      <w:r w:rsidRPr="00180F5E">
        <w:rPr>
          <w:cs/>
        </w:rPr>
        <w:t xml:space="preserve">เป็นระบบเงินอิเล็กทรอนิกส์ที่บังคับให้ผู้ใช้คำนวณฟังก์ชัน </w:t>
      </w:r>
      <w:r w:rsidRPr="00180F5E">
        <w:t xml:space="preserve">proof of work </w:t>
      </w:r>
      <w:r w:rsidRPr="00180F5E">
        <w:rPr>
          <w:cs/>
        </w:rPr>
        <w:t xml:space="preserve">โดยสิ่งที่คำนวณจะรวมเข้ารหัสแล้วแสดงเป็นสาธารณะ ส่วนระบบเงินแบบ </w:t>
      </w:r>
      <w:r w:rsidRPr="00180F5E">
        <w:t xml:space="preserve">reusable proof of work </w:t>
      </w:r>
      <w:r w:rsidRPr="00180F5E">
        <w:rPr>
          <w:cs/>
        </w:rPr>
        <w:t xml:space="preserve">ต่อมาจึงสร้างขึ้นโดย </w:t>
      </w:r>
      <w:r w:rsidRPr="00180F5E">
        <w:t>Hal Finney</w:t>
      </w:r>
    </w:p>
    <w:p w14:paraId="4BC5466F" w14:textId="18767E22" w:rsidR="000370C9" w:rsidRPr="00180F5E" w:rsidRDefault="000370C9" w:rsidP="002B3995">
      <w:pPr>
        <w:pStyle w:val="StyleStyle222Thisis"/>
      </w:pPr>
      <w:r w:rsidRPr="00180F5E">
        <w:rPr>
          <w:cs/>
        </w:rPr>
        <w:t xml:space="preserve">ในปี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2009</w:t>
      </w:r>
      <w:r w:rsidRPr="00180F5E">
        <w:rPr>
          <w:cs/>
        </w:rPr>
        <w:t xml:space="preserve"> นักพัฒนาซอฟต์แวร์โดยนามปากกาซะโตชิ นะกะโมโต (</w:t>
      </w:r>
      <w:r w:rsidRPr="00180F5E">
        <w:t xml:space="preserve">Satoshi Nakamoto) </w:t>
      </w:r>
      <w:r w:rsidRPr="00180F5E">
        <w:rPr>
          <w:cs/>
        </w:rPr>
        <w:t xml:space="preserve">ได้สร้างคริปโทเคอร์เรนซีแบบไม่รวมศูนย์สกุลแรกคือ บิตคอยน์ ซึ่งใช้ </w:t>
      </w:r>
      <w:r w:rsidRPr="00180F5E">
        <w:t>SHA-256</w:t>
      </w:r>
      <w:r w:rsidRPr="00180F5E">
        <w:rPr>
          <w:cs/>
        </w:rPr>
        <w:t xml:space="preserve"> เป็นฟังก์ชันแฮชสำหรับวิธีการ </w:t>
      </w:r>
      <w:r w:rsidRPr="00180F5E">
        <w:t xml:space="preserve">proof-of-work </w:t>
      </w:r>
      <w:r w:rsidRPr="00180F5E">
        <w:rPr>
          <w:cs/>
        </w:rPr>
        <w:t xml:space="preserve">ในเดือนเมษายน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2011</w:t>
      </w:r>
      <w:r w:rsidRPr="00180F5E">
        <w:rPr>
          <w:cs/>
        </w:rPr>
        <w:t xml:space="preserve"> มีการสร้าง </w:t>
      </w:r>
      <w:r w:rsidRPr="00180F5E">
        <w:t xml:space="preserve">Namecoin </w:t>
      </w:r>
      <w:r w:rsidRPr="00180F5E">
        <w:rPr>
          <w:cs/>
        </w:rPr>
        <w:t xml:space="preserve">ขึ้นโดยเป็นส่วนของการตั้งดีเอ็นเอสแบบกระจายศูนย์ ซึ่งจะทำให้การตรวจพิจารณาอินเทอร์เน็ตทำได้ยากมาก ต่อมาในเดือนตุลาคม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>2011</w:t>
      </w:r>
      <w:r w:rsidRPr="00180F5E">
        <w:rPr>
          <w:cs/>
        </w:rPr>
        <w:t xml:space="preserve"> จึงมีการวางตลาด </w:t>
      </w:r>
      <w:r w:rsidRPr="00180F5E">
        <w:t xml:space="preserve">Litecoin </w:t>
      </w:r>
      <w:r w:rsidRPr="00180F5E">
        <w:rPr>
          <w:cs/>
        </w:rPr>
        <w:t xml:space="preserve">ซึ่งเป็นคริปโทเคอร์เรนซีสกุลแรกที่ใช้ </w:t>
      </w:r>
      <w:r>
        <w:t>s</w:t>
      </w:r>
      <w:r w:rsidRPr="00180F5E">
        <w:t xml:space="preserve">crypt </w:t>
      </w:r>
      <w:r w:rsidRPr="00180F5E">
        <w:rPr>
          <w:cs/>
        </w:rPr>
        <w:t xml:space="preserve">เป็นฟังก์ชันแฮชแทน </w:t>
      </w:r>
      <w:r w:rsidRPr="00180F5E">
        <w:t>SHA-256</w:t>
      </w:r>
      <w:r w:rsidRPr="00180F5E">
        <w:rPr>
          <w:cs/>
        </w:rPr>
        <w:t xml:space="preserve"> ส่วนคริปโทเคอร์เรนซีที่เด่นอีกสกุลก็คือ </w:t>
      </w:r>
      <w:r w:rsidRPr="00180F5E">
        <w:t xml:space="preserve">Peercoin </w:t>
      </w:r>
      <w:r w:rsidRPr="00180F5E">
        <w:rPr>
          <w:cs/>
        </w:rPr>
        <w:t xml:space="preserve">ซึ่งเริ่มใช้ระบบผสม คือ </w:t>
      </w:r>
      <w:r w:rsidRPr="00180F5E">
        <w:lastRenderedPageBreak/>
        <w:t xml:space="preserve">proof-of-work/proof-of-stake </w:t>
      </w:r>
      <w:r w:rsidRPr="00180F5E">
        <w:rPr>
          <w:cs/>
        </w:rPr>
        <w:t>เป็นสกุลแรก</w:t>
      </w:r>
      <w:r w:rsidRPr="00180F5E">
        <w:t xml:space="preserve"> </w:t>
      </w:r>
      <w:r w:rsidRPr="00180F5E">
        <w:rPr>
          <w:cs/>
        </w:rPr>
        <w:t xml:space="preserve">ส่วน </w:t>
      </w:r>
      <w:r w:rsidRPr="00180F5E">
        <w:t xml:space="preserve">IOTA </w:t>
      </w:r>
      <w:r w:rsidRPr="00180F5E">
        <w:rPr>
          <w:cs/>
        </w:rPr>
        <w:t xml:space="preserve">เป็นคริปโทเคอร์เรนซีแรกที่ไม่ได้ใช้บล็อกเชน แต่ใช้ </w:t>
      </w:r>
      <w:r w:rsidRPr="00180F5E">
        <w:t xml:space="preserve">Tangle </w:t>
      </w:r>
      <w:r w:rsidRPr="00180F5E">
        <w:rPr>
          <w:cs/>
        </w:rPr>
        <w:t>แทน</w:t>
      </w:r>
    </w:p>
    <w:p w14:paraId="70750B9D" w14:textId="4C5E8FF1" w:rsidR="00484C42" w:rsidRPr="0010416E" w:rsidRDefault="000370C9" w:rsidP="002B3995">
      <w:pPr>
        <w:pStyle w:val="StyleStyle222Thisis"/>
        <w:sectPr w:rsidR="00484C42" w:rsidRPr="0010416E" w:rsidSect="003D42C8">
          <w:headerReference w:type="first" r:id="rId31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  <w:r w:rsidRPr="00180F5E">
        <w:rPr>
          <w:cs/>
        </w:rPr>
        <w:t xml:space="preserve">วันที่ </w:t>
      </w:r>
      <w:r w:rsidRPr="00180F5E">
        <w:t xml:space="preserve">6 </w:t>
      </w:r>
      <w:r w:rsidRPr="00180F5E">
        <w:rPr>
          <w:cs/>
        </w:rPr>
        <w:t xml:space="preserve">สิงหาคม </w:t>
      </w:r>
      <w:r>
        <w:rPr>
          <w:rFonts w:hint="cs"/>
          <w:cs/>
        </w:rPr>
        <w:t>ค</w:t>
      </w:r>
      <w:r>
        <w:t>.</w:t>
      </w:r>
      <w:r>
        <w:rPr>
          <w:rFonts w:hint="cs"/>
          <w:cs/>
        </w:rPr>
        <w:t>ศ</w:t>
      </w:r>
      <w:r>
        <w:t xml:space="preserve">. </w:t>
      </w:r>
      <w:r w:rsidRPr="00180F5E">
        <w:t xml:space="preserve">2014 </w:t>
      </w:r>
      <w:r w:rsidRPr="00180F5E">
        <w:rPr>
          <w:cs/>
        </w:rPr>
        <w:t>สหราชอาณาจักรประกาศว่า กระทรวงการคลังได้รับคำสั่งให้ศึกษาคริปโทเคอร์เรนซี เพื่อดูว่า มันสามารถมีบทบาทในเศรษฐกิจของประเทศได้บ้างหรือไม่ งานศึกษาก็จะรายงานด้วยว่า ควรจะมีกฎหมายควบคุมหรือไม่</w:t>
      </w:r>
    </w:p>
    <w:p w14:paraId="554B6F02" w14:textId="663B260C" w:rsidR="00D66E22" w:rsidRPr="0010416E" w:rsidRDefault="00D66E22" w:rsidP="00FB4077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51" w:name="_Toc527754413"/>
      <w:bookmarkStart w:id="52" w:name="_Toc8738529"/>
      <w:r w:rsidR="007E7210" w:rsidRPr="0010416E">
        <w:rPr>
          <w:rFonts w:hint="cs"/>
          <w:sz w:val="36"/>
          <w:szCs w:val="36"/>
          <w:cs/>
        </w:rPr>
        <w:t>ขั้นตอนการดำเนิน</w:t>
      </w:r>
      <w:r w:rsidR="00895EE5">
        <w:rPr>
          <w:rFonts w:hint="cs"/>
          <w:sz w:val="36"/>
          <w:szCs w:val="36"/>
          <w:cs/>
        </w:rPr>
        <w:t>งาน</w:t>
      </w:r>
      <w:bookmarkEnd w:id="51"/>
      <w:bookmarkEnd w:id="52"/>
    </w:p>
    <w:p w14:paraId="367B3066" w14:textId="53CD33AD" w:rsidR="00E87429" w:rsidRDefault="009D03EE" w:rsidP="00B74DE1">
      <w:pPr>
        <w:pStyle w:val="150"/>
        <w:jc w:val="thaiDistribute"/>
      </w:pPr>
      <w:r>
        <w:rPr>
          <w:cs/>
        </w:rPr>
        <w:t>ส</w:t>
      </w:r>
      <w:r>
        <w:rPr>
          <w:rFonts w:hint="cs"/>
          <w:cs/>
        </w:rPr>
        <w:t>ำ</w:t>
      </w:r>
      <w:r>
        <w:rPr>
          <w:cs/>
        </w:rPr>
        <w:t>หรับในบทนี้จะกล่าวถึงขั้นตอนในการด</w:t>
      </w:r>
      <w:r>
        <w:rPr>
          <w:rFonts w:hint="cs"/>
          <w:cs/>
        </w:rPr>
        <w:t>ำ</w:t>
      </w:r>
      <w:r>
        <w:rPr>
          <w:cs/>
        </w:rPr>
        <w:t>เนินงานซึ่งจะท</w:t>
      </w:r>
      <w:r>
        <w:rPr>
          <w:rFonts w:hint="cs"/>
          <w:cs/>
        </w:rPr>
        <w:t>ำ</w:t>
      </w:r>
      <w:r>
        <w:rPr>
          <w:cs/>
        </w:rPr>
        <w:t>ให้ทราบถึงการวิเคราะห์และการออกแบบระบบว่ามีแนวทางในการท</w:t>
      </w:r>
      <w:r>
        <w:rPr>
          <w:rFonts w:hint="cs"/>
          <w:cs/>
        </w:rPr>
        <w:t>ำ</w:t>
      </w:r>
      <w:r>
        <w:rPr>
          <w:cs/>
        </w:rPr>
        <w:t>งานหรือมีขั้นตอนในการท</w:t>
      </w:r>
      <w:r>
        <w:rPr>
          <w:rFonts w:hint="cs"/>
          <w:cs/>
        </w:rPr>
        <w:t>ำ</w:t>
      </w:r>
      <w:r>
        <w:rPr>
          <w:cs/>
        </w:rPr>
        <w:t>งานของระบบงานอย่างไรบ้าง</w:t>
      </w:r>
      <w:r>
        <w:t xml:space="preserve"> </w:t>
      </w:r>
      <w:r>
        <w:rPr>
          <w:cs/>
        </w:rPr>
        <w:t>โดยขั้นตอนในการด</w:t>
      </w:r>
      <w:r>
        <w:rPr>
          <w:rFonts w:hint="cs"/>
          <w:cs/>
        </w:rPr>
        <w:t>ำ</w:t>
      </w:r>
      <w:r>
        <w:rPr>
          <w:cs/>
        </w:rPr>
        <w:t>เนินงานมีดังนี้</w:t>
      </w:r>
      <w:r w:rsidR="00D66E22" w:rsidRPr="0010416E">
        <w:t xml:space="preserve">    </w:t>
      </w:r>
    </w:p>
    <w:p w14:paraId="262B2746" w14:textId="77777777" w:rsidR="00E87429" w:rsidRDefault="00E87429" w:rsidP="00E87429">
      <w:pPr>
        <w:pStyle w:val="Heading2"/>
      </w:pPr>
      <w:bookmarkStart w:id="53" w:name="_Toc8738530"/>
      <w:r>
        <w:rPr>
          <w:rFonts w:hint="cs"/>
          <w:cs/>
        </w:rPr>
        <w:t>ขั้นตอนการทำงาน</w:t>
      </w:r>
      <w:bookmarkEnd w:id="53"/>
    </w:p>
    <w:p w14:paraId="608E65A5" w14:textId="679C9D6F" w:rsidR="00E87429" w:rsidRPr="008060DB" w:rsidRDefault="00243BF0" w:rsidP="00243BF0">
      <w:pPr>
        <w:pStyle w:val="Caption"/>
      </w:pPr>
      <w:r>
        <w:drawing>
          <wp:inline distT="0" distB="0" distL="0" distR="0" wp14:anchorId="7E50A468" wp14:editId="147037DD">
            <wp:extent cx="2409310" cy="5163671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FlowChart รวม_v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676" cy="525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5424" w14:textId="087E3069" w:rsidR="00E87429" w:rsidRDefault="00E87429" w:rsidP="00E87429">
      <w:pPr>
        <w:pStyle w:val="Caption"/>
      </w:pPr>
      <w:bookmarkStart w:id="54" w:name="_Ref3578680"/>
      <w:bookmarkStart w:id="55" w:name="_Toc873855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7F5CBE" w:rsidRPr="0054071A">
        <w:rPr>
          <w:b/>
          <w:bCs/>
          <w:cs/>
        </w:rPr>
        <w:fldChar w:fldCharType="end"/>
      </w:r>
      <w:bookmarkEnd w:id="54"/>
      <w:r>
        <w:rPr>
          <w:rFonts w:hint="cs"/>
          <w:cs/>
        </w:rPr>
        <w:t xml:space="preserve"> ขั้นตอนการทำงานของระบบ</w:t>
      </w:r>
      <w:bookmarkEnd w:id="55"/>
    </w:p>
    <w:p w14:paraId="0D50B689" w14:textId="77777777" w:rsidR="005C11C1" w:rsidRPr="005C11C1" w:rsidRDefault="005C11C1" w:rsidP="005C11C1"/>
    <w:p w14:paraId="3DBB017E" w14:textId="223645FF" w:rsidR="00E87429" w:rsidRPr="001223F4" w:rsidRDefault="00E87429" w:rsidP="00E87429">
      <w:pPr>
        <w:pStyle w:val="StyleStyle222Thisis"/>
        <w:rPr>
          <w:cs/>
        </w:rPr>
      </w:pP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3578680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จะอธิบายขั้นตอนการทำงานได้ดังนี้</w:t>
      </w:r>
    </w:p>
    <w:p w14:paraId="4A350D13" w14:textId="77777777" w:rsidR="00E87429" w:rsidRDefault="00E87429" w:rsidP="00E87429">
      <w:pPr>
        <w:pStyle w:val="Heading3"/>
      </w:pPr>
      <w:r>
        <w:rPr>
          <w:rFonts w:hint="cs"/>
          <w:cs/>
        </w:rPr>
        <w:lastRenderedPageBreak/>
        <w:t xml:space="preserve">การดึงข้อมูลจาก </w:t>
      </w:r>
      <w:r>
        <w:t>GPU</w:t>
      </w:r>
    </w:p>
    <w:p w14:paraId="7043649F" w14:textId="77777777" w:rsidR="00E87429" w:rsidRDefault="00E87429" w:rsidP="004D562A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40B54965" wp14:editId="61E83704">
            <wp:extent cx="5143500" cy="2256897"/>
            <wp:effectExtent l="19050" t="19050" r="19050" b="1016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ode_get_GPU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663" cy="22596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7815FB" w14:textId="3D11C157" w:rsidR="00E87429" w:rsidRDefault="00E87429" w:rsidP="00E87429">
      <w:pPr>
        <w:pStyle w:val="Caption"/>
      </w:pPr>
      <w:bookmarkStart w:id="56" w:name="_Ref3579051"/>
      <w:bookmarkStart w:id="57" w:name="_Toc873855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54071A">
        <w:rPr>
          <w:b/>
          <w:bCs/>
          <w:cs/>
        </w:rPr>
        <w:fldChar w:fldCharType="end"/>
      </w:r>
      <w:bookmarkEnd w:id="56"/>
      <w:r>
        <w:rPr>
          <w:rFonts w:hint="cs"/>
          <w:cs/>
        </w:rPr>
        <w:t xml:space="preserve"> การดึง</w:t>
      </w:r>
      <w:r w:rsidR="00B07FB2">
        <w:rPr>
          <w:rFonts w:hint="cs"/>
          <w:cs/>
        </w:rPr>
        <w:t>ข้อมูลจาก</w:t>
      </w:r>
      <w:r>
        <w:rPr>
          <w:rFonts w:hint="cs"/>
          <w:cs/>
        </w:rPr>
        <w:t xml:space="preserve"> </w:t>
      </w:r>
      <w:r>
        <w:t>GPU</w:t>
      </w:r>
      <w:bookmarkEnd w:id="57"/>
    </w:p>
    <w:p w14:paraId="6DF01F83" w14:textId="77777777" w:rsidR="00E87429" w:rsidRPr="00A17842" w:rsidRDefault="00E87429" w:rsidP="00E87429"/>
    <w:p w14:paraId="2FF5E2EC" w14:textId="44E81A0A" w:rsidR="00E87429" w:rsidRPr="00672C09" w:rsidRDefault="00E87429" w:rsidP="00E87429">
      <w:pPr>
        <w:pStyle w:val="StyleStyle222Thisis"/>
      </w:pPr>
      <w:r w:rsidRPr="00A17842">
        <w:rPr>
          <w:cs/>
        </w:rPr>
        <w:t xml:space="preserve">จะใช้ </w:t>
      </w:r>
      <w:r w:rsidRPr="00A17842">
        <w:t xml:space="preserve">NVIDIA API </w:t>
      </w:r>
      <w:r w:rsidRPr="00A17842">
        <w:rPr>
          <w:cs/>
        </w:rPr>
        <w:t xml:space="preserve">ในการดึงค่าสถาณะ </w:t>
      </w:r>
      <w:r w:rsidRPr="00A17842">
        <w:t xml:space="preserve">GPU </w:t>
      </w:r>
      <w:r w:rsidRPr="00A17842">
        <w:rPr>
          <w:cs/>
        </w:rPr>
        <w:t xml:space="preserve">โดยมีค่า </w:t>
      </w:r>
      <w:r w:rsidRPr="00A17842">
        <w:t xml:space="preserve">Load, Memory, Fan, Temperature </w:t>
      </w:r>
      <w:r w:rsidRPr="001223F4">
        <w:rPr>
          <w:cs/>
        </w:rPr>
        <w:t>ดัง</w:t>
      </w:r>
      <w:r w:rsidR="00DF1F79" w:rsidRPr="001223F4">
        <w:rPr>
          <w:cs/>
        </w:rPr>
        <w:fldChar w:fldCharType="begin"/>
      </w:r>
      <w:r w:rsidR="00DF1F79" w:rsidRPr="001223F4">
        <w:rPr>
          <w:cs/>
        </w:rPr>
        <w:instrText xml:space="preserve"> </w:instrText>
      </w:r>
      <w:r w:rsidR="00DF1F79" w:rsidRPr="001223F4">
        <w:instrText>REF _Ref</w:instrText>
      </w:r>
      <w:r w:rsidR="00DF1F79" w:rsidRPr="001223F4">
        <w:rPr>
          <w:cs/>
        </w:rPr>
        <w:instrText xml:space="preserve">3579051 </w:instrText>
      </w:r>
      <w:r w:rsidR="00DF1F79" w:rsidRPr="001223F4">
        <w:instrText>\h</w:instrText>
      </w:r>
      <w:r w:rsidR="00DF1F79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DF1F79" w:rsidRPr="001223F4">
        <w:rPr>
          <w:cs/>
        </w:rPr>
      </w:r>
      <w:r w:rsidR="00DF1F79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</w:t>
      </w:r>
      <w:r w:rsidR="00DF1F79" w:rsidRPr="001223F4">
        <w:rPr>
          <w:cs/>
        </w:rPr>
        <w:fldChar w:fldCharType="end"/>
      </w:r>
      <w:r w:rsidRPr="001223F4">
        <w:t xml:space="preserve"> </w:t>
      </w:r>
      <w:r w:rsidRPr="001223F4">
        <w:rPr>
          <w:cs/>
        </w:rPr>
        <w:t xml:space="preserve">ในบรรทัดที่ </w:t>
      </w:r>
      <w:r w:rsidRPr="001223F4">
        <w:t xml:space="preserve">321 </w:t>
      </w:r>
      <w:r w:rsidRPr="001223F4">
        <w:rPr>
          <w:cs/>
        </w:rPr>
        <w:t xml:space="preserve">จะทำการดึงค่าโดยใช้ </w:t>
      </w:r>
      <w:r w:rsidRPr="001223F4">
        <w:t xml:space="preserve">NVIDIA API </w:t>
      </w:r>
      <w:r w:rsidRPr="001223F4">
        <w:rPr>
          <w:cs/>
        </w:rPr>
        <w:t xml:space="preserve">ในการดึงค่าสถาณะ </w:t>
      </w:r>
      <w:r w:rsidRPr="001223F4">
        <w:t>GPU</w:t>
      </w:r>
      <w:r w:rsidRPr="00A17842">
        <w:t xml:space="preserve"> </w:t>
      </w:r>
      <w:r w:rsidRPr="00A17842">
        <w:rPr>
          <w:cs/>
        </w:rPr>
        <w:t xml:space="preserve">โดยมีค่า </w:t>
      </w:r>
      <w:r w:rsidRPr="00A17842">
        <w:t xml:space="preserve">Load, Memory, Fan, Temperature </w:t>
      </w:r>
      <w:r w:rsidRPr="00A17842">
        <w:rPr>
          <w:cs/>
        </w:rPr>
        <w:t xml:space="preserve">เก็บไว้ในตัวแปร </w:t>
      </w:r>
      <w:r w:rsidRPr="00A17842">
        <w:t xml:space="preserve">process </w:t>
      </w:r>
      <w:r w:rsidRPr="00A17842">
        <w:rPr>
          <w:cs/>
        </w:rPr>
        <w:t xml:space="preserve">จะมีการดึงค่าทุกๆ </w:t>
      </w:r>
      <w:r w:rsidRPr="00A17842">
        <w:t xml:space="preserve">1 </w:t>
      </w:r>
      <w:r w:rsidRPr="00A17842">
        <w:rPr>
          <w:cs/>
        </w:rPr>
        <w:t xml:space="preserve">วินาที และแปลงชนิดข้อมูลเป็น </w:t>
      </w:r>
      <w:r w:rsidRPr="00A17842">
        <w:t xml:space="preserve">String </w:t>
      </w:r>
      <w:r w:rsidRPr="00A17842">
        <w:rPr>
          <w:cs/>
        </w:rPr>
        <w:t xml:space="preserve">เก็บไว้ในตัวแปร </w:t>
      </w:r>
      <w:r w:rsidRPr="00A17842">
        <w:t xml:space="preserve">GPUValue </w:t>
      </w:r>
      <w:r w:rsidRPr="00A17842">
        <w:rPr>
          <w:cs/>
        </w:rPr>
        <w:t>เพื่อนำมาตัดตัวอักษรที่ต้องการโดยจะตัดเป็นเครื่องหมายจุลภาคหรือคอมม่า (“</w:t>
      </w:r>
      <w:r w:rsidRPr="00A17842">
        <w:t xml:space="preserve">,”) </w:t>
      </w:r>
      <w:r w:rsidRPr="00A17842">
        <w:rPr>
          <w:cs/>
        </w:rPr>
        <w:t xml:space="preserve">แล้วเก็บไว้ในตัวแปร </w:t>
      </w:r>
      <w:r w:rsidRPr="00A17842">
        <w:t xml:space="preserve">Value </w:t>
      </w:r>
      <w:r w:rsidRPr="00A17842">
        <w:rPr>
          <w:cs/>
        </w:rPr>
        <w:t xml:space="preserve">เป็นประเภทข้อมูล </w:t>
      </w:r>
      <w:r w:rsidRPr="00A17842">
        <w:t xml:space="preserve">Array </w:t>
      </w:r>
      <w:r w:rsidRPr="00A17842">
        <w:rPr>
          <w:cs/>
        </w:rPr>
        <w:t>เพื่อนำไปใช้ ซึ่งส่วนนี้จะนำไปแสดงบนหน้าโปรแกรมหลัก</w:t>
      </w:r>
    </w:p>
    <w:p w14:paraId="070F34CE" w14:textId="661A769D" w:rsidR="00E87429" w:rsidRDefault="00E87429" w:rsidP="00E87429">
      <w:pPr>
        <w:pStyle w:val="Heading3"/>
      </w:pPr>
      <w:r>
        <w:rPr>
          <w:rFonts w:hint="cs"/>
          <w:cs/>
        </w:rPr>
        <w:t>การดึงข้อมูลจาก</w:t>
      </w:r>
      <w:r w:rsidR="00B225BD">
        <w:rPr>
          <w:rFonts w:hint="cs"/>
          <w:cs/>
        </w:rPr>
        <w:t>เว็บ</w:t>
      </w:r>
      <w:r>
        <w:rPr>
          <w:rFonts w:hint="cs"/>
          <w:cs/>
        </w:rPr>
        <w:t xml:space="preserve"> </w:t>
      </w:r>
      <w:r>
        <w:t>Zpool</w:t>
      </w:r>
    </w:p>
    <w:p w14:paraId="1BE11ED6" w14:textId="7D91ACCB" w:rsidR="00B07FB2" w:rsidRDefault="00BE7DC8" w:rsidP="00F8723E">
      <w:pPr>
        <w:jc w:val="center"/>
      </w:pPr>
      <w:r>
        <w:rPr>
          <w:noProof/>
        </w:rPr>
        <w:drawing>
          <wp:inline distT="0" distB="0" distL="0" distR="0" wp14:anchorId="589EE21A" wp14:editId="195A3020">
            <wp:extent cx="4979423" cy="2514600"/>
            <wp:effectExtent l="19050" t="19050" r="12065" b="190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t_Zpool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70" cy="2528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DF731" w14:textId="0473837B" w:rsidR="005A4B7C" w:rsidRDefault="00B07FB2" w:rsidP="00D570D3">
      <w:pPr>
        <w:pStyle w:val="Caption"/>
      </w:pPr>
      <w:bookmarkStart w:id="58" w:name="_Ref4018441"/>
      <w:bookmarkStart w:id="59" w:name="_Toc873856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bookmarkEnd w:id="58"/>
      <w:r>
        <w:t xml:space="preserve"> </w:t>
      </w:r>
      <w:r>
        <w:rPr>
          <w:rFonts w:hint="cs"/>
          <w:cs/>
        </w:rPr>
        <w:t xml:space="preserve">การดึงข้อมูลจาก </w:t>
      </w:r>
      <w:r>
        <w:t>Zpool</w:t>
      </w:r>
      <w:bookmarkEnd w:id="59"/>
    </w:p>
    <w:p w14:paraId="45A5E704" w14:textId="2B126264" w:rsidR="0014347F" w:rsidRDefault="00942A4B" w:rsidP="00BB57EB">
      <w:pPr>
        <w:pStyle w:val="StyleStyle222Thisis"/>
      </w:pPr>
      <w:r w:rsidRPr="001223F4">
        <w:rPr>
          <w:rFonts w:hint="cs"/>
          <w:cs/>
        </w:rPr>
        <w:lastRenderedPageBreak/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4018441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3.3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C35825" w:rsidRPr="001223F4">
        <w:rPr>
          <w:cs/>
        </w:rPr>
        <w:t xml:space="preserve">ดึงค่าโดยใช้ </w:t>
      </w:r>
      <w:r w:rsidR="00C35825" w:rsidRPr="001223F4">
        <w:t xml:space="preserve">API </w:t>
      </w:r>
      <w:r w:rsidR="00C35825" w:rsidRPr="001223F4">
        <w:rPr>
          <w:cs/>
        </w:rPr>
        <w:t xml:space="preserve">ของเว็บ </w:t>
      </w:r>
      <w:r w:rsidR="00C35825" w:rsidRPr="001223F4">
        <w:t xml:space="preserve">Zpool </w:t>
      </w:r>
      <w:r w:rsidR="00C35825" w:rsidRPr="001223F4">
        <w:rPr>
          <w:cs/>
        </w:rPr>
        <w:t xml:space="preserve">โดยเว็บจะตอบกลับมาเป็น </w:t>
      </w:r>
      <w:r w:rsidR="00C35825" w:rsidRPr="001223F4">
        <w:t xml:space="preserve">JSON </w:t>
      </w:r>
      <w:r w:rsidR="00C35825" w:rsidRPr="001223F4">
        <w:rPr>
          <w:cs/>
        </w:rPr>
        <w:t>มา</w:t>
      </w:r>
      <w:r w:rsidR="00C35825" w:rsidRPr="004E7CF1">
        <w:rPr>
          <w:cs/>
        </w:rPr>
        <w:t>คำนวนอัลกอริทึมที่ออกแบบไว้เพื่อมาตัดสินใจเลือกอัลกอริทึมในการขุดต่อไป</w:t>
      </w:r>
      <w:r w:rsidR="00C35825">
        <w:rPr>
          <w:rFonts w:hint="cs"/>
          <w:cs/>
        </w:rPr>
        <w:t xml:space="preserve"> </w:t>
      </w:r>
      <w:r>
        <w:rPr>
          <w:rFonts w:hint="cs"/>
          <w:cs/>
        </w:rPr>
        <w:t xml:space="preserve">เป็นการใช้ </w:t>
      </w:r>
      <w:r>
        <w:t xml:space="preserve">Method Get </w:t>
      </w:r>
      <w:r>
        <w:rPr>
          <w:rFonts w:hint="cs"/>
          <w:cs/>
        </w:rPr>
        <w:t xml:space="preserve">ของ </w:t>
      </w:r>
      <w:r>
        <w:t>L</w:t>
      </w:r>
      <w:r w:rsidRPr="00942A4B">
        <w:t>ibrary</w:t>
      </w:r>
      <w:r>
        <w:t xml:space="preserve"> requests </w:t>
      </w:r>
      <w:r>
        <w:rPr>
          <w:rFonts w:hint="cs"/>
          <w:cs/>
        </w:rPr>
        <w:t>จาก</w:t>
      </w:r>
      <w:r>
        <w:t xml:space="preserve"> URL “</w:t>
      </w:r>
      <w:r w:rsidRPr="00942A4B">
        <w:t>https://www.zpool.ca/json/algo_profitability.json</w:t>
      </w:r>
      <w:r>
        <w:t>”</w:t>
      </w:r>
      <w:r w:rsidRPr="00942A4B">
        <w:rPr>
          <w:rFonts w:hint="cs"/>
        </w:rPr>
        <w:t xml:space="preserve"> </w:t>
      </w:r>
      <w:r>
        <w:rPr>
          <w:rFonts w:hint="cs"/>
          <w:cs/>
        </w:rPr>
        <w:t xml:space="preserve">ในบรรทัดที่ </w:t>
      </w:r>
      <w:r w:rsidR="00BE7DC8">
        <w:t>91</w:t>
      </w:r>
      <w:r>
        <w:t xml:space="preserve"> </w:t>
      </w:r>
      <w:r w:rsidR="009054C6">
        <w:rPr>
          <w:rFonts w:hint="cs"/>
          <w:cs/>
        </w:rPr>
        <w:t xml:space="preserve">โดยมีชื่ออัลกอริธึมต่างๆในบรรทัดที่ </w:t>
      </w:r>
      <w:r w:rsidR="00BE7DC8">
        <w:rPr>
          <w:rFonts w:cs="Browallia New"/>
          <w:szCs w:val="40"/>
        </w:rPr>
        <w:t>101</w:t>
      </w:r>
    </w:p>
    <w:p w14:paraId="705066A2" w14:textId="0C0571C7" w:rsidR="0014347F" w:rsidRDefault="0014347F" w:rsidP="0014347F">
      <w:pPr>
        <w:pStyle w:val="Heading3"/>
      </w:pPr>
      <w:r>
        <w:rPr>
          <w:rFonts w:hint="cs"/>
          <w:cs/>
        </w:rPr>
        <w:t xml:space="preserve">การดึงค่า </w:t>
      </w:r>
      <w:r>
        <w:t xml:space="preserve">Hashrate </w:t>
      </w:r>
      <w:r>
        <w:rPr>
          <w:rFonts w:hint="cs"/>
          <w:cs/>
        </w:rPr>
        <w:t>ในขณะที่ขุด</w:t>
      </w:r>
    </w:p>
    <w:p w14:paraId="3593B95A" w14:textId="36EA3D42" w:rsidR="00316546" w:rsidRPr="001223F4" w:rsidRDefault="00316546" w:rsidP="00316546">
      <w:pPr>
        <w:pStyle w:val="StyleStyle222Thisis"/>
      </w:pPr>
      <w:r>
        <w:rPr>
          <w:rFonts w:hint="cs"/>
          <w:cs/>
        </w:rPr>
        <w:t xml:space="preserve">เป็นการใช้งาน </w:t>
      </w:r>
      <w:r>
        <w:t xml:space="preserve">socket </w:t>
      </w:r>
      <w:r>
        <w:rPr>
          <w:rFonts w:hint="cs"/>
          <w:cs/>
        </w:rPr>
        <w:t xml:space="preserve">เพื่อดึงค่า </w:t>
      </w:r>
      <w:r>
        <w:t xml:space="preserve">Hashrate </w:t>
      </w:r>
      <w:r>
        <w:rPr>
          <w:rFonts w:hint="cs"/>
          <w:cs/>
        </w:rPr>
        <w:t xml:space="preserve">จาก </w:t>
      </w:r>
      <w:r>
        <w:t xml:space="preserve">ccminer API </w:t>
      </w:r>
      <w:r>
        <w:rPr>
          <w:rFonts w:hint="cs"/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rFonts w:hint="cs"/>
          <w:cs/>
        </w:rPr>
        <w:t xml:space="preserve">ซึ่งเป็นช่องทางติดต่อ </w:t>
      </w:r>
      <w:r>
        <w:t xml:space="preserve">API </w:t>
      </w:r>
      <w:r>
        <w:rPr>
          <w:rFonts w:hint="cs"/>
          <w:cs/>
        </w:rPr>
        <w:t xml:space="preserve">โดย </w:t>
      </w:r>
      <w:r>
        <w:t xml:space="preserve">Defual </w:t>
      </w:r>
      <w:r>
        <w:rPr>
          <w:rFonts w:hint="cs"/>
          <w:cs/>
        </w:rPr>
        <w:t xml:space="preserve">ของ </w:t>
      </w:r>
      <w:r>
        <w:t xml:space="preserve">ccminer </w:t>
      </w:r>
      <w:r>
        <w:rPr>
          <w:rFonts w:hint="cs"/>
          <w:cs/>
        </w:rPr>
        <w:t xml:space="preserve">จากนั้น </w:t>
      </w:r>
      <w:r>
        <w:t xml:space="preserve">ccminer </w:t>
      </w:r>
      <w:r>
        <w:rPr>
          <w:rFonts w:hint="cs"/>
          <w:cs/>
        </w:rPr>
        <w:t>จะทำการ</w:t>
      </w:r>
      <w:r w:rsidRPr="001223F4">
        <w:rPr>
          <w:rFonts w:hint="cs"/>
          <w:cs/>
        </w:rPr>
        <w:t>ตอบกลับตามคำสั่งที่ร้องขอออกไปดัง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3669553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ตัวอย่างข้อมูลที่ได้รับดัง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4027049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3.5</w:t>
      </w:r>
      <w:r w:rsidRPr="001223F4">
        <w:rPr>
          <w:cs/>
        </w:rPr>
        <w:fldChar w:fldCharType="end"/>
      </w:r>
    </w:p>
    <w:p w14:paraId="7F3A8DA1" w14:textId="77777777" w:rsidR="00316546" w:rsidRPr="009E509C" w:rsidRDefault="00316546" w:rsidP="00316546">
      <w:pPr>
        <w:pStyle w:val="StyleStyle222Thisis"/>
        <w:rPr>
          <w:cs/>
        </w:rPr>
      </w:pPr>
    </w:p>
    <w:p w14:paraId="045854D3" w14:textId="4D432308" w:rsidR="00316546" w:rsidRPr="009E509C" w:rsidRDefault="00DE2C2A" w:rsidP="005E0E5D">
      <w:pPr>
        <w:jc w:val="center"/>
      </w:pPr>
      <w:r>
        <w:rPr>
          <w:noProof/>
        </w:rPr>
        <w:drawing>
          <wp:inline distT="0" distB="0" distL="0" distR="0" wp14:anchorId="23A3B968" wp14:editId="3BB8C12F">
            <wp:extent cx="4394764" cy="2447925"/>
            <wp:effectExtent l="19050" t="19050" r="2540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et_hastrat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400" cy="2468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BAD587" w14:textId="283462B8" w:rsidR="00316546" w:rsidRDefault="00316546" w:rsidP="00316546">
      <w:pPr>
        <w:pStyle w:val="Caption"/>
      </w:pPr>
      <w:bookmarkStart w:id="60" w:name="_Ref3669553"/>
      <w:bookmarkStart w:id="61" w:name="_Toc873856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54071A">
        <w:rPr>
          <w:b/>
          <w:bCs/>
          <w:cs/>
        </w:rPr>
        <w:fldChar w:fldCharType="end"/>
      </w:r>
      <w:bookmarkEnd w:id="60"/>
      <w:r>
        <w:rPr>
          <w:rFonts w:hint="cs"/>
          <w:cs/>
        </w:rPr>
        <w:t xml:space="preserve"> </w:t>
      </w:r>
      <w:r w:rsidRPr="009E509C">
        <w:t xml:space="preserve">Source Code </w:t>
      </w:r>
      <w:r>
        <w:rPr>
          <w:rFonts w:hint="cs"/>
          <w:cs/>
        </w:rPr>
        <w:t xml:space="preserve">การดึงค่า </w:t>
      </w:r>
      <w:r>
        <w:t xml:space="preserve">Hashrate </w:t>
      </w:r>
      <w:r>
        <w:rPr>
          <w:rFonts w:hint="cs"/>
          <w:cs/>
        </w:rPr>
        <w:t>ในขณะที่ขุดอยู่</w:t>
      </w:r>
      <w:bookmarkEnd w:id="61"/>
    </w:p>
    <w:p w14:paraId="599E82B2" w14:textId="77777777" w:rsidR="00316546" w:rsidRDefault="00316546" w:rsidP="00316546"/>
    <w:p w14:paraId="3108BAA9" w14:textId="77777777" w:rsidR="00316546" w:rsidRDefault="00316546" w:rsidP="00316546">
      <w:pPr>
        <w:jc w:val="center"/>
      </w:pPr>
      <w:r>
        <w:rPr>
          <w:rFonts w:hint="cs"/>
          <w:noProof/>
        </w:rPr>
        <w:drawing>
          <wp:inline distT="0" distB="0" distL="0" distR="0" wp14:anchorId="118BC03C" wp14:editId="6C590461">
            <wp:extent cx="3895725" cy="1650272"/>
            <wp:effectExtent l="19050" t="19050" r="9525" b="266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Output_get_hashrate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3" b="41390"/>
                    <a:stretch/>
                  </pic:blipFill>
                  <pic:spPr bwMode="auto">
                    <a:xfrm>
                      <a:off x="0" y="0"/>
                      <a:ext cx="3901957" cy="16529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E91A" w14:textId="16B540E9" w:rsidR="004643EC" w:rsidRDefault="00316546" w:rsidP="0079329E">
      <w:pPr>
        <w:pStyle w:val="Caption"/>
      </w:pPr>
      <w:bookmarkStart w:id="62" w:name="_Ref4027049"/>
      <w:bookmarkStart w:id="63" w:name="_Toc873856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5</w:t>
      </w:r>
      <w:r w:rsidR="007F5CBE" w:rsidRPr="0054071A">
        <w:rPr>
          <w:b/>
          <w:bCs/>
          <w:cs/>
        </w:rPr>
        <w:fldChar w:fldCharType="end"/>
      </w:r>
      <w:bookmarkEnd w:id="62"/>
      <w:r>
        <w:rPr>
          <w:rFonts w:hint="cs"/>
          <w:cs/>
        </w:rPr>
        <w:t xml:space="preserve"> ตัวอย่างข้อมูลที่ได้จากการดึงค่า </w:t>
      </w:r>
      <w:r>
        <w:t xml:space="preserve">Hashrate </w:t>
      </w:r>
      <w:r>
        <w:rPr>
          <w:rFonts w:hint="cs"/>
          <w:cs/>
        </w:rPr>
        <w:t>ในขณะที่ขุดอยู่</w:t>
      </w:r>
      <w:bookmarkEnd w:id="63"/>
    </w:p>
    <w:p w14:paraId="1169C00A" w14:textId="2E0A6027" w:rsidR="00DB0C49" w:rsidRDefault="00DB0C49" w:rsidP="00DB0C49">
      <w:pPr>
        <w:pStyle w:val="Heading3"/>
      </w:pPr>
      <w:r>
        <w:rPr>
          <w:rFonts w:hint="cs"/>
          <w:cs/>
        </w:rPr>
        <w:lastRenderedPageBreak/>
        <w:t>การดึงค่า</w:t>
      </w:r>
      <w:r w:rsidR="0004094C">
        <w:rPr>
          <w:rFonts w:hint="cs"/>
          <w:cs/>
        </w:rPr>
        <w:t>อัลกอริธึม</w:t>
      </w:r>
      <w:r>
        <w:rPr>
          <w:rFonts w:hint="cs"/>
          <w:cs/>
        </w:rPr>
        <w:t>ใขณะที่ขุด</w:t>
      </w:r>
    </w:p>
    <w:p w14:paraId="42265143" w14:textId="211723D1" w:rsidR="00DB0C49" w:rsidRPr="001223F4" w:rsidRDefault="00DB0C49" w:rsidP="00DB0C49">
      <w:pPr>
        <w:pStyle w:val="StyleStyle222Thisis"/>
      </w:pPr>
      <w:r>
        <w:rPr>
          <w:rFonts w:hint="cs"/>
          <w:cs/>
        </w:rPr>
        <w:t xml:space="preserve">เป็นการใช้งาน </w:t>
      </w:r>
      <w:r>
        <w:t xml:space="preserve">socket </w:t>
      </w:r>
      <w:r>
        <w:rPr>
          <w:rFonts w:hint="cs"/>
          <w:cs/>
        </w:rPr>
        <w:t xml:space="preserve">เพื่อดึงค่า </w:t>
      </w:r>
      <w:r>
        <w:t xml:space="preserve">Hashrate </w:t>
      </w:r>
      <w:r>
        <w:rPr>
          <w:rFonts w:hint="cs"/>
          <w:cs/>
        </w:rPr>
        <w:t xml:space="preserve">จาก </w:t>
      </w:r>
      <w:r>
        <w:t xml:space="preserve">ccminer API </w:t>
      </w:r>
      <w:r>
        <w:rPr>
          <w:rFonts w:hint="cs"/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rFonts w:hint="cs"/>
          <w:cs/>
        </w:rPr>
        <w:t xml:space="preserve">ซึ่งเป็นช่องทางติดต่อ </w:t>
      </w:r>
      <w:r>
        <w:t xml:space="preserve">API </w:t>
      </w:r>
      <w:r>
        <w:rPr>
          <w:rFonts w:hint="cs"/>
          <w:cs/>
        </w:rPr>
        <w:t xml:space="preserve">โดย </w:t>
      </w:r>
      <w:r>
        <w:t xml:space="preserve">Defual </w:t>
      </w:r>
      <w:r>
        <w:rPr>
          <w:rFonts w:hint="cs"/>
          <w:cs/>
        </w:rPr>
        <w:t xml:space="preserve">ของ </w:t>
      </w:r>
      <w:r>
        <w:t xml:space="preserve">ccminer </w:t>
      </w:r>
      <w:r>
        <w:rPr>
          <w:rFonts w:hint="cs"/>
          <w:cs/>
        </w:rPr>
        <w:t xml:space="preserve">จากนั้น </w:t>
      </w:r>
      <w:r>
        <w:t xml:space="preserve">ccminer </w:t>
      </w:r>
      <w:r>
        <w:rPr>
          <w:rFonts w:hint="cs"/>
          <w:cs/>
        </w:rPr>
        <w:t>จะทำการ</w:t>
      </w:r>
      <w:r w:rsidRPr="001223F4">
        <w:rPr>
          <w:rFonts w:hint="cs"/>
          <w:cs/>
        </w:rPr>
        <w:t>ตอบกลับตามคำสั่งที่ร้องขอออกไป 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8012622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3.6</w:t>
      </w:r>
      <w:r w:rsidRPr="001223F4">
        <w:rPr>
          <w:cs/>
        </w:rPr>
        <w:fldChar w:fldCharType="end"/>
      </w:r>
    </w:p>
    <w:p w14:paraId="0CAAAAAE" w14:textId="77777777" w:rsidR="00DB0C49" w:rsidRDefault="00DB0C49" w:rsidP="00DB0C49">
      <w:pPr>
        <w:pStyle w:val="StyleStyle222Thisis"/>
      </w:pPr>
    </w:p>
    <w:p w14:paraId="28CE609D" w14:textId="54616F99" w:rsidR="00DB0C49" w:rsidRDefault="00DB0C49" w:rsidP="00DB0C49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247F94B4" wp14:editId="1C9874D6">
            <wp:extent cx="4695825" cy="2608792"/>
            <wp:effectExtent l="19050" t="19050" r="9525" b="203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get_Algorith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816" cy="2611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32B22" w14:textId="08BEE717" w:rsidR="00DB0C49" w:rsidRPr="00DB0C49" w:rsidRDefault="00DB0C49" w:rsidP="00DB0C49">
      <w:pPr>
        <w:pStyle w:val="Caption"/>
      </w:pPr>
      <w:bookmarkStart w:id="64" w:name="_Ref8012622"/>
      <w:bookmarkStart w:id="65" w:name="_Toc873856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6</w:t>
      </w:r>
      <w:r w:rsidR="007F5CBE" w:rsidRPr="0054071A">
        <w:rPr>
          <w:b/>
          <w:bCs/>
          <w:cs/>
        </w:rPr>
        <w:fldChar w:fldCharType="end"/>
      </w:r>
      <w:bookmarkEnd w:id="64"/>
      <w:r>
        <w:t xml:space="preserve"> </w:t>
      </w:r>
      <w:r w:rsidRPr="009E509C">
        <w:t xml:space="preserve">Source Code </w:t>
      </w:r>
      <w:r>
        <w:rPr>
          <w:rFonts w:hint="cs"/>
          <w:cs/>
        </w:rPr>
        <w:t>การดึงค่า</w:t>
      </w:r>
      <w:r w:rsidR="00C44395">
        <w:rPr>
          <w:rFonts w:hint="cs"/>
          <w:cs/>
        </w:rPr>
        <w:t>อัลกอริธึม</w:t>
      </w:r>
      <w:r>
        <w:rPr>
          <w:rFonts w:hint="cs"/>
          <w:cs/>
        </w:rPr>
        <w:t>ในขณะที่ขุดอยู่</w:t>
      </w:r>
      <w:bookmarkEnd w:id="65"/>
    </w:p>
    <w:p w14:paraId="3B96FCCA" w14:textId="5E77D7F4" w:rsidR="00E87429" w:rsidRDefault="00CB4107" w:rsidP="00E87429">
      <w:pPr>
        <w:pStyle w:val="Heading3"/>
      </w:pPr>
      <w:r>
        <w:rPr>
          <w:rFonts w:hint="cs"/>
          <w:cs/>
        </w:rPr>
        <w:t>กา</w:t>
      </w:r>
      <w:r w:rsidR="009634EE">
        <w:rPr>
          <w:rFonts w:hint="cs"/>
          <w:cs/>
        </w:rPr>
        <w:t>รสั่งขุดหรือเชื่อมต่อไป</w:t>
      </w:r>
      <w:r w:rsidR="00E87429">
        <w:rPr>
          <w:rFonts w:hint="cs"/>
          <w:cs/>
        </w:rPr>
        <w:t>ยังเหมือง</w:t>
      </w:r>
    </w:p>
    <w:p w14:paraId="2A6CACCC" w14:textId="77777777" w:rsidR="00E87429" w:rsidRPr="00AB06A8" w:rsidRDefault="00E87429" w:rsidP="00E87429">
      <w:pPr>
        <w:jc w:val="center"/>
      </w:pPr>
      <w:r>
        <w:rPr>
          <w:noProof/>
        </w:rPr>
        <w:drawing>
          <wp:inline distT="0" distB="0" distL="0" distR="0" wp14:anchorId="3DDD84E1" wp14:editId="763F81AE">
            <wp:extent cx="5547581" cy="437745"/>
            <wp:effectExtent l="19050" t="19050" r="15240" b="196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command_stratu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089" cy="4407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2DD8AA" w14:textId="04B0FDD8" w:rsidR="00E87429" w:rsidRDefault="00E87429" w:rsidP="00E87429">
      <w:pPr>
        <w:pStyle w:val="Caption"/>
      </w:pPr>
      <w:bookmarkStart w:id="66" w:name="_Ref3661571"/>
      <w:bookmarkStart w:id="67" w:name="_Toc873856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7</w:t>
      </w:r>
      <w:r w:rsidR="007F5CBE" w:rsidRPr="0054071A">
        <w:rPr>
          <w:b/>
          <w:bCs/>
          <w:cs/>
        </w:rPr>
        <w:fldChar w:fldCharType="end"/>
      </w:r>
      <w:bookmarkEnd w:id="66"/>
      <w:r>
        <w:t xml:space="preserve"> </w:t>
      </w:r>
      <w:r>
        <w:rPr>
          <w:rFonts w:hint="cs"/>
          <w:cs/>
        </w:rPr>
        <w:t xml:space="preserve">ตัวอย่างคำสั่งในการเชื่อมต่อ </w:t>
      </w:r>
      <w:r>
        <w:t>Stratum</w:t>
      </w:r>
      <w:bookmarkEnd w:id="67"/>
    </w:p>
    <w:p w14:paraId="47DDC155" w14:textId="77777777" w:rsidR="00E87429" w:rsidRPr="00AB06A8" w:rsidRDefault="00E87429" w:rsidP="00E87429"/>
    <w:p w14:paraId="214EAFF9" w14:textId="77897EFA" w:rsidR="00E87429" w:rsidRPr="00D71016" w:rsidRDefault="00E87429" w:rsidP="00E87429">
      <w:pPr>
        <w:pStyle w:val="StyleStyle222Thisis"/>
      </w:pPr>
      <w:r w:rsidRPr="00D71016">
        <w:rPr>
          <w:cs/>
        </w:rPr>
        <w:fldChar w:fldCharType="begin"/>
      </w:r>
      <w:r w:rsidRPr="00D71016">
        <w:rPr>
          <w:cs/>
        </w:rPr>
        <w:instrText xml:space="preserve"> </w:instrText>
      </w:r>
      <w:r w:rsidRPr="00D71016">
        <w:rPr>
          <w:rFonts w:hint="cs"/>
        </w:rPr>
        <w:instrText>REF _Ref</w:instrText>
      </w:r>
      <w:r w:rsidRPr="00D71016">
        <w:rPr>
          <w:rFonts w:hint="cs"/>
          <w:cs/>
        </w:rPr>
        <w:instrText xml:space="preserve">3661571 </w:instrText>
      </w:r>
      <w:r w:rsidRPr="00D71016">
        <w:rPr>
          <w:rFonts w:hint="cs"/>
        </w:rPr>
        <w:instrText>\h</w:instrText>
      </w:r>
      <w:r w:rsidRPr="00D71016">
        <w:rPr>
          <w:cs/>
        </w:rPr>
        <w:instrText xml:space="preserve"> </w:instrText>
      </w:r>
      <w:r w:rsidRPr="00D71016">
        <w:instrText xml:space="preserve"> \* MERGEFORMAT </w:instrText>
      </w:r>
      <w:r w:rsidRPr="00D71016">
        <w:rPr>
          <w:cs/>
        </w:rPr>
      </w:r>
      <w:r w:rsidRPr="00D71016">
        <w:rPr>
          <w:cs/>
        </w:rPr>
        <w:fldChar w:fldCharType="separate"/>
      </w:r>
      <w:r w:rsidR="00567130" w:rsidRPr="00567130">
        <w:rPr>
          <w:cs/>
        </w:rPr>
        <w:t>ภาพประกอบที่ 3.7</w:t>
      </w:r>
      <w:r w:rsidRPr="00D71016">
        <w:rPr>
          <w:cs/>
        </w:rPr>
        <w:fldChar w:fldCharType="end"/>
      </w:r>
      <w:r w:rsidRPr="00D71016">
        <w:rPr>
          <w:rFonts w:hint="cs"/>
          <w:cs/>
        </w:rPr>
        <w:t xml:space="preserve"> เป็นคำสั่งเชื่อมต่อ </w:t>
      </w:r>
      <w:r w:rsidRPr="00D71016">
        <w:t>Stratum</w:t>
      </w:r>
      <w:r w:rsidRPr="00D71016">
        <w:rPr>
          <w:rFonts w:hint="cs"/>
          <w:cs/>
        </w:rPr>
        <w:t xml:space="preserve"> หรือคำสั่งที่ใช้ในการขุดโดยมีพารามิเตอร์ที่ต้องใส่ </w:t>
      </w:r>
      <w:r>
        <w:rPr>
          <w:rFonts w:hint="cs"/>
          <w:cs/>
        </w:rPr>
        <w:t>คือ</w:t>
      </w:r>
    </w:p>
    <w:p w14:paraId="62C1B1FB" w14:textId="302703DD" w:rsidR="00E87429" w:rsidRPr="00D71016" w:rsidRDefault="00E87429" w:rsidP="003C166D">
      <w:pPr>
        <w:pStyle w:val="StyleStyle222Thisis"/>
        <w:numPr>
          <w:ilvl w:val="0"/>
          <w:numId w:val="43"/>
        </w:numPr>
      </w:pPr>
      <w:r w:rsidRPr="00D71016">
        <w:t xml:space="preserve">&lt;algo&gt; </w:t>
      </w:r>
      <w:r w:rsidR="006F5740">
        <w:rPr>
          <w:rFonts w:hint="cs"/>
          <w:cs/>
        </w:rPr>
        <w:t>คือ</w:t>
      </w:r>
      <w:r w:rsidRPr="00D71016">
        <w:t xml:space="preserve"> </w:t>
      </w:r>
      <w:r w:rsidRPr="00D71016">
        <w:rPr>
          <w:rFonts w:hint="cs"/>
          <w:cs/>
        </w:rPr>
        <w:t>ชื่ออัลกอริธึม</w:t>
      </w:r>
    </w:p>
    <w:p w14:paraId="3BD5D1CF" w14:textId="225F5EFC" w:rsidR="00E87429" w:rsidRPr="00D71016" w:rsidRDefault="00E87429" w:rsidP="003C166D">
      <w:pPr>
        <w:pStyle w:val="StyleStyle222Thisis"/>
        <w:numPr>
          <w:ilvl w:val="0"/>
          <w:numId w:val="43"/>
        </w:numPr>
        <w:rPr>
          <w:cs/>
        </w:rPr>
      </w:pPr>
      <w:r w:rsidRPr="00D71016">
        <w:t>&lt;region&gt;</w:t>
      </w:r>
      <w:r w:rsidRPr="00D71016">
        <w:rPr>
          <w:rFonts w:hint="cs"/>
          <w:cs/>
        </w:rPr>
        <w:t xml:space="preserve"> </w:t>
      </w:r>
      <w:r w:rsidR="006F5740">
        <w:rPr>
          <w:rFonts w:hint="cs"/>
          <w:cs/>
        </w:rPr>
        <w:t>คือ</w:t>
      </w:r>
      <w:r w:rsidRPr="00D71016">
        <w:t xml:space="preserve"> </w:t>
      </w:r>
      <w:r w:rsidRPr="00D71016">
        <w:rPr>
          <w:cs/>
        </w:rPr>
        <w:t>ภูมิภาค</w:t>
      </w:r>
      <w:r w:rsidRPr="00D71016">
        <w:rPr>
          <w:rFonts w:hint="cs"/>
          <w:cs/>
        </w:rPr>
        <w:t>ของเซิร์ฟเวอร์</w:t>
      </w:r>
    </w:p>
    <w:p w14:paraId="14DED40F" w14:textId="05BD6E08" w:rsidR="00E87429" w:rsidRPr="00D71016" w:rsidRDefault="00E87429" w:rsidP="003C166D">
      <w:pPr>
        <w:pStyle w:val="StyleStyle222Thisis"/>
        <w:numPr>
          <w:ilvl w:val="0"/>
          <w:numId w:val="43"/>
        </w:numPr>
        <w:rPr>
          <w:cs/>
        </w:rPr>
      </w:pPr>
      <w:r w:rsidRPr="00D71016">
        <w:t>&lt;PORT&gt;</w:t>
      </w:r>
      <w:r w:rsidRPr="00D71016">
        <w:rPr>
          <w:rFonts w:hint="cs"/>
          <w:cs/>
        </w:rPr>
        <w:t xml:space="preserve"> </w:t>
      </w:r>
      <w:r w:rsidR="006F5740">
        <w:rPr>
          <w:rFonts w:hint="cs"/>
          <w:cs/>
        </w:rPr>
        <w:t>คือ</w:t>
      </w:r>
      <w:r>
        <w:t xml:space="preserve"> </w:t>
      </w:r>
      <w:r w:rsidRPr="00D71016">
        <w:t xml:space="preserve">Port </w:t>
      </w:r>
      <w:r w:rsidRPr="00D71016">
        <w:rPr>
          <w:rFonts w:hint="cs"/>
          <w:cs/>
        </w:rPr>
        <w:t>ของอัลกอริธึม</w:t>
      </w:r>
    </w:p>
    <w:p w14:paraId="4379FF78" w14:textId="6BED1C67" w:rsidR="00E87429" w:rsidRDefault="00E87429" w:rsidP="003C166D">
      <w:pPr>
        <w:pStyle w:val="StyleStyle222Thisis"/>
        <w:numPr>
          <w:ilvl w:val="0"/>
          <w:numId w:val="43"/>
        </w:numPr>
      </w:pPr>
      <w:r w:rsidRPr="00D71016">
        <w:t>&lt;WALLET_ADDRESS&gt;</w:t>
      </w:r>
      <w:r w:rsidRPr="00D71016">
        <w:rPr>
          <w:rFonts w:hint="cs"/>
          <w:cs/>
        </w:rPr>
        <w:t xml:space="preserve"> </w:t>
      </w:r>
      <w:r w:rsidR="006F5740">
        <w:rPr>
          <w:rFonts w:hint="cs"/>
          <w:cs/>
        </w:rPr>
        <w:t>คือ</w:t>
      </w:r>
      <w:r w:rsidRPr="00D71016">
        <w:t xml:space="preserve"> </w:t>
      </w:r>
      <w:r w:rsidRPr="00D71016">
        <w:rPr>
          <w:rFonts w:hint="cs"/>
          <w:cs/>
        </w:rPr>
        <w:t>ที่อยู่ของกระเป๋าเงิน</w:t>
      </w:r>
    </w:p>
    <w:p w14:paraId="157A9ECD" w14:textId="77777777" w:rsidR="007465C3" w:rsidRDefault="007465C3" w:rsidP="00E87429">
      <w:pPr>
        <w:pStyle w:val="StyleStyle222Thisis"/>
      </w:pPr>
    </w:p>
    <w:p w14:paraId="396DBB2B" w14:textId="6ADF9556" w:rsidR="00817FAA" w:rsidRDefault="00817FAA" w:rsidP="00817FAA">
      <w:pPr>
        <w:pStyle w:val="StyleStyle222Thisis"/>
        <w:ind w:firstLine="0"/>
      </w:pPr>
      <w:r>
        <w:rPr>
          <w:noProof/>
        </w:rPr>
        <w:lastRenderedPageBreak/>
        <w:drawing>
          <wp:inline distT="0" distB="0" distL="0" distR="0" wp14:anchorId="6C35CBBC" wp14:editId="6DA8D1B7">
            <wp:extent cx="5399405" cy="1408430"/>
            <wp:effectExtent l="19050" t="19050" r="10795" b="2032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Code_connect_stratu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08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70FA1B" w14:textId="4CA97A4B" w:rsidR="00B6204A" w:rsidRDefault="006C08CC" w:rsidP="006C08CC">
      <w:pPr>
        <w:pStyle w:val="Caption"/>
      </w:pPr>
      <w:bookmarkStart w:id="68" w:name="_Ref4021322"/>
      <w:bookmarkStart w:id="69" w:name="_Toc873856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8</w:t>
      </w:r>
      <w:r w:rsidR="007F5CBE" w:rsidRPr="0054071A">
        <w:rPr>
          <w:b/>
          <w:bCs/>
          <w:cs/>
        </w:rPr>
        <w:fldChar w:fldCharType="end"/>
      </w:r>
      <w:bookmarkEnd w:id="68"/>
      <w:r>
        <w:rPr>
          <w:rFonts w:hint="cs"/>
          <w:cs/>
        </w:rPr>
        <w:t xml:space="preserve"> </w:t>
      </w:r>
      <w:r w:rsidR="00F35B3A" w:rsidRPr="00471B99">
        <w:t xml:space="preserve">Source Code </w:t>
      </w:r>
      <w:r>
        <w:rPr>
          <w:rFonts w:hint="cs"/>
          <w:cs/>
        </w:rPr>
        <w:t xml:space="preserve">การเชื่อมต่อ </w:t>
      </w:r>
      <w:r>
        <w:t>Stratum</w:t>
      </w:r>
      <w:r>
        <w:rPr>
          <w:rFonts w:hint="cs"/>
          <w:cs/>
        </w:rPr>
        <w:t xml:space="preserve"> หรือการสั่งขุด</w:t>
      </w:r>
      <w:bookmarkEnd w:id="69"/>
    </w:p>
    <w:p w14:paraId="683E9E61" w14:textId="77777777" w:rsidR="00CE4EF0" w:rsidRPr="00CE4EF0" w:rsidRDefault="00CE4EF0" w:rsidP="00CE4EF0"/>
    <w:p w14:paraId="001EEE0E" w14:textId="224FAA05" w:rsidR="00CE4EF0" w:rsidRPr="00632B7C" w:rsidRDefault="00CE4EF0" w:rsidP="00632B7C">
      <w:pPr>
        <w:pStyle w:val="StyleStyle222Thisis"/>
      </w:pPr>
      <w:r w:rsidRPr="00632B7C">
        <w:rPr>
          <w:rFonts w:hint="cs"/>
          <w:cs/>
        </w:rPr>
        <w:t>ใน</w:t>
      </w:r>
      <w:r w:rsidRPr="00632B7C">
        <w:rPr>
          <w:cs/>
        </w:rPr>
        <w:fldChar w:fldCharType="begin"/>
      </w:r>
      <w:r w:rsidRPr="00632B7C">
        <w:rPr>
          <w:cs/>
        </w:rPr>
        <w:instrText xml:space="preserve"> </w:instrText>
      </w:r>
      <w:r w:rsidRPr="00632B7C">
        <w:rPr>
          <w:rFonts w:hint="cs"/>
        </w:rPr>
        <w:instrText>REF _Ref</w:instrText>
      </w:r>
      <w:r w:rsidRPr="00632B7C">
        <w:rPr>
          <w:rFonts w:hint="cs"/>
          <w:cs/>
        </w:rPr>
        <w:instrText xml:space="preserve">4021322 </w:instrText>
      </w:r>
      <w:r w:rsidRPr="00632B7C">
        <w:rPr>
          <w:rFonts w:hint="cs"/>
        </w:rPr>
        <w:instrText>\h</w:instrText>
      </w:r>
      <w:r w:rsidRPr="00632B7C">
        <w:rPr>
          <w:cs/>
        </w:rPr>
        <w:instrText xml:space="preserve"> </w:instrText>
      </w:r>
      <w:r w:rsidRPr="00632B7C">
        <w:instrText xml:space="preserve"> \* MERGEFORMAT </w:instrText>
      </w:r>
      <w:r w:rsidRPr="00632B7C">
        <w:rPr>
          <w:cs/>
        </w:rPr>
      </w:r>
      <w:r w:rsidRPr="00632B7C">
        <w:rPr>
          <w:cs/>
        </w:rPr>
        <w:fldChar w:fldCharType="separate"/>
      </w:r>
      <w:r w:rsidR="00567130" w:rsidRPr="00567130">
        <w:rPr>
          <w:cs/>
        </w:rPr>
        <w:t>ภาพประกอบที่ 3.8</w:t>
      </w:r>
      <w:r w:rsidRPr="00632B7C">
        <w:rPr>
          <w:cs/>
        </w:rPr>
        <w:fldChar w:fldCharType="end"/>
      </w:r>
      <w:r w:rsidRPr="00632B7C">
        <w:rPr>
          <w:rFonts w:hint="cs"/>
          <w:cs/>
        </w:rPr>
        <w:t xml:space="preserve"> เป็นคำสั่งเชื่อมต่อ </w:t>
      </w:r>
      <w:r w:rsidRPr="00632B7C">
        <w:t>Stratum</w:t>
      </w:r>
      <w:r w:rsidRPr="00632B7C">
        <w:rPr>
          <w:rFonts w:hint="cs"/>
          <w:cs/>
        </w:rPr>
        <w:t xml:space="preserve"> หรือคำสั่งที่ใช้ในการขุด คือ</w:t>
      </w:r>
      <w:r w:rsidR="00B86393" w:rsidRPr="00632B7C">
        <w:t xml:space="preserve"> </w:t>
      </w:r>
      <w:r w:rsidRPr="00632B7C">
        <w:t>“</w:t>
      </w:r>
      <w:r w:rsidRPr="00632B7C">
        <w:rPr>
          <w:rStyle w:val="5yl5"/>
        </w:rPr>
        <w:t>-a x13 -o stratum+tcp://x13.sea.mine.zpool.ca:3633 -u 18ZuJ4BnhPaH8cjeu5L3HF5sVgRBQdD8TR -p c=BTC', shell=True</w:t>
      </w:r>
      <w:r w:rsidRPr="00632B7C">
        <w:t xml:space="preserve">” </w:t>
      </w:r>
      <w:r w:rsidRPr="00632B7C">
        <w:rPr>
          <w:rFonts w:hint="cs"/>
          <w:cs/>
        </w:rPr>
        <w:t xml:space="preserve">ในบรรทัดที่ </w:t>
      </w:r>
      <w:r w:rsidRPr="00632B7C">
        <w:t>6</w:t>
      </w:r>
      <w:r w:rsidR="00B12BBD" w:rsidRPr="00632B7C">
        <w:rPr>
          <w:rFonts w:hint="cs"/>
          <w:cs/>
        </w:rPr>
        <w:t xml:space="preserve"> โดยมีพารามิเตอร์ คือ</w:t>
      </w:r>
    </w:p>
    <w:p w14:paraId="78914068" w14:textId="506FC062" w:rsidR="00B12BBD" w:rsidRPr="00632B7C" w:rsidRDefault="00B12BBD" w:rsidP="003C166D">
      <w:pPr>
        <w:pStyle w:val="StyleStyle222Thisis"/>
        <w:numPr>
          <w:ilvl w:val="0"/>
          <w:numId w:val="44"/>
        </w:numPr>
      </w:pPr>
      <w:r w:rsidRPr="00632B7C">
        <w:t xml:space="preserve">&lt;algo&gt; </w:t>
      </w:r>
      <w:r w:rsidR="00090409">
        <w:rPr>
          <w:rFonts w:hint="cs"/>
          <w:cs/>
        </w:rPr>
        <w:t>คือ</w:t>
      </w:r>
      <w:r w:rsidRPr="00632B7C">
        <w:t xml:space="preserve"> x13</w:t>
      </w:r>
    </w:p>
    <w:p w14:paraId="7760D169" w14:textId="76D00801" w:rsidR="00B12BBD" w:rsidRPr="00632B7C" w:rsidRDefault="00B12BBD" w:rsidP="003C166D">
      <w:pPr>
        <w:pStyle w:val="StyleStyle222Thisis"/>
        <w:numPr>
          <w:ilvl w:val="0"/>
          <w:numId w:val="44"/>
        </w:numPr>
        <w:rPr>
          <w:cs/>
        </w:rPr>
      </w:pPr>
      <w:r w:rsidRPr="00632B7C">
        <w:t>&lt;region&gt;</w:t>
      </w:r>
      <w:r w:rsidRPr="00632B7C">
        <w:rPr>
          <w:rFonts w:hint="cs"/>
          <w:cs/>
        </w:rPr>
        <w:t xml:space="preserve"> </w:t>
      </w:r>
      <w:r w:rsidR="00090409">
        <w:rPr>
          <w:rFonts w:hint="cs"/>
          <w:cs/>
        </w:rPr>
        <w:t>คือ</w:t>
      </w:r>
      <w:r w:rsidRPr="00632B7C">
        <w:t xml:space="preserve"> sea</w:t>
      </w:r>
    </w:p>
    <w:p w14:paraId="584E9E42" w14:textId="386FD226" w:rsidR="00B12BBD" w:rsidRPr="00632B7C" w:rsidRDefault="00B12BBD" w:rsidP="003C166D">
      <w:pPr>
        <w:pStyle w:val="StyleStyle222Thisis"/>
        <w:numPr>
          <w:ilvl w:val="0"/>
          <w:numId w:val="44"/>
        </w:numPr>
        <w:rPr>
          <w:cs/>
        </w:rPr>
      </w:pPr>
      <w:r w:rsidRPr="00632B7C">
        <w:t>&lt;PORT&gt;</w:t>
      </w:r>
      <w:r w:rsidRPr="00632B7C">
        <w:rPr>
          <w:rFonts w:hint="cs"/>
          <w:cs/>
        </w:rPr>
        <w:t xml:space="preserve"> </w:t>
      </w:r>
      <w:r w:rsidR="00090409">
        <w:rPr>
          <w:rFonts w:hint="cs"/>
          <w:cs/>
        </w:rPr>
        <w:t>คือ</w:t>
      </w:r>
      <w:r w:rsidRPr="00632B7C">
        <w:t xml:space="preserve"> 3633</w:t>
      </w:r>
    </w:p>
    <w:p w14:paraId="60716089" w14:textId="399CB7AE" w:rsidR="00B12BBD" w:rsidRPr="00632B7C" w:rsidRDefault="00B12BBD" w:rsidP="003C166D">
      <w:pPr>
        <w:pStyle w:val="StyleStyle222Thisis"/>
        <w:numPr>
          <w:ilvl w:val="0"/>
          <w:numId w:val="44"/>
        </w:numPr>
      </w:pPr>
      <w:r w:rsidRPr="00632B7C">
        <w:t>&lt;WALLET_ADDRESS&gt;</w:t>
      </w:r>
      <w:r w:rsidRPr="00632B7C">
        <w:rPr>
          <w:rFonts w:hint="cs"/>
          <w:cs/>
        </w:rPr>
        <w:t xml:space="preserve"> </w:t>
      </w:r>
      <w:r w:rsidR="00090409">
        <w:rPr>
          <w:rFonts w:hint="cs"/>
          <w:cs/>
        </w:rPr>
        <w:t>คือ</w:t>
      </w:r>
      <w:r w:rsidRPr="00632B7C">
        <w:t xml:space="preserve"> </w:t>
      </w:r>
      <w:r w:rsidRPr="00632B7C">
        <w:rPr>
          <w:cs/>
        </w:rPr>
        <w:t>18</w:t>
      </w:r>
      <w:r w:rsidRPr="00632B7C">
        <w:t>ZuJ</w:t>
      </w:r>
      <w:r w:rsidRPr="00632B7C">
        <w:rPr>
          <w:cs/>
        </w:rPr>
        <w:t>4</w:t>
      </w:r>
      <w:r w:rsidRPr="00632B7C">
        <w:t>BnhPaH</w:t>
      </w:r>
      <w:r w:rsidRPr="00632B7C">
        <w:rPr>
          <w:cs/>
        </w:rPr>
        <w:t>8</w:t>
      </w:r>
      <w:r w:rsidRPr="00632B7C">
        <w:t>cjeu</w:t>
      </w:r>
      <w:r w:rsidRPr="00632B7C">
        <w:rPr>
          <w:cs/>
        </w:rPr>
        <w:t>5</w:t>
      </w:r>
      <w:r w:rsidRPr="00632B7C">
        <w:t>L</w:t>
      </w:r>
      <w:r w:rsidRPr="00632B7C">
        <w:rPr>
          <w:cs/>
        </w:rPr>
        <w:t>3</w:t>
      </w:r>
      <w:r w:rsidRPr="00632B7C">
        <w:t>HF</w:t>
      </w:r>
      <w:r w:rsidRPr="00632B7C">
        <w:rPr>
          <w:cs/>
        </w:rPr>
        <w:t>5</w:t>
      </w:r>
      <w:r w:rsidRPr="00632B7C">
        <w:t>sVgRBQdD</w:t>
      </w:r>
      <w:r w:rsidRPr="00632B7C">
        <w:rPr>
          <w:cs/>
        </w:rPr>
        <w:t>8</w:t>
      </w:r>
      <w:r w:rsidRPr="00632B7C">
        <w:t>TR</w:t>
      </w:r>
    </w:p>
    <w:p w14:paraId="54F6C8E4" w14:textId="2B19527C" w:rsidR="00641F1A" w:rsidRDefault="00641F1A" w:rsidP="00641F1A">
      <w:pPr>
        <w:pStyle w:val="StyleStyle222Thisis"/>
        <w:ind w:firstLine="0"/>
      </w:pPr>
    </w:p>
    <w:p w14:paraId="057E2123" w14:textId="732901CC" w:rsidR="00641F1A" w:rsidRDefault="00641F1A" w:rsidP="00641F1A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FAF5FC1" wp14:editId="10F0F3EE">
            <wp:extent cx="5000625" cy="2340705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Ex_connect_stratum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 r="882" b="9866"/>
                    <a:stretch/>
                  </pic:blipFill>
                  <pic:spPr bwMode="auto">
                    <a:xfrm>
                      <a:off x="0" y="0"/>
                      <a:ext cx="5013645" cy="234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6EBCB" w14:textId="48D9B05A" w:rsidR="00641F1A" w:rsidRPr="00F62A42" w:rsidRDefault="0007623F" w:rsidP="0007623F">
      <w:pPr>
        <w:pStyle w:val="Caption"/>
        <w:rPr>
          <w:cs/>
        </w:rPr>
      </w:pPr>
      <w:bookmarkStart w:id="70" w:name="_Toc873856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9</w:t>
      </w:r>
      <w:r w:rsidR="007F5CBE" w:rsidRPr="0054071A">
        <w:rPr>
          <w:b/>
          <w:bCs/>
          <w:cs/>
        </w:rPr>
        <w:fldChar w:fldCharType="end"/>
      </w:r>
      <w:r>
        <w:rPr>
          <w:rFonts w:hint="cs"/>
          <w:cs/>
        </w:rPr>
        <w:t xml:space="preserve"> ตัวอย่างหลังจากรันคำสั่งขุด</w:t>
      </w:r>
      <w:bookmarkEnd w:id="70"/>
    </w:p>
    <w:p w14:paraId="3A4A6507" w14:textId="77777777" w:rsidR="00E87429" w:rsidRDefault="00E87429" w:rsidP="00E87429">
      <w:pPr>
        <w:pStyle w:val="Heading3"/>
      </w:pPr>
      <w:r>
        <w:rPr>
          <w:rFonts w:hint="cs"/>
          <w:cs/>
        </w:rPr>
        <w:lastRenderedPageBreak/>
        <w:t>การแจ้งเตือนระบบ</w:t>
      </w:r>
    </w:p>
    <w:p w14:paraId="53128D7E" w14:textId="128A2FE0" w:rsidR="00E87429" w:rsidRDefault="00EA6590" w:rsidP="00EA6590">
      <w:r>
        <w:rPr>
          <w:noProof/>
        </w:rPr>
        <w:drawing>
          <wp:inline distT="0" distB="0" distL="0" distR="0" wp14:anchorId="5A5B5274" wp14:editId="3A2005F4">
            <wp:extent cx="5399405" cy="1162685"/>
            <wp:effectExtent l="19050" t="19050" r="10795" b="184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ef_faceboo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6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AED59" w14:textId="1C11A1A2" w:rsidR="00E87429" w:rsidRDefault="00E87429" w:rsidP="00E87429">
      <w:pPr>
        <w:pStyle w:val="Caption"/>
      </w:pPr>
      <w:bookmarkStart w:id="71" w:name="_Ref3580674"/>
      <w:bookmarkStart w:id="72" w:name="_Toc873856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10</w:t>
      </w:r>
      <w:r w:rsidR="007F5CBE" w:rsidRPr="0054071A">
        <w:rPr>
          <w:b/>
          <w:bCs/>
          <w:cs/>
        </w:rPr>
        <w:fldChar w:fldCharType="end"/>
      </w:r>
      <w:bookmarkEnd w:id="71"/>
      <w:r>
        <w:t xml:space="preserve"> </w:t>
      </w:r>
      <w:r w:rsidRPr="00471B99">
        <w:t xml:space="preserve">Source Code </w:t>
      </w:r>
      <w:r>
        <w:rPr>
          <w:rFonts w:hint="cs"/>
          <w:cs/>
        </w:rPr>
        <w:t>สำ</w:t>
      </w:r>
      <w:r w:rsidRPr="00471B99">
        <w:rPr>
          <w:cs/>
        </w:rPr>
        <w:t>หรับการ</w:t>
      </w:r>
      <w:r>
        <w:rPr>
          <w:rFonts w:hint="cs"/>
          <w:cs/>
        </w:rPr>
        <w:t xml:space="preserve">ส่งข้อความไปยัง </w:t>
      </w:r>
      <w:r>
        <w:t>Facebook</w:t>
      </w:r>
      <w:bookmarkEnd w:id="72"/>
    </w:p>
    <w:p w14:paraId="49002940" w14:textId="77777777" w:rsidR="00E87429" w:rsidRDefault="00E87429" w:rsidP="00E87429"/>
    <w:p w14:paraId="263B65C0" w14:textId="36507064" w:rsidR="00E87429" w:rsidRDefault="00E87429" w:rsidP="00E87429">
      <w:pPr>
        <w:pStyle w:val="StyleStyle222Thisis"/>
      </w:pPr>
      <w:r>
        <w:rPr>
          <w:rFonts w:hint="cs"/>
          <w:cs/>
        </w:rPr>
        <w:t xml:space="preserve">การแจ้งไปเตือนไปยัง </w:t>
      </w:r>
      <w:r>
        <w:t xml:space="preserve">Line </w:t>
      </w:r>
      <w:r>
        <w:rPr>
          <w:rFonts w:hint="cs"/>
          <w:cs/>
        </w:rPr>
        <w:t>และ</w:t>
      </w:r>
      <w:r>
        <w:t xml:space="preserve"> Facebook </w:t>
      </w:r>
      <w:r>
        <w:rPr>
          <w:rFonts w:hint="cs"/>
          <w:cs/>
        </w:rPr>
        <w:t>โดยมีขั้นตอนดัง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3580674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3.10</w:t>
      </w:r>
      <w:r>
        <w:rPr>
          <w:cs/>
        </w:rPr>
        <w:fldChar w:fldCharType="end"/>
      </w:r>
      <w:r>
        <w:rPr>
          <w:rFonts w:hint="cs"/>
          <w:cs/>
        </w:rPr>
        <w:t xml:space="preserve"> จำเป็นต้องมี </w:t>
      </w:r>
      <w:r>
        <w:t xml:space="preserve">id </w:t>
      </w:r>
      <w:r>
        <w:rPr>
          <w:rFonts w:hint="cs"/>
          <w:cs/>
        </w:rPr>
        <w:t xml:space="preserve">ของ </w:t>
      </w:r>
      <w:r>
        <w:t>Facebook</w:t>
      </w:r>
      <w:r w:rsidRPr="00043905">
        <w:t xml:space="preserve"> </w:t>
      </w:r>
      <w:r>
        <w:t xml:space="preserve">Group </w:t>
      </w:r>
      <w:r>
        <w:rPr>
          <w:rFonts w:hint="cs"/>
          <w:cs/>
        </w:rPr>
        <w:t xml:space="preserve">เพื่อให้รู้ว่าจะโพสลงในกลุ่มไหน และตัวอย่างในการหา </w:t>
      </w:r>
      <w:r>
        <w:t xml:space="preserve">Facebook </w:t>
      </w:r>
      <w:r w:rsidRPr="001223F4">
        <w:t xml:space="preserve">Group id </w:t>
      </w:r>
      <w:r w:rsidRPr="001223F4">
        <w:rPr>
          <w:rFonts w:hint="cs"/>
          <w:cs/>
        </w:rPr>
        <w:t>ได้ดัง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3581972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และต้องมี </w:t>
      </w:r>
      <w:r w:rsidRPr="001223F4">
        <w:t xml:space="preserve">Facebook Token </w:t>
      </w:r>
      <w:r w:rsidRPr="001223F4">
        <w:rPr>
          <w:rFonts w:hint="cs"/>
          <w:cs/>
        </w:rPr>
        <w:t>ตัวอย่างหาได้จากวิธีดัง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3581934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3.37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และระบุข้อความที่จะส่งไปได้เลยในตัวแปร </w:t>
      </w:r>
      <w:r w:rsidRPr="001223F4">
        <w:t xml:space="preserve">msg </w:t>
      </w:r>
      <w:r w:rsidRPr="001223F4">
        <w:rPr>
          <w:rFonts w:hint="cs"/>
          <w:cs/>
        </w:rPr>
        <w:t>และจะทำการส่งไปโดย</w:t>
      </w:r>
      <w:r w:rsidRPr="001223F4">
        <w:rPr>
          <w:cs/>
        </w:rPr>
        <w:t>ใช้</w:t>
      </w:r>
      <w:r w:rsidRPr="007776F9">
        <w:rPr>
          <w:cs/>
        </w:rPr>
        <w:t xml:space="preserve"> </w:t>
      </w:r>
      <w:r w:rsidRPr="007776F9">
        <w:t xml:space="preserve">Method Post http </w:t>
      </w:r>
      <w:r w:rsidRPr="007776F9">
        <w:rPr>
          <w:cs/>
        </w:rPr>
        <w:t>ในการยืนยันตัวตนและพร้อมกับการส่งข้อมูล</w:t>
      </w:r>
    </w:p>
    <w:p w14:paraId="4FBB46FF" w14:textId="77777777" w:rsidR="00E87429" w:rsidRPr="008A38E0" w:rsidRDefault="00E87429" w:rsidP="00E87429"/>
    <w:p w14:paraId="5E9F9314" w14:textId="77777777" w:rsidR="00E87429" w:rsidRPr="00471B99" w:rsidRDefault="00E87429" w:rsidP="00E87429">
      <w:pPr>
        <w:jc w:val="center"/>
      </w:pPr>
      <w:r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7ECC4" wp14:editId="1952DCFE">
                <wp:simplePos x="0" y="0"/>
                <wp:positionH relativeFrom="column">
                  <wp:posOffset>4231640</wp:posOffset>
                </wp:positionH>
                <wp:positionV relativeFrom="paragraph">
                  <wp:posOffset>188595</wp:posOffset>
                </wp:positionV>
                <wp:extent cx="461645" cy="1037590"/>
                <wp:effectExtent l="73978" t="21272" r="69532" b="88583"/>
                <wp:wrapNone/>
                <wp:docPr id="197" name="Left Brac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61645" cy="1037590"/>
                        </a:xfrm>
                        <a:prstGeom prst="leftBrace">
                          <a:avLst>
                            <a:gd name="adj1" fmla="val 30381"/>
                            <a:gd name="adj2" fmla="val 50000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97C3A3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97" o:spid="_x0000_s1026" type="#_x0000_t87" style="position:absolute;margin-left:333.2pt;margin-top:14.85pt;width:36.35pt;height:81.7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" adj="2920" strokecolor="red" strokeweight="3pt"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AF4C22F" wp14:editId="3ACA4A9C">
                <wp:simplePos x="0" y="0"/>
                <wp:positionH relativeFrom="column">
                  <wp:posOffset>4257676</wp:posOffset>
                </wp:positionH>
                <wp:positionV relativeFrom="paragraph">
                  <wp:posOffset>935990</wp:posOffset>
                </wp:positionV>
                <wp:extent cx="498909" cy="542261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909" cy="5422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ADFF62" w14:textId="77777777" w:rsidR="001508DA" w:rsidRPr="00043905" w:rsidRDefault="001508DA" w:rsidP="00E8742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043905">
                              <w:rPr>
                                <w:b/>
                                <w:bCs/>
                                <w:color w:val="FF0000"/>
                                <w:sz w:val="56"/>
                                <w:szCs w:val="56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F4C2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35.25pt;margin-top:73.7pt;width:39.3pt;height:42.7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" filled="f" stroked="f">
                <v:textbox>
                  <w:txbxContent>
                    <w:p w14:paraId="58ADFF62" w14:textId="77777777" w:rsidR="001508DA" w:rsidRPr="00043905" w:rsidRDefault="001508DA" w:rsidP="00E87429">
                      <w:pPr>
                        <w:jc w:val="center"/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</w:pPr>
                      <w:r w:rsidRPr="00043905">
                        <w:rPr>
                          <w:b/>
                          <w:bCs/>
                          <w:color w:val="FF0000"/>
                          <w:sz w:val="56"/>
                          <w:szCs w:val="56"/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w:drawing>
          <wp:inline distT="0" distB="0" distL="0" distR="0" wp14:anchorId="7D9D0BB9" wp14:editId="717A07F8">
            <wp:extent cx="4771494" cy="28670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facebook_id group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5"/>
                    <a:stretch/>
                  </pic:blipFill>
                  <pic:spPr bwMode="auto">
                    <a:xfrm>
                      <a:off x="0" y="0"/>
                      <a:ext cx="4801001" cy="2884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5C6E" w14:textId="625F4FCE" w:rsidR="00E87429" w:rsidRDefault="00E87429" w:rsidP="00E87429">
      <w:pPr>
        <w:pStyle w:val="Caption"/>
      </w:pPr>
      <w:bookmarkStart w:id="73" w:name="_Ref3581972"/>
      <w:bookmarkStart w:id="74" w:name="_Toc873856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11</w:t>
      </w:r>
      <w:r w:rsidR="007F5CBE" w:rsidRPr="0054071A">
        <w:rPr>
          <w:b/>
          <w:bCs/>
          <w:cs/>
        </w:rPr>
        <w:fldChar w:fldCharType="end"/>
      </w:r>
      <w:bookmarkEnd w:id="73"/>
      <w:r>
        <w:rPr>
          <w:rFonts w:hint="cs"/>
          <w:cs/>
        </w:rPr>
        <w:t xml:space="preserve"> ตัวอย่างการหา</w:t>
      </w:r>
      <w:r>
        <w:t xml:space="preserve"> Facebook Group id</w:t>
      </w:r>
      <w:bookmarkEnd w:id="74"/>
    </w:p>
    <w:p w14:paraId="1618AC99" w14:textId="77777777" w:rsidR="00E87429" w:rsidRPr="00471B99" w:rsidRDefault="00E87429" w:rsidP="00E87429"/>
    <w:p w14:paraId="4BA22BBE" w14:textId="31F915D8" w:rsidR="00E87429" w:rsidRPr="005379EE" w:rsidRDefault="00EA6590" w:rsidP="00487484">
      <w:pPr>
        <w:jc w:val="center"/>
      </w:pPr>
      <w:r>
        <w:rPr>
          <w:noProof/>
        </w:rPr>
        <w:lastRenderedPageBreak/>
        <w:drawing>
          <wp:inline distT="0" distB="0" distL="0" distR="0" wp14:anchorId="3BC7D87C" wp14:editId="79A6CFAA">
            <wp:extent cx="5399405" cy="1038860"/>
            <wp:effectExtent l="19050" t="19050" r="10795" b="279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def_lin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38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7500C6" w14:textId="44412DF9" w:rsidR="00E87429" w:rsidRDefault="00E87429" w:rsidP="00E87429">
      <w:pPr>
        <w:pStyle w:val="Caption"/>
      </w:pPr>
      <w:bookmarkStart w:id="75" w:name="_Ref3583245"/>
      <w:bookmarkStart w:id="76" w:name="_Toc873856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12</w:t>
      </w:r>
      <w:r w:rsidR="007F5CBE" w:rsidRPr="0054071A">
        <w:rPr>
          <w:b/>
          <w:bCs/>
          <w:cs/>
        </w:rPr>
        <w:fldChar w:fldCharType="end"/>
      </w:r>
      <w:bookmarkEnd w:id="75"/>
      <w:r>
        <w:t xml:space="preserve"> </w:t>
      </w:r>
      <w:r w:rsidRPr="00471B99">
        <w:t xml:space="preserve">Source Code </w:t>
      </w:r>
      <w:r>
        <w:rPr>
          <w:rFonts w:hint="cs"/>
          <w:cs/>
        </w:rPr>
        <w:t>สำ</w:t>
      </w:r>
      <w:r w:rsidRPr="00471B99">
        <w:rPr>
          <w:cs/>
        </w:rPr>
        <w:t>หรับการ</w:t>
      </w:r>
      <w:r>
        <w:rPr>
          <w:rFonts w:hint="cs"/>
          <w:cs/>
        </w:rPr>
        <w:t xml:space="preserve">ส่งข้อความไปยัง </w:t>
      </w:r>
      <w:r>
        <w:t>Line</w:t>
      </w:r>
      <w:bookmarkEnd w:id="76"/>
    </w:p>
    <w:p w14:paraId="4EAB8338" w14:textId="77777777" w:rsidR="00E87429" w:rsidRDefault="00E87429" w:rsidP="00E87429"/>
    <w:p w14:paraId="24D5ECA3" w14:textId="0EE1D107" w:rsidR="00E87429" w:rsidRPr="0013168E" w:rsidRDefault="00E87429" w:rsidP="00E87429">
      <w:pPr>
        <w:pStyle w:val="StyleStyle222Thisis"/>
      </w:pPr>
      <w:r w:rsidRPr="001223F4">
        <w:rPr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3583245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3.12</w:t>
      </w:r>
      <w:r w:rsidRPr="001223F4">
        <w:rPr>
          <w:cs/>
        </w:rPr>
        <w:fldChar w:fldCharType="end"/>
      </w:r>
      <w:r w:rsidRPr="001223F4">
        <w:rPr>
          <w:cs/>
        </w:rPr>
        <w:t xml:space="preserve"> จำเป็นต้องมี </w:t>
      </w:r>
      <w:r w:rsidRPr="001223F4">
        <w:t xml:space="preserve">Line Token </w:t>
      </w:r>
      <w:r w:rsidRPr="001223F4">
        <w:rPr>
          <w:rFonts w:hint="cs"/>
          <w:cs/>
        </w:rPr>
        <w:t xml:space="preserve">ใส่ในตัวแปร </w:t>
      </w:r>
      <w:r w:rsidRPr="001223F4">
        <w:t xml:space="preserve">“linetoken” </w:t>
      </w:r>
      <w:r w:rsidRPr="001223F4">
        <w:rPr>
          <w:rFonts w:hint="cs"/>
          <w:cs/>
        </w:rPr>
        <w:t>ซึ่ง</w:t>
      </w:r>
      <w:r w:rsidRPr="001223F4">
        <w:rPr>
          <w:cs/>
        </w:rPr>
        <w:t>ตัวอย่าง</w:t>
      </w:r>
      <w:r w:rsidRPr="001223F4">
        <w:rPr>
          <w:rFonts w:hint="cs"/>
          <w:cs/>
        </w:rPr>
        <w:t>การรับ</w:t>
      </w:r>
      <w:r w:rsidRPr="001223F4">
        <w:t xml:space="preserve"> Token Line</w:t>
      </w:r>
      <w:r w:rsidRPr="001223F4">
        <w:rPr>
          <w:rFonts w:hint="cs"/>
          <w:cs/>
        </w:rPr>
        <w:t xml:space="preserve"> </w:t>
      </w:r>
      <w:r w:rsidRPr="001223F4">
        <w:rPr>
          <w:cs/>
        </w:rPr>
        <w:t>ได้จากวิธีดัง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3583294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3.33</w:t>
      </w:r>
      <w:r w:rsidRPr="001223F4">
        <w:rPr>
          <w:cs/>
        </w:rPr>
        <w:fldChar w:fldCharType="end"/>
      </w:r>
      <w:r w:rsidRPr="001223F4">
        <w:rPr>
          <w:cs/>
        </w:rPr>
        <w:t xml:space="preserve"> และระบุข้อความที่จะส่งไปได้เลยในตัวแปร </w:t>
      </w:r>
      <w:r w:rsidRPr="001223F4">
        <w:t>msg</w:t>
      </w:r>
      <w:r>
        <w:t xml:space="preserve"> </w:t>
      </w:r>
      <w:r>
        <w:rPr>
          <w:rFonts w:hint="cs"/>
          <w:cs/>
        </w:rPr>
        <w:t>และจะทำการส่งไปโดย</w:t>
      </w:r>
      <w:r w:rsidRPr="007776F9">
        <w:rPr>
          <w:cs/>
        </w:rPr>
        <w:t xml:space="preserve">ใช้ </w:t>
      </w:r>
      <w:r w:rsidRPr="007776F9">
        <w:t xml:space="preserve">Method Post http </w:t>
      </w:r>
      <w:r w:rsidRPr="007776F9">
        <w:rPr>
          <w:cs/>
        </w:rPr>
        <w:t>ในการยืนยันตัวตนและพร้อมกับการส่งข้อมูล</w:t>
      </w:r>
    </w:p>
    <w:p w14:paraId="3DE3F544" w14:textId="77777777" w:rsidR="00E87429" w:rsidRPr="007B75AE" w:rsidRDefault="00E87429" w:rsidP="00E87429"/>
    <w:p w14:paraId="6D45198D" w14:textId="3814B30F" w:rsidR="00E87429" w:rsidRPr="007B75AE" w:rsidRDefault="00487484" w:rsidP="00487484">
      <w:pPr>
        <w:jc w:val="center"/>
      </w:pPr>
      <w:r>
        <w:rPr>
          <w:noProof/>
        </w:rPr>
        <w:drawing>
          <wp:inline distT="0" distB="0" distL="0" distR="0" wp14:anchorId="0D260CA9" wp14:editId="4634FE26">
            <wp:extent cx="5343525" cy="1761485"/>
            <wp:effectExtent l="19050" t="19050" r="9525" b="1079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er_saveNotifyTim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998" cy="17698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F22CFD" w14:textId="1B3FFF86" w:rsidR="00E87429" w:rsidRDefault="00E87429" w:rsidP="00E87429">
      <w:pPr>
        <w:pStyle w:val="Caption"/>
      </w:pPr>
      <w:bookmarkStart w:id="77" w:name="_Ref3664913"/>
      <w:bookmarkStart w:id="78" w:name="_Toc873857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13</w:t>
      </w:r>
      <w:r w:rsidR="007F5CBE" w:rsidRPr="0054071A">
        <w:rPr>
          <w:b/>
          <w:bCs/>
          <w:cs/>
        </w:rPr>
        <w:fldChar w:fldCharType="end"/>
      </w:r>
      <w:bookmarkEnd w:id="77"/>
      <w:r>
        <w:rPr>
          <w:rFonts w:hint="cs"/>
          <w:cs/>
        </w:rPr>
        <w:t xml:space="preserve"> </w:t>
      </w:r>
      <w:r w:rsidRPr="00471B99">
        <w:t xml:space="preserve">Source Code </w:t>
      </w:r>
      <w:r>
        <w:rPr>
          <w:rFonts w:hint="cs"/>
          <w:cs/>
        </w:rPr>
        <w:t>ตั้งเวลาการส่งข้อความ</w:t>
      </w:r>
      <w:bookmarkEnd w:id="78"/>
    </w:p>
    <w:p w14:paraId="7BB495A3" w14:textId="77777777" w:rsidR="00E87429" w:rsidRDefault="00E87429" w:rsidP="00E87429"/>
    <w:p w14:paraId="59DD831A" w14:textId="25BE4C12" w:rsidR="00E87429" w:rsidRDefault="00E87429" w:rsidP="00E87429">
      <w:r w:rsidRPr="001223F4">
        <w:tab/>
      </w:r>
      <w:r w:rsidRPr="001223F4">
        <w:fldChar w:fldCharType="begin"/>
      </w:r>
      <w:r w:rsidRPr="001223F4">
        <w:instrText xml:space="preserve"> REF _Ref3664913 \h </w:instrText>
      </w:r>
      <w:r w:rsidR="001223F4" w:rsidRPr="001223F4">
        <w:instrText xml:space="preserve"> \* MERGEFORMAT </w:instrText>
      </w:r>
      <w:r w:rsidRPr="001223F4"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3.13</w:t>
      </w:r>
      <w:r w:rsidRPr="001223F4">
        <w:fldChar w:fldCharType="end"/>
      </w:r>
      <w:r w:rsidRPr="001223F4">
        <w:rPr>
          <w:rFonts w:hint="cs"/>
          <w:cs/>
        </w:rPr>
        <w:t xml:space="preserve"> เป็นส่วนรับค่าจากผู้ใช้เพื่อตั้งเวลาการส่งข้อความโดยเป็นนาที </w:t>
      </w:r>
      <w:r w:rsidR="00B9110A" w:rsidRPr="001223F4">
        <w:rPr>
          <w:rFonts w:hint="cs"/>
          <w:cs/>
        </w:rPr>
        <w:t>คือ</w:t>
      </w:r>
      <w:r w:rsidRPr="001223F4">
        <w:rPr>
          <w:rFonts w:hint="cs"/>
          <w:cs/>
        </w:rPr>
        <w:t xml:space="preserve"> </w:t>
      </w:r>
      <w:r w:rsidRPr="001223F4">
        <w:t xml:space="preserve">60 </w:t>
      </w:r>
      <w:r w:rsidRPr="001223F4">
        <w:rPr>
          <w:rFonts w:hint="cs"/>
          <w:cs/>
        </w:rPr>
        <w:t>ก็</w:t>
      </w:r>
      <w:r>
        <w:rPr>
          <w:rFonts w:hint="cs"/>
          <w:cs/>
        </w:rPr>
        <w:t xml:space="preserve">จะส่งข้อความทุกๆ </w:t>
      </w:r>
      <w:r>
        <w:t xml:space="preserve">60 </w:t>
      </w:r>
      <w:r>
        <w:rPr>
          <w:rFonts w:hint="cs"/>
          <w:cs/>
        </w:rPr>
        <w:t>นาที</w:t>
      </w:r>
      <w:r w:rsidR="00355C1D">
        <w:t xml:space="preserve"> </w:t>
      </w:r>
      <w:r w:rsidR="00D51896">
        <w:rPr>
          <w:rFonts w:hint="cs"/>
          <w:cs/>
        </w:rPr>
        <w:t>แล้วทำการ</w:t>
      </w:r>
      <w:r w:rsidR="00B653B3">
        <w:rPr>
          <w:rFonts w:hint="cs"/>
          <w:cs/>
        </w:rPr>
        <w:t>เก็บค่า</w:t>
      </w:r>
      <w:r w:rsidR="00403F64">
        <w:rPr>
          <w:rFonts w:hint="cs"/>
          <w:cs/>
        </w:rPr>
        <w:t>ลงในไฟล์คอนฟิก</w:t>
      </w:r>
    </w:p>
    <w:p w14:paraId="446F3833" w14:textId="79CBDDA2" w:rsidR="006D4768" w:rsidRDefault="006D4768" w:rsidP="00E87429"/>
    <w:p w14:paraId="1D027947" w14:textId="77777777" w:rsidR="006D4768" w:rsidRPr="00653A10" w:rsidRDefault="006D4768" w:rsidP="00E87429"/>
    <w:p w14:paraId="21FB6413" w14:textId="77777777" w:rsidR="00E87429" w:rsidRPr="0013168E" w:rsidRDefault="00E87429" w:rsidP="00E87429"/>
    <w:p w14:paraId="443AE865" w14:textId="5C5E07F8" w:rsidR="00E87429" w:rsidRDefault="00597565" w:rsidP="00597565">
      <w:pPr>
        <w:jc w:val="center"/>
      </w:pPr>
      <w:r>
        <w:rPr>
          <w:noProof/>
        </w:rPr>
        <w:lastRenderedPageBreak/>
        <w:drawing>
          <wp:inline distT="0" distB="0" distL="0" distR="0" wp14:anchorId="1E649E25" wp14:editId="7B3949F9">
            <wp:extent cx="5399405" cy="2242818"/>
            <wp:effectExtent l="19050" t="19050" r="10795" b="2476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ef_runNotif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970" cy="225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24D13" w14:textId="4A5E3D08" w:rsidR="00E87429" w:rsidRDefault="00E87429" w:rsidP="00E87429">
      <w:pPr>
        <w:pStyle w:val="Caption"/>
      </w:pPr>
      <w:bookmarkStart w:id="79" w:name="_Ref3665131"/>
      <w:bookmarkStart w:id="80" w:name="_Toc873857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14</w:t>
      </w:r>
      <w:r w:rsidR="007F5CBE" w:rsidRPr="0054071A">
        <w:rPr>
          <w:b/>
          <w:bCs/>
          <w:cs/>
        </w:rPr>
        <w:fldChar w:fldCharType="end"/>
      </w:r>
      <w:bookmarkEnd w:id="79"/>
      <w:r>
        <w:rPr>
          <w:rFonts w:hint="cs"/>
          <w:cs/>
        </w:rPr>
        <w:t xml:space="preserve"> </w:t>
      </w:r>
      <w:r w:rsidRPr="004D79AD">
        <w:t xml:space="preserve">Source Code </w:t>
      </w:r>
      <w:r>
        <w:rPr>
          <w:rFonts w:hint="cs"/>
          <w:cs/>
        </w:rPr>
        <w:t>การแจ้งเตือน</w:t>
      </w:r>
      <w:bookmarkEnd w:id="80"/>
    </w:p>
    <w:p w14:paraId="44839856" w14:textId="77777777" w:rsidR="00E87429" w:rsidRDefault="00E87429" w:rsidP="00E87429"/>
    <w:p w14:paraId="0777EB32" w14:textId="5659F10D" w:rsidR="00E87429" w:rsidRDefault="00E87429" w:rsidP="004048F0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3665131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3.14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เป็นส่วนส่งการแจ้งเตือนไปยัง </w:t>
      </w:r>
      <w:r w:rsidRPr="001223F4">
        <w:t>Line</w:t>
      </w:r>
      <w:r w:rsidRPr="001223F4">
        <w:rPr>
          <w:rFonts w:hint="cs"/>
          <w:cs/>
        </w:rPr>
        <w:t xml:space="preserve"> ทุกๆเวลาตามที่</w:t>
      </w:r>
      <w:r w:rsidR="00BE7674" w:rsidRPr="001223F4">
        <w:rPr>
          <w:rFonts w:hint="cs"/>
          <w:cs/>
        </w:rPr>
        <w:t xml:space="preserve">ไฟล์ </w:t>
      </w:r>
      <w:r w:rsidR="00BE7674" w:rsidRPr="001223F4">
        <w:t>config</w:t>
      </w:r>
      <w:r w:rsidRPr="001223F4">
        <w:rPr>
          <w:rFonts w:hint="cs"/>
          <w:cs/>
        </w:rPr>
        <w:t xml:space="preserve"> โดยจะ</w:t>
      </w:r>
      <w:r>
        <w:rPr>
          <w:rFonts w:hint="cs"/>
          <w:cs/>
        </w:rPr>
        <w:t xml:space="preserve">ทำการอ่านไฟล์ </w:t>
      </w:r>
      <w:r w:rsidR="00BE7674">
        <w:t>config.ini</w:t>
      </w:r>
      <w:r>
        <w:t xml:space="preserve"> </w:t>
      </w:r>
      <w:r>
        <w:rPr>
          <w:rFonts w:hint="cs"/>
          <w:cs/>
        </w:rPr>
        <w:t>ที่ได้จาก</w:t>
      </w:r>
      <w:r w:rsidR="00BE7674">
        <w:rPr>
          <w:rFonts w:hint="cs"/>
          <w:cs/>
        </w:rPr>
        <w:t xml:space="preserve">การ </w:t>
      </w:r>
      <w:r w:rsidR="00BE7674">
        <w:t xml:space="preserve">config </w:t>
      </w:r>
      <w:r>
        <w:rPr>
          <w:rFonts w:hint="cs"/>
          <w:cs/>
        </w:rPr>
        <w:t>และอ่านไฟล์</w:t>
      </w:r>
      <w:r w:rsidR="00BE7674">
        <w:rPr>
          <w:rFonts w:hint="cs"/>
          <w:cs/>
        </w:rPr>
        <w:t xml:space="preserve">จะอ่านไฟล์ </w:t>
      </w:r>
      <w:r w:rsidR="00BE7674">
        <w:t xml:space="preserve">config </w:t>
      </w:r>
      <w:r w:rsidR="00BE7674">
        <w:rPr>
          <w:rFonts w:hint="cs"/>
          <w:cs/>
        </w:rPr>
        <w:t>อีกครั้งเพื่ออ่านค่า</w:t>
      </w:r>
      <w:r w:rsidR="007D5D50">
        <w:rPr>
          <w:rFonts w:hint="cs"/>
          <w:cs/>
        </w:rPr>
        <w:t xml:space="preserve"> </w:t>
      </w:r>
      <w:r w:rsidR="007D5D50">
        <w:t xml:space="preserve">miningname, LineValue, FacebookValue, FacebookValue </w:t>
      </w:r>
      <w:r w:rsidR="007D5D50">
        <w:rPr>
          <w:rFonts w:hint="cs"/>
          <w:cs/>
        </w:rPr>
        <w:t>เพื่อ</w:t>
      </w:r>
      <w:r w:rsidR="004048F0">
        <w:rPr>
          <w:rFonts w:hint="cs"/>
          <w:cs/>
        </w:rPr>
        <w:t>ทำ</w:t>
      </w:r>
      <w:r w:rsidR="007D5D50">
        <w:rPr>
          <w:rFonts w:hint="cs"/>
          <w:cs/>
        </w:rPr>
        <w:t>การส่ง</w:t>
      </w:r>
      <w:r w:rsidR="004048F0">
        <w:rPr>
          <w:rFonts w:hint="cs"/>
          <w:cs/>
        </w:rPr>
        <w:t>การแจ้งเตือน</w:t>
      </w:r>
      <w:r w:rsidR="007D5D50">
        <w:rPr>
          <w:rFonts w:hint="cs"/>
          <w:cs/>
        </w:rPr>
        <w:t xml:space="preserve">ไปยัง </w:t>
      </w:r>
      <w:r w:rsidR="007D5D50">
        <w:t xml:space="preserve">Line </w:t>
      </w:r>
      <w:r w:rsidR="007D5D50">
        <w:rPr>
          <w:rFonts w:hint="cs"/>
          <w:cs/>
        </w:rPr>
        <w:t xml:space="preserve">และ </w:t>
      </w:r>
      <w:r w:rsidR="007D5D50">
        <w:t>Facebook</w:t>
      </w:r>
      <w:r w:rsidR="004048F0">
        <w:t xml:space="preserve"> </w:t>
      </w:r>
      <w:r>
        <w:rPr>
          <w:rFonts w:hint="cs"/>
          <w:cs/>
        </w:rPr>
        <w:t>ในขั้นตอนต่อไป</w:t>
      </w:r>
    </w:p>
    <w:p w14:paraId="504DF5D5" w14:textId="59DCCF5C" w:rsidR="004048F0" w:rsidRDefault="004048F0" w:rsidP="004048F0">
      <w:pPr>
        <w:pStyle w:val="StyleStyle222Thisis"/>
        <w:ind w:firstLine="0"/>
      </w:pPr>
    </w:p>
    <w:p w14:paraId="070BD43E" w14:textId="445E076E" w:rsidR="004048F0" w:rsidRDefault="00F043E9" w:rsidP="00F043E9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664FDC27" wp14:editId="0DF76A98">
            <wp:extent cx="5399405" cy="2535555"/>
            <wp:effectExtent l="19050" t="19050" r="10795" b="171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ef_runNotify_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3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7EBEF" w14:textId="390064FD" w:rsidR="004048F0" w:rsidRDefault="004048F0" w:rsidP="004048F0">
      <w:pPr>
        <w:pStyle w:val="Caption"/>
      </w:pPr>
      <w:bookmarkStart w:id="81" w:name="_Ref7650612"/>
      <w:bookmarkStart w:id="82" w:name="_Toc873857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15</w:t>
      </w:r>
      <w:r w:rsidR="007F5CBE" w:rsidRPr="0054071A">
        <w:rPr>
          <w:b/>
          <w:bCs/>
          <w:cs/>
        </w:rPr>
        <w:fldChar w:fldCharType="end"/>
      </w:r>
      <w:bookmarkEnd w:id="81"/>
      <w:r>
        <w:rPr>
          <w:rFonts w:hint="cs"/>
          <w:cs/>
        </w:rPr>
        <w:t xml:space="preserve"> </w:t>
      </w:r>
      <w:r w:rsidRPr="004D79AD">
        <w:t>Source Code</w:t>
      </w:r>
      <w:r>
        <w:t xml:space="preserve"> </w:t>
      </w:r>
      <w:r>
        <w:rPr>
          <w:rFonts w:hint="cs"/>
          <w:cs/>
        </w:rPr>
        <w:t>การแจ้งเตือน</w:t>
      </w:r>
      <w:bookmarkEnd w:id="82"/>
    </w:p>
    <w:p w14:paraId="2B84BCA4" w14:textId="1E45B8BF" w:rsidR="004048F0" w:rsidRDefault="004048F0" w:rsidP="004048F0"/>
    <w:p w14:paraId="2F2DE3FA" w14:textId="008F0164" w:rsidR="00590007" w:rsidRPr="004048F0" w:rsidRDefault="004048F0" w:rsidP="00BA0F28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7650612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3.15</w:t>
      </w:r>
      <w:r w:rsidRPr="001223F4">
        <w:rPr>
          <w:cs/>
        </w:rPr>
        <w:fldChar w:fldCharType="end"/>
      </w:r>
      <w:r w:rsidR="00590007" w:rsidRPr="001223F4">
        <w:rPr>
          <w:rFonts w:hint="cs"/>
          <w:cs/>
        </w:rPr>
        <w:t xml:space="preserve"> จะทำการอ่านค่า </w:t>
      </w:r>
      <w:r w:rsidR="00467202" w:rsidRPr="001223F4">
        <w:t xml:space="preserve">miningname, </w:t>
      </w:r>
      <w:r w:rsidR="00590007" w:rsidRPr="001223F4">
        <w:t>GPU,</w:t>
      </w:r>
      <w:r w:rsidR="00BA0F28" w:rsidRPr="001223F4">
        <w:t xml:space="preserve"> </w:t>
      </w:r>
      <w:r w:rsidR="007547C3" w:rsidRPr="001223F4">
        <w:rPr>
          <w:rFonts w:hint="cs"/>
          <w:cs/>
        </w:rPr>
        <w:t>อัลกอริธึม</w:t>
      </w:r>
      <w:r w:rsidR="00BA0F28" w:rsidRPr="001223F4">
        <w:t>,</w:t>
      </w:r>
      <w:r w:rsidR="00590007" w:rsidRPr="001223F4">
        <w:rPr>
          <w:rFonts w:hint="cs"/>
          <w:cs/>
        </w:rPr>
        <w:t xml:space="preserve"> </w:t>
      </w:r>
      <w:r w:rsidR="00590007" w:rsidRPr="001223F4">
        <w:t>Hashrate</w:t>
      </w:r>
      <w:r w:rsidR="00467202" w:rsidRPr="001223F4">
        <w:t xml:space="preserve"> </w:t>
      </w:r>
      <w:r w:rsidR="00590007" w:rsidRPr="001223F4">
        <w:rPr>
          <w:rFonts w:hint="cs"/>
          <w:cs/>
        </w:rPr>
        <w:t>เก็บไว้ใน</w:t>
      </w:r>
      <w:r w:rsidR="00590007">
        <w:rPr>
          <w:rFonts w:hint="cs"/>
          <w:cs/>
        </w:rPr>
        <w:t xml:space="preserve">ตัวแปร </w:t>
      </w:r>
      <w:r w:rsidR="00590007">
        <w:t xml:space="preserve">msg </w:t>
      </w:r>
      <w:r w:rsidR="00590007">
        <w:rPr>
          <w:rFonts w:hint="cs"/>
          <w:cs/>
        </w:rPr>
        <w:t>เพื่อใช้เป็นข้อความที่จะส่ง</w:t>
      </w:r>
      <w:r w:rsidR="00D50BEA">
        <w:rPr>
          <w:rFonts w:hint="cs"/>
          <w:cs/>
        </w:rPr>
        <w:t>ไปยังการทำงานในส่วนของ</w:t>
      </w:r>
      <w:r w:rsidR="00590007">
        <w:rPr>
          <w:rFonts w:hint="cs"/>
          <w:cs/>
        </w:rPr>
        <w:t xml:space="preserve">การแจ้งเตือน </w:t>
      </w:r>
      <w:r w:rsidR="00590007">
        <w:t xml:space="preserve">Line </w:t>
      </w:r>
      <w:r w:rsidR="00590007">
        <w:rPr>
          <w:rFonts w:hint="cs"/>
          <w:cs/>
        </w:rPr>
        <w:t xml:space="preserve">และ </w:t>
      </w:r>
      <w:r w:rsidR="00590007">
        <w:t>Facebook</w:t>
      </w:r>
      <w:r w:rsidR="00811609">
        <w:t xml:space="preserve"> </w:t>
      </w:r>
    </w:p>
    <w:p w14:paraId="1483FD9F" w14:textId="44E8148A" w:rsidR="00E01C98" w:rsidRDefault="00E01C98" w:rsidP="00E01C98">
      <w:pPr>
        <w:pStyle w:val="Heading3"/>
      </w:pPr>
      <w:r>
        <w:rPr>
          <w:rFonts w:hint="cs"/>
          <w:cs/>
        </w:rPr>
        <w:lastRenderedPageBreak/>
        <w:t xml:space="preserve">โครงสร้างไฟล์ </w:t>
      </w:r>
      <w:r>
        <w:t>config</w:t>
      </w:r>
    </w:p>
    <w:p w14:paraId="4D09E544" w14:textId="7DDC7987" w:rsidR="00334BC2" w:rsidRDefault="00334BC2" w:rsidP="00334BC2">
      <w:pPr>
        <w:pStyle w:val="StyleStyle222Thisis"/>
      </w:pPr>
      <w:r>
        <w:rPr>
          <w:rFonts w:hint="cs"/>
          <w:cs/>
        </w:rPr>
        <w:t xml:space="preserve">ไฟล์ </w:t>
      </w:r>
      <w:r>
        <w:t xml:space="preserve">config </w:t>
      </w:r>
      <w:r>
        <w:rPr>
          <w:rFonts w:hint="cs"/>
          <w:cs/>
        </w:rPr>
        <w:t xml:space="preserve">จะใช้ </w:t>
      </w:r>
      <w:r>
        <w:t xml:space="preserve">Library configparser </w:t>
      </w:r>
      <w:r>
        <w:rPr>
          <w:rFonts w:hint="cs"/>
          <w:cs/>
        </w:rPr>
        <w:t>ในการอ่านไฟล์ และเขียนไฟล์สำหรับ</w:t>
      </w:r>
      <w:r>
        <w:t xml:space="preserve"> ini file </w:t>
      </w:r>
      <w:r>
        <w:rPr>
          <w:rFonts w:hint="cs"/>
          <w:cs/>
        </w:rPr>
        <w:t>ตัวอย่า</w:t>
      </w:r>
      <w:r w:rsidRPr="00426D27">
        <w:rPr>
          <w:rFonts w:hint="cs"/>
          <w:cs/>
        </w:rPr>
        <w:t>งดัง</w:t>
      </w:r>
      <w:r w:rsidRPr="00426D27">
        <w:rPr>
          <w:cs/>
        </w:rPr>
        <w:fldChar w:fldCharType="begin"/>
      </w:r>
      <w:r w:rsidRPr="00426D27">
        <w:rPr>
          <w:cs/>
        </w:rPr>
        <w:instrText xml:space="preserve"> </w:instrText>
      </w:r>
      <w:r w:rsidRPr="00426D27">
        <w:rPr>
          <w:rFonts w:hint="cs"/>
        </w:rPr>
        <w:instrText>REF _Ref</w:instrText>
      </w:r>
      <w:r w:rsidRPr="00426D27">
        <w:rPr>
          <w:rFonts w:hint="cs"/>
          <w:cs/>
        </w:rPr>
        <w:instrText xml:space="preserve">8166661 </w:instrText>
      </w:r>
      <w:r w:rsidRPr="00426D27">
        <w:rPr>
          <w:rFonts w:hint="cs"/>
        </w:rPr>
        <w:instrText>\h</w:instrText>
      </w:r>
      <w:r w:rsidRPr="00426D27">
        <w:rPr>
          <w:cs/>
        </w:rPr>
        <w:instrText xml:space="preserve"> </w:instrText>
      </w:r>
      <w:r w:rsidRPr="00426D27">
        <w:instrText xml:space="preserve"> \* MERGEFORMAT </w:instrText>
      </w:r>
      <w:r w:rsidRPr="00426D27">
        <w:rPr>
          <w:cs/>
        </w:rPr>
      </w:r>
      <w:r w:rsidRPr="00426D27">
        <w:rPr>
          <w:cs/>
        </w:rPr>
        <w:fldChar w:fldCharType="separate"/>
      </w:r>
      <w:r w:rsidR="00567130" w:rsidRPr="00567130">
        <w:rPr>
          <w:cs/>
        </w:rPr>
        <w:t>ภาพประกอบที่ 3.16</w:t>
      </w:r>
      <w:r w:rsidRPr="00426D27">
        <w:rPr>
          <w:cs/>
        </w:rPr>
        <w:fldChar w:fldCharType="end"/>
      </w:r>
    </w:p>
    <w:p w14:paraId="1668C994" w14:textId="77777777" w:rsidR="00334BC2" w:rsidRPr="00334BC2" w:rsidRDefault="00334BC2" w:rsidP="00334BC2"/>
    <w:p w14:paraId="55B73FF6" w14:textId="596EFF04" w:rsidR="00E01C98" w:rsidRDefault="00FE099B" w:rsidP="00FE099B">
      <w:pPr>
        <w:jc w:val="center"/>
      </w:pPr>
      <w:r>
        <w:rPr>
          <w:noProof/>
        </w:rPr>
        <w:drawing>
          <wp:inline distT="0" distB="0" distL="0" distR="0" wp14:anchorId="123A1B2A" wp14:editId="707FFCED">
            <wp:extent cx="4810125" cy="3782253"/>
            <wp:effectExtent l="19050" t="19050" r="9525" b="279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onfig_fil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3792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1DB481" w14:textId="7B930CF0" w:rsidR="00E01C98" w:rsidRDefault="00E01C98" w:rsidP="00E01C98">
      <w:pPr>
        <w:pStyle w:val="Caption"/>
      </w:pPr>
      <w:bookmarkStart w:id="83" w:name="_Ref8166661"/>
      <w:bookmarkStart w:id="84" w:name="_Toc873857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16</w:t>
      </w:r>
      <w:r w:rsidR="007F5CBE" w:rsidRPr="0054071A">
        <w:rPr>
          <w:b/>
          <w:bCs/>
          <w:cs/>
        </w:rPr>
        <w:fldChar w:fldCharType="end"/>
      </w:r>
      <w:bookmarkEnd w:id="83"/>
      <w:r>
        <w:rPr>
          <w:rFonts w:hint="cs"/>
          <w:cs/>
        </w:rPr>
        <w:t xml:space="preserve"> ตัวอย่างไฟล์ </w:t>
      </w:r>
      <w:r>
        <w:t>config</w:t>
      </w:r>
      <w:bookmarkEnd w:id="84"/>
    </w:p>
    <w:p w14:paraId="1624A087" w14:textId="162F1B1C" w:rsidR="009555A6" w:rsidRDefault="009555A6" w:rsidP="009555A6">
      <w:pPr>
        <w:pStyle w:val="StyleStyle222Thisis"/>
        <w:ind w:firstLine="0"/>
      </w:pPr>
    </w:p>
    <w:p w14:paraId="282FC043" w14:textId="0C62FE6D" w:rsidR="009555A6" w:rsidRDefault="009555A6" w:rsidP="009555A6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0440246" wp14:editId="5ADC98D9">
            <wp:extent cx="4991100" cy="2327380"/>
            <wp:effectExtent l="19050" t="19050" r="19050" b="158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etDashboard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85" cy="2329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C7512C" w14:textId="71F537E8" w:rsidR="009555A6" w:rsidRDefault="009555A6" w:rsidP="009555A6">
      <w:pPr>
        <w:pStyle w:val="Caption"/>
      </w:pPr>
      <w:bookmarkStart w:id="85" w:name="_Ref7651115"/>
      <w:bookmarkStart w:id="86" w:name="_Toc873857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17</w:t>
      </w:r>
      <w:r w:rsidR="007F5CBE" w:rsidRPr="0054071A">
        <w:rPr>
          <w:b/>
          <w:bCs/>
          <w:cs/>
        </w:rPr>
        <w:fldChar w:fldCharType="end"/>
      </w:r>
      <w:bookmarkEnd w:id="85"/>
      <w:r>
        <w:t xml:space="preserve"> </w:t>
      </w:r>
      <w:r w:rsidRPr="004D79AD">
        <w:t>Source Code</w:t>
      </w:r>
      <w:r>
        <w:t xml:space="preserve"> save config</w:t>
      </w:r>
      <w:bookmarkEnd w:id="86"/>
    </w:p>
    <w:p w14:paraId="7F9B54C2" w14:textId="29948C32" w:rsidR="009555A6" w:rsidRDefault="009555A6" w:rsidP="009555A6">
      <w:pPr>
        <w:pStyle w:val="StyleStyle222Thisis"/>
      </w:pPr>
    </w:p>
    <w:p w14:paraId="2765A212" w14:textId="05ED7EE3" w:rsidR="009555A6" w:rsidRDefault="009555A6" w:rsidP="009555A6">
      <w:pPr>
        <w:pStyle w:val="StyleStyle222Thisis"/>
      </w:pPr>
      <w:r w:rsidRPr="001223F4">
        <w:fldChar w:fldCharType="begin"/>
      </w:r>
      <w:r w:rsidRPr="001223F4">
        <w:instrText xml:space="preserve"> REF _Ref7651115 \h </w:instrText>
      </w:r>
      <w:r w:rsidR="001223F4" w:rsidRPr="001223F4">
        <w:instrText xml:space="preserve"> \* MERGEFORMAT </w:instrText>
      </w:r>
      <w:r w:rsidRPr="001223F4"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3.17</w:t>
      </w:r>
      <w:r w:rsidRPr="001223F4">
        <w:fldChar w:fldCharType="end"/>
      </w:r>
      <w:r w:rsidRPr="001223F4">
        <w:t xml:space="preserve"> </w:t>
      </w:r>
      <w:r w:rsidRPr="001223F4">
        <w:rPr>
          <w:rFonts w:hint="cs"/>
          <w:cs/>
        </w:rPr>
        <w:t>จะทำการนำค่า</w:t>
      </w:r>
      <w:r w:rsidR="00A24E78" w:rsidRPr="001223F4">
        <w:rPr>
          <w:rFonts w:hint="cs"/>
          <w:cs/>
        </w:rPr>
        <w:t>จาก</w:t>
      </w:r>
      <w:r w:rsidRPr="001223F4">
        <w:rPr>
          <w:rFonts w:hint="cs"/>
          <w:cs/>
        </w:rPr>
        <w:t xml:space="preserve">ที่ </w:t>
      </w:r>
      <w:r w:rsidRPr="001223F4">
        <w:t xml:space="preserve">textbox </w:t>
      </w:r>
      <w:r w:rsidRPr="001223F4">
        <w:rPr>
          <w:rFonts w:hint="cs"/>
          <w:cs/>
        </w:rPr>
        <w:t xml:space="preserve">ในส่วนของตั้งค่า </w:t>
      </w:r>
      <w:r w:rsidRPr="001223F4">
        <w:t xml:space="preserve">Dashboard </w:t>
      </w:r>
      <w:r w:rsidRPr="001223F4">
        <w:rPr>
          <w:rFonts w:hint="cs"/>
          <w:cs/>
        </w:rPr>
        <w:t>บันทึกลง</w:t>
      </w:r>
      <w:r>
        <w:rPr>
          <w:rFonts w:hint="cs"/>
          <w:cs/>
        </w:rPr>
        <w:t xml:space="preserve">ในไฟล์ </w:t>
      </w:r>
      <w:r>
        <w:t>config.ini</w:t>
      </w:r>
    </w:p>
    <w:p w14:paraId="65AD6954" w14:textId="48AEB31A" w:rsidR="008F7159" w:rsidRDefault="008F7159" w:rsidP="008F7159">
      <w:pPr>
        <w:pStyle w:val="StyleStyle222Thisis"/>
        <w:ind w:firstLine="0"/>
      </w:pPr>
    </w:p>
    <w:p w14:paraId="7119C263" w14:textId="6A41F775" w:rsidR="008F7159" w:rsidRDefault="008F7159" w:rsidP="008F7159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5D479839" wp14:editId="12CAF55B">
            <wp:extent cx="4857750" cy="3235263"/>
            <wp:effectExtent l="19050" t="19050" r="19050" b="2286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endToDB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896" cy="32413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F449A" w14:textId="31C0C8B1" w:rsidR="008F7159" w:rsidRDefault="004A15F7" w:rsidP="004A15F7">
      <w:pPr>
        <w:pStyle w:val="Caption"/>
      </w:pPr>
      <w:bookmarkStart w:id="87" w:name="_Toc873857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18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 w:rsidR="008F7159" w:rsidRPr="004D79AD">
        <w:t>Source Code</w:t>
      </w:r>
      <w:r w:rsidR="008F7159">
        <w:t xml:space="preserve"> read file config</w:t>
      </w:r>
      <w:bookmarkEnd w:id="87"/>
    </w:p>
    <w:p w14:paraId="5CBBDA2E" w14:textId="2DADF32D" w:rsidR="004A15F7" w:rsidRDefault="004A15F7" w:rsidP="004A15F7"/>
    <w:p w14:paraId="3CD86C15" w14:textId="72E5181D" w:rsidR="00E01C98" w:rsidRDefault="003B16DF" w:rsidP="00C328C1">
      <w:pPr>
        <w:pStyle w:val="StyleStyle222Thisis"/>
      </w:pPr>
      <w:r>
        <w:rPr>
          <w:rFonts w:hint="cs"/>
          <w:cs/>
        </w:rPr>
        <w:t xml:space="preserve">จะเป็นการอ่านไฟล์จาก </w:t>
      </w:r>
      <w:r>
        <w:t xml:space="preserve">config.ini </w:t>
      </w:r>
      <w:r>
        <w:rPr>
          <w:rFonts w:hint="cs"/>
          <w:cs/>
        </w:rPr>
        <w:t>โดยระบุคีย์ในการที่จะอ่านค่าในไฟล์</w:t>
      </w:r>
      <w:r w:rsidR="004C27E3">
        <w:rPr>
          <w:rFonts w:hint="cs"/>
          <w:cs/>
        </w:rPr>
        <w:t xml:space="preserve">เก็บไว้ในตัวแปร </w:t>
      </w:r>
      <w:r w:rsidR="004C27E3">
        <w:t xml:space="preserve">info </w:t>
      </w:r>
      <w:r w:rsidR="004C27E3">
        <w:rPr>
          <w:rFonts w:hint="cs"/>
          <w:cs/>
        </w:rPr>
        <w:t xml:space="preserve">เป็นข้อมูลชนิด </w:t>
      </w:r>
      <w:r w:rsidR="004C27E3">
        <w:t>Array</w:t>
      </w:r>
      <w:r>
        <w:rPr>
          <w:rFonts w:hint="cs"/>
          <w:cs/>
        </w:rPr>
        <w:t xml:space="preserve"> และจะส่งไปยังการทำงานในส่วนอื่นต่อไป</w:t>
      </w:r>
    </w:p>
    <w:p w14:paraId="59DB0499" w14:textId="77777777" w:rsidR="00C328C1" w:rsidRPr="00E01C98" w:rsidRDefault="00C328C1" w:rsidP="00C328C1">
      <w:pPr>
        <w:pStyle w:val="StyleStyle222Thisis"/>
      </w:pPr>
    </w:p>
    <w:p w14:paraId="3A5E4F51" w14:textId="389E76B8" w:rsidR="00C92733" w:rsidRDefault="006F359C" w:rsidP="00C92733">
      <w:pPr>
        <w:pStyle w:val="Heading2"/>
        <w:jc w:val="both"/>
      </w:pPr>
      <w:bookmarkStart w:id="88" w:name="_Toc8738531"/>
      <w:r>
        <w:rPr>
          <w:rFonts w:hint="cs"/>
          <w:cs/>
        </w:rPr>
        <w:t>การควบคุมการขุด</w:t>
      </w:r>
      <w:bookmarkEnd w:id="88"/>
    </w:p>
    <w:p w14:paraId="7324FBBA" w14:textId="364B23D1" w:rsidR="00246CCD" w:rsidRDefault="00EF2A62" w:rsidP="009E4486">
      <w:pPr>
        <w:pStyle w:val="Heading3"/>
        <w:numPr>
          <w:ilvl w:val="0"/>
          <w:numId w:val="0"/>
        </w:numPr>
        <w:ind w:firstLine="720"/>
      </w:pPr>
      <w:r>
        <w:rPr>
          <w:rFonts w:hint="cs"/>
          <w:cs/>
        </w:rPr>
        <w:t>โปรแกรมสนับสนุนการขุดในส่วนการควบคุมการขุดมีองค์ประกอบดังนี้</w:t>
      </w:r>
    </w:p>
    <w:p w14:paraId="53E1D1FD" w14:textId="705F1F7A" w:rsidR="009E4486" w:rsidRDefault="009E4486" w:rsidP="009E4486">
      <w:pPr>
        <w:pStyle w:val="Heading3"/>
      </w:pPr>
      <w:r>
        <w:t>Algorithm Switch</w:t>
      </w:r>
    </w:p>
    <w:p w14:paraId="354FEB1F" w14:textId="73C4F8CB" w:rsidR="00DA487C" w:rsidRDefault="00801374" w:rsidP="009B4853">
      <w:pPr>
        <w:pStyle w:val="StyleStyle222Thisis"/>
      </w:pP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rFonts w:hint="cs"/>
          <w:cs/>
        </w:rPr>
        <w:t xml:space="preserve">โดยโปรแกรมจะช่วยสนับสนุนการขุดเพื่อให้ได้ผลประโยชน์สูงสุดโดยดูจากค่า </w:t>
      </w:r>
      <w:r w:rsidR="00623079" w:rsidRPr="00623079">
        <w:t>Profit</w:t>
      </w:r>
      <w:r w:rsidR="00AC7F77">
        <w:rPr>
          <w:rFonts w:hint="cs"/>
          <w:cs/>
        </w:rPr>
        <w:t xml:space="preserve"> </w:t>
      </w:r>
      <w:r w:rsidR="00623079">
        <w:rPr>
          <w:rFonts w:hint="cs"/>
          <w:cs/>
        </w:rPr>
        <w:t>เป็นค่</w:t>
      </w:r>
      <w:r w:rsidR="00312163">
        <w:rPr>
          <w:rFonts w:hint="cs"/>
          <w:cs/>
        </w:rPr>
        <w:t>า</w:t>
      </w:r>
      <w:r w:rsidR="00623079">
        <w:rPr>
          <w:rFonts w:hint="cs"/>
          <w:cs/>
        </w:rPr>
        <w:t xml:space="preserve"> </w:t>
      </w:r>
      <w:r w:rsidR="00623079">
        <w:rPr>
          <w:rStyle w:val="fll"/>
        </w:rPr>
        <w:t>mBTC</w:t>
      </w:r>
      <w:r w:rsidR="00623079">
        <w:rPr>
          <w:rStyle w:val="fll"/>
          <w:rFonts w:hint="cs"/>
          <w:cs/>
        </w:rPr>
        <w:t xml:space="preserve"> ของ</w:t>
      </w:r>
      <w:r w:rsidR="00460DD4">
        <w:rPr>
          <w:rFonts w:hint="cs"/>
          <w:cs/>
        </w:rPr>
        <w:t>อัลกอริธึม</w:t>
      </w:r>
      <w:r>
        <w:rPr>
          <w:rFonts w:hint="cs"/>
          <w:cs/>
        </w:rPr>
        <w:t>จา</w:t>
      </w:r>
      <w:r w:rsidR="008A4526">
        <w:rPr>
          <w:rFonts w:hint="cs"/>
          <w:cs/>
        </w:rPr>
        <w:t xml:space="preserve">กเว็บ </w:t>
      </w:r>
      <w:r w:rsidR="008A4526">
        <w:t>Zpool</w:t>
      </w:r>
      <w:r w:rsidR="008A4526">
        <w:rPr>
          <w:rFonts w:hint="cs"/>
          <w:cs/>
        </w:rPr>
        <w:t xml:space="preserve"> </w:t>
      </w:r>
      <w:r w:rsidR="008A4526" w:rsidRPr="001223F4">
        <w:t xml:space="preserve">“https://www.zpool.ca/json/algo_profitability.json” </w:t>
      </w:r>
      <w:r w:rsidR="00B835D4" w:rsidRPr="001223F4">
        <w:rPr>
          <w:rFonts w:hint="cs"/>
          <w:cs/>
        </w:rPr>
        <w:t>ดัง</w:t>
      </w:r>
      <w:r w:rsidR="00B835D4" w:rsidRPr="001223F4">
        <w:rPr>
          <w:cs/>
        </w:rPr>
        <w:fldChar w:fldCharType="begin"/>
      </w:r>
      <w:r w:rsidR="00B835D4" w:rsidRPr="001223F4">
        <w:rPr>
          <w:cs/>
        </w:rPr>
        <w:instrText xml:space="preserve"> </w:instrText>
      </w:r>
      <w:r w:rsidR="00B835D4" w:rsidRPr="001223F4">
        <w:rPr>
          <w:rFonts w:hint="cs"/>
        </w:rPr>
        <w:instrText>REF _Ref</w:instrText>
      </w:r>
      <w:r w:rsidR="00B835D4" w:rsidRPr="001223F4">
        <w:rPr>
          <w:rFonts w:hint="cs"/>
          <w:cs/>
        </w:rPr>
        <w:instrText xml:space="preserve">4020329 </w:instrText>
      </w:r>
      <w:r w:rsidR="00B835D4" w:rsidRPr="001223F4">
        <w:rPr>
          <w:rFonts w:hint="cs"/>
        </w:rPr>
        <w:instrText>\h</w:instrText>
      </w:r>
      <w:r w:rsidR="00B835D4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B835D4" w:rsidRPr="001223F4">
        <w:rPr>
          <w:cs/>
        </w:rPr>
      </w:r>
      <w:r w:rsidR="00B835D4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3.19</w:t>
      </w:r>
      <w:r w:rsidR="00B835D4" w:rsidRPr="001223F4">
        <w:rPr>
          <w:cs/>
        </w:rPr>
        <w:fldChar w:fldCharType="end"/>
      </w:r>
      <w:r w:rsidR="00B835D4" w:rsidRPr="001223F4">
        <w:rPr>
          <w:rFonts w:hint="cs"/>
          <w:cs/>
        </w:rPr>
        <w:t xml:space="preserve"> </w:t>
      </w:r>
      <w:r w:rsidR="00F621E8" w:rsidRPr="001223F4">
        <w:rPr>
          <w:rFonts w:hint="cs"/>
          <w:cs/>
        </w:rPr>
        <w:t>ที่</w:t>
      </w:r>
      <w:r w:rsidRPr="001223F4">
        <w:rPr>
          <w:rFonts w:hint="cs"/>
          <w:cs/>
        </w:rPr>
        <w:t>ดึงข้อมูลมาเป็น</w:t>
      </w:r>
      <w:r>
        <w:rPr>
          <w:rFonts w:hint="cs"/>
          <w:cs/>
        </w:rPr>
        <w:lastRenderedPageBreak/>
        <w:t xml:space="preserve">รูปแบบ </w:t>
      </w:r>
      <w:r w:rsidR="001748E7">
        <w:t>JSON</w:t>
      </w:r>
      <w:r>
        <w:rPr>
          <w:rFonts w:hint="cs"/>
          <w:cs/>
        </w:rPr>
        <w:t xml:space="preserve"> เพื่อใช้ในการตัดสินใจเลือก</w:t>
      </w:r>
      <w:r w:rsidR="000D1B90">
        <w:rPr>
          <w:rFonts w:hint="cs"/>
          <w:cs/>
        </w:rPr>
        <w:t>อัลกอริธึม</w:t>
      </w:r>
      <w:r>
        <w:rPr>
          <w:rFonts w:hint="cs"/>
          <w:cs/>
        </w:rPr>
        <w:t>ในการขุด</w:t>
      </w:r>
      <w:r w:rsidR="00F621E8">
        <w:rPr>
          <w:rFonts w:hint="cs"/>
          <w:cs/>
        </w:rPr>
        <w:t>โดย</w:t>
      </w:r>
      <w:r w:rsidR="006C4517" w:rsidRPr="00B02818">
        <w:rPr>
          <w:rFonts w:hint="cs"/>
          <w:cs/>
        </w:rPr>
        <w:t>มีวิธีการ</w:t>
      </w:r>
      <w:r w:rsidR="00F621E8">
        <w:rPr>
          <w:rFonts w:hint="cs"/>
          <w:cs/>
        </w:rPr>
        <w:t>ดูจากค่า</w:t>
      </w:r>
      <w:r w:rsidR="00623079">
        <w:rPr>
          <w:rStyle w:val="fll"/>
          <w:rFonts w:hint="cs"/>
          <w:cs/>
        </w:rPr>
        <w:t xml:space="preserve"> </w:t>
      </w:r>
      <w:r w:rsidR="00623079" w:rsidRPr="00623079">
        <w:t>Profitability</w:t>
      </w:r>
      <w:r w:rsidR="00623079">
        <w:rPr>
          <w:rFonts w:hint="cs"/>
          <w:cs/>
        </w:rPr>
        <w:t xml:space="preserve"> </w:t>
      </w:r>
      <w:r w:rsidR="00F57D12">
        <w:rPr>
          <w:rFonts w:hint="cs"/>
          <w:cs/>
        </w:rPr>
        <w:t>ของแต่ละ</w:t>
      </w:r>
      <w:r w:rsidR="0057644D">
        <w:rPr>
          <w:rFonts w:hint="cs"/>
          <w:cs/>
        </w:rPr>
        <w:t>อัลกอริธึม</w:t>
      </w:r>
      <w:r w:rsidR="00186DF7">
        <w:rPr>
          <w:rFonts w:hint="cs"/>
          <w:cs/>
        </w:rPr>
        <w:t>เพื่อทำการขุดต่อไป</w:t>
      </w:r>
      <w:r w:rsidR="00F57D12">
        <w:rPr>
          <w:rFonts w:hint="cs"/>
          <w:cs/>
        </w:rPr>
        <w:t>โดยจะเลือกค่าที่สูงที่สุด</w:t>
      </w:r>
    </w:p>
    <w:p w14:paraId="3FD16D1D" w14:textId="77777777" w:rsidR="0003754F" w:rsidRDefault="0003754F" w:rsidP="00B447A8">
      <w:pPr>
        <w:pStyle w:val="StyleStyle222Thisis"/>
        <w:ind w:firstLine="0"/>
      </w:pPr>
    </w:p>
    <w:p w14:paraId="33FAD357" w14:textId="23FD3990" w:rsidR="0003754F" w:rsidRDefault="00B835D4" w:rsidP="0003754F">
      <w:pPr>
        <w:pStyle w:val="StyleStyle222Thisis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96082D" wp14:editId="51F293A7">
                <wp:simplePos x="0" y="0"/>
                <wp:positionH relativeFrom="column">
                  <wp:posOffset>2330450</wp:posOffset>
                </wp:positionH>
                <wp:positionV relativeFrom="paragraph">
                  <wp:posOffset>2410460</wp:posOffset>
                </wp:positionV>
                <wp:extent cx="1371600" cy="0"/>
                <wp:effectExtent l="0" t="19050" r="19050" b="19050"/>
                <wp:wrapNone/>
                <wp:docPr id="212" name="Straight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4AD0C2" id="Straight Connector 212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89.8pt" to="291.5pt,18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78AC01" wp14:editId="1DC4FC2F">
                <wp:simplePos x="0" y="0"/>
                <wp:positionH relativeFrom="column">
                  <wp:posOffset>2330450</wp:posOffset>
                </wp:positionH>
                <wp:positionV relativeFrom="paragraph">
                  <wp:posOffset>1886585</wp:posOffset>
                </wp:positionV>
                <wp:extent cx="1371600" cy="0"/>
                <wp:effectExtent l="0" t="19050" r="19050" b="19050"/>
                <wp:wrapNone/>
                <wp:docPr id="210" name="Straight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4EE0AF" id="Straight Connector 2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48.55pt" to="291.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E75F5A" wp14:editId="32EB512E">
                <wp:simplePos x="0" y="0"/>
                <wp:positionH relativeFrom="column">
                  <wp:posOffset>2330450</wp:posOffset>
                </wp:positionH>
                <wp:positionV relativeFrom="paragraph">
                  <wp:posOffset>1324610</wp:posOffset>
                </wp:positionV>
                <wp:extent cx="1371600" cy="0"/>
                <wp:effectExtent l="0" t="19050" r="19050" b="19050"/>
                <wp:wrapNone/>
                <wp:docPr id="209" name="Straight Connector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3482FF" id="Straight Connector 209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5pt,104.3pt" to="291.5pt,10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" strokecolor="red" strokeweight="2.25pt"/>
            </w:pict>
          </mc:Fallback>
        </mc:AlternateContent>
      </w:r>
      <w:r w:rsidR="0003754F">
        <w:rPr>
          <w:noProof/>
        </w:rPr>
        <w:drawing>
          <wp:inline distT="0" distB="0" distL="0" distR="0" wp14:anchorId="44E0161E" wp14:editId="11EB9BEB">
            <wp:extent cx="2581635" cy="2438740"/>
            <wp:effectExtent l="19050" t="19050" r="28575" b="190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utput_get_JSON_Zpool_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43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D7068" w14:textId="2FB3FB38" w:rsidR="00B835D4" w:rsidRDefault="00B835D4" w:rsidP="004460DF">
      <w:pPr>
        <w:pStyle w:val="Caption"/>
      </w:pPr>
      <w:bookmarkStart w:id="89" w:name="_Ref4020329"/>
      <w:bookmarkStart w:id="90" w:name="_Toc873857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19</w:t>
      </w:r>
      <w:r w:rsidR="007F5CBE" w:rsidRPr="0054071A">
        <w:rPr>
          <w:b/>
          <w:bCs/>
          <w:cs/>
        </w:rPr>
        <w:fldChar w:fldCharType="end"/>
      </w:r>
      <w:bookmarkEnd w:id="89"/>
      <w:r>
        <w:rPr>
          <w:rFonts w:hint="cs"/>
          <w:cs/>
        </w:rPr>
        <w:t xml:space="preserve"> ตัวอย่างข้อมูล </w:t>
      </w:r>
      <w:r>
        <w:t xml:space="preserve">JSON </w:t>
      </w:r>
      <w:r>
        <w:rPr>
          <w:rFonts w:hint="cs"/>
          <w:cs/>
        </w:rPr>
        <w:t xml:space="preserve">จากเว็บ </w:t>
      </w:r>
      <w:r>
        <w:t>Zpool</w:t>
      </w:r>
      <w:bookmarkEnd w:id="90"/>
    </w:p>
    <w:p w14:paraId="13252F56" w14:textId="77777777" w:rsidR="008D2E88" w:rsidRPr="008D2E88" w:rsidRDefault="008D2E88" w:rsidP="008D2E88"/>
    <w:p w14:paraId="219C31B0" w14:textId="63B7DBD3" w:rsidR="000C4B41" w:rsidRDefault="007030AC" w:rsidP="007030AC">
      <w:pPr>
        <w:jc w:val="center"/>
      </w:pPr>
      <w:r>
        <w:rPr>
          <w:noProof/>
        </w:rPr>
        <w:drawing>
          <wp:inline distT="0" distB="0" distL="0" distR="0" wp14:anchorId="1F792C49" wp14:editId="264DF38D">
            <wp:extent cx="4648200" cy="3543412"/>
            <wp:effectExtent l="19050" t="19050" r="19050" b="190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def_switchAlg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499" cy="3545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6AA735" w14:textId="221C462A" w:rsidR="000C4B41" w:rsidRDefault="006E77E4" w:rsidP="006E77E4">
      <w:pPr>
        <w:pStyle w:val="Caption"/>
      </w:pPr>
      <w:bookmarkStart w:id="91" w:name="_Ref7646821"/>
      <w:bookmarkStart w:id="92" w:name="_Toc873857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20</w:t>
      </w:r>
      <w:r w:rsidR="007F5CBE" w:rsidRPr="0054071A">
        <w:rPr>
          <w:b/>
          <w:bCs/>
          <w:cs/>
        </w:rPr>
        <w:fldChar w:fldCharType="end"/>
      </w:r>
      <w:bookmarkEnd w:id="91"/>
      <w:r>
        <w:t xml:space="preserve"> </w:t>
      </w:r>
      <w:r w:rsidR="000C4B41" w:rsidRPr="009E509C">
        <w:t>Source Code</w:t>
      </w:r>
      <w:r w:rsidR="000C4B41">
        <w:t xml:space="preserve"> </w:t>
      </w:r>
      <w:r>
        <w:t>Switch Algorithm</w:t>
      </w:r>
      <w:bookmarkEnd w:id="92"/>
    </w:p>
    <w:p w14:paraId="07C11D2E" w14:textId="168914D4" w:rsidR="006E77E4" w:rsidRDefault="006E77E4" w:rsidP="006E77E4"/>
    <w:p w14:paraId="61F73658" w14:textId="1046E124" w:rsidR="00032297" w:rsidRDefault="006E77E4" w:rsidP="00FF1DF6">
      <w:pPr>
        <w:pStyle w:val="StyleStyle222Thisis"/>
      </w:pPr>
      <w:r w:rsidRPr="001223F4">
        <w:rPr>
          <w:rFonts w:hint="cs"/>
          <w:cs/>
        </w:rPr>
        <w:lastRenderedPageBreak/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7646821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3.20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7030AC" w:rsidRPr="001223F4">
        <w:rPr>
          <w:rFonts w:hint="cs"/>
          <w:cs/>
        </w:rPr>
        <w:t xml:space="preserve">หลังจากดึงค่ามาจากเว็บ </w:t>
      </w:r>
      <w:r w:rsidR="007030AC" w:rsidRPr="001223F4">
        <w:t>Zpool</w:t>
      </w:r>
      <w:r w:rsidR="007030AC" w:rsidRPr="001223F4">
        <w:rPr>
          <w:rFonts w:hint="cs"/>
          <w:cs/>
        </w:rPr>
        <w:t xml:space="preserve"> </w:t>
      </w:r>
      <w:r w:rsidR="0057761A" w:rsidRPr="001223F4">
        <w:rPr>
          <w:rFonts w:hint="cs"/>
          <w:cs/>
        </w:rPr>
        <w:t xml:space="preserve">จะแอดรายชื่อ </w:t>
      </w:r>
      <w:r w:rsidR="0057761A" w:rsidRPr="001223F4">
        <w:t xml:space="preserve">blacklist </w:t>
      </w:r>
      <w:r w:rsidR="0057761A" w:rsidRPr="001223F4">
        <w:rPr>
          <w:rFonts w:hint="cs"/>
          <w:cs/>
        </w:rPr>
        <w:t>จากไฟล์</w:t>
      </w:r>
      <w:r w:rsidR="0057761A">
        <w:rPr>
          <w:rFonts w:hint="cs"/>
          <w:cs/>
        </w:rPr>
        <w:t xml:space="preserve">เข้าไปในตัวแปร </w:t>
      </w:r>
      <w:r w:rsidR="0057761A">
        <w:t>list</w:t>
      </w:r>
      <w:r w:rsidR="0057761A">
        <w:rPr>
          <w:rFonts w:hint="cs"/>
          <w:cs/>
        </w:rPr>
        <w:t xml:space="preserve"> ชื่อว่า </w:t>
      </w:r>
      <w:r w:rsidR="0057761A">
        <w:t xml:space="preserve">blacklist </w:t>
      </w:r>
      <w:r w:rsidR="0057761A">
        <w:rPr>
          <w:rFonts w:hint="cs"/>
          <w:cs/>
        </w:rPr>
        <w:t>แล</w:t>
      </w:r>
      <w:r w:rsidR="00A57AFC">
        <w:rPr>
          <w:rFonts w:hint="cs"/>
          <w:cs/>
        </w:rPr>
        <w:t xml:space="preserve">้วเก็บค่า </w:t>
      </w:r>
      <w:r w:rsidR="00A57AFC">
        <w:t>Profit</w:t>
      </w:r>
      <w:r w:rsidR="00A57AFC">
        <w:rPr>
          <w:rFonts w:hint="cs"/>
          <w:cs/>
        </w:rPr>
        <w:t xml:space="preserve"> </w:t>
      </w:r>
      <w:r w:rsidR="0057761A">
        <w:rPr>
          <w:rFonts w:hint="cs"/>
          <w:cs/>
        </w:rPr>
        <w:t>อัลกอริธึมทุกตัวไว้ใน</w:t>
      </w:r>
      <w:r w:rsidR="00A57AFC">
        <w:rPr>
          <w:rFonts w:hint="cs"/>
          <w:cs/>
        </w:rPr>
        <w:t xml:space="preserve">ตัวแปรชื่อว่า </w:t>
      </w:r>
      <w:r w:rsidR="00A57AFC">
        <w:t xml:space="preserve">AlgorProfit </w:t>
      </w:r>
      <w:r w:rsidR="00FF1DF6">
        <w:rPr>
          <w:rFonts w:hint="cs"/>
          <w:cs/>
        </w:rPr>
        <w:t xml:space="preserve">แล้วถ้ามีใน </w:t>
      </w:r>
      <w:r w:rsidR="00FF1DF6">
        <w:t xml:space="preserve">blacklist </w:t>
      </w:r>
      <w:r w:rsidR="00FF1DF6">
        <w:rPr>
          <w:rFonts w:hint="cs"/>
          <w:cs/>
        </w:rPr>
        <w:t xml:space="preserve">ก็จะ </w:t>
      </w:r>
      <w:r w:rsidR="00FF1DF6">
        <w:t xml:space="preserve">pop </w:t>
      </w:r>
      <w:r w:rsidR="00FF1DF6">
        <w:rPr>
          <w:rFonts w:hint="cs"/>
          <w:cs/>
        </w:rPr>
        <w:t>ออก</w:t>
      </w:r>
      <w:r>
        <w:t xml:space="preserve"> </w:t>
      </w:r>
      <w:r w:rsidR="00FF1DF6">
        <w:rPr>
          <w:rFonts w:hint="cs"/>
          <w:cs/>
        </w:rPr>
        <w:t>และจะเช็คค่าที่มากที่สุดเพื่อที่จะส่งไปเลือกอัลกอริธึมต่อไป</w:t>
      </w:r>
    </w:p>
    <w:p w14:paraId="2C956B48" w14:textId="77777777" w:rsidR="00773350" w:rsidRDefault="00773350" w:rsidP="00032297">
      <w:pPr>
        <w:pStyle w:val="StyleStyle222Thisis"/>
      </w:pPr>
    </w:p>
    <w:p w14:paraId="3D573642" w14:textId="7C974AE9" w:rsidR="00032297" w:rsidRDefault="00032297" w:rsidP="0003229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7D3467A1" wp14:editId="753F2A2A">
            <wp:extent cx="5210175" cy="2687502"/>
            <wp:effectExtent l="19050" t="19050" r="9525" b="177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mining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42" cy="2690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21C6B4" w14:textId="732022BB" w:rsidR="00407A10" w:rsidRDefault="00407A10" w:rsidP="00407A10">
      <w:pPr>
        <w:pStyle w:val="Caption"/>
      </w:pPr>
      <w:bookmarkStart w:id="93" w:name="_Ref7665157"/>
      <w:bookmarkStart w:id="94" w:name="_Toc873857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21</w:t>
      </w:r>
      <w:r w:rsidR="007F5CBE" w:rsidRPr="0054071A">
        <w:rPr>
          <w:b/>
          <w:bCs/>
          <w:cs/>
        </w:rPr>
        <w:fldChar w:fldCharType="end"/>
      </w:r>
      <w:bookmarkEnd w:id="93"/>
      <w:r>
        <w:rPr>
          <w:rFonts w:hint="cs"/>
          <w:cs/>
        </w:rPr>
        <w:t xml:space="preserve"> </w:t>
      </w:r>
      <w:r w:rsidRPr="009E509C">
        <w:t>Source Code</w:t>
      </w:r>
      <w:r>
        <w:rPr>
          <w:rFonts w:hint="cs"/>
          <w:cs/>
        </w:rPr>
        <w:t xml:space="preserve"> ส่วนของการสั่งขุด</w:t>
      </w:r>
      <w:bookmarkEnd w:id="94"/>
    </w:p>
    <w:p w14:paraId="06752DCE" w14:textId="586ADB6D" w:rsidR="00407A10" w:rsidRDefault="00407A10" w:rsidP="00407A10"/>
    <w:p w14:paraId="28971B0A" w14:textId="772D51FB" w:rsidR="00F409FF" w:rsidRPr="00407A10" w:rsidRDefault="00407A10" w:rsidP="00751772">
      <w:pPr>
        <w:pStyle w:val="StyleStyle222Thisis"/>
        <w:rPr>
          <w:cs/>
        </w:rPr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7665157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3.21</w:t>
      </w:r>
      <w:r w:rsidRPr="001223F4">
        <w:rPr>
          <w:cs/>
        </w:rPr>
        <w:fldChar w:fldCharType="end"/>
      </w:r>
      <w:r w:rsidR="00DC0F1F" w:rsidRPr="001223F4">
        <w:rPr>
          <w:rFonts w:hint="cs"/>
          <w:cs/>
        </w:rPr>
        <w:t xml:space="preserve"> </w:t>
      </w:r>
      <w:r w:rsidRPr="001223F4">
        <w:rPr>
          <w:rFonts w:hint="cs"/>
          <w:cs/>
        </w:rPr>
        <w:t xml:space="preserve">เป็นการเรียกโปรแกรม </w:t>
      </w:r>
      <w:r w:rsidRPr="001223F4">
        <w:t xml:space="preserve">ccminer </w:t>
      </w:r>
      <w:r w:rsidR="00DC0F1F" w:rsidRPr="001223F4">
        <w:rPr>
          <w:rFonts w:hint="cs"/>
          <w:cs/>
        </w:rPr>
        <w:t>ขึ้นมาขุดโดยคำสั่งการขุดอยู่ในบรรท</w:t>
      </w:r>
      <w:r w:rsidR="00DC0F1F">
        <w:rPr>
          <w:rFonts w:hint="cs"/>
          <w:cs/>
        </w:rPr>
        <w:t xml:space="preserve">ทัดที่ </w:t>
      </w:r>
      <w:r w:rsidR="00DC0F1F">
        <w:t xml:space="preserve">39 </w:t>
      </w:r>
      <w:r w:rsidR="00DC0F1F">
        <w:rPr>
          <w:rFonts w:hint="cs"/>
          <w:cs/>
        </w:rPr>
        <w:t>โดยมีพารามิเตอร์คือ ชื่ออัลกอริธึม</w:t>
      </w:r>
      <w:r w:rsidR="00DC0F1F">
        <w:t xml:space="preserve">, wallet address, port </w:t>
      </w:r>
      <w:r w:rsidR="00DC0F1F">
        <w:rPr>
          <w:rFonts w:hint="cs"/>
          <w:cs/>
        </w:rPr>
        <w:t>ของอัลกิริธึม</w:t>
      </w:r>
      <w:r w:rsidR="002D1237">
        <w:rPr>
          <w:rFonts w:hint="cs"/>
          <w:cs/>
        </w:rPr>
        <w:t xml:space="preserve"> </w:t>
      </w:r>
      <w:r w:rsidR="008C53F9">
        <w:rPr>
          <w:rFonts w:hint="cs"/>
          <w:cs/>
        </w:rPr>
        <w:t xml:space="preserve">และในบรรทัดที่ </w:t>
      </w:r>
      <w:r w:rsidR="008C53F9">
        <w:t xml:space="preserve">48 </w:t>
      </w:r>
      <w:r>
        <w:rPr>
          <w:rFonts w:hint="cs"/>
          <w:cs/>
        </w:rPr>
        <w:t xml:space="preserve">ถ้าปิดโปรแกรม </w:t>
      </w:r>
      <w:r>
        <w:t xml:space="preserve">ccminer </w:t>
      </w:r>
      <w:r>
        <w:rPr>
          <w:rFonts w:hint="cs"/>
          <w:cs/>
        </w:rPr>
        <w:t xml:space="preserve">โดยที่ไม่ได้กดปุ่ม </w:t>
      </w:r>
      <w:r>
        <w:t xml:space="preserve">Stop </w:t>
      </w:r>
      <w:r>
        <w:rPr>
          <w:rFonts w:hint="cs"/>
          <w:cs/>
        </w:rPr>
        <w:t xml:space="preserve">จะทำการรัน </w:t>
      </w:r>
      <w:r>
        <w:t xml:space="preserve">ccminer </w:t>
      </w:r>
      <w:r>
        <w:rPr>
          <w:rFonts w:hint="cs"/>
          <w:cs/>
        </w:rPr>
        <w:t>ขึ้นมาใหม่</w:t>
      </w:r>
    </w:p>
    <w:p w14:paraId="6CDA0F85" w14:textId="46858BCD" w:rsidR="00246CCD" w:rsidRDefault="004235DD" w:rsidP="002D6F77">
      <w:pPr>
        <w:pStyle w:val="Heading3"/>
      </w:pPr>
      <w:r>
        <w:rPr>
          <w:rFonts w:hint="cs"/>
          <w:cs/>
        </w:rPr>
        <w:t>การขุดลม</w:t>
      </w:r>
    </w:p>
    <w:p w14:paraId="49910D4E" w14:textId="38A0B620" w:rsidR="00443398" w:rsidRDefault="00140829" w:rsidP="00751772">
      <w:pPr>
        <w:pStyle w:val="StyleStyle222Thisis"/>
      </w:pPr>
      <w:r w:rsidRPr="00140829">
        <w:rPr>
          <w:cs/>
        </w:rPr>
        <w:t>การที่เครื่องขุด</w:t>
      </w:r>
      <w:r>
        <w:rPr>
          <w:rFonts w:hint="cs"/>
          <w:cs/>
        </w:rPr>
        <w:t>ทำการ</w:t>
      </w:r>
      <w:r w:rsidRPr="00140829">
        <w:rPr>
          <w:cs/>
        </w:rPr>
        <w:t>เลือก</w:t>
      </w:r>
      <w:r w:rsidR="004649C2">
        <w:rPr>
          <w:rFonts w:hint="cs"/>
          <w:cs/>
        </w:rPr>
        <w:t>อัลกอริธึม</w:t>
      </w:r>
      <w:r w:rsidRPr="00140829">
        <w:rPr>
          <w:cs/>
        </w:rPr>
        <w:t>ในการขุดที่ดีที่สุดแต่พอขุดจริงกลับไม่ได้ผลตอบแทน โดยที่เครื่องขุดยังคงทำงานต่อไป</w:t>
      </w:r>
      <w:r>
        <w:rPr>
          <w:rFonts w:hint="cs"/>
          <w:cs/>
        </w:rPr>
        <w:t xml:space="preserve"> </w:t>
      </w:r>
      <w:r w:rsidRPr="00140829">
        <w:rPr>
          <w:cs/>
        </w:rPr>
        <w:t>โดยมีวิธีการดูได้จากการที่เครื่องขุดเราทำงานแต่ไม่มีการเคลื่อนไหวใน</w:t>
      </w:r>
      <w:r w:rsidRPr="001223F4">
        <w:rPr>
          <w:cs/>
        </w:rPr>
        <w:t>บัญชีวอลเลทเป็นระยะเวลานึง</w:t>
      </w:r>
      <w:r w:rsidR="006A5DD7" w:rsidRPr="001223F4">
        <w:rPr>
          <w:rFonts w:hint="cs"/>
          <w:cs/>
        </w:rPr>
        <w:t>ดัง</w:t>
      </w:r>
      <w:r w:rsidR="00EC772A" w:rsidRPr="001223F4">
        <w:rPr>
          <w:cs/>
        </w:rPr>
        <w:fldChar w:fldCharType="begin"/>
      </w:r>
      <w:r w:rsidR="00EC772A" w:rsidRPr="001223F4">
        <w:rPr>
          <w:cs/>
        </w:rPr>
        <w:instrText xml:space="preserve"> </w:instrText>
      </w:r>
      <w:r w:rsidR="00EC772A" w:rsidRPr="001223F4">
        <w:rPr>
          <w:rFonts w:hint="cs"/>
        </w:rPr>
        <w:instrText>REF _Ref</w:instrText>
      </w:r>
      <w:r w:rsidR="00EC772A" w:rsidRPr="001223F4">
        <w:rPr>
          <w:rFonts w:hint="cs"/>
          <w:cs/>
        </w:rPr>
        <w:instrText xml:space="preserve">1942702 </w:instrText>
      </w:r>
      <w:r w:rsidR="00EC772A" w:rsidRPr="001223F4">
        <w:rPr>
          <w:rFonts w:hint="cs"/>
        </w:rPr>
        <w:instrText>\h</w:instrText>
      </w:r>
      <w:r w:rsidR="00EC772A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EC772A" w:rsidRPr="001223F4">
        <w:rPr>
          <w:cs/>
        </w:rPr>
      </w:r>
      <w:r w:rsidR="00EC772A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3.22</w:t>
      </w:r>
      <w:r w:rsidR="00EC772A" w:rsidRPr="001223F4">
        <w:rPr>
          <w:cs/>
        </w:rPr>
        <w:fldChar w:fldCharType="end"/>
      </w:r>
    </w:p>
    <w:p w14:paraId="7F3C45E9" w14:textId="0F398942" w:rsidR="0073240E" w:rsidRDefault="00443398" w:rsidP="00443398">
      <w:pPr>
        <w:jc w:val="center"/>
      </w:pPr>
      <w:r w:rsidRPr="00066084">
        <w:rPr>
          <w:noProof/>
        </w:rPr>
        <w:lastRenderedPageBreak/>
        <w:drawing>
          <wp:inline distT="0" distB="0" distL="0" distR="0" wp14:anchorId="2D536752" wp14:editId="46B44DB2">
            <wp:extent cx="5133975" cy="2886691"/>
            <wp:effectExtent l="0" t="0" r="0" b="9525"/>
            <wp:docPr id="2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783CD5D-D460-4F22-847A-80FF7D5E3E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783CD5D-D460-4F22-847A-80FF7D5E3E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2055" cy="289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1DB" w14:textId="78C6468E" w:rsidR="0073240E" w:rsidRDefault="0073240E" w:rsidP="0073240E">
      <w:pPr>
        <w:pStyle w:val="Caption"/>
      </w:pPr>
      <w:bookmarkStart w:id="95" w:name="_Ref1942702"/>
      <w:bookmarkStart w:id="96" w:name="_Toc873857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22</w:t>
      </w:r>
      <w:r w:rsidR="007F5CBE" w:rsidRPr="0054071A">
        <w:rPr>
          <w:b/>
          <w:bCs/>
          <w:cs/>
        </w:rPr>
        <w:fldChar w:fldCharType="end"/>
      </w:r>
      <w:bookmarkEnd w:id="95"/>
      <w:r>
        <w:rPr>
          <w:rFonts w:hint="cs"/>
          <w:cs/>
        </w:rPr>
        <w:t xml:space="preserve"> กราฟวอลเลทที่ไม่มีการเคลื่อนไหวมาระยะเวลาหนึ่ง</w:t>
      </w:r>
      <w:bookmarkEnd w:id="96"/>
    </w:p>
    <w:p w14:paraId="14914916" w14:textId="77777777" w:rsidR="00A358C8" w:rsidRPr="00A358C8" w:rsidRDefault="00A358C8" w:rsidP="00A358C8"/>
    <w:p w14:paraId="7ECF9F98" w14:textId="77777777" w:rsidR="00A358C8" w:rsidRDefault="00A358C8" w:rsidP="00A358C8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1248236" wp14:editId="20A43619">
            <wp:extent cx="2514951" cy="1457528"/>
            <wp:effectExtent l="19050" t="19050" r="19050" b="285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ัวอย่างข้อมูล API_walle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A7AD5" w14:textId="440CD5B6" w:rsidR="00A358C8" w:rsidRDefault="00A358C8" w:rsidP="00A358C8">
      <w:pPr>
        <w:pStyle w:val="Caption"/>
      </w:pPr>
      <w:bookmarkStart w:id="97" w:name="_Ref7648012"/>
      <w:bookmarkStart w:id="98" w:name="_Toc873858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23</w:t>
      </w:r>
      <w:r w:rsidR="007F5CBE" w:rsidRPr="0054071A">
        <w:rPr>
          <w:b/>
          <w:bCs/>
          <w:cs/>
        </w:rPr>
        <w:fldChar w:fldCharType="end"/>
      </w:r>
      <w:bookmarkEnd w:id="97"/>
      <w:r>
        <w:t xml:space="preserve"> </w:t>
      </w:r>
      <w:r>
        <w:rPr>
          <w:rFonts w:hint="cs"/>
          <w:cs/>
        </w:rPr>
        <w:t>ตัวอย่างชุดข้อมูล</w:t>
      </w:r>
      <w:r>
        <w:t xml:space="preserve"> w</w:t>
      </w:r>
      <w:r w:rsidRPr="00713561">
        <w:t xml:space="preserve">allet </w:t>
      </w:r>
      <w:r>
        <w:t>s</w:t>
      </w:r>
      <w:r w:rsidRPr="00713561">
        <w:t>tatus</w:t>
      </w:r>
      <w:bookmarkEnd w:id="98"/>
    </w:p>
    <w:p w14:paraId="3EB73DE2" w14:textId="77777777" w:rsidR="00A358C8" w:rsidRPr="0013168C" w:rsidRDefault="00A358C8" w:rsidP="00A358C8"/>
    <w:p w14:paraId="7415AE60" w14:textId="350E25FB" w:rsidR="00A358C8" w:rsidRPr="00940C70" w:rsidRDefault="00740E30" w:rsidP="00942230">
      <w:pPr>
        <w:pStyle w:val="StyleStyle222Thisis"/>
      </w:pPr>
      <w:r w:rsidRPr="00940C70">
        <w:rPr>
          <w:rFonts w:hint="cs"/>
          <w:cs/>
        </w:rPr>
        <w:t>ดัง</w:t>
      </w:r>
      <w:r w:rsidRPr="00940C70">
        <w:rPr>
          <w:cs/>
        </w:rPr>
        <w:fldChar w:fldCharType="begin"/>
      </w:r>
      <w:r w:rsidRPr="00940C70">
        <w:rPr>
          <w:cs/>
        </w:rPr>
        <w:instrText xml:space="preserve"> </w:instrText>
      </w:r>
      <w:r w:rsidRPr="00940C70">
        <w:rPr>
          <w:rFonts w:hint="cs"/>
        </w:rPr>
        <w:instrText>REF _Ref</w:instrText>
      </w:r>
      <w:r w:rsidRPr="00940C70">
        <w:rPr>
          <w:rFonts w:hint="cs"/>
          <w:cs/>
        </w:rPr>
        <w:instrText xml:space="preserve">7648012 </w:instrText>
      </w:r>
      <w:r w:rsidRPr="00940C70">
        <w:rPr>
          <w:rFonts w:hint="cs"/>
        </w:rPr>
        <w:instrText>\h</w:instrText>
      </w:r>
      <w:r w:rsidRPr="00940C70">
        <w:rPr>
          <w:cs/>
        </w:rPr>
        <w:instrText xml:space="preserve"> </w:instrText>
      </w:r>
      <w:r w:rsidR="00940C70">
        <w:instrText xml:space="preserve"> \* MERGEFORMAT </w:instrText>
      </w:r>
      <w:r w:rsidRPr="00940C70">
        <w:rPr>
          <w:cs/>
        </w:rPr>
      </w:r>
      <w:r w:rsidRPr="00940C70">
        <w:rPr>
          <w:cs/>
        </w:rPr>
        <w:fldChar w:fldCharType="separate"/>
      </w:r>
      <w:r w:rsidR="00567130" w:rsidRPr="00567130">
        <w:rPr>
          <w:cs/>
        </w:rPr>
        <w:t>ภาพประกอบที่ 3.23</w:t>
      </w:r>
      <w:r w:rsidRPr="00940C70">
        <w:rPr>
          <w:cs/>
        </w:rPr>
        <w:fldChar w:fldCharType="end"/>
      </w:r>
      <w:r w:rsidRPr="00940C70">
        <w:rPr>
          <w:rFonts w:hint="cs"/>
          <w:cs/>
        </w:rPr>
        <w:t xml:space="preserve"> </w:t>
      </w:r>
      <w:r w:rsidR="00A358C8" w:rsidRPr="00940C70">
        <w:rPr>
          <w:rFonts w:hint="cs"/>
          <w:cs/>
        </w:rPr>
        <w:t xml:space="preserve">ถ้าค่าของ </w:t>
      </w:r>
      <w:r w:rsidR="00A358C8" w:rsidRPr="00940C70">
        <w:t>"unsold"</w:t>
      </w:r>
      <w:r w:rsidR="00A358C8" w:rsidRPr="00940C70">
        <w:rPr>
          <w:rFonts w:hint="cs"/>
          <w:cs/>
        </w:rPr>
        <w:t xml:space="preserve"> เท่ากับ </w:t>
      </w:r>
      <w:r w:rsidR="00A358C8" w:rsidRPr="00940C70">
        <w:t>0</w:t>
      </w:r>
      <w:r w:rsidR="00A358C8" w:rsidRPr="00940C70">
        <w:rPr>
          <w:rFonts w:hint="cs"/>
          <w:cs/>
        </w:rPr>
        <w:t xml:space="preserve"> เป็นระยะเวลา </w:t>
      </w:r>
      <w:r w:rsidR="00A358C8" w:rsidRPr="00940C70">
        <w:t xml:space="preserve">1 </w:t>
      </w:r>
      <w:r w:rsidR="00A358C8" w:rsidRPr="00940C70">
        <w:rPr>
          <w:rFonts w:hint="cs"/>
          <w:cs/>
        </w:rPr>
        <w:t>วัน เราจะถือว่าไม่มีการเคลื่อนไหวใน</w:t>
      </w:r>
      <w:r w:rsidR="00A358C8" w:rsidRPr="00940C70">
        <w:rPr>
          <w:cs/>
        </w:rPr>
        <w:t>บัญชีวอลเลท</w:t>
      </w:r>
    </w:p>
    <w:p w14:paraId="1B4CC47C" w14:textId="77777777" w:rsidR="00057FCA" w:rsidRDefault="00057FCA" w:rsidP="00DB383D">
      <w:pPr>
        <w:pStyle w:val="StyleStyle222Thisis"/>
        <w:ind w:firstLine="0"/>
      </w:pPr>
    </w:p>
    <w:p w14:paraId="63E2F252" w14:textId="3ADED6C9" w:rsidR="00057FCA" w:rsidRDefault="00057FCA" w:rsidP="00057FCA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1E2A301" wp14:editId="403B8716">
            <wp:extent cx="4400550" cy="1085850"/>
            <wp:effectExtent l="19050" t="19050" r="19050" b="190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Code_get_wallet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99"/>
                    <a:stretch/>
                  </pic:blipFill>
                  <pic:spPr bwMode="auto">
                    <a:xfrm>
                      <a:off x="0" y="0"/>
                      <a:ext cx="4401164" cy="10860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33542" w14:textId="33B094DD" w:rsidR="00057FCA" w:rsidRDefault="009A568F" w:rsidP="009A568F">
      <w:pPr>
        <w:pStyle w:val="Caption"/>
      </w:pPr>
      <w:bookmarkStart w:id="99" w:name="_Ref4025779"/>
      <w:bookmarkStart w:id="100" w:name="_Toc873858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24</w:t>
      </w:r>
      <w:r w:rsidR="007F5CBE" w:rsidRPr="0054071A">
        <w:rPr>
          <w:b/>
          <w:bCs/>
          <w:cs/>
        </w:rPr>
        <w:fldChar w:fldCharType="end"/>
      </w:r>
      <w:bookmarkEnd w:id="99"/>
      <w:r>
        <w:t xml:space="preserve"> </w:t>
      </w:r>
      <w:r w:rsidR="00057FCA" w:rsidRPr="009E509C">
        <w:t xml:space="preserve">Source Code </w:t>
      </w:r>
      <w:r w:rsidR="00057FCA">
        <w:rPr>
          <w:rFonts w:hint="cs"/>
          <w:cs/>
        </w:rPr>
        <w:t xml:space="preserve">การดึงค่า </w:t>
      </w:r>
      <w:r w:rsidR="00057FCA">
        <w:t>wallet</w:t>
      </w:r>
      <w:r>
        <w:t xml:space="preserve"> </w:t>
      </w:r>
      <w:r>
        <w:rPr>
          <w:rFonts w:hint="cs"/>
          <w:cs/>
        </w:rPr>
        <w:t xml:space="preserve">จากเว็บ </w:t>
      </w:r>
      <w:r>
        <w:t>Zpool</w:t>
      </w:r>
      <w:bookmarkEnd w:id="100"/>
    </w:p>
    <w:p w14:paraId="05A4021F" w14:textId="77777777" w:rsidR="00753D29" w:rsidRPr="00753D29" w:rsidRDefault="00753D29" w:rsidP="00753D29"/>
    <w:p w14:paraId="619D826F" w14:textId="313BCD4D" w:rsidR="0073240E" w:rsidRDefault="00753D29" w:rsidP="002B5006">
      <w:pPr>
        <w:pStyle w:val="StyleStyle222Thisis"/>
        <w:jc w:val="left"/>
      </w:pPr>
      <w:r w:rsidRPr="00753D29">
        <w:rPr>
          <w:cs/>
        </w:rPr>
        <w:lastRenderedPageBreak/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REF _Ref</w:instrText>
      </w:r>
      <w:r>
        <w:rPr>
          <w:cs/>
        </w:rPr>
        <w:instrText xml:space="preserve">4025779 </w:instrText>
      </w:r>
      <w:r>
        <w:instrText>\h</w:instrText>
      </w:r>
      <w:r>
        <w:rPr>
          <w:cs/>
        </w:rPr>
        <w:instrText xml:space="preserve"> </w:instrText>
      </w:r>
      <w:r w:rsidR="003B0D92"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3.24</w:t>
      </w:r>
      <w:r>
        <w:rPr>
          <w:cs/>
        </w:rPr>
        <w:fldChar w:fldCharType="end"/>
      </w:r>
      <w:r w:rsidRPr="00753D29">
        <w:t xml:space="preserve"> </w:t>
      </w:r>
      <w:r w:rsidRPr="00753D29">
        <w:rPr>
          <w:cs/>
        </w:rPr>
        <w:t xml:space="preserve">ดึงค่าโดยใช้ </w:t>
      </w:r>
      <w:r w:rsidRPr="00753D29">
        <w:t xml:space="preserve">API </w:t>
      </w:r>
      <w:r w:rsidRPr="00753D29">
        <w:rPr>
          <w:cs/>
        </w:rPr>
        <w:t xml:space="preserve">ของเว็บ </w:t>
      </w:r>
      <w:r w:rsidRPr="00753D29">
        <w:t xml:space="preserve">Zpool </w:t>
      </w:r>
      <w:r w:rsidRPr="00753D29">
        <w:rPr>
          <w:cs/>
        </w:rPr>
        <w:t xml:space="preserve">โดยเว็บจะตอบกลับมาเป็น </w:t>
      </w:r>
      <w:r w:rsidRPr="00753D29">
        <w:t>JSO</w:t>
      </w:r>
      <w:r>
        <w:t xml:space="preserve">N </w:t>
      </w:r>
      <w:r w:rsidRPr="00753D29">
        <w:rPr>
          <w:cs/>
        </w:rPr>
        <w:t xml:space="preserve">เป็นการใช้ </w:t>
      </w:r>
      <w:r w:rsidRPr="00753D29">
        <w:t xml:space="preserve">Method Get </w:t>
      </w:r>
      <w:r w:rsidRPr="00753D29">
        <w:rPr>
          <w:cs/>
        </w:rPr>
        <w:t xml:space="preserve">ของ </w:t>
      </w:r>
      <w:r w:rsidRPr="00753D29">
        <w:t xml:space="preserve">Library requests </w:t>
      </w:r>
      <w:r w:rsidRPr="00753D29">
        <w:rPr>
          <w:cs/>
        </w:rPr>
        <w:t>จา</w:t>
      </w:r>
      <w:r w:rsidR="00D238DE">
        <w:rPr>
          <w:rFonts w:hint="cs"/>
          <w:cs/>
        </w:rPr>
        <w:t xml:space="preserve">ก </w:t>
      </w:r>
      <w:r w:rsidRPr="00753D29">
        <w:t>URL</w:t>
      </w:r>
      <w:r w:rsidR="00D238DE">
        <w:rPr>
          <w:rFonts w:hint="cs"/>
          <w:cs/>
        </w:rPr>
        <w:t xml:space="preserve"> </w:t>
      </w:r>
      <w:r w:rsidRPr="00753D29">
        <w:t xml:space="preserve">“https://www.zpool.ca/api/wallet?address=18ZuJ4BnhPaH8cjeu5L3HF5sVgRBQdD8TR” </w:t>
      </w:r>
      <w:r w:rsidRPr="00753D29">
        <w:rPr>
          <w:cs/>
        </w:rPr>
        <w:t xml:space="preserve">ในบรรทัดที่ </w:t>
      </w:r>
      <w:r>
        <w:t>4</w:t>
      </w:r>
      <w:r w:rsidRPr="00753D29">
        <w:t xml:space="preserve"> </w:t>
      </w:r>
      <w:r w:rsidRPr="00753D29">
        <w:rPr>
          <w:cs/>
        </w:rPr>
        <w:t>โดยม</w:t>
      </w:r>
      <w:r>
        <w:rPr>
          <w:rFonts w:hint="cs"/>
          <w:cs/>
        </w:rPr>
        <w:t xml:space="preserve">ีพารามิเตอร์ </w:t>
      </w:r>
      <w:r>
        <w:t xml:space="preserve">wallet address </w:t>
      </w:r>
      <w:r>
        <w:rPr>
          <w:rFonts w:hint="cs"/>
          <w:cs/>
        </w:rPr>
        <w:t>เป็นของเรา</w:t>
      </w:r>
    </w:p>
    <w:p w14:paraId="19D936FC" w14:textId="77777777" w:rsidR="00327DB3" w:rsidRDefault="00327DB3" w:rsidP="002B5006">
      <w:pPr>
        <w:pStyle w:val="StyleStyle222Thisis"/>
        <w:jc w:val="left"/>
      </w:pPr>
    </w:p>
    <w:p w14:paraId="1A342277" w14:textId="0E5C3943" w:rsidR="00071E32" w:rsidRDefault="00071E32" w:rsidP="00071E32">
      <w:pPr>
        <w:pStyle w:val="StyleStyle222Thisis"/>
        <w:ind w:firstLine="0"/>
        <w:jc w:val="left"/>
      </w:pPr>
      <w:r>
        <w:rPr>
          <w:rFonts w:hint="cs"/>
          <w:noProof/>
        </w:rPr>
        <w:drawing>
          <wp:inline distT="0" distB="0" distL="0" distR="0" wp14:anchorId="10B0545B" wp14:editId="33FBC5DB">
            <wp:extent cx="5399405" cy="1161415"/>
            <wp:effectExtent l="19050" t="19050" r="10795" b="196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Output_get_walle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6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0D6D5A" w14:textId="54064FF8" w:rsidR="00071E32" w:rsidRDefault="00117950" w:rsidP="00117950">
      <w:pPr>
        <w:pStyle w:val="Caption"/>
      </w:pPr>
      <w:bookmarkStart w:id="101" w:name="_Ref4026032"/>
      <w:bookmarkStart w:id="102" w:name="_Toc873858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25</w:t>
      </w:r>
      <w:r w:rsidR="007F5CBE" w:rsidRPr="0054071A">
        <w:rPr>
          <w:b/>
          <w:bCs/>
          <w:cs/>
        </w:rPr>
        <w:fldChar w:fldCharType="end"/>
      </w:r>
      <w:bookmarkEnd w:id="101"/>
      <w:r>
        <w:rPr>
          <w:rFonts w:hint="cs"/>
          <w:cs/>
        </w:rPr>
        <w:t xml:space="preserve"> ตัวอย่างข้อมูลที่ได้จากการตอบกลับมาเป็น </w:t>
      </w:r>
      <w:r>
        <w:t>JSON</w:t>
      </w:r>
      <w:bookmarkEnd w:id="102"/>
    </w:p>
    <w:p w14:paraId="452EC9A5" w14:textId="77777777" w:rsidR="00FC2E49" w:rsidRPr="00FC2E49" w:rsidRDefault="00FC2E49" w:rsidP="00FC2E49"/>
    <w:p w14:paraId="5A49CDF6" w14:textId="047F0712" w:rsidR="00117950" w:rsidRDefault="00117950" w:rsidP="00FC2E49">
      <w:pPr>
        <w:pStyle w:val="StyleStyle222Thisis"/>
      </w:pPr>
      <w:r w:rsidRPr="001223F4">
        <w:rPr>
          <w:rFonts w:hint="cs"/>
          <w:cs/>
        </w:rPr>
        <w:t>ใน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4026032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3.25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FC2E49" w:rsidRPr="001223F4">
        <w:rPr>
          <w:rFonts w:hint="cs"/>
          <w:cs/>
        </w:rPr>
        <w:t xml:space="preserve">หากค่าที่ได้จากการตอบกลับมามีค่าเท่ากับ </w:t>
      </w:r>
      <w:r w:rsidR="00FC2E49" w:rsidRPr="001223F4">
        <w:t xml:space="preserve">0 </w:t>
      </w:r>
      <w:r w:rsidR="00FC2E49" w:rsidRPr="001223F4">
        <w:rPr>
          <w:rFonts w:hint="cs"/>
          <w:cs/>
        </w:rPr>
        <w:t>จะถือว่าเป็นการขุดลม</w:t>
      </w:r>
      <w:r w:rsidR="00FC2E49">
        <w:rPr>
          <w:rFonts w:hint="cs"/>
          <w:cs/>
        </w:rPr>
        <w:t xml:space="preserve"> และจ</w:t>
      </w:r>
      <w:r w:rsidR="00F94BEE">
        <w:rPr>
          <w:rFonts w:hint="cs"/>
          <w:cs/>
        </w:rPr>
        <w:t>ะ</w:t>
      </w:r>
      <w:r w:rsidR="00FC2E49">
        <w:rPr>
          <w:rFonts w:hint="cs"/>
          <w:cs/>
        </w:rPr>
        <w:t>ทำ</w:t>
      </w:r>
      <w:r w:rsidR="00F94BEE">
        <w:rPr>
          <w:rFonts w:hint="cs"/>
          <w:cs/>
        </w:rPr>
        <w:t>ก</w:t>
      </w:r>
      <w:r w:rsidR="00FC2E49">
        <w:rPr>
          <w:rFonts w:hint="cs"/>
          <w:cs/>
        </w:rPr>
        <w:t xml:space="preserve">าร </w:t>
      </w:r>
      <w:r w:rsidR="00FC2E49">
        <w:t>Algorithm Switch</w:t>
      </w:r>
    </w:p>
    <w:p w14:paraId="3F5087B9" w14:textId="0F739582" w:rsidR="00893BEB" w:rsidRDefault="00893BEB" w:rsidP="00893BEB">
      <w:pPr>
        <w:pStyle w:val="StyleStyle222Thisis"/>
        <w:ind w:firstLine="0"/>
      </w:pPr>
    </w:p>
    <w:p w14:paraId="603B52C6" w14:textId="17698543" w:rsidR="00893BEB" w:rsidRDefault="00893BEB" w:rsidP="004B75FF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362F426E" wp14:editId="475EB11B">
            <wp:extent cx="5143500" cy="4048623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ef_checkProfi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74" cy="4051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91DB90" w14:textId="7228B466" w:rsidR="000402C8" w:rsidRDefault="007F5CBE" w:rsidP="00751772">
      <w:pPr>
        <w:pStyle w:val="Caption"/>
      </w:pPr>
      <w:bookmarkStart w:id="103" w:name="_Toc8738583"/>
      <w:r w:rsidRPr="0054071A">
        <w:rPr>
          <w:b/>
          <w:bCs/>
          <w:cs/>
        </w:rPr>
        <w:t xml:space="preserve">ภาพประกอบที่ 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STYLEREF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</w:rPr>
        <w:instrText>\s</w:instrText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Pr="0054071A">
        <w:rPr>
          <w:b/>
          <w:bCs/>
          <w:cs/>
        </w:rPr>
        <w:fldChar w:fldCharType="end"/>
      </w:r>
      <w:r w:rsidRPr="0054071A">
        <w:rPr>
          <w:b/>
          <w:bCs/>
          <w:cs/>
        </w:rPr>
        <w:t>.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SEQ </w:instrText>
      </w:r>
      <w:r w:rsidRPr="0054071A">
        <w:rPr>
          <w:b/>
          <w:bCs/>
          <w:cs/>
        </w:rPr>
        <w:instrText xml:space="preserve">ภาพประกอบที่ </w:instrText>
      </w:r>
      <w:r w:rsidRPr="0054071A">
        <w:rPr>
          <w:b/>
          <w:bCs/>
        </w:rPr>
        <w:instrText xml:space="preserve">\* ARABIC \s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26</w:t>
      </w:r>
      <w:r w:rsidRPr="0054071A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="00893BEB" w:rsidRPr="009E509C">
        <w:t>Source Code</w:t>
      </w:r>
      <w:r w:rsidR="00893BEB">
        <w:rPr>
          <w:rFonts w:hint="cs"/>
          <w:cs/>
        </w:rPr>
        <w:t xml:space="preserve"> </w:t>
      </w:r>
      <w:r w:rsidR="00893BEB">
        <w:t xml:space="preserve">Check Profit </w:t>
      </w:r>
      <w:r>
        <w:rPr>
          <w:rFonts w:hint="cs"/>
          <w:cs/>
        </w:rPr>
        <w:t>แกปัญหาขุดลม</w:t>
      </w:r>
      <w:bookmarkEnd w:id="103"/>
    </w:p>
    <w:p w14:paraId="3249C4C5" w14:textId="4EF99F4A" w:rsidR="000402C8" w:rsidRDefault="000402C8" w:rsidP="000402C8">
      <w:pPr>
        <w:pStyle w:val="StyleStyle222Thisis"/>
      </w:pPr>
      <w:r>
        <w:rPr>
          <w:rFonts w:hint="cs"/>
          <w:cs/>
        </w:rPr>
        <w:lastRenderedPageBreak/>
        <w:t>ปัญหาการขุดลมจะมีวิธีการเช็คคือ จะทำการดึง</w:t>
      </w:r>
      <w:r w:rsidRPr="000402C8">
        <w:rPr>
          <w:cs/>
        </w:rPr>
        <w:t>ค่า</w:t>
      </w:r>
      <w:r>
        <w:rPr>
          <w:rFonts w:hint="cs"/>
          <w:cs/>
        </w:rPr>
        <w:t xml:space="preserve">ครั้งแรก </w:t>
      </w:r>
      <w:r w:rsidRPr="000402C8">
        <w:rPr>
          <w:cs/>
        </w:rPr>
        <w:t xml:space="preserve">โดยใช้ </w:t>
      </w:r>
      <w:r w:rsidRPr="000402C8">
        <w:t xml:space="preserve">API </w:t>
      </w:r>
      <w:r w:rsidRPr="000402C8">
        <w:rPr>
          <w:cs/>
        </w:rPr>
        <w:t xml:space="preserve">ของเว็บ </w:t>
      </w:r>
      <w:r w:rsidRPr="000402C8">
        <w:t xml:space="preserve">Zpool </w:t>
      </w:r>
      <w:r w:rsidRPr="000402C8">
        <w:rPr>
          <w:cs/>
        </w:rPr>
        <w:t xml:space="preserve">โดยเว็บจะตอบกลับมาเป็น </w:t>
      </w:r>
      <w:r w:rsidRPr="000402C8">
        <w:t xml:space="preserve">JSON </w:t>
      </w:r>
      <w:r w:rsidRPr="000402C8">
        <w:rPr>
          <w:cs/>
        </w:rPr>
        <w:t xml:space="preserve">เป็นการใช้ </w:t>
      </w:r>
      <w:r w:rsidRPr="000402C8">
        <w:t xml:space="preserve">Method Get </w:t>
      </w:r>
      <w:r w:rsidRPr="000402C8">
        <w:rPr>
          <w:cs/>
        </w:rPr>
        <w:t xml:space="preserve">ของ </w:t>
      </w:r>
      <w:r w:rsidRPr="000402C8">
        <w:t xml:space="preserve">Library requests </w:t>
      </w:r>
      <w:r w:rsidRPr="000402C8">
        <w:rPr>
          <w:cs/>
        </w:rPr>
        <w:t xml:space="preserve">จาก </w:t>
      </w:r>
      <w:r w:rsidRPr="000402C8">
        <w:t xml:space="preserve">URL “https://www.zpool.ca/api/wallet?address=” </w:t>
      </w:r>
      <w:r w:rsidRPr="000402C8">
        <w:rPr>
          <w:cs/>
        </w:rPr>
        <w:t xml:space="preserve">ในบรรทัดที่ </w:t>
      </w:r>
      <w:r>
        <w:t>72</w:t>
      </w:r>
      <w:r w:rsidRPr="000402C8">
        <w:rPr>
          <w:cs/>
        </w:rPr>
        <w:t xml:space="preserve"> โดยมีพารามิเตอร์</w:t>
      </w:r>
      <w:r>
        <w:rPr>
          <w:rFonts w:hint="cs"/>
          <w:cs/>
        </w:rPr>
        <w:t xml:space="preserve"> </w:t>
      </w:r>
      <w:r>
        <w:t>“</w:t>
      </w:r>
      <w:r w:rsidRPr="000402C8">
        <w:t>wallet</w:t>
      </w:r>
      <w:r>
        <w:t>”</w:t>
      </w:r>
      <w:r w:rsidRPr="000402C8">
        <w:rPr>
          <w:cs/>
        </w:rPr>
        <w:t xml:space="preserve"> </w:t>
      </w:r>
      <w:r>
        <w:rPr>
          <w:rFonts w:hint="cs"/>
          <w:cs/>
        </w:rPr>
        <w:t xml:space="preserve">คือ </w:t>
      </w:r>
      <w:r w:rsidRPr="000402C8">
        <w:t xml:space="preserve">wallet address </w:t>
      </w:r>
      <w:r w:rsidRPr="000402C8">
        <w:rPr>
          <w:cs/>
        </w:rPr>
        <w:t>เป็นของเรา</w:t>
      </w:r>
      <w:r>
        <w:rPr>
          <w:rFonts w:hint="cs"/>
          <w:cs/>
        </w:rPr>
        <w:t xml:space="preserve"> และเมื่อดึงค่าในครั้งแรกเสร็จแล้ว</w:t>
      </w:r>
      <w:r>
        <w:t xml:space="preserve"> </w:t>
      </w:r>
      <w:r>
        <w:rPr>
          <w:rFonts w:hint="cs"/>
          <w:cs/>
        </w:rPr>
        <w:t xml:space="preserve">จะทำการเช็คเงื่อนไขเวลาในการที่จะดึงค่าครั้งต่อไป ซึ่งเวลาในการเช็คจะอ่านค่ามาจากไฟล์ </w:t>
      </w:r>
      <w:r>
        <w:t xml:space="preserve">config.ini </w:t>
      </w:r>
      <w:r>
        <w:rPr>
          <w:rFonts w:hint="cs"/>
          <w:cs/>
        </w:rPr>
        <w:t xml:space="preserve">ในบบทัดที่ </w:t>
      </w:r>
      <w:r>
        <w:t xml:space="preserve">57 </w:t>
      </w:r>
      <w:r>
        <w:rPr>
          <w:rFonts w:hint="cs"/>
          <w:cs/>
        </w:rPr>
        <w:t xml:space="preserve">ถ้าเข้าเงื่อนไขนั่นคือถึงเวลาที่ตั้งค่าไว้ ก็จะทำการถึงค่าจากเว็บ </w:t>
      </w:r>
      <w:r>
        <w:t xml:space="preserve">Zpool </w:t>
      </w:r>
      <w:r w:rsidR="00141DDA">
        <w:rPr>
          <w:rFonts w:hint="cs"/>
          <w:cs/>
        </w:rPr>
        <w:t>มาอีกครั้ง และมีเงื่อนไขในการเช็คว่าถ้าค่าเมื่อครั้งแรกมีค่าเท่ากับค่าที่ดึงมาใหม่</w:t>
      </w:r>
      <w:r w:rsidR="00DE680E">
        <w:rPr>
          <w:rFonts w:hint="cs"/>
          <w:cs/>
        </w:rPr>
        <w:t xml:space="preserve">ในบรรทัดที่ </w:t>
      </w:r>
      <w:r w:rsidR="00DE680E">
        <w:t>78</w:t>
      </w:r>
      <w:r w:rsidR="00141DDA">
        <w:rPr>
          <w:rFonts w:hint="cs"/>
          <w:cs/>
        </w:rPr>
        <w:t xml:space="preserve"> ก็จะหมายความว่าไม่มีการเคลื่อนไหวในบัญชี จะทำการเซฟชื่ออัลกอริธึมไว้ที่ไฟล์ </w:t>
      </w:r>
      <w:r w:rsidR="00141DDA">
        <w:t xml:space="preserve">blacklist </w:t>
      </w:r>
      <w:r w:rsidR="00141DDA">
        <w:rPr>
          <w:rFonts w:hint="cs"/>
          <w:cs/>
        </w:rPr>
        <w:t>เพื่อไม่ให้โปรแกรมขุดกลับไปขุดซ้ำ</w:t>
      </w:r>
      <w:r w:rsidR="00DE680E">
        <w:rPr>
          <w:rFonts w:hint="cs"/>
          <w:cs/>
        </w:rPr>
        <w:t xml:space="preserve">ในบรรทัดที่ </w:t>
      </w:r>
      <w:r w:rsidR="00DE680E">
        <w:t>79</w:t>
      </w:r>
      <w:r w:rsidR="00141DDA">
        <w:rPr>
          <w:rFonts w:hint="cs"/>
          <w:cs/>
        </w:rPr>
        <w:t xml:space="preserve"> และแจ้งเตือนไปยัง </w:t>
      </w:r>
      <w:r w:rsidR="00141DDA">
        <w:t xml:space="preserve">Line </w:t>
      </w:r>
      <w:r w:rsidR="00141DDA">
        <w:rPr>
          <w:rFonts w:hint="cs"/>
          <w:cs/>
        </w:rPr>
        <w:t xml:space="preserve">และ </w:t>
      </w:r>
      <w:r w:rsidR="00141DDA">
        <w:t>Facebook</w:t>
      </w:r>
    </w:p>
    <w:p w14:paraId="457C647F" w14:textId="77777777" w:rsidR="00071E32" w:rsidRPr="0073240E" w:rsidRDefault="00071E32" w:rsidP="00071E32">
      <w:pPr>
        <w:pStyle w:val="StyleStyle222Thisis"/>
        <w:ind w:firstLine="0"/>
        <w:jc w:val="left"/>
        <w:rPr>
          <w:cs/>
        </w:rPr>
      </w:pPr>
    </w:p>
    <w:p w14:paraId="17E3A2E5" w14:textId="77777777" w:rsidR="0073240E" w:rsidRDefault="0073240E" w:rsidP="00D65F54">
      <w:pPr>
        <w:spacing w:after="160" w:line="259" w:lineRule="auto"/>
        <w:jc w:val="center"/>
      </w:pPr>
      <w:r>
        <w:rPr>
          <w:rFonts w:hint="cs"/>
          <w:noProof/>
        </w:rPr>
        <w:drawing>
          <wp:inline distT="0" distB="0" distL="0" distR="0" wp14:anchorId="269C9B79" wp14:editId="56600857">
            <wp:extent cx="4914900" cy="25808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ratu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919" cy="25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54A2" w14:textId="4A493EF0" w:rsidR="0073240E" w:rsidRDefault="00D650B5" w:rsidP="00D650B5">
      <w:pPr>
        <w:pStyle w:val="Caption"/>
      </w:pPr>
      <w:bookmarkStart w:id="104" w:name="_Ref1942693"/>
      <w:bookmarkStart w:id="105" w:name="_Toc873858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27</w:t>
      </w:r>
      <w:r w:rsidR="007F5CBE" w:rsidRPr="0054071A">
        <w:rPr>
          <w:b/>
          <w:bCs/>
          <w:cs/>
        </w:rPr>
        <w:fldChar w:fldCharType="end"/>
      </w:r>
      <w:bookmarkEnd w:id="104"/>
      <w:r>
        <w:rPr>
          <w:rFonts w:hint="cs"/>
          <w:cs/>
        </w:rPr>
        <w:t xml:space="preserve"> </w:t>
      </w:r>
      <w:r w:rsidR="0073240E">
        <w:t xml:space="preserve">Error </w:t>
      </w:r>
      <w:r w:rsidR="0073240E">
        <w:rPr>
          <w:rFonts w:hint="cs"/>
          <w:cs/>
        </w:rPr>
        <w:t xml:space="preserve">จากการต่อ </w:t>
      </w:r>
      <w:r w:rsidR="0073240E">
        <w:t xml:space="preserve">Stratum </w:t>
      </w:r>
      <w:r w:rsidR="0073240E">
        <w:rPr>
          <w:rFonts w:hint="cs"/>
          <w:cs/>
        </w:rPr>
        <w:t>ไม่ได้</w:t>
      </w:r>
      <w:bookmarkEnd w:id="105"/>
    </w:p>
    <w:p w14:paraId="6EFE2497" w14:textId="77E73B93" w:rsidR="0073240E" w:rsidRDefault="00EC772A" w:rsidP="009C0A26">
      <w:r>
        <w:t xml:space="preserve"> </w:t>
      </w:r>
    </w:p>
    <w:p w14:paraId="71BE51EF" w14:textId="5F180865" w:rsidR="00D34A23" w:rsidRPr="001223F4" w:rsidRDefault="00DB383D" w:rsidP="006570DD">
      <w:pPr>
        <w:pStyle w:val="StyleStyle222Thisis"/>
        <w:rPr>
          <w:cs/>
        </w:rPr>
      </w:pPr>
      <w:r w:rsidRPr="001223F4">
        <w:rPr>
          <w:cs/>
        </w:rPr>
        <w:t>การที่เครื่องขุดต่อเข้าเหมืองไม่สำเร็จ</w:t>
      </w:r>
      <w:r w:rsidRPr="001223F4">
        <w:rPr>
          <w:rFonts w:hint="cs"/>
          <w:cs/>
        </w:rPr>
        <w:t xml:space="preserve"> หรือ</w:t>
      </w:r>
      <w:r w:rsidRPr="001223F4">
        <w:rPr>
          <w:cs/>
        </w:rPr>
        <w:t xml:space="preserve">ต่อ </w:t>
      </w:r>
      <w:r w:rsidRPr="001223F4">
        <w:t xml:space="preserve">Stratum </w:t>
      </w:r>
      <w:r w:rsidRPr="001223F4">
        <w:rPr>
          <w:cs/>
        </w:rPr>
        <w:t>ไม่ได้</w:t>
      </w:r>
      <w:r w:rsidRPr="001223F4">
        <w:rPr>
          <w:rFonts w:hint="cs"/>
          <w:cs/>
        </w:rPr>
        <w:t>จึง</w:t>
      </w:r>
      <w:r w:rsidRPr="001223F4">
        <w:rPr>
          <w:cs/>
        </w:rPr>
        <w:t>ทำให้ไม่สามารถ</w:t>
      </w:r>
      <w:r w:rsidRPr="001223F4">
        <w:rPr>
          <w:rFonts w:hint="cs"/>
          <w:cs/>
        </w:rPr>
        <w:t xml:space="preserve">ทำการขุดได้ </w:t>
      </w:r>
      <w:r w:rsidRPr="001223F4">
        <w:t xml:space="preserve"> Stratum </w:t>
      </w:r>
      <w:r w:rsidRPr="001223F4">
        <w:rPr>
          <w:rFonts w:hint="cs"/>
          <w:cs/>
        </w:rPr>
        <w:t>เปรียบเหมือน</w:t>
      </w:r>
      <w:r w:rsidRPr="001223F4">
        <w:rPr>
          <w:cs/>
        </w:rPr>
        <w:t>ชั้น</w:t>
      </w:r>
      <w:r w:rsidRPr="001223F4">
        <w:rPr>
          <w:rFonts w:hint="cs"/>
          <w:cs/>
        </w:rPr>
        <w:t>เหมือง</w:t>
      </w:r>
      <w:r w:rsidRPr="001223F4">
        <w:rPr>
          <w:cs/>
        </w:rPr>
        <w:t>ของการข</w:t>
      </w:r>
      <w:r w:rsidRPr="001223F4">
        <w:rPr>
          <w:rFonts w:hint="cs"/>
          <w:cs/>
        </w:rPr>
        <w:t xml:space="preserve">ุด จะมีข้อความการเกิด </w:t>
      </w:r>
      <w:r w:rsidRPr="001223F4">
        <w:t xml:space="preserve">Error </w:t>
      </w: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1942693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3.27</w:t>
      </w:r>
      <w:r w:rsidRPr="001223F4">
        <w:rPr>
          <w:cs/>
        </w:rPr>
        <w:fldChar w:fldCharType="end"/>
      </w:r>
      <w:r w:rsidR="00D34A23" w:rsidRPr="001223F4">
        <w:rPr>
          <w:rFonts w:hint="cs"/>
          <w:cs/>
        </w:rPr>
        <w:t xml:space="preserve"> จะใช้วิธีการเช็คโดยดูจากค่าสถานะ </w:t>
      </w:r>
      <w:r w:rsidR="00D34A23" w:rsidRPr="001223F4">
        <w:t xml:space="preserve">Load GPU </w:t>
      </w:r>
      <w:r w:rsidR="00D34A23" w:rsidRPr="001223F4">
        <w:rPr>
          <w:rFonts w:hint="cs"/>
          <w:cs/>
        </w:rPr>
        <w:t xml:space="preserve">ถ้าน้อยกว่า </w:t>
      </w:r>
      <w:r w:rsidR="00D34A23" w:rsidRPr="001223F4">
        <w:t xml:space="preserve">40% </w:t>
      </w:r>
      <w:r w:rsidR="00AA4359" w:rsidRPr="001223F4">
        <w:rPr>
          <w:rFonts w:hint="cs"/>
          <w:cs/>
        </w:rPr>
        <w:t>หรือจะให้ผู้ใช้กำหนดได้</w:t>
      </w:r>
      <w:r w:rsidR="00D34A23" w:rsidRPr="001223F4">
        <w:rPr>
          <w:rFonts w:hint="cs"/>
          <w:cs/>
        </w:rPr>
        <w:t xml:space="preserve">รู้ได้ว่า </w:t>
      </w:r>
      <w:r w:rsidR="00D34A23" w:rsidRPr="001223F4">
        <w:t xml:space="preserve">GPU </w:t>
      </w:r>
      <w:r w:rsidR="00D34A23" w:rsidRPr="001223F4">
        <w:rPr>
          <w:rFonts w:hint="cs"/>
          <w:cs/>
        </w:rPr>
        <w:t>ไม่ได้ทำงานเพื่อใช้ในการขุดจึงจะเปลี่ยนอัลกอริธึมในการขุดใหม่</w:t>
      </w:r>
      <w:r w:rsidR="006570DD" w:rsidRPr="001223F4">
        <w:rPr>
          <w:rFonts w:hint="cs"/>
          <w:cs/>
        </w:rPr>
        <w:t xml:space="preserve">หรือการที่เครื่องขุดมีอัตราการทำงานที่ต่ำจะถือว่า </w:t>
      </w:r>
      <w:r w:rsidR="006570DD" w:rsidRPr="001223F4">
        <w:t xml:space="preserve">GPU </w:t>
      </w:r>
      <w:r w:rsidR="006570DD" w:rsidRPr="001223F4">
        <w:rPr>
          <w:rFonts w:hint="cs"/>
          <w:cs/>
        </w:rPr>
        <w:t>ไม่ได้ใช้งานในการขุด ดัง</w:t>
      </w:r>
      <w:r w:rsidR="006570DD" w:rsidRPr="001223F4">
        <w:rPr>
          <w:cs/>
        </w:rPr>
        <w:fldChar w:fldCharType="begin"/>
      </w:r>
      <w:r w:rsidR="006570DD" w:rsidRPr="001223F4">
        <w:rPr>
          <w:cs/>
        </w:rPr>
        <w:instrText xml:space="preserve"> </w:instrText>
      </w:r>
      <w:r w:rsidR="006570DD" w:rsidRPr="001223F4">
        <w:rPr>
          <w:rFonts w:hint="cs"/>
        </w:rPr>
        <w:instrText>REF _Ref</w:instrText>
      </w:r>
      <w:r w:rsidR="006570DD" w:rsidRPr="001223F4">
        <w:rPr>
          <w:rFonts w:hint="cs"/>
          <w:cs/>
        </w:rPr>
        <w:instrText xml:space="preserve">1942413 </w:instrText>
      </w:r>
      <w:r w:rsidR="006570DD" w:rsidRPr="001223F4">
        <w:rPr>
          <w:rFonts w:hint="cs"/>
        </w:rPr>
        <w:instrText>\h</w:instrText>
      </w:r>
      <w:r w:rsidR="006570DD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6570DD" w:rsidRPr="001223F4">
        <w:rPr>
          <w:cs/>
        </w:rPr>
      </w:r>
      <w:r w:rsidR="006570DD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3.28</w:t>
      </w:r>
      <w:r w:rsidR="006570DD" w:rsidRPr="001223F4">
        <w:rPr>
          <w:cs/>
        </w:rPr>
        <w:fldChar w:fldCharType="end"/>
      </w:r>
    </w:p>
    <w:p w14:paraId="7C70A9D6" w14:textId="77777777" w:rsidR="00D65F54" w:rsidRDefault="00D65F54" w:rsidP="009C0A26"/>
    <w:p w14:paraId="3F734783" w14:textId="53DF1F95" w:rsidR="0073240E" w:rsidRDefault="00A64733" w:rsidP="00A64733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1CB850D" wp14:editId="6689AA49">
            <wp:extent cx="1800225" cy="3202179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Line_ไม่ทำงาน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845" cy="32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F998" w14:textId="380535C5" w:rsidR="00834F47" w:rsidRDefault="0073240E" w:rsidP="00751772">
      <w:pPr>
        <w:pStyle w:val="Caption"/>
      </w:pPr>
      <w:bookmarkStart w:id="106" w:name="_Ref1942413"/>
      <w:bookmarkStart w:id="107" w:name="_Toc873858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28</w:t>
      </w:r>
      <w:r w:rsidR="007F5CBE" w:rsidRPr="0054071A">
        <w:rPr>
          <w:b/>
          <w:bCs/>
          <w:cs/>
        </w:rPr>
        <w:fldChar w:fldCharType="end"/>
      </w:r>
      <w:bookmarkEnd w:id="106"/>
      <w:r>
        <w:rPr>
          <w:rFonts w:hint="cs"/>
          <w:cs/>
        </w:rPr>
        <w:t xml:space="preserve"> การทำงานของ </w:t>
      </w:r>
      <w:r>
        <w:t xml:space="preserve">GPU </w:t>
      </w:r>
      <w:r>
        <w:rPr>
          <w:rFonts w:hint="cs"/>
          <w:cs/>
        </w:rPr>
        <w:t>ในอัตราการทำงานที่ต่ำ</w:t>
      </w:r>
      <w:r w:rsidR="006B385A">
        <w:rPr>
          <w:rFonts w:hint="cs"/>
          <w:cs/>
        </w:rPr>
        <w:t>การดูแลเครื่องขุด</w:t>
      </w:r>
      <w:bookmarkEnd w:id="107"/>
    </w:p>
    <w:p w14:paraId="0C62A61F" w14:textId="35E07292" w:rsidR="004A4C3F" w:rsidRDefault="004A4C3F" w:rsidP="00DB4D53">
      <w:pPr>
        <w:pStyle w:val="Heading3"/>
      </w:pPr>
      <w:r>
        <w:t>Monitor</w:t>
      </w:r>
    </w:p>
    <w:p w14:paraId="2EE8309C" w14:textId="32BC1DB8" w:rsidR="00D71B7D" w:rsidRDefault="00193D3B" w:rsidP="00D71B7D">
      <w:pPr>
        <w:pStyle w:val="StyleStyle222Thisis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5CCDC94" wp14:editId="2797F95E">
                <wp:simplePos x="0" y="0"/>
                <wp:positionH relativeFrom="column">
                  <wp:posOffset>358775</wp:posOffset>
                </wp:positionH>
                <wp:positionV relativeFrom="paragraph">
                  <wp:posOffset>2712720</wp:posOffset>
                </wp:positionV>
                <wp:extent cx="3629025" cy="895350"/>
                <wp:effectExtent l="0" t="0" r="28575" b="1905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89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B98628" id="Rectangle 237" o:spid="_x0000_s1026" style="position:absolute;margin-left:28.25pt;margin-top:213.6pt;width:285.75pt;height:70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" filled="f" strokecolor="red" strokeweight="2pt"/>
            </w:pict>
          </mc:Fallback>
        </mc:AlternateContent>
      </w:r>
      <w:r w:rsidR="00D71B7D">
        <w:rPr>
          <w:noProof/>
        </w:rPr>
        <w:drawing>
          <wp:inline distT="0" distB="0" distL="0" distR="0" wp14:anchorId="00118540" wp14:editId="6001D666">
            <wp:extent cx="4790944" cy="3742124"/>
            <wp:effectExtent l="19050" t="19050" r="9525" b="158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itor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996" b="2070"/>
                    <a:stretch/>
                  </pic:blipFill>
                  <pic:spPr bwMode="auto">
                    <a:xfrm>
                      <a:off x="0" y="0"/>
                      <a:ext cx="4790944" cy="3742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0A238" w14:textId="5766749A" w:rsidR="00D71B7D" w:rsidRDefault="00D71B7D" w:rsidP="007612D3">
      <w:pPr>
        <w:pStyle w:val="Caption"/>
      </w:pPr>
      <w:bookmarkStart w:id="108" w:name="_Ref2189169"/>
      <w:bookmarkStart w:id="109" w:name="_Ref2189162"/>
      <w:bookmarkStart w:id="110" w:name="_Toc873858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29</w:t>
      </w:r>
      <w:r w:rsidR="007F5CBE" w:rsidRPr="0054071A">
        <w:rPr>
          <w:b/>
          <w:bCs/>
          <w:cs/>
        </w:rPr>
        <w:fldChar w:fldCharType="end"/>
      </w:r>
      <w:bookmarkEnd w:id="108"/>
      <w:r>
        <w:rPr>
          <w:rFonts w:hint="cs"/>
          <w:cs/>
        </w:rPr>
        <w:t xml:space="preserve"> หน้าจอโปรแกรมแสดงส่วน </w:t>
      </w:r>
      <w:r>
        <w:t>Monitor</w:t>
      </w:r>
      <w:bookmarkEnd w:id="109"/>
      <w:bookmarkEnd w:id="110"/>
    </w:p>
    <w:p w14:paraId="68BED9BC" w14:textId="6B063705" w:rsidR="00D71B7D" w:rsidRPr="001223F4" w:rsidRDefault="00D71B7D" w:rsidP="00CB5F15">
      <w:pPr>
        <w:pStyle w:val="StyleStyle222Thisis"/>
        <w:rPr>
          <w:cs/>
        </w:rPr>
      </w:pPr>
      <w:r w:rsidRPr="001223F4">
        <w:rPr>
          <w:rFonts w:hint="cs"/>
          <w:cs/>
        </w:rPr>
        <w:lastRenderedPageBreak/>
        <w:t>จาก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2189169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3.29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มีส่วน </w:t>
      </w:r>
      <w:r w:rsidRPr="001223F4">
        <w:t xml:space="preserve">Monitor </w:t>
      </w:r>
      <w:r w:rsidRPr="001223F4">
        <w:rPr>
          <w:rFonts w:hint="cs"/>
          <w:cs/>
        </w:rPr>
        <w:t>ไว้ที่หน้าโปรแกรม</w:t>
      </w:r>
      <w:r w:rsidR="0012567C" w:rsidRPr="001223F4">
        <w:rPr>
          <w:rFonts w:hint="cs"/>
          <w:cs/>
        </w:rPr>
        <w:t xml:space="preserve"> และมีการส่งออกไปยังส่วน</w:t>
      </w:r>
      <w:r w:rsidR="00761C8F" w:rsidRPr="001223F4">
        <w:rPr>
          <w:rFonts w:hint="cs"/>
          <w:cs/>
        </w:rPr>
        <w:t>กลางหรือ</w:t>
      </w:r>
      <w:r w:rsidR="0012567C" w:rsidRPr="001223F4">
        <w:rPr>
          <w:rFonts w:hint="cs"/>
          <w:cs/>
        </w:rPr>
        <w:t xml:space="preserve"> </w:t>
      </w:r>
      <w:r w:rsidR="0012567C" w:rsidRPr="001223F4">
        <w:t xml:space="preserve">Dashboard </w:t>
      </w:r>
      <w:r w:rsidR="0012567C" w:rsidRPr="001223F4">
        <w:rPr>
          <w:rFonts w:hint="cs"/>
          <w:cs/>
        </w:rPr>
        <w:t>เพื่อแสดงผล</w:t>
      </w:r>
    </w:p>
    <w:p w14:paraId="457D0E92" w14:textId="77777777" w:rsidR="00AE0DFC" w:rsidRDefault="00AE0DFC" w:rsidP="00AE0DFC">
      <w:pPr>
        <w:pStyle w:val="Heading3"/>
      </w:pPr>
      <w:r>
        <w:t>N</w:t>
      </w:r>
      <w:r w:rsidRPr="00686243">
        <w:t>otificatio</w:t>
      </w:r>
      <w:r>
        <w:t>n</w:t>
      </w:r>
    </w:p>
    <w:p w14:paraId="69A4C171" w14:textId="214708C2" w:rsidR="00AE0DFC" w:rsidRDefault="00AE0DFC" w:rsidP="002B3995">
      <w:pPr>
        <w:pStyle w:val="StyleStyle222Thisis"/>
        <w:rPr>
          <w:cs/>
        </w:rPr>
      </w:pPr>
      <w:r w:rsidRPr="00E96F06">
        <w:rPr>
          <w:rFonts w:hint="cs"/>
          <w:cs/>
        </w:rPr>
        <w:t xml:space="preserve">ในการดำเนินงานในส่วนของ </w:t>
      </w:r>
      <w:r w:rsidRPr="00E96F06">
        <w:t>Line Notify</w:t>
      </w:r>
      <w:r>
        <w:t xml:space="preserve"> </w:t>
      </w:r>
      <w:r>
        <w:rPr>
          <w:rFonts w:hint="cs"/>
          <w:cs/>
        </w:rPr>
        <w:t xml:space="preserve">และ </w:t>
      </w:r>
      <w:r>
        <w:t xml:space="preserve">Facebook Notify </w:t>
      </w:r>
      <w:r w:rsidRPr="00E96F06">
        <w:rPr>
          <w:cs/>
        </w:rPr>
        <w:t>ผู้ใช้</w:t>
      </w:r>
      <w:r w:rsidRPr="00E96F06">
        <w:rPr>
          <w:rFonts w:hint="cs"/>
          <w:cs/>
        </w:rPr>
        <w:t>จะ</w:t>
      </w:r>
      <w:r w:rsidRPr="00E96F06">
        <w:rPr>
          <w:cs/>
        </w:rPr>
        <w:t xml:space="preserve">ต้องมี </w:t>
      </w:r>
      <w:r w:rsidRPr="00E96F06">
        <w:t xml:space="preserve">Token </w:t>
      </w:r>
      <w:r w:rsidRPr="00E96F06">
        <w:rPr>
          <w:cs/>
        </w:rPr>
        <w:t>เพื่อ</w:t>
      </w:r>
      <w:r w:rsidRPr="00E96F06">
        <w:rPr>
          <w:rFonts w:hint="cs"/>
          <w:cs/>
        </w:rPr>
        <w:t>ใช้</w:t>
      </w:r>
      <w:r w:rsidRPr="00E96F06">
        <w:rPr>
          <w:cs/>
        </w:rPr>
        <w:t>ส่งการแจ้งเตือน</w:t>
      </w:r>
      <w:r>
        <w:rPr>
          <w:rFonts w:hint="cs"/>
          <w:cs/>
        </w:rPr>
        <w:t xml:space="preserve"> </w:t>
      </w:r>
      <w:r w:rsidRPr="00E96F06">
        <w:rPr>
          <w:rFonts w:hint="cs"/>
          <w:cs/>
        </w:rPr>
        <w:t>ต้องทำการ</w:t>
      </w:r>
      <w:r w:rsidRPr="00E96F06">
        <w:rPr>
          <w:cs/>
        </w:rPr>
        <w:t xml:space="preserve">ออก </w:t>
      </w:r>
      <w:r w:rsidRPr="00E96F06">
        <w:t xml:space="preserve">Token </w:t>
      </w:r>
      <w:r w:rsidRPr="00E96F06">
        <w:rPr>
          <w:rFonts w:hint="cs"/>
          <w:cs/>
        </w:rPr>
        <w:t>ของ</w:t>
      </w:r>
      <w:r w:rsidRPr="00E96F06">
        <w:rPr>
          <w:cs/>
        </w:rPr>
        <w:t xml:space="preserve"> </w:t>
      </w:r>
      <w:r w:rsidRPr="00E96F06">
        <w:t>Line Notify</w:t>
      </w:r>
      <w:r>
        <w:t xml:space="preserve"> </w:t>
      </w:r>
      <w:r>
        <w:rPr>
          <w:rFonts w:hint="cs"/>
          <w:cs/>
        </w:rPr>
        <w:t xml:space="preserve">และ </w:t>
      </w:r>
      <w:r>
        <w:t>Facebook Notify</w:t>
      </w:r>
      <w:r>
        <w:rPr>
          <w:rFonts w:hint="cs"/>
          <w:cs/>
        </w:rPr>
        <w:t xml:space="preserve"> เพื่อรับ </w:t>
      </w:r>
      <w:r w:rsidRPr="00E96F06">
        <w:t xml:space="preserve">Token </w:t>
      </w:r>
      <w:r>
        <w:rPr>
          <w:rFonts w:hint="cs"/>
          <w:cs/>
        </w:rPr>
        <w:t>จากเว็บที่</w:t>
      </w:r>
      <w:r>
        <w:t xml:space="preserve"> </w:t>
      </w:r>
      <w:r w:rsidRPr="00E96F06">
        <w:t>Generate Token</w:t>
      </w:r>
      <w:r>
        <w:rPr>
          <w:rFonts w:hint="cs"/>
          <w:cs/>
        </w:rPr>
        <w:t xml:space="preserve"> </w:t>
      </w:r>
      <w:r w:rsidRPr="00E96F06">
        <w:rPr>
          <w:cs/>
        </w:rPr>
        <w:t>ออกมาเพื่อใช้ในการส่งข้อมู</w:t>
      </w:r>
      <w:r w:rsidR="005730DD">
        <w:rPr>
          <w:rFonts w:hint="cs"/>
          <w:cs/>
        </w:rPr>
        <w:t>ล</w:t>
      </w:r>
    </w:p>
    <w:p w14:paraId="709DF40C" w14:textId="67ECD08C" w:rsidR="00AE0DFC" w:rsidRDefault="00AE0DFC" w:rsidP="002B3995">
      <w:pPr>
        <w:pStyle w:val="StyleStyle222Thisis"/>
      </w:pPr>
      <w:r>
        <w:t xml:space="preserve">Line Notify </w:t>
      </w:r>
      <w:r>
        <w:rPr>
          <w:rFonts w:hint="cs"/>
          <w:cs/>
        </w:rPr>
        <w:t>สามารถรับ</w:t>
      </w:r>
      <w:r w:rsidRPr="004D3B85">
        <w:rPr>
          <w:cs/>
        </w:rPr>
        <w:t xml:space="preserve">ได้จาก </w:t>
      </w:r>
      <w:hyperlink r:id="rId61" w:history="1">
        <w:r w:rsidRPr="00FC7953">
          <w:rPr>
            <w:rStyle w:val="Hyperlink"/>
            <w:color w:val="auto"/>
            <w:u w:val="none"/>
          </w:rPr>
          <w:t>https://notify-bot.line.me/en/</w:t>
        </w:r>
      </w:hyperlink>
      <w:r>
        <w:rPr>
          <w:rFonts w:hint="cs"/>
          <w:cs/>
        </w:rPr>
        <w:t xml:space="preserve"> โดยมีขั้นตอนการรับ </w:t>
      </w:r>
      <w:r>
        <w:t xml:space="preserve">Token Line </w:t>
      </w:r>
      <w:r>
        <w:rPr>
          <w:rFonts w:hint="cs"/>
          <w:cs/>
        </w:rPr>
        <w:t>ดังรูป</w:t>
      </w:r>
    </w:p>
    <w:p w14:paraId="76A8750E" w14:textId="77777777" w:rsidR="00AE0DFC" w:rsidRDefault="00AE0DFC" w:rsidP="00AE0DFC">
      <w:pPr>
        <w:ind w:left="851" w:firstLine="720"/>
        <w:jc w:val="thaiDistribute"/>
        <w:rPr>
          <w:cs/>
        </w:rPr>
      </w:pPr>
    </w:p>
    <w:p w14:paraId="379F8E4D" w14:textId="77777777" w:rsidR="00AE0DFC" w:rsidRDefault="00AE0DFC" w:rsidP="00D00E83">
      <w:pPr>
        <w:jc w:val="center"/>
      </w:pPr>
      <w:r w:rsidRPr="00043B79">
        <w:rPr>
          <w:noProof/>
        </w:rPr>
        <w:drawing>
          <wp:inline distT="0" distB="0" distL="0" distR="0" wp14:anchorId="4BFDF7F2" wp14:editId="42DC5B83">
            <wp:extent cx="5399405" cy="2411095"/>
            <wp:effectExtent l="19050" t="19050" r="10795" b="27305"/>
            <wp:docPr id="1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b="5338"/>
                    <a:stretch/>
                  </pic:blipFill>
                  <pic:spPr>
                    <a:xfrm>
                      <a:off x="0" y="0"/>
                      <a:ext cx="5399405" cy="241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22EF51" w14:textId="73057A0E" w:rsidR="00AE0DFC" w:rsidRDefault="00AE0DFC" w:rsidP="00AE0DFC">
      <w:pPr>
        <w:pStyle w:val="Caption"/>
      </w:pPr>
      <w:bookmarkStart w:id="111" w:name="_Toc873858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30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1"/>
    </w:p>
    <w:p w14:paraId="7A440456" w14:textId="77777777" w:rsidR="00AE0DFC" w:rsidRPr="00877052" w:rsidRDefault="00AE0DFC" w:rsidP="00AE0DFC"/>
    <w:p w14:paraId="1E6758A5" w14:textId="77777777" w:rsidR="00AE0DFC" w:rsidRDefault="00AE0DFC" w:rsidP="00D00E83">
      <w:pPr>
        <w:jc w:val="center"/>
      </w:pPr>
      <w:r w:rsidRPr="00F65239">
        <w:rPr>
          <w:noProof/>
        </w:rPr>
        <w:drawing>
          <wp:inline distT="0" distB="0" distL="0" distR="0" wp14:anchorId="372E4B83" wp14:editId="7092156F">
            <wp:extent cx="5399405" cy="1882775"/>
            <wp:effectExtent l="19050" t="19050" r="10795" b="22225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D9C0DEC-F42C-4E7B-B725-32786B1758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D9C0DEC-F42C-4E7B-B725-32786B1758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8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C08017" w14:textId="37285255" w:rsidR="00AE0DFC" w:rsidRDefault="00AE0DFC" w:rsidP="00AE0DFC">
      <w:pPr>
        <w:pStyle w:val="Caption"/>
      </w:pPr>
      <w:bookmarkStart w:id="112" w:name="_Toc873858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31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2"/>
    </w:p>
    <w:p w14:paraId="5CFEDD80" w14:textId="77777777" w:rsidR="00AE0DFC" w:rsidRPr="00877052" w:rsidRDefault="00AE0DFC" w:rsidP="00AE0DFC"/>
    <w:p w14:paraId="38846E1D" w14:textId="77777777" w:rsidR="00AE0DFC" w:rsidRPr="00043B79" w:rsidRDefault="00AE0DFC" w:rsidP="00AE0DFC">
      <w:r w:rsidRPr="00043B79">
        <w:rPr>
          <w:noProof/>
        </w:rPr>
        <w:lastRenderedPageBreak/>
        <w:drawing>
          <wp:inline distT="0" distB="0" distL="0" distR="0" wp14:anchorId="3E179D4E" wp14:editId="5D107C1A">
            <wp:extent cx="5399405" cy="2469515"/>
            <wp:effectExtent l="19050" t="19050" r="10795" b="26035"/>
            <wp:docPr id="15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b="2749"/>
                    <a:stretch/>
                  </pic:blipFill>
                  <pic:spPr>
                    <a:xfrm>
                      <a:off x="0" y="0"/>
                      <a:ext cx="5399405" cy="2469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1169E" w14:textId="53EA8B64" w:rsidR="00AE0DFC" w:rsidRDefault="00AE0DFC" w:rsidP="00AE0DFC">
      <w:pPr>
        <w:pStyle w:val="Caption"/>
      </w:pPr>
      <w:bookmarkStart w:id="113" w:name="_Toc873858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32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3"/>
    </w:p>
    <w:p w14:paraId="324D7B33" w14:textId="77777777" w:rsidR="00AE0DFC" w:rsidRPr="00FC7953" w:rsidRDefault="00AE0DFC" w:rsidP="00AE0DFC"/>
    <w:p w14:paraId="617C1829" w14:textId="77777777" w:rsidR="00AE0DFC" w:rsidRDefault="00AE0DFC" w:rsidP="00AE0DFC">
      <w:r w:rsidRPr="00FC7953">
        <w:rPr>
          <w:noProof/>
        </w:rPr>
        <w:drawing>
          <wp:inline distT="0" distB="0" distL="0" distR="0" wp14:anchorId="6A3D7365" wp14:editId="326E2E5E">
            <wp:extent cx="5399405" cy="2525395"/>
            <wp:effectExtent l="19050" t="19050" r="10795" b="27305"/>
            <wp:docPr id="2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4F12FA9-FAF0-430E-AACA-AB5097353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4F12FA9-FAF0-430E-AACA-AB5097353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25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7C56B" w14:textId="750B436C" w:rsidR="00AE0DFC" w:rsidRDefault="00AE0DFC" w:rsidP="00AE0DFC">
      <w:pPr>
        <w:pStyle w:val="Caption"/>
      </w:pPr>
      <w:bookmarkStart w:id="114" w:name="_Ref3583294"/>
      <w:bookmarkStart w:id="115" w:name="_Toc873859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33</w:t>
      </w:r>
      <w:r w:rsidR="007F5CBE" w:rsidRPr="0054071A">
        <w:rPr>
          <w:b/>
          <w:bCs/>
          <w:cs/>
        </w:rPr>
        <w:fldChar w:fldCharType="end"/>
      </w:r>
      <w:bookmarkEnd w:id="114"/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Line</w:t>
      </w:r>
      <w:bookmarkEnd w:id="115"/>
    </w:p>
    <w:p w14:paraId="551D829F" w14:textId="77777777" w:rsidR="00AE0DFC" w:rsidRPr="00130781" w:rsidRDefault="00AE0DFC" w:rsidP="00AE0DFC"/>
    <w:p w14:paraId="6828E533" w14:textId="717C207F" w:rsidR="00AE0DFC" w:rsidRDefault="00AE0DFC" w:rsidP="002B3995">
      <w:pPr>
        <w:pStyle w:val="StyleStyle222Thisis"/>
      </w:pPr>
      <w:r w:rsidRPr="00EC1DB0">
        <w:t>Token Facebook</w:t>
      </w:r>
      <w:r>
        <w:t xml:space="preserve"> </w:t>
      </w:r>
      <w:r>
        <w:rPr>
          <w:rFonts w:hint="cs"/>
          <w:cs/>
        </w:rPr>
        <w:t>สามารถรับ</w:t>
      </w:r>
      <w:r w:rsidRPr="004D3B85">
        <w:rPr>
          <w:cs/>
        </w:rPr>
        <w:t xml:space="preserve">ได้จาก </w:t>
      </w:r>
      <w:hyperlink r:id="rId66" w:history="1">
        <w:r w:rsidRPr="00EC1DB0">
          <w:rPr>
            <w:rStyle w:val="Hyperlink"/>
            <w:color w:val="auto"/>
            <w:u w:val="none"/>
          </w:rPr>
          <w:t>https://developers.facebook.com/</w:t>
        </w:r>
      </w:hyperlink>
      <w:r>
        <w:rPr>
          <w:rFonts w:hint="cs"/>
          <w:cs/>
        </w:rPr>
        <w:t xml:space="preserve"> โดยมีขั้นตอนการรับ </w:t>
      </w:r>
      <w:r>
        <w:t xml:space="preserve">Token </w:t>
      </w:r>
      <w:r w:rsidRPr="00EC1DB0">
        <w:t>Facebook</w:t>
      </w:r>
      <w:r>
        <w:t xml:space="preserve"> </w:t>
      </w:r>
      <w:r>
        <w:rPr>
          <w:rFonts w:hint="cs"/>
          <w:cs/>
        </w:rPr>
        <w:t>ดังรูป</w:t>
      </w:r>
    </w:p>
    <w:p w14:paraId="1D0491E9" w14:textId="77777777" w:rsidR="00355A30" w:rsidRPr="00355A30" w:rsidRDefault="00355A30" w:rsidP="00355A30"/>
    <w:p w14:paraId="03EDD4C2" w14:textId="77777777" w:rsidR="00AE0DFC" w:rsidRDefault="00AE0DFC" w:rsidP="00AE0DFC">
      <w:r w:rsidRPr="00EC1DB0">
        <w:rPr>
          <w:noProof/>
        </w:rPr>
        <w:lastRenderedPageBreak/>
        <w:drawing>
          <wp:inline distT="0" distB="0" distL="0" distR="0" wp14:anchorId="367D0928" wp14:editId="349D5BB7">
            <wp:extent cx="5399405" cy="2682240"/>
            <wp:effectExtent l="19050" t="19050" r="10795" b="2286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2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07DA49" w14:textId="0D800490" w:rsidR="00AE0DFC" w:rsidRDefault="00AE0DFC" w:rsidP="00AE0DFC">
      <w:pPr>
        <w:pStyle w:val="Caption"/>
      </w:pPr>
      <w:bookmarkStart w:id="116" w:name="_Toc873859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34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6"/>
    </w:p>
    <w:p w14:paraId="064E0B20" w14:textId="77777777" w:rsidR="00AE0DFC" w:rsidRDefault="00AE0DFC" w:rsidP="00AE0DFC"/>
    <w:p w14:paraId="7B0D6D9D" w14:textId="77777777" w:rsidR="00AE0DFC" w:rsidRDefault="00AE0DFC" w:rsidP="00AE0DFC">
      <w:r w:rsidRPr="005A3399">
        <w:rPr>
          <w:noProof/>
        </w:rPr>
        <w:drawing>
          <wp:inline distT="0" distB="0" distL="0" distR="0" wp14:anchorId="0C30930C" wp14:editId="514D79D1">
            <wp:extent cx="5399405" cy="2612390"/>
            <wp:effectExtent l="19050" t="19050" r="10795" b="16510"/>
            <wp:docPr id="2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12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31992" w14:textId="0C1B5ABB" w:rsidR="00AE0DFC" w:rsidRDefault="00AE0DFC" w:rsidP="00AE0DFC">
      <w:pPr>
        <w:pStyle w:val="Caption"/>
      </w:pPr>
      <w:bookmarkStart w:id="117" w:name="_Toc8738592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35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7"/>
    </w:p>
    <w:p w14:paraId="3C68C17E" w14:textId="77777777" w:rsidR="00AE0DFC" w:rsidRDefault="00AE0DFC" w:rsidP="00AE0DFC"/>
    <w:p w14:paraId="19D3D53E" w14:textId="77777777" w:rsidR="00AE0DFC" w:rsidRDefault="00AE0DFC" w:rsidP="00AE0DFC">
      <w:r w:rsidRPr="005A3399">
        <w:rPr>
          <w:noProof/>
        </w:rPr>
        <w:lastRenderedPageBreak/>
        <w:drawing>
          <wp:inline distT="0" distB="0" distL="0" distR="0" wp14:anchorId="3525CCB0" wp14:editId="59E5D82C">
            <wp:extent cx="5399405" cy="2687320"/>
            <wp:effectExtent l="19050" t="19050" r="10795" b="17780"/>
            <wp:docPr id="2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7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A87686" w14:textId="59933587" w:rsidR="00AE0DFC" w:rsidRDefault="00AE0DFC" w:rsidP="00AE0DFC">
      <w:pPr>
        <w:pStyle w:val="Caption"/>
      </w:pPr>
      <w:bookmarkStart w:id="118" w:name="_Toc8738593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36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18"/>
    </w:p>
    <w:p w14:paraId="4FD7EC10" w14:textId="77777777" w:rsidR="00AE0DFC" w:rsidRDefault="00AE0DFC" w:rsidP="00AE0DFC"/>
    <w:p w14:paraId="2988058B" w14:textId="77777777" w:rsidR="00AE0DFC" w:rsidRDefault="00AE0DFC" w:rsidP="00AE0DFC">
      <w:r w:rsidRPr="005A3399">
        <w:rPr>
          <w:noProof/>
        </w:rPr>
        <w:drawing>
          <wp:inline distT="0" distB="0" distL="0" distR="0" wp14:anchorId="1E2CE75E" wp14:editId="44A5D628">
            <wp:extent cx="5399405" cy="2677160"/>
            <wp:effectExtent l="19050" t="19050" r="10795" b="27940"/>
            <wp:docPr id="2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606CDA4-8361-4C8B-A897-0ABDC9C1F0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606CDA4-8361-4C8B-A897-0ABDC9C1F0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97644" w14:textId="3146C2D2" w:rsidR="00AE0DFC" w:rsidRDefault="00AE0DFC" w:rsidP="00AE0DFC">
      <w:pPr>
        <w:pStyle w:val="Caption"/>
      </w:pPr>
      <w:bookmarkStart w:id="119" w:name="_Ref3581934"/>
      <w:bookmarkStart w:id="120" w:name="_Toc8738594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37</w:t>
      </w:r>
      <w:r w:rsidR="007F5CBE" w:rsidRPr="0054071A">
        <w:rPr>
          <w:b/>
          <w:bCs/>
          <w:cs/>
        </w:rPr>
        <w:fldChar w:fldCharType="end"/>
      </w:r>
      <w:bookmarkEnd w:id="119"/>
      <w:r>
        <w:t xml:space="preserve"> </w:t>
      </w:r>
      <w:r>
        <w:rPr>
          <w:rFonts w:hint="cs"/>
          <w:cs/>
        </w:rPr>
        <w:t xml:space="preserve">ขั้นตอนการขอรับ </w:t>
      </w:r>
      <w:r>
        <w:t>Token Facebook</w:t>
      </w:r>
      <w:bookmarkEnd w:id="120"/>
    </w:p>
    <w:p w14:paraId="374B0790" w14:textId="77777777" w:rsidR="00AE0DFC" w:rsidRPr="005A3399" w:rsidRDefault="00AE0DFC" w:rsidP="00AE0DFC"/>
    <w:p w14:paraId="3D112D6C" w14:textId="24D4D907" w:rsidR="00FF1ED1" w:rsidRPr="00FF1ED1" w:rsidRDefault="00AE0DFC" w:rsidP="002B3995">
      <w:pPr>
        <w:pStyle w:val="StyleStyle222Thisis"/>
      </w:pPr>
      <w:r w:rsidRPr="004D3B85">
        <w:rPr>
          <w:cs/>
        </w:rPr>
        <w:t xml:space="preserve">ใช้ </w:t>
      </w:r>
      <w:r w:rsidRPr="004D3B85">
        <w:t xml:space="preserve">Method Post </w:t>
      </w:r>
      <w:r w:rsidR="00EE1917">
        <w:t>HTTP</w:t>
      </w:r>
      <w:r w:rsidRPr="004D3B85">
        <w:t xml:space="preserve"> </w:t>
      </w:r>
      <w:r w:rsidRPr="004D3B85">
        <w:rPr>
          <w:cs/>
        </w:rPr>
        <w:t>ในการยืนยันตัวตนและพร้อมกับการส่งข้อมูล</w:t>
      </w:r>
      <w:r w:rsidR="00355A30">
        <w:rPr>
          <w:rFonts w:hint="cs"/>
          <w:cs/>
        </w:rPr>
        <w:t xml:space="preserve"> ภาพตัวอย่างในการแจ้งเตือน</w:t>
      </w:r>
    </w:p>
    <w:p w14:paraId="53D3A389" w14:textId="06FAAB48" w:rsidR="00355A30" w:rsidRPr="00355A30" w:rsidRDefault="009A686A" w:rsidP="009A686A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5989A326" wp14:editId="42DE1F7D">
            <wp:extent cx="2381250" cy="4235679"/>
            <wp:effectExtent l="19050" t="19050" r="19050" b="1270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Line_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949" cy="42440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2092D" w14:textId="137DC66B" w:rsidR="00355A30" w:rsidRDefault="00355A30" w:rsidP="00355A30">
      <w:pPr>
        <w:pStyle w:val="Caption"/>
      </w:pPr>
      <w:bookmarkStart w:id="121" w:name="_Toc8738595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38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การแจ้งเตือนไปยัง </w:t>
      </w:r>
      <w:r>
        <w:t>Line</w:t>
      </w:r>
      <w:bookmarkEnd w:id="121"/>
    </w:p>
    <w:p w14:paraId="2A5DB3B7" w14:textId="77777777" w:rsidR="00355A30" w:rsidRPr="00355A30" w:rsidRDefault="00355A30" w:rsidP="00355A30"/>
    <w:p w14:paraId="42C3E412" w14:textId="67C43D0F" w:rsidR="00355A30" w:rsidRDefault="00355A30" w:rsidP="00355A30">
      <w:pPr>
        <w:jc w:val="center"/>
      </w:pPr>
      <w:r w:rsidRPr="00355A30">
        <w:rPr>
          <w:noProof/>
        </w:rPr>
        <w:drawing>
          <wp:inline distT="0" distB="0" distL="0" distR="0" wp14:anchorId="4253DC98" wp14:editId="43952552">
            <wp:extent cx="4536504" cy="2862541"/>
            <wp:effectExtent l="19050" t="19050" r="16510" b="14605"/>
            <wp:docPr id="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1151447-4888-44DC-9C9A-A5DD6413EF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1151447-4888-44DC-9C9A-A5DD6413EF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2"/>
                    <a:srcRect r="12110"/>
                    <a:stretch/>
                  </pic:blipFill>
                  <pic:spPr>
                    <a:xfrm>
                      <a:off x="0" y="0"/>
                      <a:ext cx="4536504" cy="2862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FA2918" w14:textId="672B3AE6" w:rsidR="00152FD6" w:rsidRPr="00152FD6" w:rsidRDefault="00355A30" w:rsidP="007B6B04">
      <w:pPr>
        <w:pStyle w:val="Caption"/>
      </w:pPr>
      <w:bookmarkStart w:id="122" w:name="_Toc8738596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39</w:t>
      </w:r>
      <w:r w:rsidR="007F5CBE" w:rsidRPr="0054071A">
        <w:rPr>
          <w:b/>
          <w:bCs/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การแจ้งเตือนไปยัง </w:t>
      </w:r>
      <w:r>
        <w:t>Facebook</w:t>
      </w:r>
      <w:bookmarkEnd w:id="122"/>
    </w:p>
    <w:p w14:paraId="3D95FAC6" w14:textId="77777777" w:rsidR="004A4C3F" w:rsidRDefault="004A4C3F" w:rsidP="003673C4">
      <w:pPr>
        <w:pStyle w:val="Heading4"/>
      </w:pPr>
      <w:r>
        <w:rPr>
          <w:rFonts w:hint="cs"/>
          <w:cs/>
        </w:rPr>
        <w:lastRenderedPageBreak/>
        <w:t>การแจ้งเตือนของระบบ</w:t>
      </w:r>
    </w:p>
    <w:p w14:paraId="0A0833D0" w14:textId="735C5DC5" w:rsidR="0016535A" w:rsidRDefault="004A4C3F" w:rsidP="002B3995">
      <w:pPr>
        <w:pStyle w:val="StyleStyle222Thisis"/>
      </w:pPr>
      <w:r>
        <w:rPr>
          <w:rFonts w:hint="cs"/>
          <w:cs/>
        </w:rPr>
        <w:t>การแจ้งเตือนมีไว้เพื่อแจ้งให้ทราบถึง</w:t>
      </w:r>
      <w:r w:rsidR="00F46075">
        <w:rPr>
          <w:rFonts w:hint="cs"/>
          <w:cs/>
        </w:rPr>
        <w:t>สถานะ</w:t>
      </w:r>
      <w:r>
        <w:rPr>
          <w:rFonts w:hint="cs"/>
          <w:cs/>
        </w:rPr>
        <w:t>ของเครื่องขุดเมื่อเกิดเหตุการณ์ที่อาจจะเป็นอันตรายต่อเครื่องขุด หรือ</w:t>
      </w:r>
      <w:r w:rsidR="004B2A16">
        <w:rPr>
          <w:rFonts w:hint="cs"/>
          <w:cs/>
        </w:rPr>
        <w:t>การที่เครื่อง</w:t>
      </w:r>
      <w:r>
        <w:rPr>
          <w:rFonts w:hint="cs"/>
          <w:cs/>
        </w:rPr>
        <w:t>ขุด</w:t>
      </w:r>
      <w:r w:rsidR="004B2A16">
        <w:rPr>
          <w:rFonts w:hint="cs"/>
          <w:cs/>
        </w:rPr>
        <w:t>ทำงาน</w:t>
      </w:r>
      <w:r>
        <w:rPr>
          <w:rFonts w:hint="cs"/>
          <w:cs/>
        </w:rPr>
        <w:t>แล้วไม่เกิดผลประโยชน์</w:t>
      </w:r>
      <w:r w:rsidR="00355A30">
        <w:rPr>
          <w:rFonts w:hint="cs"/>
          <w:cs/>
        </w:rPr>
        <w:t xml:space="preserve"> ก็จะแจ้งเตือนไปยัง </w:t>
      </w:r>
      <w:r w:rsidR="00355A30">
        <w:t xml:space="preserve">Line </w:t>
      </w:r>
      <w:r w:rsidR="00355A30">
        <w:rPr>
          <w:rFonts w:hint="cs"/>
          <w:cs/>
        </w:rPr>
        <w:t xml:space="preserve">หรือ </w:t>
      </w:r>
      <w:r w:rsidR="00355A30">
        <w:t>Facebook</w:t>
      </w:r>
      <w:r w:rsidR="00FF1ED1">
        <w:rPr>
          <w:rFonts w:hint="cs"/>
          <w:cs/>
        </w:rPr>
        <w:t xml:space="preserve"> เพื่อให้ผู้ใช้ได้รับทราบถึงปัญหา</w:t>
      </w:r>
    </w:p>
    <w:p w14:paraId="3DC24B2E" w14:textId="709CCC7B" w:rsidR="004A4C3F" w:rsidRDefault="004A4C3F" w:rsidP="002B3995">
      <w:pPr>
        <w:pStyle w:val="StyleStyle222Thisis"/>
      </w:pPr>
      <w:r>
        <w:rPr>
          <w:rFonts w:hint="cs"/>
          <w:cs/>
        </w:rPr>
        <w:t xml:space="preserve">การที่ลงแรงขุดแล้วไม่มีผลตอบแทนเป็น </w:t>
      </w:r>
      <w:r>
        <w:t xml:space="preserve">BTC </w:t>
      </w:r>
      <w:r>
        <w:rPr>
          <w:rFonts w:hint="cs"/>
          <w:cs/>
        </w:rPr>
        <w:t xml:space="preserve">โอนเข้ากระเป๋า </w:t>
      </w:r>
      <w:r>
        <w:t>Wallet Bitcoin</w:t>
      </w:r>
      <w:r>
        <w:rPr>
          <w:rFonts w:hint="cs"/>
          <w:cs/>
        </w:rPr>
        <w:t xml:space="preserve"> จะเรียกว่าการขุดลม ดังนั้นควรที่จะมีการแจ้งเตือนเราเมื่อเกิดเหตุการณ์ดังกล่าว เพื่อรักษาผลประโยชน์ และรักษาอายุการใช้งานของคอมพิวเตอร์ที่ใช้ขุด โดยได้ตั้งค่าเงื่อนไขในการแจ้งเตือนจากค่า</w:t>
      </w:r>
      <w:r w:rsidR="00F46075">
        <w:rPr>
          <w:rFonts w:hint="cs"/>
          <w:cs/>
        </w:rPr>
        <w:t>สถานะ</w:t>
      </w:r>
      <w:r>
        <w:rPr>
          <w:rFonts w:hint="cs"/>
          <w:cs/>
        </w:rPr>
        <w:t>ต่างๆ โดยได้สังเกตุจากการขุดจริงว่าควรให้ค่าดังต่อไปนี้อยู่ในเกณฑ์ที่เหมาะสม</w:t>
      </w:r>
    </w:p>
    <w:p w14:paraId="5EB5B2DC" w14:textId="65E6B700" w:rsidR="00E625DA" w:rsidRPr="004B0B04" w:rsidRDefault="00E625DA" w:rsidP="00E625DA">
      <w:pPr>
        <w:ind w:firstLine="720"/>
        <w:rPr>
          <w:cs/>
        </w:rPr>
      </w:pPr>
      <w:r w:rsidRPr="004B0B04">
        <w:rPr>
          <w:rFonts w:hint="cs"/>
          <w:cs/>
        </w:rPr>
        <w:t>เงื่อน</w:t>
      </w:r>
      <w:r w:rsidR="00F46075" w:rsidRPr="004B0B04">
        <w:rPr>
          <w:rFonts w:hint="cs"/>
          <w:cs/>
        </w:rPr>
        <w:t>ไ</w:t>
      </w:r>
      <w:r w:rsidRPr="004B0B04">
        <w:rPr>
          <w:rFonts w:hint="cs"/>
          <w:cs/>
        </w:rPr>
        <w:t>ขในการแจ้งเตือน</w:t>
      </w:r>
      <w:r w:rsidR="00F03797" w:rsidRPr="004B0B04">
        <w:rPr>
          <w:rFonts w:hint="cs"/>
          <w:cs/>
        </w:rPr>
        <w:t xml:space="preserve"> (ทั้งนี้ อาจปรับค่าที่กำหนดในค่า </w:t>
      </w:r>
      <w:r w:rsidR="00F03797" w:rsidRPr="004B0B04">
        <w:t xml:space="preserve">configuration </w:t>
      </w:r>
      <w:r w:rsidR="00F03797" w:rsidRPr="004B0B04">
        <w:rPr>
          <w:rFonts w:hint="cs"/>
          <w:cs/>
        </w:rPr>
        <w:t>ได้)</w:t>
      </w:r>
    </w:p>
    <w:p w14:paraId="2F4A1B59" w14:textId="2362ADC5" w:rsidR="007F1D16" w:rsidRPr="005C110A" w:rsidRDefault="007F1D16" w:rsidP="007F1D16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Load </w:t>
      </w:r>
      <w:r w:rsidRPr="005C110A">
        <w:rPr>
          <w:rFonts w:cs="TH SarabunPSK"/>
          <w:szCs w:val="32"/>
          <w:cs/>
        </w:rPr>
        <w:t>น้อยกว่า 40 จะมีการเช็ค</w:t>
      </w:r>
      <w:r w:rsidR="00F515F4" w:rsidRPr="00F515F4">
        <w:rPr>
          <w:rFonts w:cs="TH SarabunPSK"/>
          <w:szCs w:val="32"/>
          <w:cs/>
        </w:rPr>
        <w:t>โดยค่าพื้นฐานคือ</w:t>
      </w:r>
      <w:r w:rsidRPr="005C110A">
        <w:rPr>
          <w:rFonts w:cs="TH SarabunPSK"/>
          <w:szCs w:val="32"/>
          <w:cs/>
        </w:rPr>
        <w:t xml:space="preserve">ทุกๆ 15 นาที 3 ครั้ง หากครบ 3 ครั้งแล้วจะ </w:t>
      </w:r>
      <w:r w:rsidRPr="005C110A">
        <w:rPr>
          <w:rFonts w:cs="TH SarabunPSK"/>
          <w:szCs w:val="32"/>
        </w:rPr>
        <w:t xml:space="preserve">Algorithm Switch </w:t>
      </w:r>
      <w:r w:rsidRPr="005C110A">
        <w:rPr>
          <w:rFonts w:cs="TH SarabunPSK"/>
          <w:szCs w:val="32"/>
          <w:cs/>
        </w:rPr>
        <w:t>และแจ้งเตือน</w:t>
      </w:r>
    </w:p>
    <w:p w14:paraId="4907FD13" w14:textId="1D87385D" w:rsidR="007F1D16" w:rsidRPr="005C110A" w:rsidRDefault="007F1D16" w:rsidP="007F1D16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Temperature </w:t>
      </w:r>
      <w:r w:rsidRPr="005C110A">
        <w:rPr>
          <w:rFonts w:cs="TH SarabunPSK"/>
          <w:szCs w:val="32"/>
          <w:cs/>
        </w:rPr>
        <w:t>มากกว่า 90 จะมีการเช็ค</w:t>
      </w:r>
      <w:r w:rsidR="00F515F4" w:rsidRPr="00F515F4">
        <w:rPr>
          <w:rFonts w:cs="TH SarabunPSK"/>
          <w:szCs w:val="32"/>
          <w:cs/>
        </w:rPr>
        <w:t>โดยค่าพื้นฐานคือ</w:t>
      </w:r>
      <w:r w:rsidRPr="005C110A">
        <w:rPr>
          <w:rFonts w:cs="TH SarabunPSK"/>
          <w:szCs w:val="32"/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299C00B6" w14:textId="206D3AF5" w:rsidR="003E335B" w:rsidRDefault="007F1D16" w:rsidP="003E335B">
      <w:pPr>
        <w:pStyle w:val="ListParagraph"/>
        <w:numPr>
          <w:ilvl w:val="0"/>
          <w:numId w:val="23"/>
        </w:numPr>
        <w:rPr>
          <w:rFonts w:cs="TH SarabunPSK"/>
          <w:szCs w:val="32"/>
        </w:rPr>
      </w:pPr>
      <w:r w:rsidRPr="005C110A">
        <w:rPr>
          <w:rFonts w:cs="TH SarabunPSK"/>
          <w:szCs w:val="32"/>
        </w:rPr>
        <w:t xml:space="preserve">GPU Fan </w:t>
      </w:r>
      <w:r w:rsidRPr="005C110A">
        <w:rPr>
          <w:rFonts w:cs="TH SarabunPSK"/>
          <w:szCs w:val="32"/>
          <w:cs/>
        </w:rPr>
        <w:t>มากกว่า 90 จะมีการเช็ค</w:t>
      </w:r>
      <w:r w:rsidR="00F515F4" w:rsidRPr="00F515F4">
        <w:rPr>
          <w:rFonts w:cs="TH SarabunPSK"/>
          <w:szCs w:val="32"/>
          <w:cs/>
        </w:rPr>
        <w:t>โดยค่าพื้นฐานคือ</w:t>
      </w:r>
      <w:r w:rsidRPr="005C110A">
        <w:rPr>
          <w:rFonts w:cs="TH SarabunPSK"/>
          <w:szCs w:val="32"/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7553D120" w14:textId="77777777" w:rsidR="003E335B" w:rsidRPr="003E335B" w:rsidRDefault="003E335B" w:rsidP="003E335B"/>
    <w:p w14:paraId="20957A7C" w14:textId="031C0B38" w:rsidR="003E335B" w:rsidRDefault="003673C4" w:rsidP="002A7027">
      <w:pPr>
        <w:jc w:val="center"/>
      </w:pPr>
      <w:r>
        <w:rPr>
          <w:noProof/>
        </w:rPr>
        <w:drawing>
          <wp:inline distT="0" distB="0" distL="0" distR="0" wp14:anchorId="65E72833" wp14:editId="4AE78A42">
            <wp:extent cx="5133975" cy="3062996"/>
            <wp:effectExtent l="19050" t="19050" r="9525" b="234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GPU loa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103" cy="3070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E99E7" w14:textId="2644696E" w:rsidR="003E335B" w:rsidRPr="003E335B" w:rsidRDefault="008A05F6" w:rsidP="008A05F6">
      <w:pPr>
        <w:pStyle w:val="Caption"/>
      </w:pPr>
      <w:bookmarkStart w:id="123" w:name="_Ref7648474"/>
      <w:bookmarkStart w:id="124" w:name="_Toc8738597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40</w:t>
      </w:r>
      <w:r w:rsidR="007F5CBE" w:rsidRPr="0054071A">
        <w:rPr>
          <w:b/>
          <w:bCs/>
          <w:cs/>
        </w:rPr>
        <w:fldChar w:fldCharType="end"/>
      </w:r>
      <w:bookmarkEnd w:id="123"/>
      <w:r>
        <w:rPr>
          <w:rFonts w:hint="cs"/>
          <w:cs/>
        </w:rPr>
        <w:t xml:space="preserve"> </w:t>
      </w:r>
      <w:r w:rsidR="003E335B" w:rsidRPr="009E509C">
        <w:t>Source Code</w:t>
      </w:r>
      <w:r w:rsidR="003E335B">
        <w:t xml:space="preserve"> </w:t>
      </w:r>
      <w:r w:rsidR="003E335B">
        <w:rPr>
          <w:rFonts w:hint="cs"/>
          <w:cs/>
        </w:rPr>
        <w:t xml:space="preserve">การเช็ค </w:t>
      </w:r>
      <w:r w:rsidR="003E335B">
        <w:t>GPU</w:t>
      </w:r>
      <w:r w:rsidR="00B6316B" w:rsidRPr="00B6316B">
        <w:t xml:space="preserve"> </w:t>
      </w:r>
      <w:r w:rsidR="00B6316B">
        <w:t>Load</w:t>
      </w:r>
      <w:r w:rsidR="003E335B">
        <w:t xml:space="preserve"> </w:t>
      </w:r>
      <w:r w:rsidR="003E335B">
        <w:rPr>
          <w:rFonts w:hint="cs"/>
          <w:cs/>
        </w:rPr>
        <w:t xml:space="preserve">น้อยกว่า </w:t>
      </w:r>
      <w:r w:rsidR="003E335B">
        <w:t>40%</w:t>
      </w:r>
      <w:bookmarkEnd w:id="124"/>
    </w:p>
    <w:p w14:paraId="109EB84C" w14:textId="3B230346" w:rsidR="004A4C3F" w:rsidRDefault="004A4C3F" w:rsidP="004A4C3F"/>
    <w:p w14:paraId="2FE29024" w14:textId="7EF489F7" w:rsidR="008A05F6" w:rsidRDefault="008A05F6" w:rsidP="008A05F6">
      <w:pPr>
        <w:pStyle w:val="StyleStyle222Thisis"/>
      </w:pPr>
      <w:r w:rsidRPr="001223F4">
        <w:rPr>
          <w:rFonts w:hint="cs"/>
          <w:cs/>
        </w:rPr>
        <w:lastRenderedPageBreak/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7648474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3.40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AC646D" w:rsidRPr="001223F4">
        <w:rPr>
          <w:rFonts w:hint="cs"/>
          <w:cs/>
        </w:rPr>
        <w:t xml:space="preserve">ถ้าหากค่าของ </w:t>
      </w:r>
      <w:r w:rsidR="00AC646D" w:rsidRPr="001223F4">
        <w:t xml:space="preserve">GPU Load </w:t>
      </w:r>
      <w:r w:rsidR="00AC646D" w:rsidRPr="001223F4">
        <w:rPr>
          <w:rFonts w:hint="cs"/>
          <w:cs/>
        </w:rPr>
        <w:t xml:space="preserve">น้อยกว่า </w:t>
      </w:r>
      <w:r w:rsidR="00AC646D" w:rsidRPr="001223F4">
        <w:t xml:space="preserve">40 </w:t>
      </w:r>
      <w:r w:rsidRPr="001223F4">
        <w:rPr>
          <w:cs/>
        </w:rPr>
        <w:t>จะมีการเช็ค</w:t>
      </w:r>
      <w:r w:rsidR="004C6688" w:rsidRPr="001223F4">
        <w:rPr>
          <w:rFonts w:hint="cs"/>
          <w:cs/>
        </w:rPr>
        <w:t>โดยค่าพื้นฐานคือ</w:t>
      </w:r>
      <w:r w:rsidRPr="005C110A">
        <w:rPr>
          <w:cs/>
        </w:rPr>
        <w:t xml:space="preserve">ทุกๆ 15 นาที 3 ครั้ง หากครบ 3 ครั้งแล้วจะ </w:t>
      </w:r>
      <w:r w:rsidRPr="005C110A">
        <w:t xml:space="preserve">Algorithm Switch </w:t>
      </w:r>
      <w:r w:rsidRPr="005C110A">
        <w:rPr>
          <w:cs/>
        </w:rPr>
        <w:t>และแจ้งเตือน</w:t>
      </w:r>
      <w:r>
        <w:rPr>
          <w:rFonts w:hint="cs"/>
          <w:cs/>
        </w:rPr>
        <w:t xml:space="preserve">ไปยัง </w:t>
      </w:r>
      <w:r>
        <w:t xml:space="preserve">Line </w:t>
      </w:r>
      <w:r>
        <w:rPr>
          <w:rFonts w:hint="cs"/>
          <w:cs/>
        </w:rPr>
        <w:t xml:space="preserve">และ </w:t>
      </w:r>
      <w:r>
        <w:t>Facebook</w:t>
      </w:r>
    </w:p>
    <w:p w14:paraId="499DD9ED" w14:textId="47C59D2A" w:rsidR="008A05F6" w:rsidRDefault="008A05F6" w:rsidP="008A05F6">
      <w:pPr>
        <w:pStyle w:val="StyleStyle222Thisis"/>
        <w:ind w:firstLine="0"/>
      </w:pPr>
    </w:p>
    <w:p w14:paraId="032B281B" w14:textId="78FC68E6" w:rsidR="008A05F6" w:rsidRDefault="003673C4" w:rsidP="00017A4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0651271C" wp14:editId="79A2DC96">
            <wp:extent cx="5314950" cy="3364114"/>
            <wp:effectExtent l="19050" t="19050" r="19050" b="273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GPU fan us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308" cy="3366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7D722A" w14:textId="5C20B81A" w:rsidR="008A05F6" w:rsidRDefault="00B6316B" w:rsidP="00B6316B">
      <w:pPr>
        <w:pStyle w:val="Caption"/>
      </w:pPr>
      <w:bookmarkStart w:id="125" w:name="_Ref7648836"/>
      <w:bookmarkStart w:id="126" w:name="_Toc8738598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41</w:t>
      </w:r>
      <w:r w:rsidR="007F5CBE" w:rsidRPr="0054071A">
        <w:rPr>
          <w:b/>
          <w:bCs/>
          <w:cs/>
        </w:rPr>
        <w:fldChar w:fldCharType="end"/>
      </w:r>
      <w:bookmarkEnd w:id="125"/>
      <w:r>
        <w:t xml:space="preserve"> </w:t>
      </w:r>
      <w:r w:rsidR="008A05F6" w:rsidRPr="009E509C">
        <w:t>Source Code</w:t>
      </w:r>
      <w:r w:rsidR="008A05F6">
        <w:t xml:space="preserve"> </w:t>
      </w:r>
      <w:r w:rsidR="008A05F6">
        <w:rPr>
          <w:rFonts w:hint="cs"/>
          <w:cs/>
        </w:rPr>
        <w:t xml:space="preserve">การเช็ค </w:t>
      </w:r>
      <w:r w:rsidR="008A05F6">
        <w:t xml:space="preserve">GPU </w:t>
      </w:r>
      <w:r>
        <w:t xml:space="preserve">Fan </w:t>
      </w:r>
      <w:r>
        <w:rPr>
          <w:rFonts w:hint="cs"/>
          <w:cs/>
        </w:rPr>
        <w:t xml:space="preserve">มากกว่า </w:t>
      </w:r>
      <w:r>
        <w:t>90%</w:t>
      </w:r>
      <w:bookmarkEnd w:id="126"/>
    </w:p>
    <w:p w14:paraId="20B32398" w14:textId="4DC1C1D4" w:rsidR="00B6316B" w:rsidRDefault="00B6316B" w:rsidP="00B6316B"/>
    <w:p w14:paraId="16404898" w14:textId="3B2B2C32" w:rsidR="00B6316B" w:rsidRDefault="00B6316B" w:rsidP="00B6316B">
      <w:pPr>
        <w:pStyle w:val="StyleStyle222Thisis"/>
      </w:pP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7648836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AC646D" w:rsidRPr="001223F4">
        <w:rPr>
          <w:rFonts w:hint="cs"/>
          <w:cs/>
        </w:rPr>
        <w:t xml:space="preserve">ถ้าหากค่าของ </w:t>
      </w:r>
      <w:r w:rsidR="00AC646D" w:rsidRPr="001223F4">
        <w:t xml:space="preserve">GPU Fan </w:t>
      </w:r>
      <w:r w:rsidR="00AC646D" w:rsidRPr="001223F4">
        <w:rPr>
          <w:rFonts w:hint="cs"/>
          <w:cs/>
        </w:rPr>
        <w:t xml:space="preserve">มากกว่า </w:t>
      </w:r>
      <w:r w:rsidR="00AC646D" w:rsidRPr="001223F4">
        <w:t xml:space="preserve">90 </w:t>
      </w:r>
      <w:r w:rsidRPr="001223F4">
        <w:rPr>
          <w:cs/>
        </w:rPr>
        <w:t>จะมีการเช็ค</w:t>
      </w:r>
      <w:r w:rsidR="004C6688" w:rsidRPr="001223F4">
        <w:rPr>
          <w:rFonts w:hint="cs"/>
          <w:cs/>
        </w:rPr>
        <w:t>โดยค่าพื้นฐานคือ</w:t>
      </w:r>
      <w:r w:rsidRPr="005C110A">
        <w:rPr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1D35B989" w14:textId="77777777" w:rsidR="00B6316B" w:rsidRPr="00B6316B" w:rsidRDefault="00B6316B" w:rsidP="00B6316B"/>
    <w:p w14:paraId="5464E820" w14:textId="7B8AF0F9" w:rsidR="00B6316B" w:rsidRDefault="003673C4" w:rsidP="003673C4">
      <w:pPr>
        <w:pStyle w:val="StyleStyle222Thisis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1C4B6CE1" wp14:editId="3AC80588">
            <wp:extent cx="5399405" cy="3228340"/>
            <wp:effectExtent l="19050" t="19050" r="10795" b="1016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GPU temperature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2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B91251" w14:textId="37CB2726" w:rsidR="00B6316B" w:rsidRDefault="00B6316B" w:rsidP="00B6316B">
      <w:pPr>
        <w:pStyle w:val="Caption"/>
      </w:pPr>
      <w:bookmarkStart w:id="127" w:name="_Ref7648862"/>
      <w:bookmarkStart w:id="128" w:name="_Toc8738599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42</w:t>
      </w:r>
      <w:r w:rsidR="007F5CBE" w:rsidRPr="0054071A">
        <w:rPr>
          <w:b/>
          <w:bCs/>
          <w:cs/>
        </w:rPr>
        <w:fldChar w:fldCharType="end"/>
      </w:r>
      <w:bookmarkEnd w:id="127"/>
      <w:r>
        <w:t xml:space="preserve"> </w:t>
      </w:r>
      <w:r w:rsidRPr="009E509C">
        <w:t>Source Code</w:t>
      </w:r>
      <w:r>
        <w:t xml:space="preserve"> </w:t>
      </w:r>
      <w:r>
        <w:rPr>
          <w:rFonts w:hint="cs"/>
          <w:cs/>
        </w:rPr>
        <w:t xml:space="preserve">การเช็ค </w:t>
      </w:r>
      <w:r>
        <w:t xml:space="preserve">GPU </w:t>
      </w:r>
      <w:r w:rsidR="00F05B1D" w:rsidRPr="006B3242">
        <w:t>Temperature</w:t>
      </w:r>
      <w:r w:rsidR="00F05B1D">
        <w:rPr>
          <w:rFonts w:hint="cs"/>
          <w:cs/>
        </w:rPr>
        <w:t xml:space="preserve"> </w:t>
      </w:r>
      <w:r>
        <w:rPr>
          <w:rFonts w:hint="cs"/>
          <w:cs/>
        </w:rPr>
        <w:t xml:space="preserve">มากกว่า </w:t>
      </w:r>
      <w:r>
        <w:t>90%</w:t>
      </w:r>
      <w:bookmarkEnd w:id="128"/>
    </w:p>
    <w:p w14:paraId="2D1F5EF2" w14:textId="61520D65" w:rsidR="00B6316B" w:rsidRDefault="00B6316B" w:rsidP="00B6316B">
      <w:pPr>
        <w:pStyle w:val="StyleStyle222Thisis"/>
        <w:ind w:firstLine="0"/>
        <w:jc w:val="center"/>
      </w:pPr>
    </w:p>
    <w:p w14:paraId="23D8B5C2" w14:textId="5093658C" w:rsidR="00B6316B" w:rsidRDefault="00B6316B" w:rsidP="00B6316B">
      <w:pPr>
        <w:pStyle w:val="StyleStyle222Thisis"/>
        <w:rPr>
          <w:cs/>
        </w:rPr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7648862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3.42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C3343">
        <w:rPr>
          <w:rFonts w:hint="cs"/>
          <w:cs/>
        </w:rPr>
        <w:t xml:space="preserve">ถ้าหากค่าของ </w:t>
      </w:r>
      <w:r w:rsidR="00AC3343">
        <w:t xml:space="preserve">GPU </w:t>
      </w:r>
      <w:r w:rsidR="00F05B1D" w:rsidRPr="006B3242">
        <w:t>Temperature</w:t>
      </w:r>
      <w:r w:rsidR="00F05B1D">
        <w:rPr>
          <w:rFonts w:hint="cs"/>
          <w:cs/>
        </w:rPr>
        <w:t xml:space="preserve"> </w:t>
      </w:r>
      <w:r w:rsidR="00AC3343">
        <w:rPr>
          <w:rFonts w:hint="cs"/>
          <w:cs/>
        </w:rPr>
        <w:t xml:space="preserve">มากกว่า </w:t>
      </w:r>
      <w:r w:rsidR="00AC3343">
        <w:t xml:space="preserve">90 </w:t>
      </w:r>
      <w:r w:rsidRPr="005C110A">
        <w:rPr>
          <w:cs/>
        </w:rPr>
        <w:t>จะมีการเช็ค</w:t>
      </w:r>
      <w:r w:rsidR="004C6688">
        <w:rPr>
          <w:rFonts w:hint="cs"/>
          <w:cs/>
        </w:rPr>
        <w:t>โดยค่าพื้นฐานคือ</w:t>
      </w:r>
      <w:r w:rsidRPr="005C110A">
        <w:rPr>
          <w:cs/>
        </w:rPr>
        <w:t>ทุกๆ 15 นาที 3 ครั้ง หากครบ 3 ครั้งแล้วจะหยุดขุดเพื่อถนอมการ์ดจอและแจ้งเตือน</w:t>
      </w:r>
    </w:p>
    <w:p w14:paraId="48E5E5D5" w14:textId="77777777" w:rsidR="00B6316B" w:rsidRPr="004A4C3F" w:rsidRDefault="00B6316B" w:rsidP="00B6316B">
      <w:pPr>
        <w:pStyle w:val="StyleStyle222Thisis"/>
        <w:ind w:firstLine="0"/>
        <w:jc w:val="center"/>
      </w:pPr>
    </w:p>
    <w:p w14:paraId="6C3275D0" w14:textId="41F23A09" w:rsidR="00F7762A" w:rsidRPr="00F7762A" w:rsidRDefault="00834F47" w:rsidP="00F7762A">
      <w:pPr>
        <w:pStyle w:val="Heading2"/>
      </w:pPr>
      <w:bookmarkStart w:id="129" w:name="_Toc8738532"/>
      <w:r>
        <w:t>Dashboard</w:t>
      </w:r>
      <w:bookmarkEnd w:id="129"/>
    </w:p>
    <w:p w14:paraId="0FEF4458" w14:textId="77777777" w:rsidR="006B385A" w:rsidRDefault="006B385A" w:rsidP="006B385A">
      <w:pPr>
        <w:jc w:val="center"/>
      </w:pPr>
      <w:r>
        <w:rPr>
          <w:noProof/>
        </w:rPr>
        <w:drawing>
          <wp:inline distT="0" distB="0" distL="0" distR="0" wp14:anchorId="32E83851" wp14:editId="11C53A12">
            <wp:extent cx="5399405" cy="13913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0F4F" w14:textId="436D9961" w:rsidR="006B385A" w:rsidRDefault="006B385A" w:rsidP="00083FDB">
      <w:pPr>
        <w:pStyle w:val="Caption"/>
      </w:pPr>
      <w:bookmarkStart w:id="130" w:name="_Ref1937259"/>
      <w:bookmarkStart w:id="131" w:name="_Toc8738600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43</w:t>
      </w:r>
      <w:r w:rsidR="007F5CBE" w:rsidRPr="0054071A">
        <w:rPr>
          <w:b/>
          <w:bCs/>
          <w:cs/>
        </w:rPr>
        <w:fldChar w:fldCharType="end"/>
      </w:r>
      <w:bookmarkEnd w:id="130"/>
      <w:r>
        <w:t xml:space="preserve"> </w:t>
      </w:r>
      <w:r w:rsidRPr="00325C9D">
        <w:rPr>
          <w:rFonts w:hint="cs"/>
          <w:cs/>
        </w:rPr>
        <w:t xml:space="preserve">การส่งข้อมูลไปยัง </w:t>
      </w:r>
      <w:r w:rsidRPr="00325C9D">
        <w:t xml:space="preserve">Dashboard </w:t>
      </w:r>
      <w:r w:rsidRPr="00325C9D">
        <w:rPr>
          <w:rFonts w:hint="cs"/>
          <w:cs/>
        </w:rPr>
        <w:t>เพื่อแสดง</w:t>
      </w:r>
      <w:r w:rsidR="00F03797" w:rsidRPr="00F46075">
        <w:rPr>
          <w:rFonts w:hint="cs"/>
          <w:cs/>
        </w:rPr>
        <w:t>ผล</w:t>
      </w:r>
      <w:bookmarkEnd w:id="131"/>
    </w:p>
    <w:p w14:paraId="039A1AAB" w14:textId="77777777" w:rsidR="00083FDB" w:rsidRPr="00083FDB" w:rsidRDefault="00083FDB" w:rsidP="00083FDB"/>
    <w:p w14:paraId="7C261EA8" w14:textId="0907DFE2" w:rsidR="00F4643E" w:rsidRDefault="007A6CA8" w:rsidP="00F4643E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1937259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3.43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083FDB" w:rsidRPr="001223F4">
        <w:rPr>
          <w:cs/>
        </w:rPr>
        <w:t>เป็นการนำเอาค่า</w:t>
      </w:r>
      <w:r w:rsidR="00F46075" w:rsidRPr="001223F4">
        <w:rPr>
          <w:cs/>
        </w:rPr>
        <w:t>สถานะ</w:t>
      </w:r>
      <w:r w:rsidR="00083FDB" w:rsidRPr="001223F4">
        <w:rPr>
          <w:cs/>
        </w:rPr>
        <w:t>ต่างๆได้แก่ ชื่อเครื่อง</w:t>
      </w:r>
      <w:r w:rsidR="00083FDB" w:rsidRPr="001223F4">
        <w:t xml:space="preserve">, </w:t>
      </w:r>
      <w:r w:rsidR="00083FDB" w:rsidRPr="001223F4">
        <w:rPr>
          <w:cs/>
        </w:rPr>
        <w:t xml:space="preserve">อุณหภูมิของ </w:t>
      </w:r>
      <w:r w:rsidR="00083FDB" w:rsidRPr="001223F4">
        <w:t xml:space="preserve">GPU, </w:t>
      </w:r>
      <w:r w:rsidR="00083FDB" w:rsidRPr="001223F4">
        <w:rPr>
          <w:cs/>
        </w:rPr>
        <w:t>การ</w:t>
      </w:r>
      <w:r w:rsidR="00083FDB" w:rsidRPr="00B31CBF">
        <w:rPr>
          <w:cs/>
        </w:rPr>
        <w:t xml:space="preserve">ทำงานของพัดลม </w:t>
      </w:r>
      <w:r w:rsidR="00083FDB" w:rsidRPr="00B31CBF">
        <w:t xml:space="preserve">GPU, </w:t>
      </w:r>
      <w:r w:rsidR="00191353">
        <w:rPr>
          <w:rFonts w:hint="cs"/>
          <w:cs/>
        </w:rPr>
        <w:t>ชื่ออัลกอริธึม</w:t>
      </w:r>
      <w:r w:rsidR="00083FDB" w:rsidRPr="00B31CBF">
        <w:rPr>
          <w:cs/>
        </w:rPr>
        <w:t>ที่ใช้ขุด</w:t>
      </w:r>
      <w:r w:rsidR="00083FDB" w:rsidRPr="00F46075">
        <w:t>, GPU</w:t>
      </w:r>
      <w:r w:rsidR="00F03797" w:rsidRPr="00F46075">
        <w:rPr>
          <w:rFonts w:hint="cs"/>
          <w:cs/>
        </w:rPr>
        <w:t xml:space="preserve"> </w:t>
      </w:r>
      <w:r w:rsidR="00F03797" w:rsidRPr="00F46075">
        <w:t>Load</w:t>
      </w:r>
      <w:r w:rsidR="00083FDB" w:rsidRPr="00F46075">
        <w:t>,</w:t>
      </w:r>
      <w:r w:rsidR="00F03797" w:rsidRPr="00F46075">
        <w:t xml:space="preserve"> Hash R</w:t>
      </w:r>
      <w:r w:rsidR="00083FDB" w:rsidRPr="00F46075">
        <w:t xml:space="preserve">ate </w:t>
      </w:r>
      <w:r w:rsidR="00083FDB" w:rsidRPr="00B31CBF">
        <w:rPr>
          <w:cs/>
        </w:rPr>
        <w:t>เป็นต้น จากเครื่องที่ทำการขุด (</w:t>
      </w:r>
      <w:r w:rsidR="00083FDB" w:rsidRPr="00B31CBF">
        <w:t xml:space="preserve">Mining) </w:t>
      </w:r>
      <w:r w:rsidR="00083FDB" w:rsidRPr="00B31CBF">
        <w:rPr>
          <w:cs/>
        </w:rPr>
        <w:t xml:space="preserve">เก็บค่าลงฐานข้อมูลแล้วนำค่าจากฐานข้อมูลแสดงบน </w:t>
      </w:r>
      <w:r w:rsidR="00083FDB" w:rsidRPr="00B31CBF">
        <w:t>Dashboard</w:t>
      </w:r>
      <w:r w:rsidR="00083FDB">
        <w:t xml:space="preserve"> </w:t>
      </w:r>
      <w:r w:rsidR="00453461">
        <w:rPr>
          <w:rFonts w:hint="cs"/>
          <w:cs/>
        </w:rPr>
        <w:t>และ</w:t>
      </w:r>
      <w:r w:rsidR="00453461" w:rsidRPr="00453461">
        <w:rPr>
          <w:rFonts w:hint="cs"/>
          <w:cs/>
        </w:rPr>
        <w:t>ตัวช่วย</w:t>
      </w:r>
      <w:r w:rsidR="00453461">
        <w:rPr>
          <w:rFonts w:hint="cs"/>
          <w:cs/>
        </w:rPr>
        <w:t>ที่</w:t>
      </w:r>
      <w:r w:rsidR="00453461" w:rsidRPr="00453461">
        <w:rPr>
          <w:rFonts w:hint="cs"/>
          <w:cs/>
        </w:rPr>
        <w:t xml:space="preserve">ทำ </w:t>
      </w:r>
      <w:r w:rsidR="00453461" w:rsidRPr="00453461">
        <w:t xml:space="preserve">Dashboard </w:t>
      </w:r>
      <w:r w:rsidR="00453461">
        <w:rPr>
          <w:rFonts w:hint="cs"/>
          <w:cs/>
        </w:rPr>
        <w:t>เราจะ</w:t>
      </w:r>
      <w:r w:rsidR="00453461" w:rsidRPr="00453461">
        <w:rPr>
          <w:rFonts w:hint="cs"/>
          <w:cs/>
        </w:rPr>
        <w:t xml:space="preserve">ใช้ </w:t>
      </w:r>
      <w:r w:rsidR="00453461" w:rsidRPr="00453461">
        <w:t>Grafana</w:t>
      </w:r>
      <w:r w:rsidR="00453461">
        <w:rPr>
          <w:rFonts w:hint="cs"/>
          <w:cs/>
        </w:rPr>
        <w:t xml:space="preserve"> ในการทำงาน</w:t>
      </w:r>
    </w:p>
    <w:p w14:paraId="459113FC" w14:textId="77777777" w:rsidR="00F4643E" w:rsidRDefault="00F4643E" w:rsidP="00F4643E">
      <w:pPr>
        <w:pStyle w:val="Heading3"/>
      </w:pPr>
      <w:r>
        <w:rPr>
          <w:rFonts w:hint="cs"/>
          <w:cs/>
        </w:rPr>
        <w:lastRenderedPageBreak/>
        <w:t xml:space="preserve">การส่งข้อมูลไปแสดงผลยัง </w:t>
      </w:r>
      <w:r>
        <w:t>Dashboard</w:t>
      </w:r>
    </w:p>
    <w:p w14:paraId="69B8813D" w14:textId="492DDF36" w:rsidR="00F4643E" w:rsidRDefault="00857211" w:rsidP="00857211">
      <w:pPr>
        <w:jc w:val="center"/>
      </w:pPr>
      <w:r>
        <w:rPr>
          <w:noProof/>
        </w:rPr>
        <w:drawing>
          <wp:inline distT="0" distB="0" distL="0" distR="0" wp14:anchorId="7FD8F9D9" wp14:editId="5682B187">
            <wp:extent cx="5399405" cy="4532630"/>
            <wp:effectExtent l="19050" t="19050" r="10795" b="2032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def_sendDataToDB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532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2E111" w14:textId="2393E5A3" w:rsidR="00F4643E" w:rsidRDefault="00F4643E" w:rsidP="00F4643E">
      <w:pPr>
        <w:pStyle w:val="Caption"/>
      </w:pPr>
      <w:bookmarkStart w:id="132" w:name="_Ref3584765"/>
      <w:bookmarkStart w:id="133" w:name="_Toc8738601"/>
      <w:r w:rsidRPr="0054071A">
        <w:rPr>
          <w:b/>
          <w:bCs/>
          <w:cs/>
        </w:rPr>
        <w:t xml:space="preserve">ภาพประกอบที่ 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STYLEREF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</w:rPr>
        <w:instrText>\s</w:instrText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54071A">
        <w:rPr>
          <w:b/>
          <w:bCs/>
          <w:cs/>
        </w:rPr>
        <w:fldChar w:fldCharType="end"/>
      </w:r>
      <w:r w:rsidR="007F5CBE" w:rsidRPr="0054071A">
        <w:rPr>
          <w:b/>
          <w:bCs/>
          <w:cs/>
        </w:rPr>
        <w:t>.</w:t>
      </w:r>
      <w:r w:rsidR="007F5CBE" w:rsidRPr="0054071A">
        <w:rPr>
          <w:b/>
          <w:bCs/>
          <w:cs/>
        </w:rPr>
        <w:fldChar w:fldCharType="begin"/>
      </w:r>
      <w:r w:rsidR="007F5CBE" w:rsidRPr="0054071A">
        <w:rPr>
          <w:b/>
          <w:bCs/>
          <w:cs/>
        </w:rPr>
        <w:instrText xml:space="preserve"> </w:instrText>
      </w:r>
      <w:r w:rsidR="007F5CBE" w:rsidRPr="0054071A">
        <w:rPr>
          <w:b/>
          <w:bCs/>
        </w:rPr>
        <w:instrText xml:space="preserve">SEQ </w:instrText>
      </w:r>
      <w:r w:rsidR="007F5CBE" w:rsidRPr="0054071A">
        <w:rPr>
          <w:b/>
          <w:bCs/>
          <w:cs/>
        </w:rPr>
        <w:instrText xml:space="preserve">ภาพประกอบที่ </w:instrText>
      </w:r>
      <w:r w:rsidR="007F5CBE" w:rsidRPr="0054071A">
        <w:rPr>
          <w:b/>
          <w:bCs/>
        </w:rPr>
        <w:instrText xml:space="preserve">\* ARABIC \s </w:instrText>
      </w:r>
      <w:r w:rsidR="007F5CBE" w:rsidRPr="0054071A">
        <w:rPr>
          <w:b/>
          <w:bCs/>
          <w:cs/>
        </w:rPr>
        <w:instrText xml:space="preserve">1 </w:instrText>
      </w:r>
      <w:r w:rsidR="007F5CBE"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44</w:t>
      </w:r>
      <w:r w:rsidR="007F5CBE" w:rsidRPr="0054071A">
        <w:rPr>
          <w:b/>
          <w:bCs/>
          <w:cs/>
        </w:rPr>
        <w:fldChar w:fldCharType="end"/>
      </w:r>
      <w:bookmarkEnd w:id="132"/>
      <w:r>
        <w:t xml:space="preserve"> </w:t>
      </w:r>
      <w:r w:rsidRPr="004B7CC1">
        <w:t xml:space="preserve">Source Code </w:t>
      </w:r>
      <w:r w:rsidRPr="004B7CC1">
        <w:rPr>
          <w:cs/>
        </w:rPr>
        <w:t>การส่ง</w:t>
      </w:r>
      <w:r>
        <w:rPr>
          <w:rFonts w:hint="cs"/>
          <w:cs/>
        </w:rPr>
        <w:t xml:space="preserve">ข้อมูลไปยัง </w:t>
      </w:r>
      <w:r>
        <w:t>InfluxDB</w:t>
      </w:r>
      <w:bookmarkEnd w:id="133"/>
    </w:p>
    <w:p w14:paraId="2EC13633" w14:textId="77777777" w:rsidR="00F4643E" w:rsidRDefault="00F4643E" w:rsidP="00F4643E"/>
    <w:p w14:paraId="45490104" w14:textId="29046391" w:rsidR="00F4643E" w:rsidRDefault="00F4643E" w:rsidP="00F4643E">
      <w:pPr>
        <w:pStyle w:val="StyleStyle222Thisis"/>
      </w:pPr>
      <w:r>
        <w:rPr>
          <w:rFonts w:hint="cs"/>
          <w:cs/>
        </w:rPr>
        <w:t>ดัง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>REF _Ref</w:instrText>
      </w:r>
      <w:r>
        <w:rPr>
          <w:rFonts w:hint="cs"/>
          <w:cs/>
        </w:rPr>
        <w:instrText xml:space="preserve">3584765 </w:instrText>
      </w:r>
      <w:r>
        <w:rPr>
          <w:rFonts w:hint="cs"/>
        </w:rPr>
        <w:instrText>\h</w:instrText>
      </w:r>
      <w:r>
        <w:rPr>
          <w:cs/>
        </w:rPr>
        <w:instrText xml:space="preserve"> </w:instrText>
      </w:r>
      <w:r>
        <w:instrText xml:space="preserve"> \* MERGEFORMAT </w:instrText>
      </w:r>
      <w:r>
        <w:rPr>
          <w:cs/>
        </w:rPr>
      </w:r>
      <w:r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B3242">
        <w:rPr>
          <w:cs/>
        </w:rPr>
        <w:t>จ</w:t>
      </w:r>
      <w:r>
        <w:rPr>
          <w:rFonts w:hint="cs"/>
          <w:cs/>
        </w:rPr>
        <w:t>ะทำการดึงค่าโดย</w:t>
      </w:r>
      <w:r w:rsidRPr="006B3242">
        <w:rPr>
          <w:cs/>
        </w:rPr>
        <w:t xml:space="preserve">ใช้ </w:t>
      </w:r>
      <w:r w:rsidRPr="006B3242">
        <w:t xml:space="preserve">NVIDIA API </w:t>
      </w:r>
      <w:r w:rsidRPr="006B3242">
        <w:rPr>
          <w:cs/>
        </w:rPr>
        <w:t xml:space="preserve">ในการดึงค่าสถาณะ </w:t>
      </w:r>
      <w:r w:rsidRPr="006B3242">
        <w:t xml:space="preserve">GPU </w:t>
      </w:r>
      <w:r w:rsidRPr="006B3242">
        <w:rPr>
          <w:cs/>
        </w:rPr>
        <w:t xml:space="preserve">โดยมีค่า </w:t>
      </w:r>
      <w:r w:rsidRPr="006B3242">
        <w:t>Load, Memory, Fan, Temperature</w:t>
      </w:r>
      <w:r>
        <w:rPr>
          <w:rFonts w:hint="cs"/>
          <w:cs/>
        </w:rPr>
        <w:t xml:space="preserve"> เก็บไว้ในตัวแปร </w:t>
      </w:r>
      <w:r>
        <w:t xml:space="preserve">process </w:t>
      </w:r>
      <w:r>
        <w:rPr>
          <w:rFonts w:hint="cs"/>
          <w:cs/>
        </w:rPr>
        <w:t xml:space="preserve">แล้วแปลงเป็น </w:t>
      </w:r>
      <w:r>
        <w:t xml:space="preserve">String </w:t>
      </w:r>
      <w:r>
        <w:rPr>
          <w:rFonts w:hint="cs"/>
          <w:cs/>
        </w:rPr>
        <w:t xml:space="preserve">เพื่อนำมาตัดข้อความออก แล้ว </w:t>
      </w:r>
      <w:r>
        <w:t xml:space="preserve">Split </w:t>
      </w:r>
      <w:r>
        <w:rPr>
          <w:rFonts w:hint="cs"/>
          <w:cs/>
        </w:rPr>
        <w:t xml:space="preserve">ข้อความใส่ไว้ในตัวแปร </w:t>
      </w:r>
      <w:r>
        <w:t xml:space="preserve">Value </w:t>
      </w:r>
      <w:r>
        <w:rPr>
          <w:rFonts w:hint="cs"/>
          <w:cs/>
        </w:rPr>
        <w:t xml:space="preserve">เป็นแบบอาเรย์ เพื่อง่ายต่อการนำไปใช้ แล้วทำการสร้างแบบฟอร์มในการส่งข้อมูลโดยจะส่งในรูปแบบ </w:t>
      </w:r>
      <w:r>
        <w:t xml:space="preserve">JSON </w:t>
      </w:r>
      <w:r>
        <w:rPr>
          <w:rFonts w:hint="cs"/>
          <w:cs/>
        </w:rPr>
        <w:t xml:space="preserve">จะส่งค่าต่างๆจากตัวแปร </w:t>
      </w:r>
      <w:r>
        <w:t xml:space="preserve">Value </w:t>
      </w:r>
      <w:r>
        <w:rPr>
          <w:rFonts w:hint="cs"/>
          <w:cs/>
        </w:rPr>
        <w:t xml:space="preserve">ตาม </w:t>
      </w:r>
      <w:r w:rsidRPr="001223F4">
        <w:t xml:space="preserve">Index </w:t>
      </w: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3584765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3.44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ทำการเชื่อมต่อไปยัง </w:t>
      </w:r>
      <w:r w:rsidRPr="001223F4">
        <w:t>InfluxDB</w:t>
      </w:r>
      <w:r w:rsidRPr="001223F4">
        <w:rPr>
          <w:rFonts w:hint="cs"/>
          <w:cs/>
        </w:rPr>
        <w:t xml:space="preserve"> โดยมีค่าพารามิเตอร์ (</w:t>
      </w:r>
      <w:r w:rsidRPr="001223F4">
        <w:t>host, port,</w:t>
      </w:r>
      <w:r>
        <w:t xml:space="preserve"> user, password, dbname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ที่ได้จากการ</w:t>
      </w:r>
      <w:r w:rsidRPr="00330E9F">
        <w:t xml:space="preserve"> configuration </w:t>
      </w:r>
      <w:r>
        <w:rPr>
          <w:rFonts w:hint="cs"/>
          <w:cs/>
        </w:rPr>
        <w:t xml:space="preserve">จากผู้ใช้ และทำการส่ง </w:t>
      </w:r>
      <w:r>
        <w:t xml:space="preserve">JSON_body </w:t>
      </w:r>
      <w:r>
        <w:rPr>
          <w:rFonts w:hint="cs"/>
          <w:cs/>
        </w:rPr>
        <w:t>ออกไป</w:t>
      </w:r>
    </w:p>
    <w:p w14:paraId="3E121A53" w14:textId="5788BACB" w:rsidR="00BB5371" w:rsidRDefault="00BB5371" w:rsidP="00F4643E">
      <w:pPr>
        <w:pStyle w:val="StyleStyle222Thisis"/>
      </w:pPr>
    </w:p>
    <w:p w14:paraId="3372D304" w14:textId="7F4B8528" w:rsidR="00BB5371" w:rsidRDefault="00BB5371" w:rsidP="00F4643E">
      <w:pPr>
        <w:pStyle w:val="StyleStyle222Thisis"/>
      </w:pPr>
    </w:p>
    <w:p w14:paraId="0F4058A7" w14:textId="4DB3C62F" w:rsidR="00BB5371" w:rsidRDefault="00BB5371" w:rsidP="00F4643E">
      <w:pPr>
        <w:pStyle w:val="StyleStyle222Thisis"/>
      </w:pPr>
    </w:p>
    <w:p w14:paraId="04C6C881" w14:textId="77777777" w:rsidR="00BB5371" w:rsidRDefault="00BB5371" w:rsidP="00F4643E">
      <w:pPr>
        <w:pStyle w:val="StyleStyle222Thisis"/>
      </w:pPr>
    </w:p>
    <w:p w14:paraId="2487F0FF" w14:textId="07C6B780" w:rsidR="00F4643E" w:rsidRDefault="00F4643E" w:rsidP="00F97B32">
      <w:pPr>
        <w:pStyle w:val="Caption"/>
        <w:jc w:val="left"/>
      </w:pPr>
      <w:bookmarkStart w:id="134" w:name="_Ref4014399"/>
      <w:bookmarkStart w:id="135" w:name="_Toc8738547"/>
      <w:r w:rsidRPr="0054071A">
        <w:rPr>
          <w:b/>
          <w:bCs/>
          <w:cs/>
        </w:rPr>
        <w:lastRenderedPageBreak/>
        <w:t xml:space="preserve">ตารางที่ 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STYLEREF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</w:rPr>
        <w:instrText>\s</w:instrText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Pr="0054071A">
        <w:rPr>
          <w:b/>
          <w:bCs/>
          <w:cs/>
        </w:rPr>
        <w:fldChar w:fldCharType="end"/>
      </w:r>
      <w:r w:rsidRPr="0054071A">
        <w:rPr>
          <w:b/>
          <w:bCs/>
          <w:cs/>
        </w:rPr>
        <w:t>.</w:t>
      </w:r>
      <w:r w:rsidRPr="0054071A">
        <w:rPr>
          <w:b/>
          <w:bCs/>
          <w:cs/>
        </w:rPr>
        <w:fldChar w:fldCharType="begin"/>
      </w:r>
      <w:r w:rsidRPr="0054071A">
        <w:rPr>
          <w:b/>
          <w:bCs/>
          <w:cs/>
        </w:rPr>
        <w:instrText xml:space="preserve"> </w:instrText>
      </w:r>
      <w:r w:rsidRPr="0054071A">
        <w:rPr>
          <w:b/>
          <w:bCs/>
        </w:rPr>
        <w:instrText xml:space="preserve">SEQ </w:instrText>
      </w:r>
      <w:r w:rsidRPr="0054071A">
        <w:rPr>
          <w:b/>
          <w:bCs/>
          <w:cs/>
        </w:rPr>
        <w:instrText xml:space="preserve">ตารางที่ </w:instrText>
      </w:r>
      <w:r w:rsidRPr="0054071A">
        <w:rPr>
          <w:b/>
          <w:bCs/>
        </w:rPr>
        <w:instrText xml:space="preserve">\* ARABIC \s </w:instrText>
      </w:r>
      <w:r w:rsidRPr="0054071A">
        <w:rPr>
          <w:b/>
          <w:bCs/>
          <w:cs/>
        </w:rPr>
        <w:instrText xml:space="preserve">1 </w:instrText>
      </w:r>
      <w:r w:rsidRPr="0054071A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Pr="0054071A">
        <w:rPr>
          <w:b/>
          <w:bCs/>
          <w:cs/>
        </w:rPr>
        <w:fldChar w:fldCharType="end"/>
      </w:r>
      <w:bookmarkEnd w:id="134"/>
      <w:r>
        <w:rPr>
          <w:rFonts w:hint="cs"/>
          <w:cs/>
        </w:rPr>
        <w:t xml:space="preserve"> </w:t>
      </w:r>
      <w:r w:rsidRPr="0036477B">
        <w:t xml:space="preserve">Data Dictionary </w:t>
      </w:r>
      <w:r w:rsidRPr="0036477B">
        <w:rPr>
          <w:cs/>
        </w:rPr>
        <w:t>แสดงฐานข้อมูล</w:t>
      </w:r>
      <w:r>
        <w:rPr>
          <w:rFonts w:hint="cs"/>
          <w:cs/>
        </w:rPr>
        <w:t xml:space="preserve">ที่นำไปแสดงผลยัง </w:t>
      </w:r>
      <w:r>
        <w:t>Dashboard</w:t>
      </w:r>
      <w:bookmarkEnd w:id="1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9"/>
        <w:gridCol w:w="2260"/>
        <w:gridCol w:w="648"/>
        <w:gridCol w:w="1027"/>
        <w:gridCol w:w="518"/>
        <w:gridCol w:w="606"/>
        <w:gridCol w:w="796"/>
        <w:gridCol w:w="1079"/>
      </w:tblGrid>
      <w:tr w:rsidR="007E6C4B" w14:paraId="4B4C22CA" w14:textId="77777777" w:rsidTr="007E6C4B">
        <w:tc>
          <w:tcPr>
            <w:tcW w:w="1255" w:type="dxa"/>
          </w:tcPr>
          <w:p w14:paraId="5AFC0204" w14:textId="661C7CEC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measurement</w:t>
            </w:r>
          </w:p>
        </w:tc>
        <w:tc>
          <w:tcPr>
            <w:tcW w:w="2727" w:type="dxa"/>
          </w:tcPr>
          <w:p w14:paraId="10E630F8" w14:textId="4DBA9222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time</w:t>
            </w:r>
          </w:p>
        </w:tc>
        <w:tc>
          <w:tcPr>
            <w:tcW w:w="626" w:type="dxa"/>
          </w:tcPr>
          <w:p w14:paraId="69F14194" w14:textId="1935F564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load</w:t>
            </w:r>
          </w:p>
        </w:tc>
        <w:tc>
          <w:tcPr>
            <w:tcW w:w="987" w:type="dxa"/>
          </w:tcPr>
          <w:p w14:paraId="676DC067" w14:textId="20A304D2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memory</w:t>
            </w:r>
          </w:p>
        </w:tc>
        <w:tc>
          <w:tcPr>
            <w:tcW w:w="503" w:type="dxa"/>
          </w:tcPr>
          <w:p w14:paraId="787B0FFF" w14:textId="209249D0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fan</w:t>
            </w:r>
          </w:p>
        </w:tc>
        <w:tc>
          <w:tcPr>
            <w:tcW w:w="587" w:type="dxa"/>
          </w:tcPr>
          <w:p w14:paraId="2421AF03" w14:textId="5BE3DC79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tem</w:t>
            </w:r>
          </w:p>
        </w:tc>
        <w:tc>
          <w:tcPr>
            <w:tcW w:w="769" w:type="dxa"/>
          </w:tcPr>
          <w:p w14:paraId="3B43C5DB" w14:textId="4FC5BBC2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algo</w:t>
            </w:r>
          </w:p>
        </w:tc>
        <w:tc>
          <w:tcPr>
            <w:tcW w:w="1039" w:type="dxa"/>
          </w:tcPr>
          <w:p w14:paraId="320A2C24" w14:textId="6943C1F2" w:rsidR="007E6C4B" w:rsidRPr="003351A5" w:rsidRDefault="007E6C4B" w:rsidP="006754A9">
            <w:pPr>
              <w:pStyle w:val="StyleStyle222Thisis"/>
              <w:ind w:firstLine="0"/>
              <w:jc w:val="center"/>
              <w:rPr>
                <w:b/>
                <w:bCs/>
              </w:rPr>
            </w:pPr>
            <w:r w:rsidRPr="003351A5">
              <w:rPr>
                <w:b/>
                <w:bCs/>
              </w:rPr>
              <w:t>hashrate</w:t>
            </w:r>
          </w:p>
        </w:tc>
      </w:tr>
      <w:tr w:rsidR="007E6C4B" w14:paraId="26347057" w14:textId="77777777" w:rsidTr="00F73F39">
        <w:tc>
          <w:tcPr>
            <w:tcW w:w="1255" w:type="dxa"/>
            <w:vAlign w:val="center"/>
          </w:tcPr>
          <w:p w14:paraId="42DF84B0" w14:textId="584E51B8" w:rsidR="007E6C4B" w:rsidRDefault="007E6C4B" w:rsidP="00F73F39">
            <w:pPr>
              <w:pStyle w:val="StyleStyle222Thisis"/>
              <w:ind w:firstLine="0"/>
              <w:jc w:val="center"/>
            </w:pPr>
            <w:r w:rsidRPr="006827D6">
              <w:t>Client</w:t>
            </w:r>
            <w:r>
              <w:t>01</w:t>
            </w:r>
          </w:p>
        </w:tc>
        <w:tc>
          <w:tcPr>
            <w:tcW w:w="2727" w:type="dxa"/>
            <w:vAlign w:val="center"/>
          </w:tcPr>
          <w:p w14:paraId="3D6CE6AA" w14:textId="77777777" w:rsidR="007E6C4B" w:rsidRDefault="007E6C4B" w:rsidP="00AC28BD">
            <w:pPr>
              <w:pStyle w:val="StyleStyle222Thisis"/>
              <w:ind w:firstLine="0"/>
              <w:jc w:val="center"/>
            </w:pPr>
            <w:r w:rsidRPr="00EA5C40">
              <w:t>2019-03-20T</w:t>
            </w:r>
          </w:p>
          <w:p w14:paraId="13F21D98" w14:textId="3BEAE556" w:rsidR="007E6C4B" w:rsidRDefault="007E6C4B" w:rsidP="00AC28BD">
            <w:pPr>
              <w:pStyle w:val="StyleStyle222Thisis"/>
              <w:ind w:firstLine="0"/>
              <w:jc w:val="center"/>
            </w:pPr>
            <w:r w:rsidRPr="00EA5C40">
              <w:t>15:01:58.116321024Z</w:t>
            </w:r>
          </w:p>
        </w:tc>
        <w:tc>
          <w:tcPr>
            <w:tcW w:w="626" w:type="dxa"/>
            <w:vAlign w:val="center"/>
          </w:tcPr>
          <w:p w14:paraId="4A6618E6" w14:textId="11C696A6" w:rsidR="007E6C4B" w:rsidRDefault="007E6C4B" w:rsidP="00AC28BD">
            <w:pPr>
              <w:pStyle w:val="StyleStyle222Thisis"/>
              <w:ind w:firstLine="0"/>
              <w:jc w:val="center"/>
            </w:pPr>
            <w:r>
              <w:t>98</w:t>
            </w:r>
          </w:p>
        </w:tc>
        <w:tc>
          <w:tcPr>
            <w:tcW w:w="987" w:type="dxa"/>
            <w:vAlign w:val="center"/>
          </w:tcPr>
          <w:p w14:paraId="49D610BD" w14:textId="16FB361F" w:rsidR="007E6C4B" w:rsidRDefault="007E6C4B" w:rsidP="00AC28BD">
            <w:pPr>
              <w:pStyle w:val="StyleStyle222Thisis"/>
              <w:ind w:firstLine="0"/>
              <w:jc w:val="center"/>
            </w:pPr>
            <w:r>
              <w:t>74</w:t>
            </w:r>
          </w:p>
        </w:tc>
        <w:tc>
          <w:tcPr>
            <w:tcW w:w="503" w:type="dxa"/>
            <w:vAlign w:val="center"/>
          </w:tcPr>
          <w:p w14:paraId="344CECB1" w14:textId="6FBA1921" w:rsidR="007E6C4B" w:rsidRDefault="007E6C4B" w:rsidP="00AC28BD">
            <w:pPr>
              <w:pStyle w:val="StyleStyle222Thisis"/>
              <w:ind w:firstLine="0"/>
              <w:jc w:val="center"/>
            </w:pPr>
            <w:r>
              <w:t>82</w:t>
            </w:r>
          </w:p>
        </w:tc>
        <w:tc>
          <w:tcPr>
            <w:tcW w:w="587" w:type="dxa"/>
            <w:vAlign w:val="center"/>
          </w:tcPr>
          <w:p w14:paraId="06210777" w14:textId="4088E28E" w:rsidR="007E6C4B" w:rsidRDefault="007E6C4B" w:rsidP="00AC28BD">
            <w:pPr>
              <w:pStyle w:val="StyleStyle222Thisis"/>
              <w:ind w:firstLine="0"/>
              <w:jc w:val="center"/>
            </w:pPr>
            <w:r>
              <w:t>80</w:t>
            </w:r>
          </w:p>
        </w:tc>
        <w:tc>
          <w:tcPr>
            <w:tcW w:w="769" w:type="dxa"/>
            <w:vAlign w:val="center"/>
          </w:tcPr>
          <w:p w14:paraId="3C280672" w14:textId="13E55282" w:rsidR="007E6C4B" w:rsidRDefault="007E6C4B" w:rsidP="00AC28BD">
            <w:pPr>
              <w:pStyle w:val="StyleStyle222Thisis"/>
              <w:ind w:firstLine="0"/>
              <w:jc w:val="center"/>
            </w:pPr>
            <w:r>
              <w:t>sonoa</w:t>
            </w:r>
          </w:p>
        </w:tc>
        <w:tc>
          <w:tcPr>
            <w:tcW w:w="1039" w:type="dxa"/>
            <w:vAlign w:val="center"/>
          </w:tcPr>
          <w:p w14:paraId="668C0F50" w14:textId="1CEECD67" w:rsidR="007E6C4B" w:rsidRDefault="007E6C4B" w:rsidP="00AC28BD">
            <w:pPr>
              <w:pStyle w:val="StyleStyle222Thisis"/>
              <w:ind w:firstLine="0"/>
              <w:jc w:val="center"/>
            </w:pPr>
            <w:r>
              <w:t>2403.55</w:t>
            </w:r>
          </w:p>
        </w:tc>
      </w:tr>
      <w:tr w:rsidR="007E6C4B" w14:paraId="27D7EB62" w14:textId="77777777" w:rsidTr="00F73F39">
        <w:tc>
          <w:tcPr>
            <w:tcW w:w="1255" w:type="dxa"/>
            <w:vAlign w:val="center"/>
          </w:tcPr>
          <w:p w14:paraId="72E1FE98" w14:textId="07121FEE" w:rsidR="007E6C4B" w:rsidRPr="006827D6" w:rsidRDefault="007E6C4B" w:rsidP="00F73F39">
            <w:pPr>
              <w:pStyle w:val="StyleStyle222Thisis"/>
              <w:ind w:firstLine="0"/>
              <w:jc w:val="center"/>
            </w:pPr>
            <w:r w:rsidRPr="006827D6">
              <w:t>Client</w:t>
            </w:r>
            <w:r>
              <w:t>02</w:t>
            </w:r>
          </w:p>
        </w:tc>
        <w:tc>
          <w:tcPr>
            <w:tcW w:w="2727" w:type="dxa"/>
            <w:vAlign w:val="center"/>
          </w:tcPr>
          <w:p w14:paraId="6191092F" w14:textId="77777777" w:rsidR="007E6C4B" w:rsidRDefault="007E6C4B" w:rsidP="00AC28BD">
            <w:pPr>
              <w:pStyle w:val="StyleStyle222Thisis"/>
              <w:ind w:firstLine="0"/>
              <w:jc w:val="center"/>
            </w:pPr>
            <w:r w:rsidRPr="00145DBC">
              <w:t>2019-03-20T</w:t>
            </w:r>
          </w:p>
          <w:p w14:paraId="62F10F11" w14:textId="15D9DA1B" w:rsidR="007E6C4B" w:rsidRDefault="007E6C4B" w:rsidP="00AC28BD">
            <w:pPr>
              <w:pStyle w:val="StyleStyle222Thisis"/>
              <w:ind w:firstLine="0"/>
              <w:jc w:val="center"/>
            </w:pPr>
            <w:r w:rsidRPr="00145DBC">
              <w:t>15:02:37.532835072Z</w:t>
            </w:r>
          </w:p>
        </w:tc>
        <w:tc>
          <w:tcPr>
            <w:tcW w:w="626" w:type="dxa"/>
            <w:vAlign w:val="center"/>
          </w:tcPr>
          <w:p w14:paraId="54DBF723" w14:textId="030EDCE7" w:rsidR="007E6C4B" w:rsidRDefault="007E6C4B" w:rsidP="00AC28BD">
            <w:pPr>
              <w:pStyle w:val="StyleStyle222Thisis"/>
              <w:ind w:firstLine="0"/>
              <w:jc w:val="center"/>
            </w:pPr>
            <w:r>
              <w:t>90</w:t>
            </w:r>
          </w:p>
        </w:tc>
        <w:tc>
          <w:tcPr>
            <w:tcW w:w="987" w:type="dxa"/>
            <w:vAlign w:val="center"/>
          </w:tcPr>
          <w:p w14:paraId="15A4CC24" w14:textId="3ADEB2D9" w:rsidR="007E6C4B" w:rsidRDefault="007E6C4B" w:rsidP="00AC28BD">
            <w:pPr>
              <w:pStyle w:val="StyleStyle222Thisis"/>
              <w:ind w:firstLine="0"/>
              <w:jc w:val="center"/>
            </w:pPr>
            <w:r>
              <w:t>84</w:t>
            </w:r>
          </w:p>
        </w:tc>
        <w:tc>
          <w:tcPr>
            <w:tcW w:w="503" w:type="dxa"/>
            <w:vAlign w:val="center"/>
          </w:tcPr>
          <w:p w14:paraId="6E382D0F" w14:textId="29B15822" w:rsidR="007E6C4B" w:rsidRDefault="007E6C4B" w:rsidP="00AC28BD">
            <w:pPr>
              <w:pStyle w:val="StyleStyle222Thisis"/>
              <w:ind w:firstLine="0"/>
              <w:jc w:val="center"/>
            </w:pPr>
            <w:r>
              <w:t>88</w:t>
            </w:r>
          </w:p>
        </w:tc>
        <w:tc>
          <w:tcPr>
            <w:tcW w:w="587" w:type="dxa"/>
            <w:vAlign w:val="center"/>
          </w:tcPr>
          <w:p w14:paraId="7C258A30" w14:textId="479235BC" w:rsidR="007E6C4B" w:rsidRDefault="007E6C4B" w:rsidP="00AC28BD">
            <w:pPr>
              <w:pStyle w:val="StyleStyle222Thisis"/>
              <w:ind w:firstLine="0"/>
              <w:jc w:val="center"/>
            </w:pPr>
            <w:r>
              <w:t>86</w:t>
            </w:r>
          </w:p>
        </w:tc>
        <w:tc>
          <w:tcPr>
            <w:tcW w:w="769" w:type="dxa"/>
            <w:vAlign w:val="center"/>
          </w:tcPr>
          <w:p w14:paraId="47334973" w14:textId="3CE9B0F0" w:rsidR="007E6C4B" w:rsidRDefault="007E6C4B" w:rsidP="00AC28BD">
            <w:pPr>
              <w:pStyle w:val="StyleStyle222Thisis"/>
              <w:ind w:firstLine="0"/>
              <w:jc w:val="center"/>
            </w:pPr>
            <w:r>
              <w:t>sib</w:t>
            </w:r>
          </w:p>
        </w:tc>
        <w:tc>
          <w:tcPr>
            <w:tcW w:w="1039" w:type="dxa"/>
            <w:vAlign w:val="center"/>
          </w:tcPr>
          <w:p w14:paraId="15959DEB" w14:textId="1FCA58FA" w:rsidR="007E6C4B" w:rsidRDefault="007E6C4B" w:rsidP="00AC28BD">
            <w:pPr>
              <w:pStyle w:val="StyleStyle222Thisis"/>
              <w:ind w:firstLine="0"/>
              <w:jc w:val="center"/>
            </w:pPr>
            <w:r>
              <w:t>16621.16</w:t>
            </w:r>
          </w:p>
        </w:tc>
      </w:tr>
    </w:tbl>
    <w:p w14:paraId="1E2311D8" w14:textId="77777777" w:rsidR="007E6C4B" w:rsidRDefault="007E6C4B" w:rsidP="0000140D">
      <w:pPr>
        <w:pStyle w:val="StyleStyle222Thisis"/>
        <w:ind w:firstLine="0"/>
      </w:pPr>
    </w:p>
    <w:p w14:paraId="0E35340A" w14:textId="3CE92EC2" w:rsidR="00F4643E" w:rsidRDefault="00F4643E" w:rsidP="00F4643E">
      <w:pPr>
        <w:pStyle w:val="StyleStyle222Thisis"/>
      </w:pPr>
      <w:r w:rsidRPr="001223F4">
        <w:t xml:space="preserve">Table </w:t>
      </w:r>
      <w:r w:rsidRPr="001223F4">
        <w:rPr>
          <w:cs/>
        </w:rPr>
        <w:t>ในการจัดเก็บข้อมูล</w:t>
      </w:r>
      <w:r w:rsidRPr="001223F4">
        <w:rPr>
          <w:rFonts w:hint="cs"/>
          <w:cs/>
        </w:rPr>
        <w:t xml:space="preserve">ที่นำไปแสดงผลยัง </w:t>
      </w:r>
      <w:r w:rsidRPr="001223F4">
        <w:t xml:space="preserve">Dashboard </w:t>
      </w:r>
      <w:r w:rsidRPr="001223F4">
        <w:rPr>
          <w:cs/>
        </w:rPr>
        <w:t>โดยแสดงรายละเอียดดัง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instrText>REF _Ref</w:instrText>
      </w:r>
      <w:r w:rsidRPr="001223F4">
        <w:rPr>
          <w:cs/>
        </w:rPr>
        <w:instrText xml:space="preserve">4014399 </w:instrText>
      </w:r>
      <w:r w:rsidRPr="001223F4"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ตารางที่ </w:t>
      </w:r>
      <w:r w:rsidR="00567130" w:rsidRPr="00567130">
        <w:rPr>
          <w:noProof/>
          <w:cs/>
        </w:rPr>
        <w:t>3.1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Pr="001223F4">
        <w:rPr>
          <w:cs/>
        </w:rPr>
        <w:t>สามารถอธิบายได้ดังนี้</w:t>
      </w:r>
      <w:r w:rsidRPr="001223F4">
        <w:rPr>
          <w:rFonts w:hint="cs"/>
          <w:cs/>
        </w:rPr>
        <w:t xml:space="preserve"> </w:t>
      </w:r>
      <w:r w:rsidRPr="001223F4">
        <w:t>1. measurement</w:t>
      </w:r>
      <w:r w:rsidRPr="001223F4">
        <w:rPr>
          <w:cs/>
        </w:rPr>
        <w:t xml:space="preserve"> คือ</w:t>
      </w:r>
      <w:r w:rsidRPr="001223F4">
        <w:rPr>
          <w:rFonts w:hint="cs"/>
          <w:cs/>
        </w:rPr>
        <w:t xml:space="preserve"> ชื่อเครื่องขุด</w:t>
      </w:r>
      <w:r w:rsidRPr="001223F4">
        <w:rPr>
          <w:cs/>
        </w:rPr>
        <w:t>ของแต่ละ</w:t>
      </w:r>
      <w:r w:rsidRPr="001223F4">
        <w:rPr>
          <w:rFonts w:hint="cs"/>
          <w:cs/>
        </w:rPr>
        <w:t>เครื่อง</w:t>
      </w:r>
      <w:r w:rsidRPr="001223F4">
        <w:t xml:space="preserve"> 2. time </w:t>
      </w:r>
      <w:r w:rsidRPr="001223F4">
        <w:rPr>
          <w:rFonts w:hint="cs"/>
          <w:cs/>
        </w:rPr>
        <w:t>คือ เวลาที่</w:t>
      </w:r>
      <w:r>
        <w:rPr>
          <w:rFonts w:hint="cs"/>
          <w:cs/>
        </w:rPr>
        <w:t>เก็บลงฐานข้อมูล</w:t>
      </w:r>
      <w:r>
        <w:t xml:space="preserve"> 3. load </w:t>
      </w:r>
      <w:r>
        <w:rPr>
          <w:rFonts w:hint="cs"/>
          <w:cs/>
        </w:rPr>
        <w:t xml:space="preserve">คือ ค่าของ </w:t>
      </w:r>
      <w:r>
        <w:t>GPU load 4. memory</w:t>
      </w:r>
      <w:r>
        <w:rPr>
          <w:rFonts w:hint="cs"/>
          <w:cs/>
        </w:rPr>
        <w:t xml:space="preserve"> คือ ค่าของ </w:t>
      </w:r>
      <w:r>
        <w:t>GPU memory 5. fan</w:t>
      </w:r>
      <w:r>
        <w:rPr>
          <w:rFonts w:hint="cs"/>
          <w:cs/>
        </w:rPr>
        <w:t xml:space="preserve"> คือ ค่าของ </w:t>
      </w:r>
      <w:r>
        <w:t>GPU fan 6. tem</w:t>
      </w:r>
      <w:r>
        <w:rPr>
          <w:rFonts w:hint="cs"/>
          <w:cs/>
        </w:rPr>
        <w:t xml:space="preserve"> คือ ค่าของ </w:t>
      </w:r>
      <w:r>
        <w:t xml:space="preserve">GPU </w:t>
      </w:r>
      <w:r w:rsidRPr="004E394C">
        <w:t>temperature</w:t>
      </w:r>
    </w:p>
    <w:p w14:paraId="41A5564B" w14:textId="77777777" w:rsidR="004F7862" w:rsidRDefault="004F7862" w:rsidP="005860AD">
      <w:pPr>
        <w:pStyle w:val="StyleStyle222Thisis"/>
        <w:ind w:firstLine="0"/>
      </w:pPr>
    </w:p>
    <w:p w14:paraId="1EC9F7C2" w14:textId="28E7869F" w:rsidR="00D37743" w:rsidRDefault="00A65DE3" w:rsidP="00364CFD">
      <w:pPr>
        <w:pStyle w:val="StyleStyle222Thisis"/>
      </w:pPr>
      <w:r w:rsidRPr="00A65DE3">
        <w:t>Grafana</w:t>
      </w:r>
      <w:r w:rsidR="00297E8E">
        <w:t xml:space="preserve"> </w:t>
      </w:r>
      <w:r w:rsidR="00297E8E">
        <w:fldChar w:fldCharType="begin"/>
      </w:r>
      <w:r w:rsidR="00191C84">
        <w:instrText xml:space="preserve"> ADDIN EN.CITE &lt;EndNote&gt;&lt;Cite&gt;&lt;Year&gt;2018&lt;/Year&gt;&lt;RecNum&gt;25&lt;/RecNum&gt;&lt;DisplayText&gt;[14]&lt;/DisplayText&gt;&lt;record&gt;&lt;rec-number&gt;25&lt;/rec-number&gt;&lt;foreign-keys&gt;&lt;key app="EN" db-id="rd5dtpxvjeppfxe0w5g5022ae9ztpdv555vx" timestamp="1551262638"&gt;25&lt;/key&gt;&lt;/foreign-keys&gt;&lt;ref-type name="Web Page"&gt;12&lt;/ref-type&gt;&lt;contributors&gt;&lt;/contributors&gt;&lt;titles&gt;&lt;title&gt;Grafana&lt;/title&gt;&lt;/titles&gt;&lt;volume&gt;2018&lt;/volume&gt;&lt;number&gt;18 October 2018&lt;/number&gt;&lt;dates&gt;&lt;year&gt;2018&lt;/year&gt;&lt;/dates&gt;&lt;urls&gt;&lt;related-urls&gt;&lt;url&gt;&lt;style face="normal" font="default" size="100%"&gt;developers.ascendcorp.com/&lt;/style&gt;&lt;style face="normal" font="default" charset="222" size="100%"&gt;</w:instrText>
      </w:r>
      <w:r w:rsidR="00191C84">
        <w:rPr>
          <w:cs/>
        </w:rPr>
        <w:instrText>ทำความรู้จักกับ-</w:instrText>
      </w:r>
      <w:r w:rsidR="00191C84">
        <w:instrText>grafana-dashboard-1a5efe6d170a&lt;/style&gt;&lt;/url&gt;&lt;/related-urls&gt;&lt;/urls&gt;&lt;/record&gt;&lt;/Cite&gt;&lt;/EndNote&gt;</w:instrText>
      </w:r>
      <w:r w:rsidR="00297E8E">
        <w:fldChar w:fldCharType="separate"/>
      </w:r>
      <w:r w:rsidR="00191C84">
        <w:rPr>
          <w:noProof/>
        </w:rPr>
        <w:t>[14]</w:t>
      </w:r>
      <w:r w:rsidR="00297E8E">
        <w:fldChar w:fldCharType="end"/>
      </w:r>
      <w:r w:rsidRPr="00A65DE3">
        <w:t xml:space="preserve"> </w:t>
      </w:r>
      <w:r w:rsidRPr="00A65DE3">
        <w:rPr>
          <w:cs/>
        </w:rPr>
        <w:t xml:space="preserve">คือ </w:t>
      </w:r>
      <w:r w:rsidRPr="00A65DE3">
        <w:t xml:space="preserve">Dashboard tools </w:t>
      </w:r>
      <w:r w:rsidRPr="00A65DE3">
        <w:rPr>
          <w:cs/>
        </w:rPr>
        <w:t xml:space="preserve">ตัวนึงซึ่งจะแสดงผลออกมาเป็นพวกกราฟข้อมูล </w:t>
      </w:r>
      <w:r>
        <w:t>M</w:t>
      </w:r>
      <w:r w:rsidRPr="00A65DE3">
        <w:t xml:space="preserve">etrix </w:t>
      </w:r>
      <w:r w:rsidRPr="00A65DE3">
        <w:rPr>
          <w:cs/>
        </w:rPr>
        <w:t xml:space="preserve">ต่าง ๆ โดยสามารถดึงข้อมูลมาจาก </w:t>
      </w:r>
      <w:r>
        <w:t>D</w:t>
      </w:r>
      <w:r w:rsidRPr="00A65DE3">
        <w:t xml:space="preserve">atasource </w:t>
      </w:r>
      <w:r w:rsidRPr="00A65DE3">
        <w:rPr>
          <w:cs/>
        </w:rPr>
        <w:t xml:space="preserve">ที่เป็นที่นิยมได้อย่างมาก เช่น </w:t>
      </w:r>
      <w:r>
        <w:t>I</w:t>
      </w:r>
      <w:r w:rsidRPr="00A65DE3">
        <w:t xml:space="preserve">nfluxdb, Prometheus, </w:t>
      </w:r>
      <w:r>
        <w:t>E</w:t>
      </w:r>
      <w:r w:rsidRPr="00A65DE3">
        <w:t xml:space="preserve">lasticsearch, AWS CloudWatch </w:t>
      </w:r>
      <w:r w:rsidRPr="00A65DE3">
        <w:rPr>
          <w:cs/>
        </w:rPr>
        <w:t xml:space="preserve">และ </w:t>
      </w:r>
      <w:r>
        <w:t>D</w:t>
      </w:r>
      <w:r w:rsidRPr="00A65DE3">
        <w:t xml:space="preserve">atasource </w:t>
      </w:r>
      <w:r w:rsidRPr="00A65DE3">
        <w:rPr>
          <w:cs/>
        </w:rPr>
        <w:t>ตัวอื่นที่เป็นที่นิยม</w:t>
      </w:r>
      <w:r w:rsidR="00453461">
        <w:rPr>
          <w:rFonts w:hint="cs"/>
          <w:cs/>
        </w:rPr>
        <w:t xml:space="preserve"> โดยเราจะ</w:t>
      </w:r>
      <w:r w:rsidR="00453461" w:rsidRPr="00453461">
        <w:rPr>
          <w:cs/>
        </w:rPr>
        <w:t xml:space="preserve">ใช้งานร่วมกับ </w:t>
      </w:r>
      <w:r w:rsidR="00453461" w:rsidRPr="00453461">
        <w:t xml:space="preserve">Influxdb </w:t>
      </w:r>
      <w:r w:rsidR="00453461" w:rsidRPr="00453461">
        <w:rPr>
          <w:cs/>
        </w:rPr>
        <w:t xml:space="preserve">ในการ </w:t>
      </w:r>
      <w:r w:rsidR="00453461" w:rsidRPr="00453461">
        <w:t>Monitor</w:t>
      </w:r>
      <w:r w:rsidR="00364CFD">
        <w:rPr>
          <w:rFonts w:hint="cs"/>
          <w:cs/>
        </w:rPr>
        <w:t xml:space="preserve"> </w:t>
      </w:r>
    </w:p>
    <w:p w14:paraId="33437F8F" w14:textId="77777777" w:rsidR="00D90E6F" w:rsidRDefault="00D90E6F" w:rsidP="00364CFD">
      <w:pPr>
        <w:pStyle w:val="StyleStyle222Thisis"/>
      </w:pPr>
    </w:p>
    <w:p w14:paraId="1F833C2F" w14:textId="0E8A4E81" w:rsidR="00A73AE0" w:rsidRDefault="00B72431" w:rsidP="00D37743">
      <w:pPr>
        <w:pStyle w:val="StyleStyle222Thisis"/>
      </w:pPr>
      <w:r w:rsidRPr="00B72431">
        <w:t>InfluxDB</w:t>
      </w:r>
      <w:r w:rsidR="00297E8E">
        <w:t xml:space="preserve"> </w:t>
      </w:r>
      <w:r w:rsidR="00297E8E">
        <w:fldChar w:fldCharType="begin"/>
      </w:r>
      <w:r w:rsidR="00191C84">
        <w:instrText xml:space="preserve"> ADDIN EN.CITE &lt;EndNote&gt;&lt;Cite&gt;&lt;Year&gt;2017&lt;/Year&gt;&lt;RecNum&gt;26&lt;/RecNum&gt;&lt;DisplayText&gt;[15]&lt;/DisplayText&gt;&lt;record&gt;&lt;rec-number&gt;26&lt;/rec-number&gt;&lt;foreign-keys&gt;&lt;key app="EN" db-id="rd5dtpxvjeppfxe0w5g5022ae9ztpdv555vx" timestamp="1551262918"&gt;26&lt;/key&gt;&lt;/foreign-keys&gt;&lt;ref-type name="Web Page"&gt;12&lt;/ref-type&gt;&lt;contributors&gt;&lt;/contributors&gt;&lt;titles&gt;&lt;title&gt;InfluxDB&lt;/title&gt;&lt;/titles&gt;&lt;volume&gt;2018&lt;/volume&gt;&lt;number&gt;18 October 2018&lt;/number&gt;&lt;dates&gt;&lt;year&gt;2017&lt;/year&gt;&lt;/dates&gt;&lt;urls&gt;&lt;related-urls&gt;&lt;url&gt;&lt;style face="normal" font="default" size="100%"&gt;chavp.wordpress.com/2017/09/13/&lt;/style&gt;&lt;style face="normal" font="default" charset="222" size="100%"&gt;</w:instrText>
      </w:r>
      <w:r w:rsidR="00191C84">
        <w:rPr>
          <w:cs/>
        </w:rPr>
        <w:instrText>เก็บข้อมูล-</w:instrText>
      </w:r>
      <w:r w:rsidR="00191C84">
        <w:instrText>time-series-</w:instrText>
      </w:r>
      <w:r w:rsidR="00191C84">
        <w:rPr>
          <w:cs/>
        </w:rPr>
        <w:instrText>ด้วย-</w:instrText>
      </w:r>
      <w:r w:rsidR="00191C84">
        <w:instrText>influxdb/&lt;/style&gt;&lt;/url&gt;&lt;/related-urls&gt;&lt;/urls&gt;&lt;/record&gt;&lt;/Cite&gt;&lt;/EndNote&gt;</w:instrText>
      </w:r>
      <w:r w:rsidR="00297E8E">
        <w:fldChar w:fldCharType="separate"/>
      </w:r>
      <w:r w:rsidR="00191C84">
        <w:rPr>
          <w:noProof/>
        </w:rPr>
        <w:t>[15]</w:t>
      </w:r>
      <w:r w:rsidR="00297E8E">
        <w:fldChar w:fldCharType="end"/>
      </w:r>
      <w:r w:rsidRPr="00B72431">
        <w:t xml:space="preserve"> </w:t>
      </w:r>
      <w:r w:rsidRPr="00B72431">
        <w:rPr>
          <w:cs/>
        </w:rPr>
        <w:t xml:space="preserve">คือ </w:t>
      </w:r>
      <w:r w:rsidRPr="00B72431">
        <w:t>Datasource (</w:t>
      </w:r>
      <w:r w:rsidRPr="00B72431">
        <w:rPr>
          <w:cs/>
        </w:rPr>
        <w:t>ที่เก็บข้อมูล) ที่สามารถทำงานร่วมกับ</w:t>
      </w:r>
      <w:r w:rsidRPr="00B72431">
        <w:t xml:space="preserve"> Grafana </w:t>
      </w:r>
      <w:r>
        <w:rPr>
          <w:rFonts w:hint="cs"/>
          <w:cs/>
        </w:rPr>
        <w:t>และ</w:t>
      </w:r>
      <w:r w:rsidRPr="00B72431">
        <w:rPr>
          <w:cs/>
        </w:rPr>
        <w:t xml:space="preserve">สามารถเชื่อมต่อกับ </w:t>
      </w:r>
      <w:r w:rsidRPr="00B72431">
        <w:t xml:space="preserve">Grafana Dashboard </w:t>
      </w:r>
      <w:r w:rsidRPr="00B72431">
        <w:rPr>
          <w:cs/>
        </w:rPr>
        <w:t>ที่จะใช้แสดงผล</w:t>
      </w:r>
      <w:r w:rsidR="00D37743">
        <w:rPr>
          <w:rFonts w:hint="cs"/>
          <w:cs/>
        </w:rPr>
        <w:t xml:space="preserve"> </w:t>
      </w:r>
      <w:r w:rsidR="00364CFD">
        <w:rPr>
          <w:rFonts w:hint="cs"/>
          <w:cs/>
        </w:rPr>
        <w:t>โดยเรา</w:t>
      </w:r>
      <w:r w:rsidR="00A73AE0">
        <w:rPr>
          <w:cs/>
        </w:rPr>
        <w:t xml:space="preserve">มานำเสนอการเก็บข้อมูลแบบ </w:t>
      </w:r>
      <w:r w:rsidR="00A73AE0">
        <w:t xml:space="preserve">Time-series </w:t>
      </w:r>
      <w:r w:rsidR="00A73AE0">
        <w:rPr>
          <w:cs/>
        </w:rPr>
        <w:t xml:space="preserve">ด้วยฐานข้อมูลที่ชื่อว่า </w:t>
      </w:r>
      <w:r w:rsidR="00A73AE0">
        <w:t>InfluxDB</w:t>
      </w:r>
      <w:r w:rsidR="00364CFD">
        <w:rPr>
          <w:rFonts w:hint="cs"/>
          <w:cs/>
        </w:rPr>
        <w:t xml:space="preserve"> </w:t>
      </w:r>
      <w:r w:rsidR="00A73AE0">
        <w:rPr>
          <w:cs/>
        </w:rPr>
        <w:t xml:space="preserve">ข้อมูล </w:t>
      </w:r>
      <w:r w:rsidR="00A73AE0">
        <w:t xml:space="preserve">Time-series </w:t>
      </w:r>
      <w:r w:rsidR="00A73AE0">
        <w:rPr>
          <w:cs/>
        </w:rPr>
        <w:t xml:space="preserve">เป็นข้อมูลแบบ </w:t>
      </w:r>
      <w:r w:rsidR="00A73AE0">
        <w:t xml:space="preserve">Stream </w:t>
      </w:r>
      <w:r w:rsidR="00A73AE0"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011C21A4" w14:textId="085FBF16" w:rsidR="001156E3" w:rsidRDefault="00364CFD" w:rsidP="001B359D">
      <w:pPr>
        <w:pStyle w:val="StyleStyle222Thisis"/>
      </w:pPr>
      <w:r>
        <w:rPr>
          <w:rFonts w:hint="cs"/>
          <w:cs/>
        </w:rPr>
        <w:t>สถานะ</w:t>
      </w:r>
      <w:r w:rsidR="00A73AE0">
        <w:rPr>
          <w:cs/>
        </w:rPr>
        <w:t>ที่ว่านี้ เช่น</w:t>
      </w:r>
      <w:r>
        <w:rPr>
          <w:rFonts w:hint="cs"/>
          <w:cs/>
        </w:rPr>
        <w:t xml:space="preserve"> </w:t>
      </w:r>
      <w:r>
        <w:rPr>
          <w:cs/>
        </w:rPr>
        <w:t xml:space="preserve">อุณหภูมิของ </w:t>
      </w:r>
      <w:r>
        <w:t>GPU,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การทำงานของพัดลม </w:t>
      </w:r>
      <w:r>
        <w:t>GPU,</w:t>
      </w:r>
      <w:r>
        <w:rPr>
          <w:rFonts w:hint="cs"/>
          <w:cs/>
        </w:rPr>
        <w:t xml:space="preserve"> </w:t>
      </w:r>
      <w:r>
        <w:t xml:space="preserve">Load GPU </w:t>
      </w:r>
      <w:r>
        <w:rPr>
          <w:rFonts w:hint="cs"/>
          <w:cs/>
        </w:rPr>
        <w:t xml:space="preserve">เป็นต้น </w:t>
      </w:r>
      <w:r w:rsidR="00A73AE0">
        <w:rPr>
          <w:cs/>
        </w:rPr>
        <w:t xml:space="preserve">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 w:rsidR="00A73AE0">
        <w:t xml:space="preserve">Time-series </w:t>
      </w:r>
      <w:r w:rsidR="00A73AE0">
        <w:rPr>
          <w:cs/>
        </w:rPr>
        <w:t>นั่นเอง</w:t>
      </w:r>
    </w:p>
    <w:p w14:paraId="6B53C955" w14:textId="16FAC49C" w:rsidR="001D0957" w:rsidRPr="001156E3" w:rsidRDefault="001156E3" w:rsidP="001156E3">
      <w:pPr>
        <w:rPr>
          <w:rFonts w:eastAsia="Times New Roman"/>
        </w:rPr>
      </w:pPr>
      <w:r>
        <w:br w:type="page"/>
      </w:r>
    </w:p>
    <w:p w14:paraId="2054C5F7" w14:textId="77777777" w:rsidR="0075143B" w:rsidRDefault="0075143B" w:rsidP="001B359D">
      <w:pPr>
        <w:pStyle w:val="Heading1"/>
        <w:rPr>
          <w:cs/>
        </w:rPr>
        <w:sectPr w:rsidR="0075143B" w:rsidSect="0040584C">
          <w:headerReference w:type="default" r:id="rId78"/>
          <w:headerReference w:type="first" r:id="rId79"/>
          <w:footerReference w:type="first" r:id="rId80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0066ED1" w14:textId="2BFCE7C9" w:rsidR="001B359D" w:rsidRPr="0010416E" w:rsidRDefault="001B359D" w:rsidP="001B359D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136" w:name="_Toc8738533"/>
      <w:r>
        <w:rPr>
          <w:rFonts w:hint="cs"/>
          <w:sz w:val="36"/>
          <w:szCs w:val="36"/>
          <w:cs/>
        </w:rPr>
        <w:t>ผลการทดลอง</w:t>
      </w:r>
      <w:bookmarkEnd w:id="136"/>
    </w:p>
    <w:p w14:paraId="3445E12C" w14:textId="50036CAB" w:rsidR="00E20A96" w:rsidRDefault="00E20A96" w:rsidP="001B359D">
      <w:pPr>
        <w:pStyle w:val="Heading2"/>
      </w:pPr>
      <w:bookmarkStart w:id="137" w:name="_Toc8738534"/>
      <w:r w:rsidRPr="000C1169">
        <w:rPr>
          <w:cs/>
        </w:rPr>
        <w:t>ผลการ</w:t>
      </w:r>
      <w:r w:rsidR="0096420E">
        <w:rPr>
          <w:rFonts w:hint="cs"/>
          <w:cs/>
        </w:rPr>
        <w:t>ทดลอง</w:t>
      </w:r>
      <w:r w:rsidR="007C09D1">
        <w:rPr>
          <w:rFonts w:hint="cs"/>
          <w:cs/>
        </w:rPr>
        <w:t>และการออกแบบ</w:t>
      </w:r>
      <w:bookmarkEnd w:id="137"/>
    </w:p>
    <w:p w14:paraId="3E73F504" w14:textId="77777777" w:rsidR="00B8182B" w:rsidRDefault="008A2F17" w:rsidP="00B8182B">
      <w:pPr>
        <w:pStyle w:val="StyleStyle222Thisis"/>
      </w:pPr>
      <w:r>
        <w:rPr>
          <w:cs/>
        </w:rPr>
        <w:t>จากการศึกษาเกี่ยวกับ</w:t>
      </w:r>
      <w:r>
        <w:rPr>
          <w:rFonts w:hint="cs"/>
          <w:cs/>
        </w:rPr>
        <w:t>โปรแกรมขุดหรือทำเหมือง</w:t>
      </w:r>
      <w:r w:rsidRPr="008A2F17">
        <w:t xml:space="preserve"> </w:t>
      </w:r>
      <w:r>
        <w:t>C</w:t>
      </w:r>
      <w:r w:rsidRPr="008A2F17">
        <w:t xml:space="preserve">ryptocurrency </w:t>
      </w:r>
      <w:r w:rsidRPr="008A2F17">
        <w:rPr>
          <w:cs/>
        </w:rPr>
        <w:t>นำมาสู่การออกแบบและพัฒนาโปรแกรม</w:t>
      </w:r>
      <w:r>
        <w:rPr>
          <w:rFonts w:hint="cs"/>
          <w:cs/>
        </w:rPr>
        <w:t>เพื่อแก้ไขปัญหา</w:t>
      </w:r>
      <w:r w:rsidRPr="008A2F17">
        <w:rPr>
          <w:cs/>
        </w:rPr>
        <w:t xml:space="preserve"> โดยมีวัตถุประสงค์ที่สำคัญเพื่อที่จะ</w:t>
      </w:r>
      <w:r w:rsidR="00E64EA9">
        <w:rPr>
          <w:rFonts w:hint="cs"/>
          <w:cs/>
        </w:rPr>
        <w:t>แก้ไขปัญหา</w:t>
      </w:r>
      <w:r w:rsidRPr="008A2F17">
        <w:rPr>
          <w:cs/>
        </w:rPr>
        <w:t>ให้กับ</w:t>
      </w:r>
      <w:r w:rsidR="00E64EA9">
        <w:rPr>
          <w:rFonts w:hint="cs"/>
          <w:cs/>
        </w:rPr>
        <w:t>โปรแกรมในการขุดได้</w:t>
      </w:r>
      <w:r w:rsidR="00B8182B">
        <w:rPr>
          <w:rFonts w:hint="cs"/>
          <w:cs/>
        </w:rPr>
        <w:t xml:space="preserve"> </w:t>
      </w:r>
    </w:p>
    <w:p w14:paraId="4ADB288E" w14:textId="27744453" w:rsidR="00B63664" w:rsidRDefault="00B63664" w:rsidP="00B8182B">
      <w:pPr>
        <w:pStyle w:val="StyleStyle222Thisis"/>
      </w:pPr>
      <w:r w:rsidRPr="00B63664">
        <w:rPr>
          <w:cs/>
        </w:rPr>
        <w:t>โครงงานปริญญานิพนธ์</w:t>
      </w:r>
      <w:r>
        <w:rPr>
          <w:cs/>
        </w:rPr>
        <w:t xml:space="preserve">นี้ได้พัฒนาโปรแกรมทั้งในส่วนของเครื่องขุด </w:t>
      </w:r>
      <w:r w:rsidRPr="00B63664">
        <w:rPr>
          <w:cs/>
        </w:rPr>
        <w:t>ซึ่งเป็นโปรแกรมที่พัฒนาขึ้นบน</w:t>
      </w:r>
      <w:r w:rsidR="00A17AC0">
        <w:rPr>
          <w:rFonts w:hint="cs"/>
          <w:cs/>
        </w:rPr>
        <w:t xml:space="preserve"> </w:t>
      </w:r>
      <w:r w:rsidR="00A17AC0">
        <w:t>Windows</w:t>
      </w:r>
      <w:r w:rsidRPr="00B63664">
        <w:t xml:space="preserve"> </w:t>
      </w:r>
      <w:r w:rsidRPr="00B63664">
        <w:rPr>
          <w:cs/>
        </w:rPr>
        <w:t xml:space="preserve">โดยมีชื่อโปรแกรมว่า </w:t>
      </w:r>
      <w:r w:rsidRPr="00B63664">
        <w:t xml:space="preserve">“Crypto-currency Mining Support System” </w:t>
      </w:r>
      <w:r w:rsidR="009660A6">
        <w:rPr>
          <w:rFonts w:hint="cs"/>
          <w:cs/>
        </w:rPr>
        <w:t>โดยมีส่วนการทำงานดังนี้</w:t>
      </w:r>
    </w:p>
    <w:p w14:paraId="326DE770" w14:textId="77777777" w:rsidR="004C5E04" w:rsidRDefault="004C5E04" w:rsidP="00B8182B">
      <w:pPr>
        <w:pStyle w:val="StyleStyle222Thisis"/>
      </w:pPr>
    </w:p>
    <w:p w14:paraId="49DE6E9E" w14:textId="1C91D994" w:rsidR="00B8182B" w:rsidRDefault="00284E87" w:rsidP="00284E87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254B69E" wp14:editId="14B43E2A">
            <wp:extent cx="5399405" cy="2776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โครงสร้างระบบ v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FE36" w14:textId="3A2DD3FA" w:rsidR="004C5E04" w:rsidRPr="00C85AF6" w:rsidRDefault="00C85AF6" w:rsidP="00C85AF6">
      <w:pPr>
        <w:pStyle w:val="Caption"/>
      </w:pPr>
      <w:bookmarkStart w:id="138" w:name="_Ref7560228"/>
      <w:bookmarkStart w:id="139" w:name="_Toc8738602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</w:t>
      </w:r>
      <w:r w:rsidR="007F5CBE" w:rsidRPr="006329DB">
        <w:rPr>
          <w:b/>
          <w:bCs/>
          <w:cs/>
        </w:rPr>
        <w:fldChar w:fldCharType="end"/>
      </w:r>
      <w:bookmarkEnd w:id="138"/>
      <w:r w:rsidRPr="00C85AF6">
        <w:rPr>
          <w:rFonts w:hint="cs"/>
          <w:cs/>
        </w:rPr>
        <w:t xml:space="preserve"> </w:t>
      </w:r>
      <w:r w:rsidR="006B1EC6" w:rsidRPr="00C85AF6">
        <w:rPr>
          <w:rFonts w:hint="cs"/>
          <w:cs/>
        </w:rPr>
        <w:t>โครงสร้างโดยรวมของโปรแกรม</w:t>
      </w:r>
      <w:bookmarkEnd w:id="139"/>
    </w:p>
    <w:p w14:paraId="3252E9A7" w14:textId="77777777" w:rsidR="00C85AF6" w:rsidRDefault="00C85AF6" w:rsidP="004C5E04">
      <w:pPr>
        <w:pStyle w:val="StyleStyle222Thisis"/>
        <w:ind w:firstLine="0"/>
        <w:jc w:val="center"/>
        <w:rPr>
          <w:color w:val="FF0000"/>
        </w:rPr>
      </w:pPr>
    </w:p>
    <w:p w14:paraId="64384C5E" w14:textId="00E1ED41" w:rsidR="00936A4F" w:rsidRPr="001223F4" w:rsidRDefault="00936A4F" w:rsidP="00936A4F">
      <w:pPr>
        <w:pStyle w:val="StyleStyle222Thisis"/>
      </w:pPr>
      <w:r w:rsidRPr="001223F4">
        <w:rPr>
          <w:rFonts w:hint="cs"/>
          <w:cs/>
        </w:rPr>
        <w:t>โดย</w:t>
      </w:r>
      <w:r w:rsidR="007C3664" w:rsidRPr="001223F4">
        <w:rPr>
          <w:rFonts w:hint="cs"/>
          <w:cs/>
        </w:rPr>
        <w:t>ใน</w:t>
      </w:r>
      <w:r w:rsidRPr="001223F4">
        <w:rPr>
          <w:rFonts w:hint="cs"/>
          <w:cs/>
        </w:rPr>
        <w:t xml:space="preserve">ส่วน </w:t>
      </w:r>
      <w:r w:rsidRPr="001223F4">
        <w:t xml:space="preserve">Etc. </w:t>
      </w:r>
      <w:r w:rsidRPr="001223F4">
        <w:rPr>
          <w:rFonts w:hint="cs"/>
          <w:cs/>
        </w:rPr>
        <w:t>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7560228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4.1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จะเป็นส่วนของการจัดการแก้ไขปัญหาที่เกิดขึ้น </w:t>
      </w:r>
    </w:p>
    <w:p w14:paraId="1C341554" w14:textId="0120D92D" w:rsidR="00C85AF6" w:rsidRPr="00032665" w:rsidRDefault="00C85AF6" w:rsidP="00936A4F">
      <w:pPr>
        <w:pStyle w:val="StyleStyle222Thisis"/>
        <w:ind w:firstLine="0"/>
      </w:pPr>
      <w:r>
        <w:rPr>
          <w:rFonts w:hint="cs"/>
          <w:cs/>
        </w:rPr>
        <w:t>การออกแบบและพัฒนาโปรแกรมสามารถอธิบายได้ดังต่อไปนี้</w:t>
      </w:r>
    </w:p>
    <w:p w14:paraId="359C9457" w14:textId="46AF28FE" w:rsidR="009660A6" w:rsidRDefault="008965ED" w:rsidP="00B8182B">
      <w:pPr>
        <w:pStyle w:val="Heading3"/>
      </w:pPr>
      <w:r>
        <w:rPr>
          <w:rFonts w:hint="cs"/>
          <w:cs/>
        </w:rPr>
        <w:lastRenderedPageBreak/>
        <w:t>ผลการออกแบบ</w:t>
      </w:r>
      <w:r w:rsidR="00DD0CEB">
        <w:rPr>
          <w:rFonts w:hint="cs"/>
          <w:cs/>
        </w:rPr>
        <w:t>การควบคุมการขุด</w:t>
      </w:r>
    </w:p>
    <w:p w14:paraId="50485E2A" w14:textId="58C8ABE3" w:rsidR="00021A8D" w:rsidRDefault="00B73AE4" w:rsidP="00296609">
      <w:pPr>
        <w:pStyle w:val="StyleStyle222Thisis"/>
      </w:pPr>
      <w:r w:rsidRPr="00C02775">
        <w:rPr>
          <w:rFonts w:hint="cs"/>
          <w:cs/>
        </w:rPr>
        <w:t xml:space="preserve">ผลการออกแบบและพัฒนา </w:t>
      </w:r>
      <w:r w:rsidRPr="00B63664">
        <w:t>Crypto-currency Mining Support System</w:t>
      </w:r>
      <w:r w:rsidRPr="00C02775">
        <w:t xml:space="preserve"> </w:t>
      </w:r>
      <w:r w:rsidRPr="00C02775">
        <w:rPr>
          <w:rFonts w:hint="cs"/>
          <w:cs/>
        </w:rPr>
        <w:t>มีการทำงานหลายส่วนประกอบกัน ตั้งแต่เริ่ม</w:t>
      </w:r>
      <w:r w:rsidR="00021A8D">
        <w:rPr>
          <w:rFonts w:hint="cs"/>
          <w:cs/>
        </w:rPr>
        <w:t>จาก</w:t>
      </w:r>
      <w:r w:rsidRPr="00C02775">
        <w:rPr>
          <w:rFonts w:hint="cs"/>
          <w:cs/>
        </w:rPr>
        <w:t>การ</w:t>
      </w:r>
      <w:r w:rsidR="00925332">
        <w:rPr>
          <w:rFonts w:hint="cs"/>
          <w:cs/>
        </w:rPr>
        <w:t>ดึงค่าจากเว็บ</w:t>
      </w:r>
      <w:r w:rsidRPr="00C02775">
        <w:rPr>
          <w:rFonts w:hint="cs"/>
          <w:cs/>
        </w:rPr>
        <w:t xml:space="preserve"> การจัดการ</w:t>
      </w:r>
      <w:r w:rsidR="00925332">
        <w:rPr>
          <w:rFonts w:hint="cs"/>
          <w:cs/>
        </w:rPr>
        <w:t>กับข้อมูลที่ได้รับมา</w:t>
      </w:r>
      <w:r w:rsidRPr="00C02775">
        <w:rPr>
          <w:rFonts w:hint="cs"/>
          <w:cs/>
        </w:rPr>
        <w:t xml:space="preserve"> และการใช้งานต่างๆ ดังอธิบายในหัวข้อต่อไปนี้</w:t>
      </w:r>
    </w:p>
    <w:p w14:paraId="2577155C" w14:textId="77777777" w:rsidR="00614A12" w:rsidRDefault="00614A12" w:rsidP="00296609">
      <w:pPr>
        <w:pStyle w:val="StyleStyle222Thisis"/>
      </w:pPr>
    </w:p>
    <w:p w14:paraId="7BF14EAA" w14:textId="5D79D142" w:rsidR="00296609" w:rsidRDefault="00614A12" w:rsidP="00614A12">
      <w:pPr>
        <w:pStyle w:val="Heading4"/>
      </w:pPr>
      <w:r>
        <w:rPr>
          <w:rFonts w:hint="cs"/>
          <w:cs/>
        </w:rPr>
        <w:t>ทำการขุด</w:t>
      </w:r>
    </w:p>
    <w:p w14:paraId="255DBA54" w14:textId="64853C24" w:rsidR="00B631B0" w:rsidRPr="001223F4" w:rsidRDefault="00B631B0" w:rsidP="00B631B0">
      <w:pPr>
        <w:pStyle w:val="StyleStyle222Thisis"/>
      </w:pPr>
      <w:r>
        <w:rPr>
          <w:rFonts w:hint="cs"/>
          <w:cs/>
        </w:rPr>
        <w:t xml:space="preserve">โดยในส่วนแรกของระบบ </w:t>
      </w:r>
      <w:r w:rsidRPr="00B63664">
        <w:t>Crypto-currency Mining Support System</w:t>
      </w:r>
      <w:r>
        <w:rPr>
          <w:rFonts w:hint="cs"/>
          <w:cs/>
        </w:rPr>
        <w:t xml:space="preserve"> จะต้องทำการขุดได้</w:t>
      </w:r>
      <w:r w:rsidRPr="001223F4">
        <w:rPr>
          <w:rFonts w:hint="cs"/>
          <w:cs/>
        </w:rPr>
        <w:t>ซึ่งผลของการขุดจะเป็นดัง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8009872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4.2</w:t>
      </w:r>
      <w:r w:rsidRPr="001223F4">
        <w:rPr>
          <w:cs/>
        </w:rPr>
        <w:fldChar w:fldCharType="end"/>
      </w:r>
    </w:p>
    <w:p w14:paraId="32DDE71B" w14:textId="77777777" w:rsidR="00B631B0" w:rsidRPr="00B631B0" w:rsidRDefault="00B631B0" w:rsidP="00B631B0">
      <w:pPr>
        <w:pStyle w:val="StyleStyle222Thisis"/>
      </w:pPr>
    </w:p>
    <w:p w14:paraId="75FD4816" w14:textId="0B534950" w:rsidR="00D52DD0" w:rsidRDefault="005E4FA7" w:rsidP="005E4FA7">
      <w:pPr>
        <w:jc w:val="center"/>
      </w:pPr>
      <w:r>
        <w:rPr>
          <w:rFonts w:hint="cs"/>
          <w:noProof/>
        </w:rPr>
        <w:drawing>
          <wp:inline distT="0" distB="0" distL="0" distR="0" wp14:anchorId="68C359E8" wp14:editId="295D0CF9">
            <wp:extent cx="5000625" cy="2340705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Ex_connect_stratum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" r="882" b="9866"/>
                    <a:stretch/>
                  </pic:blipFill>
                  <pic:spPr bwMode="auto">
                    <a:xfrm>
                      <a:off x="0" y="0"/>
                      <a:ext cx="5013645" cy="234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0420E" w14:textId="1DDF920E" w:rsidR="005E4FA7" w:rsidRDefault="005E4FA7" w:rsidP="005E4FA7">
      <w:pPr>
        <w:pStyle w:val="Caption"/>
      </w:pPr>
      <w:bookmarkStart w:id="140" w:name="_Ref8009872"/>
      <w:bookmarkStart w:id="141" w:name="_Toc8738603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2</w:t>
      </w:r>
      <w:r w:rsidR="007F5CBE" w:rsidRPr="006329DB">
        <w:rPr>
          <w:b/>
          <w:bCs/>
          <w:cs/>
        </w:rPr>
        <w:fldChar w:fldCharType="end"/>
      </w:r>
      <w:bookmarkEnd w:id="140"/>
      <w:r>
        <w:rPr>
          <w:rFonts w:hint="cs"/>
          <w:cs/>
        </w:rPr>
        <w:t xml:space="preserve"> ตัวอย่างหลังการสั่งขุด</w:t>
      </w:r>
      <w:bookmarkEnd w:id="141"/>
    </w:p>
    <w:p w14:paraId="000BBE93" w14:textId="77777777" w:rsidR="005E4FA7" w:rsidRPr="005E4FA7" w:rsidRDefault="005E4FA7" w:rsidP="005E4FA7"/>
    <w:p w14:paraId="44034DF4" w14:textId="7363CA56" w:rsidR="0021035D" w:rsidRDefault="0021035D" w:rsidP="0021035D">
      <w:pPr>
        <w:pStyle w:val="Heading4"/>
      </w:pPr>
      <w:r>
        <w:rPr>
          <w:rFonts w:hint="cs"/>
          <w:cs/>
        </w:rPr>
        <w:t xml:space="preserve">ส่วนของ </w:t>
      </w:r>
      <w:r>
        <w:t>Algorithm Switch</w:t>
      </w:r>
    </w:p>
    <w:p w14:paraId="776B353B" w14:textId="56CA0486" w:rsidR="00B4105F" w:rsidRDefault="009D19E9" w:rsidP="00B4105F">
      <w:pPr>
        <w:pStyle w:val="StyleStyle222Thisis"/>
      </w:pPr>
      <w:r>
        <w:rPr>
          <w:rFonts w:hint="cs"/>
          <w:cs/>
        </w:rPr>
        <w:t xml:space="preserve">ในส่วนการทำงานของ </w:t>
      </w:r>
      <w:r w:rsidR="00296609">
        <w:t xml:space="preserve">Algorithm Switch </w:t>
      </w:r>
      <w:r w:rsidR="00296609">
        <w:rPr>
          <w:rFonts w:hint="cs"/>
          <w:cs/>
        </w:rPr>
        <w:t>มีการทำงานดังต่อไปนี้</w:t>
      </w:r>
    </w:p>
    <w:p w14:paraId="022CD226" w14:textId="6BBC33FB" w:rsidR="009D19E9" w:rsidRDefault="009D19E9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 xml:space="preserve">ทำการดึงค่า </w:t>
      </w:r>
      <w:r w:rsidRPr="00086B39">
        <w:t>Profitability</w:t>
      </w:r>
      <w:r>
        <w:rPr>
          <w:rFonts w:hint="cs"/>
          <w:cs/>
        </w:rPr>
        <w:t xml:space="preserve"> </w:t>
      </w:r>
      <w:r w:rsidR="006925AA">
        <w:rPr>
          <w:rFonts w:hint="cs"/>
          <w:cs/>
        </w:rPr>
        <w:t>ของแต่ละอัลกอริธึม</w:t>
      </w:r>
      <w:r>
        <w:rPr>
          <w:rFonts w:hint="cs"/>
          <w:cs/>
        </w:rPr>
        <w:t xml:space="preserve">จากเว็บ </w:t>
      </w:r>
      <w:r>
        <w:t>Zpool</w:t>
      </w:r>
      <w:r w:rsidR="006925AA">
        <w:rPr>
          <w:rFonts w:hint="cs"/>
          <w:cs/>
        </w:rPr>
        <w:t xml:space="preserve"> เพื่อใช้ในการเลือกอัลกอริธึม</w:t>
      </w:r>
    </w:p>
    <w:p w14:paraId="5F6B93AC" w14:textId="5ADC7429" w:rsidR="00296609" w:rsidRDefault="00A81F92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>จะ</w:t>
      </w:r>
      <w:r w:rsidR="00296609">
        <w:rPr>
          <w:rFonts w:hint="cs"/>
          <w:cs/>
        </w:rPr>
        <w:t>การ</w:t>
      </w:r>
      <w:r>
        <w:rPr>
          <w:rFonts w:hint="cs"/>
          <w:cs/>
        </w:rPr>
        <w:t>เช็ค</w:t>
      </w:r>
      <w:r w:rsidR="00296609">
        <w:rPr>
          <w:rFonts w:hint="cs"/>
          <w:cs/>
        </w:rPr>
        <w:t xml:space="preserve">ค่า </w:t>
      </w:r>
      <w:r w:rsidR="00296609" w:rsidRPr="00086B39">
        <w:t>Profitability</w:t>
      </w:r>
      <w:r w:rsidR="00296609">
        <w:rPr>
          <w:rFonts w:hint="cs"/>
          <w:cs/>
        </w:rPr>
        <w:t xml:space="preserve"> </w:t>
      </w:r>
      <w:r w:rsidR="006328D2">
        <w:rPr>
          <w:rFonts w:hint="cs"/>
          <w:cs/>
        </w:rPr>
        <w:t>ที่</w:t>
      </w:r>
      <w:r w:rsidR="00296609">
        <w:rPr>
          <w:rFonts w:hint="cs"/>
          <w:cs/>
        </w:rPr>
        <w:t>สูงสุด</w:t>
      </w:r>
      <w:r w:rsidR="006328D2">
        <w:rPr>
          <w:rFonts w:hint="cs"/>
          <w:cs/>
        </w:rPr>
        <w:t>จาก</w:t>
      </w:r>
      <w:r w:rsidR="00296609">
        <w:rPr>
          <w:rFonts w:hint="cs"/>
          <w:cs/>
        </w:rPr>
        <w:t>ของแต่ละ</w:t>
      </w:r>
      <w:r w:rsidR="00975760">
        <w:rPr>
          <w:rFonts w:hint="cs"/>
          <w:cs/>
        </w:rPr>
        <w:t>อัลกอริธึม</w:t>
      </w:r>
    </w:p>
    <w:p w14:paraId="084357BC" w14:textId="52AD282F" w:rsidR="00296609" w:rsidRDefault="00F137C5" w:rsidP="006925AA">
      <w:pPr>
        <w:pStyle w:val="StyleStyle222Thisis"/>
        <w:numPr>
          <w:ilvl w:val="0"/>
          <w:numId w:val="31"/>
        </w:numPr>
        <w:ind w:left="0" w:firstLine="1170"/>
      </w:pPr>
      <w:r>
        <w:rPr>
          <w:rFonts w:hint="cs"/>
          <w:cs/>
        </w:rPr>
        <w:t xml:space="preserve">แล้วจะดึงชื่ออัลกอริธึมที่มีค่า </w:t>
      </w:r>
      <w:r w:rsidRPr="00086B39">
        <w:t>Profitability</w:t>
      </w:r>
      <w:r>
        <w:rPr>
          <w:rFonts w:hint="cs"/>
          <w:cs/>
        </w:rPr>
        <w:t xml:space="preserve"> สูงสุดที่ได้มาส่งไปยังฟังก์ชั่น</w:t>
      </w:r>
      <w:r w:rsidR="00BD397A">
        <w:rPr>
          <w:rFonts w:hint="cs"/>
          <w:cs/>
        </w:rPr>
        <w:t>สั่งขุดต่อไป</w:t>
      </w:r>
    </w:p>
    <w:p w14:paraId="458E0DA9" w14:textId="12386E81" w:rsidR="004643EC" w:rsidRPr="00086B39" w:rsidRDefault="00975760" w:rsidP="00E321FD">
      <w:pPr>
        <w:pStyle w:val="StyleStyle222Thisis"/>
        <w:numPr>
          <w:ilvl w:val="0"/>
          <w:numId w:val="31"/>
        </w:numPr>
        <w:ind w:left="0" w:firstLine="1170"/>
        <w:rPr>
          <w:cs/>
        </w:rPr>
      </w:pPr>
      <w:r>
        <w:rPr>
          <w:rFonts w:hint="cs"/>
          <w:cs/>
        </w:rPr>
        <w:t>หลังจากได้รับ</w:t>
      </w:r>
      <w:r w:rsidR="002E306F">
        <w:rPr>
          <w:rFonts w:hint="cs"/>
          <w:cs/>
        </w:rPr>
        <w:t>ชื่ออัลกอริธึมแล้วจะทำการสั่งขุดหรือเชื่อมต่อไปยังเหมือง</w:t>
      </w:r>
      <w:r w:rsidR="00BD397A">
        <w:rPr>
          <w:rFonts w:hint="cs"/>
          <w:cs/>
        </w:rPr>
        <w:t>โดยใช้ชื่ออัลกอริธึมที่ได้รับมา</w:t>
      </w:r>
    </w:p>
    <w:p w14:paraId="12B6BB35" w14:textId="3330022F" w:rsidR="0021035D" w:rsidRDefault="0021035D" w:rsidP="0021035D">
      <w:pPr>
        <w:pStyle w:val="Heading4"/>
      </w:pPr>
      <w:r>
        <w:rPr>
          <w:rFonts w:hint="cs"/>
          <w:cs/>
        </w:rPr>
        <w:lastRenderedPageBreak/>
        <w:t>ส่วนของ</w:t>
      </w:r>
      <w:r w:rsidR="003E2F46">
        <w:rPr>
          <w:rFonts w:hint="cs"/>
          <w:cs/>
        </w:rPr>
        <w:t>การขุดลม</w:t>
      </w:r>
    </w:p>
    <w:p w14:paraId="3C0F597B" w14:textId="5C377F37" w:rsidR="00551537" w:rsidRPr="001223F4" w:rsidRDefault="00551537" w:rsidP="00A0321B">
      <w:pPr>
        <w:pStyle w:val="StyleStyle222Thisis"/>
      </w:pPr>
      <w:r>
        <w:rPr>
          <w:rFonts w:hint="cs"/>
          <w:cs/>
        </w:rPr>
        <w:t>ในส่วนการทำงานการป้องกันการขุดลม</w:t>
      </w:r>
      <w:r w:rsidR="00C8385E">
        <w:rPr>
          <w:rFonts w:hint="cs"/>
          <w:cs/>
        </w:rPr>
        <w:t>มีการทำงาน</w:t>
      </w:r>
      <w:r w:rsidR="00A0321B">
        <w:rPr>
          <w:rFonts w:hint="cs"/>
          <w:cs/>
        </w:rPr>
        <w:t>คือ</w:t>
      </w:r>
      <w:r>
        <w:rPr>
          <w:rFonts w:hint="cs"/>
          <w:cs/>
        </w:rPr>
        <w:t>จะมีวิธีการเช็คค่าที่ได้ดึงมา</w:t>
      </w:r>
      <w:r w:rsidR="00D64572">
        <w:rPr>
          <w:rFonts w:hint="cs"/>
          <w:cs/>
        </w:rPr>
        <w:t>จากเว็บ</w:t>
      </w:r>
      <w:r>
        <w:rPr>
          <w:rFonts w:hint="cs"/>
          <w:cs/>
        </w:rPr>
        <w:t xml:space="preserve"> </w:t>
      </w:r>
      <w:r>
        <w:t xml:space="preserve">Zpool </w:t>
      </w:r>
      <w:r>
        <w:rPr>
          <w:rFonts w:hint="cs"/>
          <w:cs/>
        </w:rPr>
        <w:t>ที่เป็นที่อยู่ของ</w:t>
      </w:r>
      <w:r w:rsidR="00D64572">
        <w:rPr>
          <w:rFonts w:hint="cs"/>
          <w:cs/>
        </w:rPr>
        <w:t xml:space="preserve"> </w:t>
      </w:r>
      <w:r w:rsidR="00D64572">
        <w:t>wallet</w:t>
      </w:r>
      <w:r>
        <w:rPr>
          <w:rFonts w:hint="cs"/>
          <w:cs/>
        </w:rPr>
        <w:t xml:space="preserve"> </w:t>
      </w:r>
      <w:r>
        <w:t xml:space="preserve">address </w:t>
      </w:r>
      <w:r>
        <w:rPr>
          <w:rFonts w:hint="cs"/>
          <w:cs/>
        </w:rPr>
        <w:t>ของเราเอง</w:t>
      </w:r>
      <w:r w:rsidR="00760BA9">
        <w:rPr>
          <w:rFonts w:hint="cs"/>
          <w:cs/>
        </w:rPr>
        <w:t xml:space="preserve"> โดยค่าที่เราจะดูคือ </w:t>
      </w:r>
      <w:r w:rsidR="00760BA9">
        <w:t>"unsold"</w:t>
      </w:r>
      <w:r w:rsidR="00760BA9">
        <w:rPr>
          <w:rFonts w:hint="cs"/>
          <w:cs/>
        </w:rPr>
        <w:t xml:space="preserve"> ที่เป็น</w:t>
      </w:r>
      <w:r w:rsidR="009C27EC">
        <w:rPr>
          <w:rFonts w:hint="cs"/>
          <w:cs/>
        </w:rPr>
        <w:t>จำนวนของ</w:t>
      </w:r>
      <w:r w:rsidR="009C27EC" w:rsidRPr="001223F4">
        <w:rPr>
          <w:rFonts w:hint="cs"/>
          <w:cs/>
        </w:rPr>
        <w:t>ปริมาณเหรียญที่เราขุดได้</w:t>
      </w:r>
      <w:r w:rsidR="00713561" w:rsidRPr="001223F4">
        <w:rPr>
          <w:rFonts w:hint="cs"/>
          <w:cs/>
        </w:rPr>
        <w:t>ดัง</w:t>
      </w:r>
      <w:r w:rsidR="009572F7" w:rsidRPr="001223F4">
        <w:rPr>
          <w:cs/>
        </w:rPr>
        <w:fldChar w:fldCharType="begin"/>
      </w:r>
      <w:r w:rsidR="009572F7" w:rsidRPr="001223F4">
        <w:rPr>
          <w:cs/>
        </w:rPr>
        <w:instrText xml:space="preserve"> </w:instrText>
      </w:r>
      <w:r w:rsidR="009572F7" w:rsidRPr="001223F4">
        <w:rPr>
          <w:rFonts w:hint="cs"/>
        </w:rPr>
        <w:instrText>REF _Ref</w:instrText>
      </w:r>
      <w:r w:rsidR="009572F7" w:rsidRPr="001223F4">
        <w:rPr>
          <w:rFonts w:hint="cs"/>
          <w:cs/>
        </w:rPr>
        <w:instrText xml:space="preserve">7643206 </w:instrText>
      </w:r>
      <w:r w:rsidR="009572F7" w:rsidRPr="001223F4">
        <w:rPr>
          <w:rFonts w:hint="cs"/>
        </w:rPr>
        <w:instrText>\h</w:instrText>
      </w:r>
      <w:r w:rsidR="009572F7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9572F7" w:rsidRPr="001223F4">
        <w:rPr>
          <w:cs/>
        </w:rPr>
      </w:r>
      <w:r w:rsidR="009572F7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4.3</w:t>
      </w:r>
      <w:r w:rsidR="009572F7" w:rsidRPr="001223F4">
        <w:rPr>
          <w:cs/>
        </w:rPr>
        <w:fldChar w:fldCharType="end"/>
      </w:r>
    </w:p>
    <w:p w14:paraId="65FF9810" w14:textId="77777777" w:rsidR="009572F7" w:rsidRDefault="009572F7" w:rsidP="00551537">
      <w:pPr>
        <w:pStyle w:val="StyleStyle222Thisis"/>
      </w:pPr>
    </w:p>
    <w:p w14:paraId="5145D528" w14:textId="64295DD7" w:rsidR="00713561" w:rsidRDefault="00713561" w:rsidP="00713561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0E7A1631" wp14:editId="73E99C98">
            <wp:extent cx="2514951" cy="1457528"/>
            <wp:effectExtent l="19050" t="19050" r="19050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ตัวอย่างข้อมูล API_walle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1ED3B" w14:textId="6ADAD2D0" w:rsidR="00713561" w:rsidRDefault="009572F7" w:rsidP="009572F7">
      <w:pPr>
        <w:pStyle w:val="Caption"/>
      </w:pPr>
      <w:bookmarkStart w:id="142" w:name="_Ref7643206"/>
      <w:bookmarkStart w:id="143" w:name="_Toc8738604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3</w:t>
      </w:r>
      <w:r w:rsidR="007F5CBE" w:rsidRPr="006329DB">
        <w:rPr>
          <w:b/>
          <w:bCs/>
          <w:cs/>
        </w:rPr>
        <w:fldChar w:fldCharType="end"/>
      </w:r>
      <w:bookmarkEnd w:id="142"/>
      <w:r>
        <w:t xml:space="preserve"> </w:t>
      </w:r>
      <w:r w:rsidR="00713561">
        <w:rPr>
          <w:rFonts w:hint="cs"/>
          <w:cs/>
        </w:rPr>
        <w:t>ตัวอย่างชุดข้อมูล</w:t>
      </w:r>
      <w:r w:rsidR="00713561">
        <w:t xml:space="preserve"> w</w:t>
      </w:r>
      <w:r w:rsidR="00713561" w:rsidRPr="00713561">
        <w:t xml:space="preserve">allet </w:t>
      </w:r>
      <w:r w:rsidR="00713561">
        <w:t>s</w:t>
      </w:r>
      <w:r w:rsidR="00713561" w:rsidRPr="00713561">
        <w:t>tatus</w:t>
      </w:r>
      <w:bookmarkEnd w:id="143"/>
    </w:p>
    <w:p w14:paraId="56496E5A" w14:textId="77777777" w:rsidR="0013168C" w:rsidRPr="0013168C" w:rsidRDefault="0013168C" w:rsidP="0013168C"/>
    <w:p w14:paraId="5F31A1A4" w14:textId="65EF9C29" w:rsidR="00247684" w:rsidRDefault="0093571E" w:rsidP="00173DC7">
      <w:pPr>
        <w:pStyle w:val="StyleStyle222Thisis"/>
      </w:pPr>
      <w:r w:rsidRPr="00204264">
        <w:rPr>
          <w:rFonts w:hint="cs"/>
          <w:cs/>
        </w:rPr>
        <w:t>ถ้า</w:t>
      </w:r>
      <w:r w:rsidR="00C55FCC" w:rsidRPr="00204264">
        <w:rPr>
          <w:rFonts w:hint="cs"/>
          <w:cs/>
        </w:rPr>
        <w:t xml:space="preserve">ค่าของ </w:t>
      </w:r>
      <w:r w:rsidR="00C55FCC" w:rsidRPr="00204264">
        <w:t>"unsold"</w:t>
      </w:r>
      <w:r w:rsidR="00C55FCC" w:rsidRPr="00204264">
        <w:rPr>
          <w:rFonts w:hint="cs"/>
          <w:cs/>
        </w:rPr>
        <w:t xml:space="preserve"> </w:t>
      </w:r>
      <w:r w:rsidRPr="00204264">
        <w:rPr>
          <w:rFonts w:hint="cs"/>
          <w:cs/>
        </w:rPr>
        <w:t xml:space="preserve">เท่ากับ </w:t>
      </w:r>
      <w:r w:rsidRPr="00204264">
        <w:t>0</w:t>
      </w:r>
      <w:r w:rsidR="00C55FCC" w:rsidRPr="00204264">
        <w:rPr>
          <w:rFonts w:hint="cs"/>
          <w:cs/>
        </w:rPr>
        <w:t xml:space="preserve"> </w:t>
      </w:r>
      <w:r w:rsidR="00416259" w:rsidRPr="00204264">
        <w:rPr>
          <w:rFonts w:hint="cs"/>
          <w:cs/>
        </w:rPr>
        <w:t>เป็นระยะเวลา</w:t>
      </w:r>
      <w:r w:rsidR="00204264" w:rsidRPr="00204264">
        <w:rPr>
          <w:rFonts w:hint="cs"/>
          <w:cs/>
        </w:rPr>
        <w:t xml:space="preserve">ตามที่เราตั้งไว้ </w:t>
      </w:r>
      <w:r w:rsidR="00C55FCC" w:rsidRPr="00204264">
        <w:rPr>
          <w:rFonts w:hint="cs"/>
          <w:cs/>
        </w:rPr>
        <w:t>เราจะถือว่าไม่มีการเคลื่อนไหวใน</w:t>
      </w:r>
      <w:r w:rsidR="00C55FCC" w:rsidRPr="00204264">
        <w:rPr>
          <w:cs/>
        </w:rPr>
        <w:t>บัญชีวอลเลท</w:t>
      </w:r>
    </w:p>
    <w:p w14:paraId="3446AB7C" w14:textId="162D7EAE" w:rsidR="00A0321B" w:rsidRDefault="00A0321B" w:rsidP="00A0321B">
      <w:pPr>
        <w:pStyle w:val="StyleStyle222Thisis"/>
        <w:ind w:firstLine="0"/>
      </w:pPr>
    </w:p>
    <w:p w14:paraId="6A618963" w14:textId="2D514003" w:rsidR="00A0321B" w:rsidRDefault="00A0321B" w:rsidP="00A0321B">
      <w:pPr>
        <w:pStyle w:val="StyleStyle222Thisis"/>
        <w:ind w:firstLine="0"/>
      </w:pPr>
      <w:r>
        <w:rPr>
          <w:noProof/>
        </w:rPr>
        <w:drawing>
          <wp:inline distT="0" distB="0" distL="0" distR="0" wp14:anchorId="43F0B21E" wp14:editId="4FA94F3A">
            <wp:extent cx="5399405" cy="2505710"/>
            <wp:effectExtent l="0" t="0" r="0" b="88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wallet_zpool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D29" w14:textId="31CE2CAE" w:rsidR="00A0321B" w:rsidRPr="00204264" w:rsidRDefault="00A0321B" w:rsidP="00A0321B">
      <w:pPr>
        <w:pStyle w:val="Caption"/>
        <w:rPr>
          <w:cs/>
        </w:rPr>
      </w:pPr>
      <w:bookmarkStart w:id="144" w:name="_Toc8738605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461CB4">
        <w:rPr>
          <w:rFonts w:hint="cs"/>
          <w:cs/>
        </w:rPr>
        <w:t xml:space="preserve"> </w:t>
      </w:r>
      <w:r>
        <w:rPr>
          <w:rFonts w:hint="cs"/>
          <w:cs/>
        </w:rPr>
        <w:t>ตัวอย่างหน้าเว็บวอลเลท</w:t>
      </w:r>
      <w:r w:rsidR="00461CB4">
        <w:rPr>
          <w:rFonts w:hint="cs"/>
          <w:cs/>
        </w:rPr>
        <w:t>ที่ไม่มีการเคลื่อนไหว</w:t>
      </w:r>
      <w:bookmarkEnd w:id="144"/>
    </w:p>
    <w:p w14:paraId="6AB8A3D4" w14:textId="1D85DD8A" w:rsidR="00DD0CEB" w:rsidRDefault="008965ED" w:rsidP="00B8182B">
      <w:pPr>
        <w:pStyle w:val="Heading3"/>
      </w:pPr>
      <w:r>
        <w:rPr>
          <w:rFonts w:hint="cs"/>
          <w:cs/>
        </w:rPr>
        <w:lastRenderedPageBreak/>
        <w:t>ผลการออก</w:t>
      </w:r>
      <w:r w:rsidR="00730E79">
        <w:rPr>
          <w:rFonts w:hint="cs"/>
          <w:cs/>
        </w:rPr>
        <w:t>แบบ</w:t>
      </w:r>
      <w:r w:rsidR="00DD0CEB">
        <w:rPr>
          <w:rFonts w:hint="cs"/>
          <w:cs/>
        </w:rPr>
        <w:t>การดูแลเครื่องขุด</w:t>
      </w:r>
    </w:p>
    <w:p w14:paraId="3886ED78" w14:textId="6925E2FA" w:rsidR="00730E79" w:rsidRDefault="00730E79" w:rsidP="00877EF0">
      <w:pPr>
        <w:pStyle w:val="StyleStyle222Thisis"/>
      </w:pPr>
      <w:r w:rsidRPr="00730E79">
        <w:rPr>
          <w:cs/>
        </w:rPr>
        <w:t>ในส่วนของ</w:t>
      </w:r>
      <w:r>
        <w:rPr>
          <w:rFonts w:hint="cs"/>
          <w:cs/>
        </w:rPr>
        <w:t>การออกแบบการดูแลเครื่องขุด</w:t>
      </w:r>
      <w:r w:rsidRPr="00730E79">
        <w:rPr>
          <w:cs/>
        </w:rPr>
        <w:t xml:space="preserve">ผู้พัฒนาได้พัฒนาโปรแกรมขึ้นบนระบบปฏิบัติการ </w:t>
      </w:r>
      <w:r>
        <w:t>Windows</w:t>
      </w:r>
      <w:r w:rsidRPr="00730E79">
        <w:t xml:space="preserve"> </w:t>
      </w:r>
      <w:r>
        <w:rPr>
          <w:rFonts w:hint="cs"/>
          <w:cs/>
        </w:rPr>
        <w:t xml:space="preserve">โดยใช้ภาษา </w:t>
      </w:r>
      <w:r>
        <w:t xml:space="preserve">Python </w:t>
      </w:r>
      <w:r>
        <w:rPr>
          <w:rFonts w:hint="cs"/>
          <w:cs/>
        </w:rPr>
        <w:t>โดยผู้พัฒนาได้</w:t>
      </w:r>
      <w:r w:rsidR="00877EF0">
        <w:rPr>
          <w:rFonts w:hint="cs"/>
          <w:cs/>
        </w:rPr>
        <w:t>แยกส่วนไว้</w:t>
      </w:r>
      <w:r w:rsidR="00A9097C">
        <w:rPr>
          <w:rFonts w:hint="cs"/>
          <w:cs/>
        </w:rPr>
        <w:t xml:space="preserve">เพื่ออธิบาย </w:t>
      </w:r>
      <w:r w:rsidRPr="00730E79">
        <w:rPr>
          <w:cs/>
        </w:rPr>
        <w:t>ซึ่ง</w:t>
      </w:r>
      <w:r w:rsidR="00A9097C">
        <w:rPr>
          <w:rFonts w:hint="cs"/>
          <w:cs/>
        </w:rPr>
        <w:t>แต่ละ</w:t>
      </w:r>
      <w:r w:rsidR="00995BAD">
        <w:rPr>
          <w:rFonts w:hint="cs"/>
          <w:cs/>
        </w:rPr>
        <w:t>ส่วน</w:t>
      </w:r>
      <w:r w:rsidRPr="00730E79">
        <w:rPr>
          <w:cs/>
        </w:rPr>
        <w:t>ของ</w:t>
      </w:r>
      <w:r w:rsidR="009208D3">
        <w:rPr>
          <w:rFonts w:hint="cs"/>
          <w:cs/>
        </w:rPr>
        <w:t>โปรแกรม</w:t>
      </w:r>
      <w:r w:rsidRPr="00730E79">
        <w:rPr>
          <w:cs/>
        </w:rPr>
        <w:t>จะประกอบด้ว</w:t>
      </w:r>
      <w:r w:rsidR="009208D3">
        <w:rPr>
          <w:rFonts w:hint="cs"/>
          <w:cs/>
        </w:rPr>
        <w:t>ย</w:t>
      </w:r>
      <w:r w:rsidRPr="00730E79">
        <w:rPr>
          <w:cs/>
        </w:rPr>
        <w:t>ดังต่อไปนี้</w:t>
      </w:r>
    </w:p>
    <w:p w14:paraId="53AE17EB" w14:textId="77777777" w:rsidR="00004EAB" w:rsidRPr="00730E79" w:rsidRDefault="00004EAB" w:rsidP="00877EF0">
      <w:pPr>
        <w:pStyle w:val="StyleStyle222Thisis"/>
      </w:pPr>
    </w:p>
    <w:p w14:paraId="428C705F" w14:textId="5EEA50CB" w:rsidR="00C13C15" w:rsidRDefault="00333F05" w:rsidP="00C13C15">
      <w:pPr>
        <w:pStyle w:val="Heading4"/>
      </w:pPr>
      <w:r>
        <w:rPr>
          <w:rFonts w:hint="cs"/>
          <w:cs/>
        </w:rPr>
        <w:t xml:space="preserve">ส่วนของ </w:t>
      </w:r>
      <w:r>
        <w:t>Monitor</w:t>
      </w:r>
      <w:r w:rsidR="00834951">
        <w:rPr>
          <w:rFonts w:hint="cs"/>
          <w:cs/>
        </w:rPr>
        <w:t xml:space="preserve"> และหน้าของโปรแกรม</w:t>
      </w:r>
    </w:p>
    <w:p w14:paraId="5E2A71AF" w14:textId="77777777" w:rsidR="00A374AE" w:rsidRPr="00A374AE" w:rsidRDefault="00A374AE" w:rsidP="00A374AE"/>
    <w:p w14:paraId="463D2890" w14:textId="20132EE0" w:rsidR="00450DBA" w:rsidRDefault="00450DBA" w:rsidP="006F4206">
      <w:pPr>
        <w:jc w:val="center"/>
      </w:pPr>
      <w:r>
        <w:rPr>
          <w:noProof/>
        </w:rPr>
        <w:drawing>
          <wp:inline distT="0" distB="0" distL="0" distR="0" wp14:anchorId="37EAE28A" wp14:editId="0B3FD669">
            <wp:extent cx="4790944" cy="3742124"/>
            <wp:effectExtent l="19050" t="19050" r="10160" b="1079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nitor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" t="996" b="2070"/>
                    <a:stretch/>
                  </pic:blipFill>
                  <pic:spPr bwMode="auto">
                    <a:xfrm>
                      <a:off x="0" y="0"/>
                      <a:ext cx="4792721" cy="3743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EF764" w14:textId="5C7CFA19" w:rsidR="006F4206" w:rsidRDefault="006F4206" w:rsidP="006F4206">
      <w:pPr>
        <w:pStyle w:val="Caption"/>
      </w:pPr>
      <w:bookmarkStart w:id="145" w:name="_Ref7658336"/>
      <w:bookmarkStart w:id="146" w:name="_Toc8738606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5</w:t>
      </w:r>
      <w:r w:rsidR="007F5CBE" w:rsidRPr="006329DB">
        <w:rPr>
          <w:b/>
          <w:bCs/>
          <w:cs/>
        </w:rPr>
        <w:fldChar w:fldCharType="end"/>
      </w:r>
      <w:bookmarkEnd w:id="145"/>
      <w:r>
        <w:rPr>
          <w:rFonts w:hint="cs"/>
          <w:cs/>
        </w:rPr>
        <w:t xml:space="preserve"> </w:t>
      </w:r>
      <w:r w:rsidR="004E248C">
        <w:rPr>
          <w:rFonts w:hint="cs"/>
          <w:cs/>
        </w:rPr>
        <w:t xml:space="preserve">ส่วนของ </w:t>
      </w:r>
      <w:r w:rsidR="004E248C">
        <w:t>Monitor</w:t>
      </w:r>
      <w:r w:rsidR="004E248C">
        <w:rPr>
          <w:rFonts w:hint="cs"/>
          <w:cs/>
        </w:rPr>
        <w:t xml:space="preserve"> และหน้าของโปรแกรม</w:t>
      </w:r>
      <w:bookmarkEnd w:id="146"/>
    </w:p>
    <w:p w14:paraId="5D22BEA8" w14:textId="18F90F6C" w:rsidR="006F4206" w:rsidRDefault="006F4206" w:rsidP="006F4206"/>
    <w:p w14:paraId="6364694E" w14:textId="7B193314" w:rsidR="009208D3" w:rsidRDefault="00D57C9D" w:rsidP="006F4206">
      <w:pPr>
        <w:pStyle w:val="StyleStyle222Thisis"/>
      </w:pP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7658336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4.5</w:t>
      </w:r>
      <w:r w:rsidRPr="001223F4">
        <w:rPr>
          <w:cs/>
        </w:rPr>
        <w:fldChar w:fldCharType="end"/>
      </w:r>
      <w:r w:rsidRPr="001223F4">
        <w:rPr>
          <w:rFonts w:hint="cs"/>
          <w:cs/>
        </w:rPr>
        <w:t xml:space="preserve"> </w:t>
      </w:r>
      <w:r w:rsidR="006F4206" w:rsidRPr="001223F4">
        <w:rPr>
          <w:rFonts w:hint="cs"/>
          <w:cs/>
        </w:rPr>
        <w:t>จะมีส่วนที่</w:t>
      </w:r>
      <w:r w:rsidR="009208D3" w:rsidRPr="001223F4">
        <w:rPr>
          <w:cs/>
        </w:rPr>
        <w:t>ผู้ใช้จำเป็นต้อง</w:t>
      </w:r>
      <w:r w:rsidR="009208D3" w:rsidRPr="001223F4">
        <w:rPr>
          <w:rFonts w:hint="cs"/>
          <w:cs/>
        </w:rPr>
        <w:t xml:space="preserve">ใส่ค่าต่างๆลงไปในช่องแต่ละส่วน โดยจะมี </w:t>
      </w:r>
      <w:r w:rsidR="009208D3" w:rsidRPr="001223F4">
        <w:t>3</w:t>
      </w:r>
      <w:r w:rsidR="009208D3">
        <w:t xml:space="preserve"> </w:t>
      </w:r>
      <w:r w:rsidR="009208D3">
        <w:rPr>
          <w:rFonts w:hint="cs"/>
          <w:cs/>
        </w:rPr>
        <w:t>ส่วนใหญ่ๆที่ผู้พัฒนาได้แยกส่วนไว้</w:t>
      </w:r>
      <w:r w:rsidR="009208D3" w:rsidRPr="00730E79">
        <w:rPr>
          <w:cs/>
        </w:rPr>
        <w:t>ซึ่งส่วนของ</w:t>
      </w:r>
      <w:r w:rsidR="009208D3">
        <w:rPr>
          <w:rFonts w:hint="cs"/>
          <w:cs/>
        </w:rPr>
        <w:t>หน้าตาโปรแกรม</w:t>
      </w:r>
      <w:r w:rsidR="009208D3" w:rsidRPr="00730E79">
        <w:rPr>
          <w:cs/>
        </w:rPr>
        <w:t>จะประกอบด้ว</w:t>
      </w:r>
      <w:r w:rsidR="009208D3">
        <w:rPr>
          <w:rFonts w:hint="cs"/>
          <w:cs/>
        </w:rPr>
        <w:t>ย</w:t>
      </w:r>
      <w:r w:rsidR="009208D3" w:rsidRPr="00730E79">
        <w:rPr>
          <w:cs/>
        </w:rPr>
        <w:t>ดังต่อไปนี้</w:t>
      </w:r>
      <w:r w:rsidR="009208D3">
        <w:rPr>
          <w:rFonts w:hint="cs"/>
          <w:cs/>
        </w:rPr>
        <w:t xml:space="preserve"> อันแรกคือ ส่วนของ </w:t>
      </w:r>
      <w:r w:rsidR="009208D3">
        <w:t xml:space="preserve">Notify </w:t>
      </w:r>
      <w:r w:rsidR="009208D3">
        <w:rPr>
          <w:rFonts w:hint="cs"/>
          <w:cs/>
        </w:rPr>
        <w:t xml:space="preserve">อันที่สองคือ ส่วนของ </w:t>
      </w:r>
      <w:r w:rsidR="009208D3">
        <w:t>Mining</w:t>
      </w:r>
      <w:r w:rsidR="009208D3">
        <w:rPr>
          <w:rFonts w:hint="cs"/>
          <w:cs/>
        </w:rPr>
        <w:t xml:space="preserve"> อันที่สามคือ ส่วนของ </w:t>
      </w:r>
      <w:r w:rsidR="009208D3">
        <w:t>Dashboard</w:t>
      </w:r>
    </w:p>
    <w:p w14:paraId="16FAE9C8" w14:textId="77777777" w:rsidR="00193D3B" w:rsidRPr="00450DBA" w:rsidRDefault="00193D3B" w:rsidP="0078755C"/>
    <w:p w14:paraId="2F4474B6" w14:textId="24AE31BD" w:rsidR="00333F05" w:rsidRDefault="00333F05" w:rsidP="0044551A">
      <w:pPr>
        <w:pStyle w:val="Heading4"/>
      </w:pPr>
      <w:r>
        <w:rPr>
          <w:rFonts w:hint="cs"/>
          <w:cs/>
        </w:rPr>
        <w:lastRenderedPageBreak/>
        <w:t>ส่วนของ</w:t>
      </w:r>
      <w:r w:rsidR="0078175A">
        <w:rPr>
          <w:rFonts w:hint="cs"/>
          <w:cs/>
        </w:rPr>
        <w:t>แจ้งเตือน</w:t>
      </w:r>
    </w:p>
    <w:p w14:paraId="4EEBE3EE" w14:textId="3466932B" w:rsidR="00055808" w:rsidRPr="001223F4" w:rsidRDefault="00ED3A59" w:rsidP="008713D1">
      <w:pPr>
        <w:pStyle w:val="StyleStyle222Thisis"/>
      </w:pPr>
      <w:r>
        <w:rPr>
          <w:rFonts w:hint="cs"/>
          <w:cs/>
        </w:rPr>
        <w:t>ในส่วน</w:t>
      </w:r>
      <w:r w:rsidR="0013168C">
        <w:rPr>
          <w:rFonts w:hint="cs"/>
          <w:cs/>
        </w:rPr>
        <w:t>การออกแบบในส่วนของการแจ้งเตือน</w:t>
      </w:r>
      <w:r>
        <w:rPr>
          <w:rFonts w:hint="cs"/>
          <w:cs/>
        </w:rPr>
        <w:t xml:space="preserve"> จะมีการแจ้งเตือนไปยัง </w:t>
      </w:r>
      <w:r>
        <w:t xml:space="preserve">Line </w:t>
      </w:r>
      <w:r>
        <w:rPr>
          <w:rFonts w:hint="cs"/>
          <w:cs/>
        </w:rPr>
        <w:t xml:space="preserve">และ </w:t>
      </w:r>
      <w:r>
        <w:t xml:space="preserve">Facebook </w:t>
      </w:r>
      <w:r w:rsidRPr="001223F4">
        <w:rPr>
          <w:rFonts w:hint="cs"/>
          <w:cs/>
        </w:rPr>
        <w:t>โดย</w:t>
      </w:r>
      <w:r w:rsidR="00745BDC" w:rsidRPr="001223F4">
        <w:rPr>
          <w:rFonts w:hint="cs"/>
          <w:cs/>
        </w:rPr>
        <w:t xml:space="preserve">การแจ้งเตือนไปยัง </w:t>
      </w:r>
      <w:r w:rsidR="00745BDC" w:rsidRPr="001223F4">
        <w:t xml:space="preserve">Line </w:t>
      </w:r>
      <w:r w:rsidR="00745BDC" w:rsidRPr="001223F4">
        <w:rPr>
          <w:rFonts w:hint="cs"/>
          <w:cs/>
        </w:rPr>
        <w:t>จะมีตัวอย่างผลการส่งดัง</w:t>
      </w:r>
      <w:r w:rsidR="00745BDC" w:rsidRPr="001223F4">
        <w:rPr>
          <w:cs/>
        </w:rPr>
        <w:fldChar w:fldCharType="begin"/>
      </w:r>
      <w:r w:rsidR="00745BDC" w:rsidRPr="001223F4">
        <w:rPr>
          <w:cs/>
        </w:rPr>
        <w:instrText xml:space="preserve"> </w:instrText>
      </w:r>
      <w:r w:rsidR="00745BDC" w:rsidRPr="001223F4">
        <w:rPr>
          <w:rFonts w:hint="cs"/>
        </w:rPr>
        <w:instrText>REF _Ref</w:instrText>
      </w:r>
      <w:r w:rsidR="00745BDC" w:rsidRPr="001223F4">
        <w:rPr>
          <w:rFonts w:hint="cs"/>
          <w:cs/>
        </w:rPr>
        <w:instrText xml:space="preserve">7658971 </w:instrText>
      </w:r>
      <w:r w:rsidR="00745BDC" w:rsidRPr="001223F4">
        <w:rPr>
          <w:rFonts w:hint="cs"/>
        </w:rPr>
        <w:instrText>\h</w:instrText>
      </w:r>
      <w:r w:rsidR="00745BDC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745BDC" w:rsidRPr="001223F4">
        <w:rPr>
          <w:cs/>
        </w:rPr>
      </w:r>
      <w:r w:rsidR="00745BDC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4.6</w:t>
      </w:r>
      <w:r w:rsidR="00745BDC" w:rsidRPr="001223F4">
        <w:rPr>
          <w:cs/>
        </w:rPr>
        <w:fldChar w:fldCharType="end"/>
      </w:r>
      <w:r w:rsidR="00D507F8" w:rsidRPr="001223F4">
        <w:rPr>
          <w:rFonts w:hint="cs"/>
          <w:cs/>
        </w:rPr>
        <w:t xml:space="preserve"> และโดยการแจ้งเตือนไปยัง </w:t>
      </w:r>
      <w:r w:rsidR="00BE70EA" w:rsidRPr="001223F4">
        <w:t>Facebook</w:t>
      </w:r>
      <w:r w:rsidR="00D507F8" w:rsidRPr="001223F4">
        <w:t xml:space="preserve"> </w:t>
      </w:r>
      <w:r w:rsidR="00D507F8" w:rsidRPr="001223F4">
        <w:rPr>
          <w:rFonts w:hint="cs"/>
          <w:cs/>
        </w:rPr>
        <w:t>จะมีตัวอย่างผลการส่งดัง</w:t>
      </w:r>
      <w:r w:rsidR="00D507F8" w:rsidRPr="001223F4">
        <w:rPr>
          <w:cs/>
        </w:rPr>
        <w:fldChar w:fldCharType="begin"/>
      </w:r>
      <w:r w:rsidR="00D507F8" w:rsidRPr="001223F4">
        <w:rPr>
          <w:cs/>
        </w:rPr>
        <w:instrText xml:space="preserve"> </w:instrText>
      </w:r>
      <w:r w:rsidR="00D507F8" w:rsidRPr="001223F4">
        <w:rPr>
          <w:rFonts w:hint="cs"/>
        </w:rPr>
        <w:instrText>REF _Ref</w:instrText>
      </w:r>
      <w:r w:rsidR="00D507F8" w:rsidRPr="001223F4">
        <w:rPr>
          <w:rFonts w:hint="cs"/>
          <w:cs/>
        </w:rPr>
        <w:instrText xml:space="preserve">7659053 </w:instrText>
      </w:r>
      <w:r w:rsidR="00D507F8" w:rsidRPr="001223F4">
        <w:rPr>
          <w:rFonts w:hint="cs"/>
        </w:rPr>
        <w:instrText>\h</w:instrText>
      </w:r>
      <w:r w:rsidR="00D507F8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D507F8" w:rsidRPr="001223F4">
        <w:rPr>
          <w:cs/>
        </w:rPr>
      </w:r>
      <w:r w:rsidR="00D507F8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4.8</w:t>
      </w:r>
      <w:r w:rsidR="00D507F8" w:rsidRPr="001223F4">
        <w:rPr>
          <w:cs/>
        </w:rPr>
        <w:fldChar w:fldCharType="end"/>
      </w:r>
    </w:p>
    <w:p w14:paraId="191B5230" w14:textId="77777777" w:rsidR="00745BDC" w:rsidRDefault="00745BDC" w:rsidP="0013168C">
      <w:pPr>
        <w:pStyle w:val="StyleStyle222Thisis"/>
      </w:pPr>
    </w:p>
    <w:p w14:paraId="0011A0EB" w14:textId="57637BDB" w:rsidR="0013168C" w:rsidRDefault="0013168C" w:rsidP="000E3C52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1AEB4BB2" wp14:editId="7BAE76A7">
            <wp:extent cx="2103120" cy="3740954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Line_1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374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6D48" w14:textId="5DFFDB84" w:rsidR="0013168C" w:rsidRDefault="0013168C" w:rsidP="0013168C">
      <w:pPr>
        <w:pStyle w:val="Caption"/>
      </w:pPr>
      <w:bookmarkStart w:id="147" w:name="_Ref7658971"/>
      <w:bookmarkStart w:id="148" w:name="_Toc8738607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6</w:t>
      </w:r>
      <w:r w:rsidR="007F5CBE" w:rsidRPr="006329DB">
        <w:rPr>
          <w:b/>
          <w:bCs/>
          <w:cs/>
        </w:rPr>
        <w:fldChar w:fldCharType="end"/>
      </w:r>
      <w:bookmarkEnd w:id="147"/>
      <w:r>
        <w:rPr>
          <w:rFonts w:hint="cs"/>
          <w:cs/>
        </w:rPr>
        <w:t xml:space="preserve"> ตัวอย่างการแจ้งเตือนผ่าน </w:t>
      </w:r>
      <w:r>
        <w:t>Line</w:t>
      </w:r>
      <w:bookmarkEnd w:id="148"/>
    </w:p>
    <w:p w14:paraId="1DB6F508" w14:textId="77777777" w:rsidR="000E3C52" w:rsidRPr="000E3C52" w:rsidRDefault="000E3C52" w:rsidP="000E3C52"/>
    <w:p w14:paraId="78C7FB55" w14:textId="77777777" w:rsidR="005C3F68" w:rsidRDefault="005C3F68" w:rsidP="000E3C52">
      <w:pPr>
        <w:pStyle w:val="StyleStyle222Thisis"/>
        <w:ind w:firstLine="0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0835925" wp14:editId="1EB82D5B">
            <wp:extent cx="2107667" cy="3749040"/>
            <wp:effectExtent l="0" t="0" r="6985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ine_2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667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D634" w14:textId="35984347" w:rsidR="005C3F68" w:rsidRDefault="005C3F68" w:rsidP="005C3F68">
      <w:pPr>
        <w:pStyle w:val="Caption"/>
      </w:pPr>
      <w:bookmarkStart w:id="149" w:name="_Ref7663373"/>
      <w:bookmarkStart w:id="150" w:name="_Toc8738608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7</w:t>
      </w:r>
      <w:r w:rsidR="007F5CBE" w:rsidRPr="006329DB">
        <w:rPr>
          <w:b/>
          <w:bCs/>
          <w:cs/>
        </w:rPr>
        <w:fldChar w:fldCharType="end"/>
      </w:r>
      <w:bookmarkEnd w:id="149"/>
      <w:r>
        <w:t xml:space="preserve"> </w:t>
      </w:r>
      <w:r>
        <w:rPr>
          <w:rFonts w:hint="cs"/>
          <w:cs/>
        </w:rPr>
        <w:t xml:space="preserve">ทดสอบการแจ้งเตือนผ่าน </w:t>
      </w:r>
      <w:r>
        <w:t>Line</w:t>
      </w:r>
      <w:bookmarkEnd w:id="150"/>
    </w:p>
    <w:p w14:paraId="1765F9E8" w14:textId="3E30EF3B" w:rsidR="0013168C" w:rsidRDefault="0013168C" w:rsidP="0013168C"/>
    <w:p w14:paraId="32A83695" w14:textId="68AF3E67" w:rsidR="0013168C" w:rsidRDefault="0013168C" w:rsidP="00573190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09E58934" wp14:editId="38247D2A">
            <wp:extent cx="4877481" cy="2524477"/>
            <wp:effectExtent l="19050" t="19050" r="18415" b="2857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Facebook_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24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F9F519" w14:textId="76A48700" w:rsidR="0013168C" w:rsidRDefault="0013168C" w:rsidP="0013168C">
      <w:pPr>
        <w:pStyle w:val="Caption"/>
      </w:pPr>
      <w:bookmarkStart w:id="151" w:name="_Ref7659053"/>
      <w:bookmarkStart w:id="152" w:name="_Toc8738609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8</w:t>
      </w:r>
      <w:r w:rsidR="007F5CBE" w:rsidRPr="006329DB">
        <w:rPr>
          <w:b/>
          <w:bCs/>
          <w:cs/>
        </w:rPr>
        <w:fldChar w:fldCharType="end"/>
      </w:r>
      <w:bookmarkEnd w:id="151"/>
      <w:r>
        <w:t xml:space="preserve"> </w:t>
      </w:r>
      <w:r>
        <w:rPr>
          <w:rFonts w:hint="cs"/>
          <w:cs/>
        </w:rPr>
        <w:t xml:space="preserve">ตัวอย่างการแจ้งเตือนผ่าน </w:t>
      </w:r>
      <w:r>
        <w:t>Facebook</w:t>
      </w:r>
      <w:bookmarkEnd w:id="152"/>
    </w:p>
    <w:p w14:paraId="39E3B155" w14:textId="6F16EF41" w:rsidR="00D957CF" w:rsidRDefault="00D957CF" w:rsidP="00D957CF"/>
    <w:p w14:paraId="008CC054" w14:textId="7D29471B" w:rsidR="008151C7" w:rsidRPr="001223F4" w:rsidRDefault="00D957CF" w:rsidP="008151C7">
      <w:pPr>
        <w:pStyle w:val="StyleStyle222Thisis"/>
      </w:pPr>
      <w:r w:rsidRPr="001223F4">
        <w:rPr>
          <w:rFonts w:hint="cs"/>
          <w:cs/>
        </w:rPr>
        <w:t xml:space="preserve">ผลการทดลองการแจ้งเตือนเมื่อเกิดเหตุการ </w:t>
      </w:r>
      <w:r w:rsidRPr="001223F4">
        <w:t xml:space="preserve">GPU Temperature </w:t>
      </w:r>
      <w:r w:rsidRPr="001223F4">
        <w:rPr>
          <w:cs/>
        </w:rPr>
        <w:t>มากกว่า 90 จะมีการเช็คทุกๆ 15 นาที 3 ครั้ง หากครบ 3 ครั้งแล้วจะแจ้งเตือน</w:t>
      </w:r>
      <w:r w:rsidR="00A23BF2" w:rsidRPr="001223F4">
        <w:rPr>
          <w:rFonts w:hint="cs"/>
          <w:cs/>
        </w:rPr>
        <w:t>ดัง</w:t>
      </w:r>
      <w:r w:rsidR="00A23BF2" w:rsidRPr="001223F4">
        <w:rPr>
          <w:cs/>
        </w:rPr>
        <w:fldChar w:fldCharType="begin"/>
      </w:r>
      <w:r w:rsidR="00A23BF2" w:rsidRPr="001223F4">
        <w:rPr>
          <w:cs/>
        </w:rPr>
        <w:instrText xml:space="preserve"> </w:instrText>
      </w:r>
      <w:r w:rsidR="00A23BF2" w:rsidRPr="001223F4">
        <w:rPr>
          <w:rFonts w:hint="cs"/>
        </w:rPr>
        <w:instrText>REF _Ref</w:instrText>
      </w:r>
      <w:r w:rsidR="00A23BF2" w:rsidRPr="001223F4">
        <w:rPr>
          <w:rFonts w:hint="cs"/>
          <w:cs/>
        </w:rPr>
        <w:instrText xml:space="preserve">7662115 </w:instrText>
      </w:r>
      <w:r w:rsidR="00A23BF2" w:rsidRPr="001223F4">
        <w:rPr>
          <w:rFonts w:hint="cs"/>
        </w:rPr>
        <w:instrText>\h</w:instrText>
      </w:r>
      <w:r w:rsidR="00A23BF2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A23BF2" w:rsidRPr="001223F4">
        <w:rPr>
          <w:cs/>
        </w:rPr>
      </w:r>
      <w:r w:rsidR="00A23BF2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4.9</w:t>
      </w:r>
      <w:r w:rsidR="00A23BF2" w:rsidRPr="001223F4">
        <w:rPr>
          <w:cs/>
        </w:rPr>
        <w:fldChar w:fldCharType="end"/>
      </w:r>
      <w:r w:rsidR="008151C7" w:rsidRPr="001223F4">
        <w:rPr>
          <w:rFonts w:hint="cs"/>
          <w:cs/>
        </w:rPr>
        <w:t xml:space="preserve"> ผลการทดลองการแจ้ง</w:t>
      </w:r>
      <w:r w:rsidR="008151C7" w:rsidRPr="001223F4">
        <w:rPr>
          <w:rFonts w:hint="cs"/>
          <w:cs/>
        </w:rPr>
        <w:lastRenderedPageBreak/>
        <w:t xml:space="preserve">เตือนตอน </w:t>
      </w:r>
      <w:r w:rsidR="008151C7" w:rsidRPr="001223F4">
        <w:t xml:space="preserve">GPU </w:t>
      </w:r>
      <w:r w:rsidR="008151C7" w:rsidRPr="001223F4">
        <w:rPr>
          <w:rFonts w:hint="cs"/>
          <w:cs/>
        </w:rPr>
        <w:t xml:space="preserve">ไม่มีการทำงานหรือค่าสถานะต่ำจะสังเกตุได้ว่าค่าของ </w:t>
      </w:r>
      <w:r w:rsidR="008151C7" w:rsidRPr="001223F4">
        <w:t xml:space="preserve">Hashrate </w:t>
      </w:r>
      <w:r w:rsidR="008151C7" w:rsidRPr="001223F4">
        <w:rPr>
          <w:rFonts w:hint="cs"/>
          <w:cs/>
        </w:rPr>
        <w:t xml:space="preserve">เท่ากับ </w:t>
      </w:r>
      <w:r w:rsidR="008151C7" w:rsidRPr="001223F4">
        <w:t xml:space="preserve">0 </w:t>
      </w:r>
      <w:r w:rsidR="008151C7" w:rsidRPr="001223F4">
        <w:rPr>
          <w:rFonts w:hint="cs"/>
          <w:cs/>
        </w:rPr>
        <w:t>ดัง</w:t>
      </w:r>
      <w:r w:rsidR="008151C7" w:rsidRPr="001223F4">
        <w:rPr>
          <w:cs/>
        </w:rPr>
        <w:fldChar w:fldCharType="begin"/>
      </w:r>
      <w:r w:rsidR="008151C7" w:rsidRPr="001223F4">
        <w:rPr>
          <w:cs/>
        </w:rPr>
        <w:instrText xml:space="preserve"> </w:instrText>
      </w:r>
      <w:r w:rsidR="008151C7" w:rsidRPr="001223F4">
        <w:rPr>
          <w:rFonts w:hint="cs"/>
        </w:rPr>
        <w:instrText>REF _Ref</w:instrText>
      </w:r>
      <w:r w:rsidR="008151C7" w:rsidRPr="001223F4">
        <w:rPr>
          <w:rFonts w:hint="cs"/>
          <w:cs/>
        </w:rPr>
        <w:instrText xml:space="preserve">7662620 </w:instrText>
      </w:r>
      <w:r w:rsidR="008151C7" w:rsidRPr="001223F4">
        <w:rPr>
          <w:rFonts w:hint="cs"/>
        </w:rPr>
        <w:instrText>\h</w:instrText>
      </w:r>
      <w:r w:rsidR="008151C7"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="008151C7" w:rsidRPr="001223F4">
        <w:rPr>
          <w:cs/>
        </w:rPr>
      </w:r>
      <w:r w:rsidR="008151C7"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4.10</w:t>
      </w:r>
      <w:r w:rsidR="008151C7" w:rsidRPr="001223F4">
        <w:rPr>
          <w:cs/>
        </w:rPr>
        <w:fldChar w:fldCharType="end"/>
      </w:r>
    </w:p>
    <w:p w14:paraId="674FBEF8" w14:textId="795E2222" w:rsidR="00D957CF" w:rsidRDefault="00D957CF" w:rsidP="00D957CF">
      <w:pPr>
        <w:pStyle w:val="StyleStyle222Thisis"/>
        <w:ind w:firstLine="0"/>
      </w:pPr>
    </w:p>
    <w:p w14:paraId="2B505DBA" w14:textId="51FC59D6" w:rsidR="00D957CF" w:rsidRDefault="00D957CF" w:rsidP="00D957CF">
      <w:pPr>
        <w:pStyle w:val="StyleStyle222Thisis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74AFB9E4" wp14:editId="76763C65">
            <wp:extent cx="1850634" cy="329184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Line_2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634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C7FB" w14:textId="03C7A332" w:rsidR="001C0525" w:rsidRDefault="00BF15AD" w:rsidP="008151C7">
      <w:pPr>
        <w:pStyle w:val="Caption"/>
      </w:pPr>
      <w:bookmarkStart w:id="153" w:name="_Ref7662115"/>
      <w:bookmarkStart w:id="154" w:name="_Toc8738610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9</w:t>
      </w:r>
      <w:r w:rsidR="007F5CBE" w:rsidRPr="006329DB">
        <w:rPr>
          <w:b/>
          <w:bCs/>
          <w:cs/>
        </w:rPr>
        <w:fldChar w:fldCharType="end"/>
      </w:r>
      <w:bookmarkEnd w:id="153"/>
      <w:r>
        <w:t xml:space="preserve"> </w:t>
      </w:r>
      <w:r w:rsidR="00D957CF">
        <w:rPr>
          <w:rFonts w:hint="cs"/>
          <w:cs/>
        </w:rPr>
        <w:t>การแจ้งเตือน</w:t>
      </w:r>
      <w:r w:rsidR="001C0525">
        <w:rPr>
          <w:rFonts w:hint="cs"/>
          <w:cs/>
        </w:rPr>
        <w:t>ตอน</w:t>
      </w:r>
      <w:r w:rsidR="00D957CF">
        <w:rPr>
          <w:rFonts w:hint="cs"/>
          <w:cs/>
        </w:rPr>
        <w:t xml:space="preserve">เกิดเหตุการ </w:t>
      </w:r>
      <w:r w:rsidR="00D957CF" w:rsidRPr="00D957CF">
        <w:t>GPU</w:t>
      </w:r>
      <w:r w:rsidR="00D957CF">
        <w:t xml:space="preserve"> Tem </w:t>
      </w:r>
      <w:r w:rsidR="00D957CF">
        <w:rPr>
          <w:rFonts w:hint="cs"/>
          <w:cs/>
        </w:rPr>
        <w:t xml:space="preserve">มากกว่า </w:t>
      </w:r>
      <w:r w:rsidR="00D957CF">
        <w:t>90</w:t>
      </w:r>
      <w:bookmarkEnd w:id="154"/>
    </w:p>
    <w:p w14:paraId="00DB848A" w14:textId="77777777" w:rsidR="008151C7" w:rsidRPr="008151C7" w:rsidRDefault="008151C7" w:rsidP="008151C7"/>
    <w:p w14:paraId="433F1F2C" w14:textId="329D8740" w:rsidR="001C0525" w:rsidRDefault="001C0525" w:rsidP="001C0525">
      <w:pPr>
        <w:pStyle w:val="StyleStyle222Thisis"/>
        <w:ind w:firstLine="0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4D6F7897" wp14:editId="58E640FE">
            <wp:extent cx="1850633" cy="32918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Line_ไม่ทำงาน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63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FA17" w14:textId="35BCB860" w:rsidR="00F56529" w:rsidRPr="00F56529" w:rsidRDefault="001C0525" w:rsidP="000A7437">
      <w:pPr>
        <w:pStyle w:val="Caption"/>
      </w:pPr>
      <w:bookmarkStart w:id="155" w:name="_Ref7662620"/>
      <w:bookmarkStart w:id="156" w:name="_Toc8738611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10</w:t>
      </w:r>
      <w:r w:rsidR="007F5CBE" w:rsidRPr="006329DB">
        <w:rPr>
          <w:b/>
          <w:bCs/>
          <w:cs/>
        </w:rPr>
        <w:fldChar w:fldCharType="end"/>
      </w:r>
      <w:bookmarkEnd w:id="155"/>
      <w:r w:rsidR="006B36FC">
        <w:rPr>
          <w:rFonts w:hint="cs"/>
          <w:cs/>
        </w:rPr>
        <w:t xml:space="preserve"> </w:t>
      </w:r>
      <w:r>
        <w:rPr>
          <w:rFonts w:hint="cs"/>
          <w:cs/>
        </w:rPr>
        <w:t xml:space="preserve">การแจ้งเตือนตอน </w:t>
      </w:r>
      <w:r w:rsidRPr="00D957CF">
        <w:t xml:space="preserve">GPU </w:t>
      </w:r>
      <w:r>
        <w:rPr>
          <w:rFonts w:hint="cs"/>
          <w:cs/>
        </w:rPr>
        <w:t>ไม่มีการทำงานหรือค่าสถานะต่ำ</w:t>
      </w:r>
      <w:bookmarkEnd w:id="156"/>
    </w:p>
    <w:p w14:paraId="4BB8B47D" w14:textId="7B08737D" w:rsidR="00900315" w:rsidRDefault="00900315" w:rsidP="00900315">
      <w:pPr>
        <w:pStyle w:val="Heading4"/>
      </w:pPr>
      <w:r>
        <w:rPr>
          <w:rFonts w:hint="cs"/>
          <w:cs/>
        </w:rPr>
        <w:lastRenderedPageBreak/>
        <w:t xml:space="preserve">ส่วนของ </w:t>
      </w:r>
      <w:r>
        <w:t>Dashboard</w:t>
      </w:r>
    </w:p>
    <w:p w14:paraId="56AADE58" w14:textId="67AC4737" w:rsidR="0088389E" w:rsidRPr="001223F4" w:rsidRDefault="0088389E" w:rsidP="001B0561">
      <w:pPr>
        <w:pStyle w:val="StyleStyle222Thisis"/>
        <w:rPr>
          <w:cs/>
        </w:rPr>
      </w:pPr>
      <w:r>
        <w:rPr>
          <w:rFonts w:hint="cs"/>
          <w:cs/>
        </w:rPr>
        <w:t xml:space="preserve">ในส่วนของการแสดง </w:t>
      </w:r>
      <w:r>
        <w:t>Dashboard</w:t>
      </w:r>
      <w:r>
        <w:rPr>
          <w:rFonts w:hint="cs"/>
          <w:cs/>
        </w:rPr>
        <w:t xml:space="preserve"> จะใช้ </w:t>
      </w:r>
      <w:r>
        <w:t>Grafana</w:t>
      </w:r>
      <w:r>
        <w:rPr>
          <w:rFonts w:hint="cs"/>
          <w:cs/>
        </w:rPr>
        <w:t xml:space="preserve"> ซึ่งเป็น </w:t>
      </w:r>
      <w:r>
        <w:t xml:space="preserve">open </w:t>
      </w:r>
      <w:r w:rsidRPr="00F63096">
        <w:t xml:space="preserve">source </w:t>
      </w:r>
      <w:r>
        <w:rPr>
          <w:rFonts w:hint="cs"/>
          <w:cs/>
        </w:rPr>
        <w:t xml:space="preserve">ในการแสดงกราฟจากค่าสถานะต่างๆ ที่ถูกส่งมาจากโปรแกรมที่ดึงค่า </w:t>
      </w:r>
      <w:r>
        <w:t xml:space="preserve">GPU </w:t>
      </w:r>
      <w:r>
        <w:rPr>
          <w:rFonts w:hint="cs"/>
          <w:cs/>
        </w:rPr>
        <w:t>มาอีกที โดยจะแสดงค่า</w:t>
      </w:r>
      <w:r>
        <w:t xml:space="preserve"> </w:t>
      </w:r>
      <w:r>
        <w:rPr>
          <w:cs/>
        </w:rPr>
        <w:t>ชื่อเครื่อง</w:t>
      </w:r>
      <w:r>
        <w:t xml:space="preserve">, </w:t>
      </w:r>
      <w:r>
        <w:rPr>
          <w:cs/>
        </w:rPr>
        <w:t xml:space="preserve">อุณหภูมิของ </w:t>
      </w:r>
      <w:r>
        <w:t xml:space="preserve">GPU, </w:t>
      </w:r>
      <w:r>
        <w:rPr>
          <w:cs/>
        </w:rPr>
        <w:t>การทำงานขอ</w:t>
      </w:r>
      <w:r>
        <w:rPr>
          <w:rFonts w:hint="cs"/>
          <w:cs/>
        </w:rPr>
        <w:t>ง</w:t>
      </w:r>
      <w:r>
        <w:rPr>
          <w:cs/>
        </w:rPr>
        <w:t xml:space="preserve">พัดลม </w:t>
      </w:r>
      <w:r>
        <w:t xml:space="preserve">GPU </w:t>
      </w:r>
      <w:r w:rsidR="00C50B7D">
        <w:rPr>
          <w:rFonts w:hint="cs"/>
          <w:cs/>
        </w:rPr>
        <w:t>ชื่ออัลกอริธึม</w:t>
      </w:r>
      <w:r>
        <w:t xml:space="preserve"> Load GPU Hash rate </w:t>
      </w:r>
      <w:r>
        <w:rPr>
          <w:rFonts w:hint="cs"/>
          <w:cs/>
        </w:rPr>
        <w:t>โดยเราจะสามารถดูย้อนหลังได้</w:t>
      </w:r>
      <w:r>
        <w:t xml:space="preserve"> </w:t>
      </w:r>
      <w:r>
        <w:rPr>
          <w:rFonts w:hint="cs"/>
          <w:cs/>
        </w:rPr>
        <w:t xml:space="preserve">เลือกช่วงเวลาได้ มีจุดเด่นเรื่องการใช้งานง่าย </w:t>
      </w:r>
      <w:r>
        <w:t xml:space="preserve">Grafana </w:t>
      </w:r>
      <w:r>
        <w:rPr>
          <w:rFonts w:hint="cs"/>
          <w:cs/>
        </w:rPr>
        <w:t>เหมาะกับ</w:t>
      </w:r>
      <w:r w:rsidRPr="003538B7">
        <w:rPr>
          <w:cs/>
        </w:rPr>
        <w:t>นำไปใช้</w:t>
      </w:r>
      <w:r>
        <w:rPr>
          <w:rFonts w:hint="cs"/>
          <w:cs/>
        </w:rPr>
        <w:t>ในการ</w:t>
      </w:r>
      <w:r w:rsidRPr="003538B7">
        <w:rPr>
          <w:cs/>
        </w:rPr>
        <w:t xml:space="preserve">ทำระบบ </w:t>
      </w:r>
      <w:r w:rsidRPr="001223F4">
        <w:t>Real-time</w:t>
      </w:r>
      <w:r w:rsidRPr="001223F4">
        <w:rPr>
          <w:rFonts w:hint="cs"/>
          <w:cs/>
        </w:rPr>
        <w:t xml:space="preserve"> ซึ่งทางผู้พัฒนามองเห็นถึงความเหมาะสมในข้อนี้เลยเลือกใช้ </w:t>
      </w:r>
      <w:r w:rsidRPr="001223F4">
        <w:t xml:space="preserve">Grafana </w:t>
      </w:r>
      <w:r w:rsidRPr="001223F4">
        <w:rPr>
          <w:rFonts w:hint="cs"/>
          <w:cs/>
        </w:rPr>
        <w:t>ซึ่งผลการทดสอบจะเป็น</w:t>
      </w:r>
      <w:r w:rsidRPr="001223F4">
        <w:rPr>
          <w:cs/>
        </w:rPr>
        <w:fldChar w:fldCharType="begin"/>
      </w:r>
      <w:r w:rsidRPr="001223F4">
        <w:rPr>
          <w:cs/>
        </w:rPr>
        <w:instrText xml:space="preserve"> </w:instrText>
      </w:r>
      <w:r w:rsidRPr="001223F4">
        <w:rPr>
          <w:rFonts w:hint="cs"/>
        </w:rPr>
        <w:instrText>REF _Ref</w:instrText>
      </w:r>
      <w:r w:rsidRPr="001223F4">
        <w:rPr>
          <w:rFonts w:hint="cs"/>
          <w:cs/>
        </w:rPr>
        <w:instrText xml:space="preserve">7659862 </w:instrText>
      </w:r>
      <w:r w:rsidRPr="001223F4">
        <w:rPr>
          <w:rFonts w:hint="cs"/>
        </w:rPr>
        <w:instrText>\h</w:instrText>
      </w:r>
      <w:r w:rsidRPr="001223F4">
        <w:rPr>
          <w:cs/>
        </w:rPr>
        <w:instrText xml:space="preserve"> </w:instrText>
      </w:r>
      <w:r w:rsidR="001223F4" w:rsidRPr="001223F4">
        <w:instrText xml:space="preserve"> \* MERGEFORMAT </w:instrText>
      </w:r>
      <w:r w:rsidRPr="001223F4">
        <w:rPr>
          <w:cs/>
        </w:rPr>
      </w:r>
      <w:r w:rsidRPr="001223F4">
        <w:rPr>
          <w:cs/>
        </w:rPr>
        <w:fldChar w:fldCharType="separate"/>
      </w:r>
      <w:r w:rsidR="00567130" w:rsidRPr="00567130">
        <w:rPr>
          <w:cs/>
        </w:rPr>
        <w:t xml:space="preserve">ภาพประกอบที่ </w:t>
      </w:r>
      <w:r w:rsidR="00567130" w:rsidRPr="00567130">
        <w:rPr>
          <w:noProof/>
          <w:cs/>
        </w:rPr>
        <w:t>4.11</w:t>
      </w:r>
      <w:r w:rsidRPr="001223F4">
        <w:rPr>
          <w:cs/>
        </w:rPr>
        <w:fldChar w:fldCharType="end"/>
      </w:r>
    </w:p>
    <w:p w14:paraId="73CE4139" w14:textId="77777777" w:rsidR="001B7029" w:rsidRDefault="001B7029" w:rsidP="00655AC8">
      <w:pPr>
        <w:pStyle w:val="StyleStyle222Thisis"/>
      </w:pPr>
    </w:p>
    <w:p w14:paraId="5F6912A0" w14:textId="19BDF0A1" w:rsidR="001B7029" w:rsidRDefault="00425556" w:rsidP="00425556">
      <w:pPr>
        <w:pStyle w:val="StyleStyle222Thisis"/>
        <w:ind w:firstLine="0"/>
        <w:jc w:val="left"/>
      </w:pPr>
      <w:r>
        <w:rPr>
          <w:noProof/>
        </w:rPr>
        <w:drawing>
          <wp:inline distT="0" distB="0" distL="0" distR="0" wp14:anchorId="26C52217" wp14:editId="0B410CAE">
            <wp:extent cx="5399405" cy="303593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613A" w14:textId="15EA1465" w:rsidR="00655AC8" w:rsidRDefault="009F7412" w:rsidP="00FE2058">
      <w:pPr>
        <w:pStyle w:val="Caption"/>
      </w:pPr>
      <w:bookmarkStart w:id="157" w:name="_Ref7659862"/>
      <w:bookmarkStart w:id="158" w:name="_Toc8738612"/>
      <w:r w:rsidRPr="006329DB">
        <w:rPr>
          <w:b/>
          <w:bCs/>
          <w:cs/>
        </w:rPr>
        <w:t xml:space="preserve">ภาพประกอบที่ 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STYLEREF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</w:rPr>
        <w:instrText>\s</w:instrText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4</w:t>
      </w:r>
      <w:r w:rsidR="007F5CBE" w:rsidRPr="006329DB">
        <w:rPr>
          <w:b/>
          <w:bCs/>
          <w:cs/>
        </w:rPr>
        <w:fldChar w:fldCharType="end"/>
      </w:r>
      <w:r w:rsidR="007F5CBE" w:rsidRPr="006329DB">
        <w:rPr>
          <w:b/>
          <w:bCs/>
          <w:cs/>
        </w:rPr>
        <w:t>.</w:t>
      </w:r>
      <w:r w:rsidR="007F5CBE" w:rsidRPr="006329DB">
        <w:rPr>
          <w:b/>
          <w:bCs/>
          <w:cs/>
        </w:rPr>
        <w:fldChar w:fldCharType="begin"/>
      </w:r>
      <w:r w:rsidR="007F5CBE" w:rsidRPr="006329DB">
        <w:rPr>
          <w:b/>
          <w:bCs/>
          <w:cs/>
        </w:rPr>
        <w:instrText xml:space="preserve"> </w:instrText>
      </w:r>
      <w:r w:rsidR="007F5CBE" w:rsidRPr="006329DB">
        <w:rPr>
          <w:b/>
          <w:bCs/>
        </w:rPr>
        <w:instrText xml:space="preserve">SEQ </w:instrText>
      </w:r>
      <w:r w:rsidR="007F5CBE" w:rsidRPr="006329DB">
        <w:rPr>
          <w:b/>
          <w:bCs/>
          <w:cs/>
        </w:rPr>
        <w:instrText xml:space="preserve">ภาพประกอบที่ </w:instrText>
      </w:r>
      <w:r w:rsidR="007F5CBE" w:rsidRPr="006329DB">
        <w:rPr>
          <w:b/>
          <w:bCs/>
        </w:rPr>
        <w:instrText xml:space="preserve">\* ARABIC \s </w:instrText>
      </w:r>
      <w:r w:rsidR="007F5CBE" w:rsidRPr="006329DB">
        <w:rPr>
          <w:b/>
          <w:bCs/>
          <w:cs/>
        </w:rPr>
        <w:instrText xml:space="preserve">1 </w:instrText>
      </w:r>
      <w:r w:rsidR="007F5CBE" w:rsidRPr="006329DB">
        <w:rPr>
          <w:b/>
          <w:bCs/>
          <w:cs/>
        </w:rPr>
        <w:fldChar w:fldCharType="separate"/>
      </w:r>
      <w:r w:rsidR="00567130">
        <w:rPr>
          <w:b/>
          <w:bCs/>
          <w:cs/>
        </w:rPr>
        <w:t>11</w:t>
      </w:r>
      <w:r w:rsidR="007F5CBE" w:rsidRPr="006329DB">
        <w:rPr>
          <w:b/>
          <w:bCs/>
          <w:cs/>
        </w:rPr>
        <w:fldChar w:fldCharType="end"/>
      </w:r>
      <w:bookmarkEnd w:id="157"/>
      <w:r>
        <w:t xml:space="preserve"> </w:t>
      </w:r>
      <w:r w:rsidR="001B7029">
        <w:rPr>
          <w:rFonts w:hint="cs"/>
          <w:cs/>
        </w:rPr>
        <w:t>หน้า</w:t>
      </w:r>
      <w:r>
        <w:rPr>
          <w:rFonts w:hint="cs"/>
          <w:cs/>
        </w:rPr>
        <w:t xml:space="preserve">ส่วนของ </w:t>
      </w:r>
      <w:r>
        <w:t>Dashboard</w:t>
      </w:r>
      <w:bookmarkEnd w:id="158"/>
    </w:p>
    <w:p w14:paraId="47E016F0" w14:textId="77777777" w:rsidR="00FE2058" w:rsidRPr="00FE2058" w:rsidRDefault="00FE2058" w:rsidP="00FE2058"/>
    <w:p w14:paraId="4F4D42BC" w14:textId="790F3EDD" w:rsidR="001B359D" w:rsidRDefault="00303A86" w:rsidP="00550E93">
      <w:pPr>
        <w:pStyle w:val="Heading2"/>
      </w:pPr>
      <w:bookmarkStart w:id="159" w:name="_Toc8738535"/>
      <w:r w:rsidRPr="0010416E">
        <w:rPr>
          <w:cs/>
        </w:rPr>
        <w:t>การประเมินและวิเคราะห์ผลการประเมิน</w:t>
      </w:r>
      <w:bookmarkEnd w:id="159"/>
    </w:p>
    <w:p w14:paraId="523FE873" w14:textId="77777777" w:rsidR="0088389E" w:rsidRDefault="0088389E" w:rsidP="0088389E">
      <w:pPr>
        <w:ind w:left="720"/>
        <w:jc w:val="thaiDistribute"/>
      </w:pPr>
      <w:r>
        <w:rPr>
          <w:rFonts w:hint="cs"/>
          <w:cs/>
        </w:rPr>
        <w:t>การประเมินประสิทธิภาพเป็นการวัดประสิทธิภาพของงานในกระบวนการต่างๆ ซึ่งในระบบ</w:t>
      </w:r>
    </w:p>
    <w:p w14:paraId="78C56050" w14:textId="13480547" w:rsidR="0088389E" w:rsidRDefault="0088389E" w:rsidP="0088389E">
      <w:pPr>
        <w:pStyle w:val="StyleStyle222Thisis"/>
        <w:ind w:firstLine="0"/>
      </w:pPr>
      <w:r w:rsidRPr="0088389E">
        <w:rPr>
          <w:cs/>
        </w:rPr>
        <w:t>ระบบสนับสนุนการทำเหมืองเงินคริปโต</w:t>
      </w:r>
      <w:r>
        <w:t xml:space="preserve"> </w:t>
      </w:r>
      <w:r>
        <w:rPr>
          <w:rFonts w:hint="cs"/>
          <w:cs/>
        </w:rPr>
        <w:t>จะ</w:t>
      </w:r>
      <w:r w:rsidR="000F269C">
        <w:rPr>
          <w:rFonts w:hint="cs"/>
          <w:cs/>
        </w:rPr>
        <w:t>วิเคราะห์การทำงาน</w:t>
      </w:r>
      <w:r>
        <w:rPr>
          <w:rFonts w:hint="cs"/>
          <w:cs/>
        </w:rPr>
        <w:t>ของ</w:t>
      </w:r>
      <w:r w:rsidR="000F269C">
        <w:rPr>
          <w:rFonts w:hint="cs"/>
          <w:cs/>
        </w:rPr>
        <w:t>ระบบ</w:t>
      </w:r>
      <w:r>
        <w:rPr>
          <w:rFonts w:hint="cs"/>
          <w:cs/>
        </w:rPr>
        <w:t>เพื่อประเมินประสิทธิภาพในระบบนี้</w:t>
      </w:r>
      <w:r w:rsidR="001E0509">
        <w:rPr>
          <w:rFonts w:hint="cs"/>
          <w:cs/>
        </w:rPr>
        <w:t>มี</w:t>
      </w:r>
      <w:r>
        <w:rPr>
          <w:rFonts w:hint="cs"/>
          <w:cs/>
        </w:rPr>
        <w:t xml:space="preserve"> 4 ข้อ</w:t>
      </w:r>
      <w:r w:rsidR="001E0509">
        <w:rPr>
          <w:rFonts w:hint="cs"/>
          <w:cs/>
        </w:rPr>
        <w:t>ดังนี้</w:t>
      </w:r>
    </w:p>
    <w:p w14:paraId="3D571EA8" w14:textId="46FFD019" w:rsidR="0088389E" w:rsidRDefault="00D51ECA" w:rsidP="00D51ECA">
      <w:pPr>
        <w:pStyle w:val="StyleStyle222Thisis"/>
        <w:numPr>
          <w:ilvl w:val="0"/>
          <w:numId w:val="42"/>
        </w:numPr>
      </w:pPr>
      <w:r>
        <w:rPr>
          <w:rFonts w:hint="cs"/>
          <w:cs/>
        </w:rPr>
        <w:t xml:space="preserve">การใส่ </w:t>
      </w:r>
      <w:r>
        <w:t xml:space="preserve">Token Facebook </w:t>
      </w:r>
      <w:r>
        <w:rPr>
          <w:rFonts w:hint="cs"/>
          <w:cs/>
        </w:rPr>
        <w:t xml:space="preserve">และ </w:t>
      </w:r>
      <w:r>
        <w:t xml:space="preserve">ID Group Facebook </w:t>
      </w:r>
      <w:r>
        <w:rPr>
          <w:rFonts w:hint="cs"/>
          <w:cs/>
        </w:rPr>
        <w:t>จะต้องเป็นผู้ดูแลกลุ่มจึงจะสามารถใช้งานใส่ส่วนนี้ได้</w:t>
      </w:r>
    </w:p>
    <w:p w14:paraId="5C114B2C" w14:textId="23080B53" w:rsidR="00D51ECA" w:rsidRDefault="00D51ECA" w:rsidP="00D51ECA">
      <w:pPr>
        <w:pStyle w:val="StyleStyle222Thisis"/>
        <w:numPr>
          <w:ilvl w:val="0"/>
          <w:numId w:val="42"/>
        </w:numPr>
      </w:pPr>
      <w:r>
        <w:rPr>
          <w:rFonts w:hint="cs"/>
          <w:cs/>
        </w:rPr>
        <w:t xml:space="preserve">การแจ้งเตือน เช่น ระยะเวลาในการแจ้งเตือนผู้ใช้จะสามารถ </w:t>
      </w:r>
      <w:r>
        <w:t xml:space="preserve">config </w:t>
      </w:r>
      <w:r>
        <w:rPr>
          <w:rFonts w:hint="cs"/>
          <w:cs/>
        </w:rPr>
        <w:t xml:space="preserve">ผ่านไฟล์ </w:t>
      </w:r>
      <w:r>
        <w:t xml:space="preserve">config.ini </w:t>
      </w:r>
      <w:r>
        <w:rPr>
          <w:rFonts w:hint="cs"/>
          <w:cs/>
        </w:rPr>
        <w:t>ได้</w:t>
      </w:r>
    </w:p>
    <w:p w14:paraId="6EED0769" w14:textId="0B5E57B3" w:rsidR="00204972" w:rsidRDefault="00204972" w:rsidP="00204972">
      <w:pPr>
        <w:pStyle w:val="StyleStyle222Thisis"/>
        <w:numPr>
          <w:ilvl w:val="0"/>
          <w:numId w:val="42"/>
        </w:numPr>
        <w:rPr>
          <w:cs/>
        </w:rPr>
      </w:pPr>
      <w:r>
        <w:rPr>
          <w:rFonts w:hint="cs"/>
          <w:cs/>
        </w:rPr>
        <w:lastRenderedPageBreak/>
        <w:t>ในส่วนของการแจ้งเตือนระบบ</w:t>
      </w:r>
      <w:r w:rsidR="00936984">
        <w:rPr>
          <w:rFonts w:hint="cs"/>
          <w:cs/>
        </w:rPr>
        <w:t xml:space="preserve">จะเกี่ยวกับ </w:t>
      </w:r>
      <w:r w:rsidR="00936984">
        <w:t xml:space="preserve">GPU </w:t>
      </w:r>
      <w:r w:rsidR="00936984">
        <w:rPr>
          <w:rFonts w:hint="cs"/>
          <w:cs/>
        </w:rPr>
        <w:t>ที่ทำหน้าที่หลักในและเป็นปัจจัยสำคัญการขุดจึงจำเป็นต้องให้ความ</w:t>
      </w:r>
      <w:r w:rsidR="000E46BE">
        <w:rPr>
          <w:rFonts w:hint="cs"/>
          <w:cs/>
        </w:rPr>
        <w:t>ดูแ</w:t>
      </w:r>
      <w:r w:rsidR="00936984">
        <w:rPr>
          <w:rFonts w:hint="cs"/>
          <w:cs/>
        </w:rPr>
        <w:t>ลโดยการแจ้งเตือนเมื่ออยู่ในเหตุการณ์</w:t>
      </w:r>
      <w:r w:rsidR="000E46BE">
        <w:rPr>
          <w:rFonts w:hint="cs"/>
          <w:cs/>
        </w:rPr>
        <w:t>เสี่ยงที่จะทำให้อุปกรณ์เสียหายได้ ซึ่ง</w:t>
      </w:r>
      <w:r w:rsidR="00936984">
        <w:rPr>
          <w:rFonts w:hint="cs"/>
          <w:cs/>
        </w:rPr>
        <w:t>จะมีการออกแบบไว้ดังนี้</w:t>
      </w:r>
    </w:p>
    <w:p w14:paraId="1DC98F3D" w14:textId="2B6E7B94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Load </w:t>
      </w:r>
      <w:r>
        <w:rPr>
          <w:cs/>
        </w:rPr>
        <w:t xml:space="preserve">น้อยกว่า 40 จะมีการเช็คทุกๆ 15 นาที 3 ครั้ง หากครบ 3 ครั้งแล้วจะ </w:t>
      </w:r>
      <w:r>
        <w:t xml:space="preserve">Algorithm Switch </w:t>
      </w:r>
      <w:r>
        <w:rPr>
          <w:cs/>
        </w:rPr>
        <w:t>และแจ้งเตือน</w:t>
      </w:r>
    </w:p>
    <w:p w14:paraId="5888C8E9" w14:textId="2215951A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Temperature </w:t>
      </w:r>
      <w:r>
        <w:rPr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5D7A5438" w14:textId="44EDF2D1" w:rsidR="001A40F7" w:rsidRDefault="001A40F7" w:rsidP="000E46BE">
      <w:pPr>
        <w:pStyle w:val="StyleStyle222Thisis"/>
        <w:numPr>
          <w:ilvl w:val="0"/>
          <w:numId w:val="33"/>
        </w:numPr>
      </w:pPr>
      <w:r>
        <w:t xml:space="preserve">GPU Fan </w:t>
      </w:r>
      <w:r>
        <w:rPr>
          <w:cs/>
        </w:rPr>
        <w:t>มากกว่า 90 จะมีการเช็คทุกๆ 15 นาที 3 ครั้ง หากครบ 3 ครั้งแล้วจะหยุดขุดเพื่อถนอมการ์ดจอและแจ้งเตือน</w:t>
      </w:r>
    </w:p>
    <w:p w14:paraId="77892220" w14:textId="5076E305" w:rsidR="00FC5D8B" w:rsidRDefault="000E6F5C" w:rsidP="00FB4AB9">
      <w:pPr>
        <w:pStyle w:val="StyleStyle222Thisis"/>
        <w:ind w:left="720" w:firstLine="0"/>
      </w:pPr>
      <w:r>
        <w:rPr>
          <w:rFonts w:hint="cs"/>
          <w:cs/>
        </w:rPr>
        <w:t>ซึ่งจากการทดสอบการแจ้งเตือนการทำงานขึ้นอยู่กับเงื่อนไขที่กำหนดไว้ โดยผู้พัฒนา</w:t>
      </w:r>
      <w:r w:rsidR="008E12F9">
        <w:rPr>
          <w:rFonts w:hint="cs"/>
          <w:cs/>
        </w:rPr>
        <w:t xml:space="preserve">ได้ตั้งค่าพื้นฐานไว้ดังกล่าว คือ </w:t>
      </w:r>
      <w:r w:rsidR="008E12F9">
        <w:t xml:space="preserve">GPU Load </w:t>
      </w:r>
      <w:r w:rsidR="008E12F9">
        <w:rPr>
          <w:rFonts w:hint="cs"/>
          <w:cs/>
        </w:rPr>
        <w:t xml:space="preserve">น้อยกว่า </w:t>
      </w:r>
      <w:r w:rsidR="008E12F9">
        <w:t xml:space="preserve">40 </w:t>
      </w:r>
      <w:r w:rsidR="008E12F9">
        <w:rPr>
          <w:rFonts w:hint="cs"/>
          <w:cs/>
        </w:rPr>
        <w:t xml:space="preserve">และ </w:t>
      </w:r>
      <w:r w:rsidR="008E12F9">
        <w:t xml:space="preserve">GPU Temperature </w:t>
      </w:r>
      <w:r w:rsidR="008E12F9">
        <w:rPr>
          <w:cs/>
        </w:rPr>
        <w:t>มากกว่า 90</w:t>
      </w:r>
      <w:r w:rsidR="008E12F9">
        <w:rPr>
          <w:rFonts w:hint="cs"/>
          <w:cs/>
        </w:rPr>
        <w:t xml:space="preserve"> และ </w:t>
      </w:r>
      <w:r w:rsidR="008E12F9">
        <w:t xml:space="preserve">GPU Fan </w:t>
      </w:r>
      <w:r w:rsidR="008E12F9">
        <w:rPr>
          <w:cs/>
        </w:rPr>
        <w:t>มากกว่า 90</w:t>
      </w:r>
      <w:r w:rsidR="008E12F9">
        <w:rPr>
          <w:rFonts w:hint="cs"/>
          <w:cs/>
        </w:rPr>
        <w:t xml:space="preserve"> </w:t>
      </w:r>
      <w:r w:rsidR="00E632C2">
        <w:rPr>
          <w:rFonts w:hint="cs"/>
          <w:cs/>
        </w:rPr>
        <w:t xml:space="preserve">และทุกๆ </w:t>
      </w:r>
      <w:r w:rsidR="00E632C2">
        <w:t xml:space="preserve">3 </w:t>
      </w:r>
      <w:r w:rsidR="00E632C2">
        <w:rPr>
          <w:rFonts w:hint="cs"/>
          <w:cs/>
        </w:rPr>
        <w:t xml:space="preserve">ครั้ง </w:t>
      </w:r>
      <w:r w:rsidR="008E12F9">
        <w:rPr>
          <w:rFonts w:hint="cs"/>
          <w:cs/>
        </w:rPr>
        <w:t xml:space="preserve">ทั้งนี้ผู้ใช้ระบบจะสามารถตั้งค่าเองได้ผ่านไฟล์ </w:t>
      </w:r>
      <w:r w:rsidR="008E12F9">
        <w:t>config.ini</w:t>
      </w:r>
    </w:p>
    <w:p w14:paraId="4378CD84" w14:textId="787132F5" w:rsidR="000E6F5C" w:rsidRPr="008E12F9" w:rsidRDefault="00FC5D8B" w:rsidP="00FC5D8B">
      <w:r>
        <w:br w:type="page"/>
      </w:r>
    </w:p>
    <w:p w14:paraId="663C3F5B" w14:textId="77777777" w:rsidR="0052159D" w:rsidRDefault="0052159D" w:rsidP="001B359D">
      <w:pPr>
        <w:pStyle w:val="Heading1"/>
        <w:rPr>
          <w:cs/>
        </w:rPr>
        <w:sectPr w:rsidR="0052159D" w:rsidSect="0075143B">
          <w:headerReference w:type="first" r:id="rId86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C316489" w14:textId="39860A0C" w:rsidR="001B359D" w:rsidRPr="0010416E" w:rsidRDefault="001B359D" w:rsidP="001B359D">
      <w:pPr>
        <w:pStyle w:val="Heading1"/>
        <w:rPr>
          <w:sz w:val="36"/>
          <w:szCs w:val="36"/>
        </w:rPr>
      </w:pPr>
      <w:r w:rsidRPr="0010416E">
        <w:rPr>
          <w:cs/>
        </w:rPr>
        <w:lastRenderedPageBreak/>
        <w:br/>
      </w:r>
      <w:bookmarkStart w:id="160" w:name="_Toc8738536"/>
      <w:r w:rsidR="00440B0C" w:rsidRPr="0010416E">
        <w:rPr>
          <w:rFonts w:hint="cs"/>
          <w:sz w:val="36"/>
          <w:szCs w:val="36"/>
          <w:cs/>
        </w:rPr>
        <w:t>สรุปและอภิปรายผลการทดลอง</w:t>
      </w:r>
      <w:bookmarkEnd w:id="160"/>
    </w:p>
    <w:p w14:paraId="4FC77909" w14:textId="30261146" w:rsidR="001B359D" w:rsidRDefault="001B359D" w:rsidP="001B359D">
      <w:pPr>
        <w:pStyle w:val="Heading2"/>
      </w:pPr>
      <w:bookmarkStart w:id="161" w:name="_Toc8738537"/>
      <w:r>
        <w:rPr>
          <w:rFonts w:hint="cs"/>
          <w:cs/>
        </w:rPr>
        <w:t>สรุปผลและอภิปรายผล</w:t>
      </w:r>
      <w:bookmarkEnd w:id="161"/>
    </w:p>
    <w:p w14:paraId="55BC53AD" w14:textId="28FEEECC" w:rsidR="0096274A" w:rsidRPr="000A2FFB" w:rsidRDefault="00AC07BE" w:rsidP="000A2FFB">
      <w:pPr>
        <w:pStyle w:val="StyleStyle222Thisis"/>
        <w:rPr>
          <w:cs/>
        </w:rPr>
      </w:pPr>
      <w:r w:rsidRPr="000A2FFB">
        <w:t xml:space="preserve">Cryptocurrency </w:t>
      </w:r>
      <w:r w:rsidRPr="000A2FFB">
        <w:rPr>
          <w:rFonts w:hint="cs"/>
          <w:cs/>
        </w:rPr>
        <w:t>เป็น</w:t>
      </w:r>
      <w:r w:rsidRPr="000A2FFB">
        <w:rPr>
          <w:cs/>
        </w:rPr>
        <w:t>สกุลเงินที่ถูกเข้ารหัส</w:t>
      </w:r>
      <w:r w:rsidR="0096274A" w:rsidRPr="000A2FFB">
        <w:rPr>
          <w:rFonts w:hint="cs"/>
          <w:cs/>
        </w:rPr>
        <w:t>หรือ</w:t>
      </w:r>
      <w:r w:rsidR="0096274A" w:rsidRPr="000A2FFB">
        <w:rPr>
          <w:cs/>
        </w:rPr>
        <w:t>สกุลเงินดิจิทัลซึ่งมีมูลค่าเหมือนกับธนบัตรในสกุลเงินประเทศต่างๆ</w:t>
      </w:r>
      <w:r w:rsidR="0096274A" w:rsidRPr="000A2FFB">
        <w:rPr>
          <w:rFonts w:hint="cs"/>
          <w:cs/>
        </w:rPr>
        <w:t xml:space="preserve"> </w:t>
      </w:r>
      <w:r w:rsidR="0096274A" w:rsidRPr="000A2FFB">
        <w:rPr>
          <w:cs/>
        </w:rPr>
        <w:t>ซึ่งเทคโนโลยีสกุลเงินเข้ารหัสนี้</w:t>
      </w:r>
      <w:r w:rsidRPr="000A2FFB">
        <w:rPr>
          <w:cs/>
        </w:rPr>
        <w:t xml:space="preserve">ถูกออกแบบมาเพื่อทำธุรกรรมผ่านโลก </w:t>
      </w:r>
      <w:r w:rsidR="0096274A" w:rsidRPr="000A2FFB">
        <w:t>D</w:t>
      </w:r>
      <w:r w:rsidRPr="000A2FFB">
        <w:t xml:space="preserve">igital </w:t>
      </w:r>
      <w:r w:rsidRPr="000A2FFB">
        <w:rPr>
          <w:cs/>
        </w:rPr>
        <w:t xml:space="preserve">ด้วยการเข้ารหัส เพื่อกำหนด การโอน การยืนยันธุรกรรม </w:t>
      </w:r>
      <w:r w:rsidR="0096274A" w:rsidRPr="000A2FFB">
        <w:rPr>
          <w:rFonts w:hint="cs"/>
          <w:cs/>
        </w:rPr>
        <w:t>เปรียบเหมือนสกุลเงินอีกสกุลหนึ่งที่มีมูลค่าสามารถนำไปใช้จ่ายได้โดยวิธีที่ได้</w:t>
      </w:r>
      <w:r w:rsidR="002F32EF" w:rsidRPr="000A2FFB">
        <w:rPr>
          <w:rFonts w:hint="cs"/>
          <w:cs/>
        </w:rPr>
        <w:t>เงินดิจิทัล</w:t>
      </w:r>
      <w:r w:rsidR="0096274A" w:rsidRPr="000A2FFB">
        <w:rPr>
          <w:rFonts w:hint="cs"/>
          <w:cs/>
        </w:rPr>
        <w:t>ต้องทำการขุด</w:t>
      </w:r>
      <w:r w:rsidR="002F32EF" w:rsidRPr="000A2FFB">
        <w:rPr>
          <w:rFonts w:hint="cs"/>
          <w:cs/>
        </w:rPr>
        <w:t xml:space="preserve">หรือการทำเหมืองคือการยืนยัน </w:t>
      </w:r>
      <w:r w:rsidR="002F32EF" w:rsidRPr="000A2FFB">
        <w:t>Transaction</w:t>
      </w:r>
      <w:r w:rsidR="00994EBA" w:rsidRPr="000A2FFB">
        <w:rPr>
          <w:rFonts w:hint="cs"/>
          <w:cs/>
        </w:rPr>
        <w:t xml:space="preserve"> </w:t>
      </w:r>
      <w:r w:rsidR="002F32EF" w:rsidRPr="000A2FFB">
        <w:rPr>
          <w:rFonts w:hint="cs"/>
          <w:cs/>
        </w:rPr>
        <w:t>โดยต้องใช้โปรแกรมในการขุด</w:t>
      </w:r>
      <w:r w:rsidR="00C2390F" w:rsidRPr="000A2FFB">
        <w:rPr>
          <w:rFonts w:hint="cs"/>
          <w:cs/>
        </w:rPr>
        <w:t xml:space="preserve">จะเป็น </w:t>
      </w:r>
      <w:r w:rsidR="004D765A">
        <w:t>o</w:t>
      </w:r>
      <w:r w:rsidR="00C2390F" w:rsidRPr="000A2FFB">
        <w:t>pen source</w:t>
      </w:r>
      <w:r w:rsidR="00C2390F" w:rsidRPr="000A2FFB">
        <w:rPr>
          <w:rFonts w:hint="cs"/>
        </w:rPr>
        <w:t xml:space="preserve"> </w:t>
      </w:r>
      <w:r w:rsidR="00994EBA" w:rsidRPr="000A2FFB">
        <w:rPr>
          <w:rFonts w:hint="cs"/>
          <w:cs/>
        </w:rPr>
        <w:t xml:space="preserve">ที่สามารถโหลดได้ตามทั่วไป </w:t>
      </w:r>
      <w:r w:rsidR="0096274A" w:rsidRPr="000A2FFB">
        <w:rPr>
          <w:rFonts w:hint="cs"/>
          <w:cs/>
        </w:rPr>
        <w:t>โ</w:t>
      </w:r>
      <w:r w:rsidR="00B95080" w:rsidRPr="000A2FFB">
        <w:rPr>
          <w:rFonts w:hint="cs"/>
          <w:cs/>
        </w:rPr>
        <w:t>ดยโปรแกรมขุด</w:t>
      </w:r>
      <w:r w:rsidR="0096274A" w:rsidRPr="000A2FFB">
        <w:rPr>
          <w:rFonts w:hint="cs"/>
          <w:cs/>
        </w:rPr>
        <w:t>ที่พบเห็น</w:t>
      </w:r>
      <w:r w:rsidR="00B95080" w:rsidRPr="000A2FFB">
        <w:rPr>
          <w:rFonts w:hint="cs"/>
          <w:cs/>
        </w:rPr>
        <w:t>ทั่วไป</w:t>
      </w:r>
      <w:r w:rsidR="0096274A" w:rsidRPr="000A2FFB">
        <w:rPr>
          <w:rFonts w:hint="cs"/>
          <w:cs/>
        </w:rPr>
        <w:t>จะทำการขุด</w:t>
      </w:r>
      <w:r w:rsidR="00994EBA" w:rsidRPr="000A2FFB">
        <w:rPr>
          <w:rFonts w:hint="cs"/>
          <w:cs/>
        </w:rPr>
        <w:t>อย่างเดียว</w:t>
      </w:r>
      <w:r w:rsidR="0096274A" w:rsidRPr="000A2FFB">
        <w:rPr>
          <w:rFonts w:hint="cs"/>
          <w:cs/>
        </w:rPr>
        <w:t>โดยไม่สนใจอุปกรณ์ในการขุด</w:t>
      </w:r>
      <w:r w:rsidR="00B95080" w:rsidRPr="000A2FFB">
        <w:rPr>
          <w:rFonts w:hint="cs"/>
          <w:cs/>
        </w:rPr>
        <w:t xml:space="preserve"> หรือขุดในกำลังสูงสุดอยู่ตลอดเวลาในขณะที่อุปกรณ์อาจจะเกิดปัจจัยที่ทำให้อุปกรณ์เสียหายได้ เช่น ค</w:t>
      </w:r>
      <w:r w:rsidR="00994EBA" w:rsidRPr="000A2FFB">
        <w:rPr>
          <w:rFonts w:hint="cs"/>
          <w:cs/>
        </w:rPr>
        <w:t>วามร้อนที่สูงมากแต่ก็ยังขุดต่อไป หรือปัญหา</w:t>
      </w:r>
      <w:r w:rsidR="00372D04" w:rsidRPr="000A2FFB">
        <w:rPr>
          <w:rFonts w:hint="cs"/>
          <w:cs/>
        </w:rPr>
        <w:t>การขุดลมคือการที่ขุดแล้วไม่ได้รับผลตอบแทน</w:t>
      </w:r>
    </w:p>
    <w:p w14:paraId="1A0C4123" w14:textId="7C89C083" w:rsidR="00B95080" w:rsidRDefault="0096274A" w:rsidP="00320730">
      <w:pPr>
        <w:pStyle w:val="StyleStyle222Thisis"/>
        <w:rPr>
          <w:cs/>
        </w:rPr>
      </w:pPr>
      <w:r w:rsidRPr="0096274A">
        <w:rPr>
          <w:cs/>
        </w:rPr>
        <w:t>โครงงานปริญญานิพนธ์นี้จึงได้ทำการ</w:t>
      </w:r>
      <w:r w:rsidR="00D94EBB">
        <w:rPr>
          <w:rFonts w:hint="cs"/>
          <w:cs/>
        </w:rPr>
        <w:t>พัฒนาและ</w:t>
      </w:r>
      <w:r w:rsidR="00D94EBB">
        <w:rPr>
          <w:cs/>
        </w:rPr>
        <w:t>แก้ปัญหา</w:t>
      </w:r>
      <w:r w:rsidR="001F580D">
        <w:rPr>
          <w:rFonts w:hint="cs"/>
          <w:cs/>
        </w:rPr>
        <w:t xml:space="preserve"> </w:t>
      </w:r>
      <w:r w:rsidR="00372D04" w:rsidRPr="00372D04">
        <w:rPr>
          <w:cs/>
        </w:rPr>
        <w:t xml:space="preserve">โปรแกรมสนับสนุนการทำ </w:t>
      </w:r>
      <w:r w:rsidR="00372D04" w:rsidRPr="00372D04">
        <w:t xml:space="preserve">Crypto-currency Mining </w:t>
      </w:r>
      <w:r w:rsidR="00372D04" w:rsidRPr="00372D04">
        <w:rPr>
          <w:cs/>
        </w:rPr>
        <w:t xml:space="preserve">ที่สามารถ </w:t>
      </w:r>
      <w:r w:rsidR="00372D04" w:rsidRPr="00372D04">
        <w:t xml:space="preserve">Monitor </w:t>
      </w:r>
      <w:r w:rsidR="00372D04" w:rsidRPr="00372D04">
        <w:rPr>
          <w:cs/>
        </w:rPr>
        <w:t xml:space="preserve">เครื่องขุดและ </w:t>
      </w:r>
      <w:r w:rsidR="00372D04" w:rsidRPr="00372D04">
        <w:t xml:space="preserve">Algorithm Switch </w:t>
      </w:r>
      <w:r w:rsidR="00372D04" w:rsidRPr="00372D04">
        <w:rPr>
          <w:cs/>
        </w:rPr>
        <w:t xml:space="preserve">ที่ขุดให้ได้ สามารถแจ้งเตือนสถานะของเครื่องขุดไปยัง </w:t>
      </w:r>
      <w:r w:rsidR="00372D04" w:rsidRPr="00372D04">
        <w:t xml:space="preserve">Line </w:t>
      </w:r>
      <w:r w:rsidR="00372D04" w:rsidRPr="00372D04">
        <w:rPr>
          <w:cs/>
        </w:rPr>
        <w:t xml:space="preserve">และ </w:t>
      </w:r>
      <w:r w:rsidR="00372D04" w:rsidRPr="00372D04">
        <w:t xml:space="preserve">Facebook </w:t>
      </w:r>
      <w:r w:rsidR="00372D04" w:rsidRPr="00372D04">
        <w:rPr>
          <w:cs/>
        </w:rPr>
        <w:t>ได้</w:t>
      </w:r>
      <w:r w:rsidR="003B6474">
        <w:t xml:space="preserve"> </w:t>
      </w:r>
      <w:r w:rsidR="003B6474">
        <w:rPr>
          <w:rFonts w:hint="cs"/>
          <w:cs/>
        </w:rPr>
        <w:t>เพื่อได้รับทราบถึงสถานะการทำงานของเครื่องขุดอยู่สม่ำเสมอ และหากเกิดปัญหาจะสามารถแก้ไขได้อย่าง</w:t>
      </w:r>
      <w:r w:rsidR="003B6474" w:rsidRPr="003B6474">
        <w:rPr>
          <w:cs/>
        </w:rPr>
        <w:t>ทันท่วงที</w:t>
      </w:r>
    </w:p>
    <w:p w14:paraId="5A84CD4E" w14:textId="15C969D3" w:rsidR="00B95080" w:rsidRPr="0083379F" w:rsidRDefault="00B95080" w:rsidP="0083379F">
      <w:pPr>
        <w:pStyle w:val="StyleStyle222Thisis"/>
        <w:rPr>
          <w:cs/>
        </w:rPr>
      </w:pPr>
      <w:r w:rsidRPr="0083379F">
        <w:rPr>
          <w:cs/>
        </w:rPr>
        <w:t>สุดท้ายนี้โครงงานปริญญานิพนธ์นี้ได้ทำการทดสอบและประเมินประสิทธิภาพของโปรแกรม ผลปรากฏว่า โปรแกรมที่พัฒนานี้สามารถช่วยแก้ปัญหา</w:t>
      </w:r>
      <w:r w:rsidR="00320730" w:rsidRPr="0083379F">
        <w:rPr>
          <w:rFonts w:hint="cs"/>
          <w:cs/>
        </w:rPr>
        <w:t>การดูแลเครื่องขุดได้เ</w:t>
      </w:r>
      <w:r w:rsidRPr="0083379F">
        <w:rPr>
          <w:cs/>
        </w:rPr>
        <w:t xml:space="preserve">ป็นอย่างดี มีประสิทธิภาพการทำงานที่น่าพอใจ การประมวลผลต่างๆ </w:t>
      </w:r>
      <w:r w:rsidR="001F580D" w:rsidRPr="0083379F">
        <w:rPr>
          <w:cs/>
        </w:rPr>
        <w:t xml:space="preserve">ทำได้อย่างรวดเร็วและเหมาะสม </w:t>
      </w:r>
      <w:r w:rsidRPr="0083379F">
        <w:rPr>
          <w:cs/>
        </w:rPr>
        <w:t xml:space="preserve">ใช้งานง่ายไม่มีขั้นตอนที่ซับซ้อนจนเกินไป </w:t>
      </w:r>
    </w:p>
    <w:p w14:paraId="1BB772C1" w14:textId="76D1B386" w:rsidR="001B359D" w:rsidRDefault="001B359D" w:rsidP="001B359D">
      <w:pPr>
        <w:pStyle w:val="Heading2"/>
      </w:pPr>
      <w:bookmarkStart w:id="162" w:name="_Toc8738538"/>
      <w:r>
        <w:rPr>
          <w:rFonts w:hint="cs"/>
          <w:cs/>
        </w:rPr>
        <w:t>ปัญหา</w:t>
      </w:r>
      <w:r w:rsidR="002642DC">
        <w:rPr>
          <w:rFonts w:hint="cs"/>
          <w:cs/>
        </w:rPr>
        <w:t>ที่พบและ</w:t>
      </w:r>
      <w:r w:rsidR="002642DC">
        <w:rPr>
          <w:cs/>
        </w:rPr>
        <w:t>ข้อเสนอแนะ</w:t>
      </w:r>
      <w:bookmarkEnd w:id="162"/>
    </w:p>
    <w:p w14:paraId="6E9C0AD4" w14:textId="1931B281" w:rsidR="00AE21D9" w:rsidRDefault="00AE21D9" w:rsidP="008F1B80">
      <w:pPr>
        <w:pStyle w:val="StyleStyle222Thisis"/>
      </w:pPr>
      <w:r>
        <w:rPr>
          <w:rFonts w:hint="cs"/>
          <w:cs/>
        </w:rPr>
        <w:t>แม้ว่าโครงงานปริญญานิพนธ์นี้จะประสบผลสัมฤทธิ์อยู่หลายประเด็นดังที่กล่าวมาข้างต้น แต่ในระหว่างการดำเนินการทำโครงงาน ผู้ทำโครงงานได้มองเห็นที่สิ่งที่ควรพัฒนาต่อเพิ่มดังนี้</w:t>
      </w:r>
    </w:p>
    <w:p w14:paraId="2299CFB7" w14:textId="77777777" w:rsidR="00496DBF" w:rsidRDefault="00496DBF" w:rsidP="008F1B80">
      <w:pPr>
        <w:pStyle w:val="StyleStyle222Thisis"/>
      </w:pPr>
    </w:p>
    <w:p w14:paraId="7BA51756" w14:textId="475737D6" w:rsidR="009B5E21" w:rsidRPr="00977DFC" w:rsidRDefault="00782EFD" w:rsidP="00977DFC">
      <w:pPr>
        <w:pStyle w:val="StyleStyle222Thisis"/>
      </w:pPr>
      <w:r w:rsidRPr="00977DFC">
        <w:rPr>
          <w:rFonts w:hint="cs"/>
          <w:cs/>
        </w:rPr>
        <w:t>ในโครงงานปริญญานิพนธ์นี้ได้มี</w:t>
      </w:r>
      <w:r w:rsidR="0098406D">
        <w:rPr>
          <w:rFonts w:hint="cs"/>
          <w:cs/>
        </w:rPr>
        <w:t>การทำงานใน</w:t>
      </w:r>
      <w:r w:rsidRPr="00977DFC">
        <w:rPr>
          <w:rFonts w:hint="cs"/>
          <w:cs/>
        </w:rPr>
        <w:t>ส่วน</w:t>
      </w:r>
      <w:r w:rsidR="00182A89" w:rsidRPr="00977DFC">
        <w:rPr>
          <w:rFonts w:hint="cs"/>
          <w:cs/>
        </w:rPr>
        <w:t>อัลกอริธึม</w:t>
      </w:r>
      <w:r w:rsidRPr="00977DFC">
        <w:rPr>
          <w:rFonts w:hint="cs"/>
          <w:cs/>
        </w:rPr>
        <w:t>ที่ใช้เลือก</w:t>
      </w:r>
      <w:r w:rsidR="00182A89" w:rsidRPr="00977DFC">
        <w:rPr>
          <w:rFonts w:hint="cs"/>
          <w:cs/>
        </w:rPr>
        <w:t>ในการ</w:t>
      </w:r>
      <w:r w:rsidR="009B5E21" w:rsidRPr="00977DFC">
        <w:rPr>
          <w:rFonts w:hint="cs"/>
          <w:cs/>
        </w:rPr>
        <w:t>ขุดยังสามารถปรับเปลี่ยนได้เพื่อให้ได้ผลตอบแทนที่ดียิ่งขึ้นเพราะในการคำนวณผลตอบแทนที่ได้รับมีปัจจัย</w:t>
      </w:r>
      <w:r w:rsidR="00C86500" w:rsidRPr="00977DFC">
        <w:rPr>
          <w:rFonts w:hint="cs"/>
          <w:cs/>
        </w:rPr>
        <w:t>ที่ต้องนำ</w:t>
      </w:r>
      <w:r w:rsidR="009B5E21" w:rsidRPr="00977DFC">
        <w:rPr>
          <w:rFonts w:hint="cs"/>
          <w:cs/>
        </w:rPr>
        <w:t>มาคำนวณมากมา</w:t>
      </w:r>
      <w:r w:rsidR="00C86500" w:rsidRPr="00977DFC">
        <w:rPr>
          <w:rFonts w:hint="cs"/>
          <w:cs/>
        </w:rPr>
        <w:t>ย หรือท้ายที่สุดแล้ว</w:t>
      </w:r>
      <w:r w:rsidR="009B5E21" w:rsidRPr="00977DFC">
        <w:rPr>
          <w:rFonts w:hint="cs"/>
          <w:cs/>
        </w:rPr>
        <w:t>อาจจะต้</w:t>
      </w:r>
      <w:r w:rsidR="000C269A" w:rsidRPr="00977DFC">
        <w:rPr>
          <w:rFonts w:hint="cs"/>
          <w:cs/>
        </w:rPr>
        <w:t>องใช้</w:t>
      </w:r>
      <w:r w:rsidR="009B5E21" w:rsidRPr="00977DFC">
        <w:rPr>
          <w:rFonts w:hint="cs"/>
          <w:cs/>
        </w:rPr>
        <w:t xml:space="preserve"> </w:t>
      </w:r>
      <w:r w:rsidR="009B5E21" w:rsidRPr="00977DFC">
        <w:t>Machine Learning</w:t>
      </w:r>
      <w:r w:rsidR="009B5E21" w:rsidRPr="00977DFC">
        <w:rPr>
          <w:rFonts w:hint="cs"/>
          <w:cs/>
        </w:rPr>
        <w:t xml:space="preserve"> </w:t>
      </w:r>
      <w:r w:rsidR="00C86500" w:rsidRPr="00977DFC">
        <w:rPr>
          <w:rFonts w:hint="cs"/>
          <w:cs/>
        </w:rPr>
        <w:t>เข้ามาช่วยในการทำนายผลตอบแทนที่ได้ในอนาคต</w:t>
      </w:r>
      <w:r w:rsidR="000C269A" w:rsidRPr="00977DFC">
        <w:rPr>
          <w:cs/>
        </w:rPr>
        <w:t>โดยใช้ข้อมูล</w:t>
      </w:r>
      <w:r w:rsidR="000C269A" w:rsidRPr="00977DFC">
        <w:rPr>
          <w:rFonts w:hint="cs"/>
          <w:cs/>
        </w:rPr>
        <w:t>เก่าจากราคาในตลาดมาเพื่อทำนายผลตอบแทนที่ดีที่สุด</w:t>
      </w:r>
      <w:r w:rsidR="00C86500" w:rsidRPr="00977DFC">
        <w:rPr>
          <w:rFonts w:hint="cs"/>
          <w:cs/>
        </w:rPr>
        <w:t>ต่อไป</w:t>
      </w:r>
      <w:r w:rsidR="009B5E21" w:rsidRPr="00977DFC">
        <w:rPr>
          <w:rFonts w:hint="cs"/>
          <w:cs/>
        </w:rPr>
        <w:t>ในการตัดสินใจการเลือกอัลกอริธึม</w:t>
      </w:r>
    </w:p>
    <w:p w14:paraId="7B39C85F" w14:textId="77777777" w:rsidR="00496DBF" w:rsidRDefault="006E7863" w:rsidP="00496DBF">
      <w:pPr>
        <w:pStyle w:val="StyleStyle222Thisis"/>
      </w:pPr>
      <w:r w:rsidRPr="00550E93">
        <w:rPr>
          <w:rFonts w:hint="cs"/>
          <w:cs/>
        </w:rPr>
        <w:lastRenderedPageBreak/>
        <w:t xml:space="preserve">ในส่วนของโปรแกรมที่ใช้ในการขุดส่วนใหญ่จะใช้ </w:t>
      </w:r>
      <w:r w:rsidRPr="00550E93">
        <w:t>open source</w:t>
      </w:r>
      <w:r w:rsidRPr="00550E93">
        <w:rPr>
          <w:rFonts w:hint="cs"/>
        </w:rPr>
        <w:t xml:space="preserve"> </w:t>
      </w:r>
      <w:r w:rsidRPr="00550E93">
        <w:rPr>
          <w:rFonts w:hint="cs"/>
          <w:cs/>
        </w:rPr>
        <w:t>ซึ่งก็จะมีหลายตัวโดยแต่ละตัวจะควบคุมแต่ละอัลกอริธึมไม่เหมือนกัน และอาจจะส่งผลต่อผลการขุดแตกต่างกันในแต่ละตัวโปรแกรมขุด โดย</w:t>
      </w:r>
      <w:r w:rsidR="00131ADA" w:rsidRPr="00550E93">
        <w:rPr>
          <w:rFonts w:hint="cs"/>
          <w:cs/>
        </w:rPr>
        <w:t>โครงการนี้เรียกใช้</w:t>
      </w:r>
      <w:r>
        <w:rPr>
          <w:rFonts w:hint="cs"/>
          <w:cs/>
        </w:rPr>
        <w:t xml:space="preserve">โปรแกรมขุด </w:t>
      </w:r>
      <w:r w:rsidR="0009530C">
        <w:rPr>
          <w:rFonts w:hint="cs"/>
          <w:cs/>
        </w:rPr>
        <w:t>คือ</w:t>
      </w:r>
      <w:r w:rsidR="00131ADA" w:rsidRPr="00550E93">
        <w:rPr>
          <w:rFonts w:hint="cs"/>
          <w:cs/>
        </w:rPr>
        <w:t xml:space="preserve"> </w:t>
      </w:r>
      <w:r w:rsidR="004D765A">
        <w:t>c</w:t>
      </w:r>
      <w:r w:rsidR="00131ADA" w:rsidRPr="00550E93">
        <w:t xml:space="preserve">cminer </w:t>
      </w:r>
      <w:r w:rsidR="006859DF" w:rsidRPr="00550E93">
        <w:rPr>
          <w:rFonts w:hint="cs"/>
          <w:cs/>
        </w:rPr>
        <w:t>เป็น</w:t>
      </w:r>
      <w:r w:rsidR="004D765A">
        <w:t xml:space="preserve"> o</w:t>
      </w:r>
      <w:r w:rsidR="006859DF" w:rsidRPr="00550E93">
        <w:t>pen source</w:t>
      </w:r>
      <w:r w:rsidR="006859DF" w:rsidRPr="00550E93">
        <w:rPr>
          <w:rFonts w:hint="cs"/>
        </w:rPr>
        <w:t xml:space="preserve"> </w:t>
      </w:r>
      <w:r w:rsidR="0009530C">
        <w:rPr>
          <w:rFonts w:hint="cs"/>
          <w:cs/>
        </w:rPr>
        <w:t>ที่มีให้</w:t>
      </w:r>
      <w:r w:rsidR="0009530C" w:rsidRPr="0009530C">
        <w:rPr>
          <w:cs/>
        </w:rPr>
        <w:t>ดาวน์โหลด</w:t>
      </w:r>
      <w:r w:rsidR="0009530C">
        <w:rPr>
          <w:rFonts w:hint="cs"/>
          <w:cs/>
        </w:rPr>
        <w:t xml:space="preserve">โดยทั่วไป </w:t>
      </w:r>
      <w:r w:rsidR="006859DF" w:rsidRPr="00550E93">
        <w:rPr>
          <w:rFonts w:hint="cs"/>
          <w:cs/>
        </w:rPr>
        <w:t>ที่เลือก</w:t>
      </w:r>
      <w:r w:rsidR="0009530C">
        <w:rPr>
          <w:rFonts w:hint="cs"/>
          <w:cs/>
        </w:rPr>
        <w:t>โปรแกรมขุด</w:t>
      </w:r>
      <w:r w:rsidR="006859DF" w:rsidRPr="00550E93">
        <w:rPr>
          <w:rFonts w:hint="cs"/>
          <w:cs/>
        </w:rPr>
        <w:t>ต</w:t>
      </w:r>
      <w:r w:rsidR="0009530C">
        <w:rPr>
          <w:rFonts w:hint="cs"/>
          <w:cs/>
        </w:rPr>
        <w:t>ัว</w:t>
      </w:r>
      <w:r w:rsidR="006859DF" w:rsidRPr="00550E93">
        <w:rPr>
          <w:rFonts w:hint="cs"/>
          <w:cs/>
        </w:rPr>
        <w:t>นี้</w:t>
      </w:r>
      <w:r w:rsidR="00131ADA" w:rsidRPr="00550E93">
        <w:rPr>
          <w:rFonts w:hint="cs"/>
          <w:cs/>
        </w:rPr>
        <w:t>เพราะขุดได้หลายอัลกอริธึม</w:t>
      </w:r>
      <w:r w:rsidR="00F248B5">
        <w:t xml:space="preserve"> </w:t>
      </w:r>
      <w:r w:rsidR="00131ADA" w:rsidRPr="00550E93">
        <w:rPr>
          <w:rFonts w:hint="cs"/>
          <w:cs/>
        </w:rPr>
        <w:t>มี</w:t>
      </w:r>
      <w:r w:rsidR="006859DF" w:rsidRPr="00550E93">
        <w:rPr>
          <w:cs/>
        </w:rPr>
        <w:t>ประสิทธิภาพ</w:t>
      </w:r>
      <w:r w:rsidR="00131ADA" w:rsidRPr="00550E93">
        <w:rPr>
          <w:rFonts w:hint="cs"/>
          <w:cs/>
        </w:rPr>
        <w:t xml:space="preserve"> และในหลายๆระบบก็ใช้</w:t>
      </w:r>
      <w:r w:rsidR="0009530C">
        <w:rPr>
          <w:rFonts w:hint="cs"/>
          <w:cs/>
        </w:rPr>
        <w:t>เรียก</w:t>
      </w:r>
      <w:r w:rsidR="00131ADA" w:rsidRPr="00550E93">
        <w:rPr>
          <w:rFonts w:hint="cs"/>
          <w:cs/>
        </w:rPr>
        <w:t xml:space="preserve"> </w:t>
      </w:r>
      <w:r w:rsidR="00131ADA" w:rsidRPr="00550E93">
        <w:t xml:space="preserve">ccminer </w:t>
      </w:r>
      <w:r w:rsidR="00F248B5">
        <w:rPr>
          <w:rFonts w:hint="cs"/>
          <w:cs/>
        </w:rPr>
        <w:t>ตัวนี้</w:t>
      </w:r>
      <w:r w:rsidR="0009530C">
        <w:rPr>
          <w:rFonts w:hint="cs"/>
          <w:cs/>
        </w:rPr>
        <w:t>ค่อนข้างเยอะและร</w:t>
      </w:r>
      <w:r w:rsidR="00131ADA" w:rsidRPr="00550E93">
        <w:rPr>
          <w:rFonts w:hint="cs"/>
          <w:cs/>
        </w:rPr>
        <w:t>วมถึง</w:t>
      </w:r>
      <w:r w:rsidR="00065C48">
        <w:t xml:space="preserve"> </w:t>
      </w:r>
      <w:r w:rsidR="004D765A">
        <w:t>n</w:t>
      </w:r>
      <w:r w:rsidR="00131ADA" w:rsidRPr="00550E93">
        <w:t xml:space="preserve">icehash </w:t>
      </w:r>
      <w:r w:rsidR="00065C48">
        <w:rPr>
          <w:rFonts w:hint="cs"/>
          <w:cs/>
        </w:rPr>
        <w:t>ที่เป็นโปรแกรม</w:t>
      </w:r>
      <w:r w:rsidR="00F248B5">
        <w:rPr>
          <w:rFonts w:hint="cs"/>
          <w:cs/>
        </w:rPr>
        <w:t>ซื้อขายแรงขุด และ</w:t>
      </w:r>
      <w:r w:rsidR="00131ADA" w:rsidRPr="00550E93">
        <w:rPr>
          <w:rFonts w:hint="cs"/>
          <w:cs/>
        </w:rPr>
        <w:t>ในตลาด</w:t>
      </w:r>
      <w:r w:rsidR="00F248B5">
        <w:rPr>
          <w:rFonts w:hint="cs"/>
          <w:cs/>
        </w:rPr>
        <w:t>ของนักขุด</w:t>
      </w:r>
      <w:r w:rsidR="00131ADA" w:rsidRPr="00550E93">
        <w:rPr>
          <w:rFonts w:hint="cs"/>
          <w:cs/>
        </w:rPr>
        <w:t>ค่อนข้างจะเป็นที่ยอมรับ</w:t>
      </w:r>
      <w:r w:rsidR="00CF213C">
        <w:rPr>
          <w:rFonts w:hint="cs"/>
          <w:cs/>
        </w:rPr>
        <w:t xml:space="preserve"> </w:t>
      </w:r>
      <w:r w:rsidR="00131ADA" w:rsidRPr="00550E93">
        <w:rPr>
          <w:rFonts w:hint="cs"/>
          <w:cs/>
        </w:rPr>
        <w:t xml:space="preserve">แต่ </w:t>
      </w:r>
      <w:r w:rsidR="00131ADA" w:rsidRPr="00550E93">
        <w:t xml:space="preserve">ccminer </w:t>
      </w:r>
      <w:r w:rsidR="00131ADA" w:rsidRPr="00550E93">
        <w:rPr>
          <w:rFonts w:hint="cs"/>
          <w:cs/>
        </w:rPr>
        <w:t>ก็ยังขุดอัลกอริธึมได้ไม่ได้ทุกตัว</w:t>
      </w:r>
      <w:r w:rsidR="00FE6361">
        <w:rPr>
          <w:rFonts w:hint="cs"/>
          <w:cs/>
        </w:rPr>
        <w:t xml:space="preserve"> โดยตัว</w:t>
      </w:r>
      <w:r w:rsidR="00D0597C">
        <w:rPr>
          <w:rFonts w:hint="cs"/>
          <w:cs/>
        </w:rPr>
        <w:t>โปรแกรมขุดมีให้ใช้</w:t>
      </w:r>
      <w:r w:rsidR="005F6AAB">
        <w:rPr>
          <w:rFonts w:hint="cs"/>
          <w:cs/>
        </w:rPr>
        <w:t xml:space="preserve">หลายตัวที่เป็น </w:t>
      </w:r>
      <w:r w:rsidR="004D765A">
        <w:t>o</w:t>
      </w:r>
      <w:r w:rsidR="005F6AAB">
        <w:t>pen source</w:t>
      </w:r>
      <w:r w:rsidR="00131ADA" w:rsidRPr="00550E93">
        <w:rPr>
          <w:rFonts w:hint="cs"/>
          <w:cs/>
        </w:rPr>
        <w:t xml:space="preserve"> </w:t>
      </w:r>
      <w:r w:rsidR="00454716">
        <w:rPr>
          <w:rFonts w:hint="cs"/>
          <w:cs/>
        </w:rPr>
        <w:t>ทางผู้จัดทำโครงการมีความคิดว่า</w:t>
      </w:r>
      <w:r w:rsidR="00131ADA" w:rsidRPr="00550E93">
        <w:rPr>
          <w:rFonts w:hint="cs"/>
          <w:cs/>
        </w:rPr>
        <w:t>มีโอกาส</w:t>
      </w:r>
      <w:r w:rsidR="00454716">
        <w:rPr>
          <w:rFonts w:hint="cs"/>
          <w:cs/>
        </w:rPr>
        <w:t>ที่จะมีวิธีที่จะทำให้ได้ผลตอบแทนที่ดียิ่งขึ้นไปอีก</w:t>
      </w:r>
      <w:r w:rsidR="00131ADA" w:rsidRPr="00550E93">
        <w:rPr>
          <w:rFonts w:hint="cs"/>
          <w:cs/>
        </w:rPr>
        <w:t>แต่</w:t>
      </w:r>
      <w:r w:rsidR="00454716">
        <w:rPr>
          <w:rFonts w:hint="cs"/>
          <w:cs/>
        </w:rPr>
        <w:t>ก็ยัง</w:t>
      </w:r>
      <w:r w:rsidR="00131ADA" w:rsidRPr="00550E93">
        <w:rPr>
          <w:rFonts w:hint="cs"/>
          <w:cs/>
        </w:rPr>
        <w:t>ไม่แน่นอน</w:t>
      </w:r>
      <w:r w:rsidR="00D86A41" w:rsidRPr="00550E93">
        <w:rPr>
          <w:rFonts w:hint="cs"/>
          <w:cs/>
        </w:rPr>
        <w:t xml:space="preserve"> </w:t>
      </w:r>
      <w:r w:rsidR="00454716">
        <w:rPr>
          <w:rFonts w:hint="cs"/>
          <w:cs/>
        </w:rPr>
        <w:t>เพราะ</w:t>
      </w:r>
      <w:r w:rsidR="00D86A41" w:rsidRPr="00550E93">
        <w:rPr>
          <w:rFonts w:hint="cs"/>
          <w:cs/>
        </w:rPr>
        <w:t>อาจจะ</w:t>
      </w:r>
      <w:r w:rsidR="00ED01DD">
        <w:rPr>
          <w:rFonts w:hint="cs"/>
          <w:cs/>
        </w:rPr>
        <w:t>ต้อง</w:t>
      </w:r>
      <w:r w:rsidR="00D86A41" w:rsidRPr="00550E93">
        <w:rPr>
          <w:rFonts w:hint="cs"/>
          <w:cs/>
        </w:rPr>
        <w:t>ใช้</w:t>
      </w:r>
      <w:r w:rsidR="00ED01DD">
        <w:rPr>
          <w:rFonts w:hint="cs"/>
          <w:cs/>
        </w:rPr>
        <w:t>โปรแกรมขุด</w:t>
      </w:r>
      <w:r w:rsidR="00D86A41" w:rsidRPr="00550E93">
        <w:rPr>
          <w:rFonts w:hint="cs"/>
          <w:cs/>
        </w:rPr>
        <w:t>มากกว่าหนึ่งตัว อาจจะมีตัวอื่นที่</w:t>
      </w:r>
      <w:r w:rsidR="00BF5C3C">
        <w:rPr>
          <w:rFonts w:hint="cs"/>
          <w:cs/>
        </w:rPr>
        <w:t>ทำงาน</w:t>
      </w:r>
      <w:r w:rsidR="00D86A41" w:rsidRPr="00550E93">
        <w:rPr>
          <w:rFonts w:hint="cs"/>
          <w:cs/>
        </w:rPr>
        <w:t xml:space="preserve">คู่กับ </w:t>
      </w:r>
      <w:r w:rsidR="00D86A41" w:rsidRPr="00550E93">
        <w:t xml:space="preserve">ccminer </w:t>
      </w:r>
      <w:r w:rsidR="00D86A41" w:rsidRPr="00550E93">
        <w:rPr>
          <w:rFonts w:hint="cs"/>
          <w:cs/>
        </w:rPr>
        <w:t>ที่ดีขึ้น</w:t>
      </w:r>
      <w:r w:rsidR="00BF5C3C">
        <w:rPr>
          <w:rFonts w:hint="cs"/>
          <w:cs/>
        </w:rPr>
        <w:t>กว่าเดิม</w:t>
      </w:r>
      <w:r w:rsidR="00D86A41" w:rsidRPr="00550E93">
        <w:rPr>
          <w:rFonts w:hint="cs"/>
          <w:cs/>
        </w:rPr>
        <w:t>ก็ได้</w:t>
      </w:r>
      <w:r w:rsidR="00E54A8F" w:rsidRPr="00550E93">
        <w:t xml:space="preserve"> </w:t>
      </w:r>
      <w:r w:rsidR="00454716" w:rsidRPr="00550E93">
        <w:rPr>
          <w:rFonts w:hint="cs"/>
          <w:cs/>
        </w:rPr>
        <w:t>ซึ่งถ้า</w:t>
      </w:r>
      <w:r w:rsidR="00454716">
        <w:rPr>
          <w:rFonts w:hint="cs"/>
          <w:cs/>
        </w:rPr>
        <w:t>เราสามารถจัดการกับโปรแกรมขุดได้หลายตัวมากขึ้น</w:t>
      </w:r>
      <w:r w:rsidR="00454716" w:rsidRPr="00550E93">
        <w:rPr>
          <w:rFonts w:hint="cs"/>
          <w:cs/>
        </w:rPr>
        <w:t>เราอาจจะ</w:t>
      </w:r>
      <w:r w:rsidR="00454716">
        <w:rPr>
          <w:rFonts w:hint="cs"/>
          <w:cs/>
        </w:rPr>
        <w:t>มีปัจจัยในการนำค่าต่างๆมาคำนวณได้มากขึ้น</w:t>
      </w:r>
      <w:r w:rsidR="00454716" w:rsidRPr="00550E93">
        <w:rPr>
          <w:rFonts w:hint="cs"/>
          <w:cs/>
        </w:rPr>
        <w:t>ที่อาจจะเกิดผลประโยชน์</w:t>
      </w:r>
      <w:r w:rsidR="00454716">
        <w:rPr>
          <w:rFonts w:hint="cs"/>
          <w:cs/>
        </w:rPr>
        <w:t>หรือผลตอบแทนที่</w:t>
      </w:r>
      <w:r w:rsidR="00454716" w:rsidRPr="00550E93">
        <w:rPr>
          <w:rFonts w:hint="cs"/>
          <w:cs/>
        </w:rPr>
        <w:t>ดีกว่า</w:t>
      </w:r>
      <w:r w:rsidR="00454716">
        <w:rPr>
          <w:rFonts w:hint="cs"/>
          <w:cs/>
        </w:rPr>
        <w:t>เดิมได้</w:t>
      </w:r>
      <w:r w:rsidR="00496DBF">
        <w:t xml:space="preserve"> </w:t>
      </w:r>
    </w:p>
    <w:p w14:paraId="32DAFE38" w14:textId="2CED7520" w:rsidR="00805806" w:rsidRPr="00550E93" w:rsidRDefault="00805806" w:rsidP="00496DBF">
      <w:pPr>
        <w:pStyle w:val="StyleStyle222Thisis"/>
        <w:rPr>
          <w:cs/>
        </w:rPr>
      </w:pPr>
      <w:r>
        <w:rPr>
          <w:rFonts w:hint="cs"/>
          <w:cs/>
        </w:rPr>
        <w:t xml:space="preserve">หรืออาจจะปรับปรุงโปรแกรมการขุดเองให้ดีขึ้นกว่าเดิมได้ </w:t>
      </w:r>
      <w:r w:rsidR="00E24D66">
        <w:rPr>
          <w:rFonts w:hint="cs"/>
          <w:cs/>
        </w:rPr>
        <w:t>อาจ</w:t>
      </w:r>
      <w:r>
        <w:rPr>
          <w:rFonts w:hint="cs"/>
          <w:cs/>
        </w:rPr>
        <w:t>ทำได้ดีกว่าในแง่ของ</w:t>
      </w:r>
      <w:r w:rsidR="00E24D66">
        <w:rPr>
          <w:rFonts w:hint="cs"/>
          <w:cs/>
        </w:rPr>
        <w:t>โปรแกรมขุดต่างกันและ</w:t>
      </w:r>
      <w:r w:rsidR="0062497B">
        <w:rPr>
          <w:rFonts w:hint="cs"/>
          <w:cs/>
        </w:rPr>
        <w:t>อัลกอริธึม</w:t>
      </w:r>
      <w:r>
        <w:rPr>
          <w:rFonts w:hint="cs"/>
          <w:cs/>
        </w:rPr>
        <w:t xml:space="preserve">เดียวกัน </w:t>
      </w:r>
      <w:r>
        <w:t xml:space="preserve">Hashrate </w:t>
      </w:r>
      <w:r w:rsidR="00E24D66">
        <w:rPr>
          <w:rFonts w:hint="cs"/>
          <w:cs/>
        </w:rPr>
        <w:t>อาจจะ</w:t>
      </w:r>
      <w:r>
        <w:rPr>
          <w:rFonts w:hint="cs"/>
          <w:cs/>
        </w:rPr>
        <w:t>สูงกว่าได้ หรือครอบคลุมในการขุดอัลกอริธึมมีหลากหลาย</w:t>
      </w:r>
      <w:r w:rsidR="00E24D66">
        <w:rPr>
          <w:rFonts w:hint="cs"/>
          <w:cs/>
        </w:rPr>
        <w:t>อัลกอริธึม</w:t>
      </w:r>
      <w:r>
        <w:rPr>
          <w:rFonts w:hint="cs"/>
          <w:cs/>
        </w:rPr>
        <w:t>มากขึ้น</w:t>
      </w:r>
    </w:p>
    <w:p w14:paraId="20A09399" w14:textId="31BDD3BE" w:rsidR="00E22CA5" w:rsidRPr="00550E93" w:rsidRDefault="00055F32" w:rsidP="00E22CA5">
      <w:pPr>
        <w:pStyle w:val="StyleStyle222Thisis"/>
        <w:rPr>
          <w:cs/>
        </w:rPr>
      </w:pPr>
      <w:r>
        <w:rPr>
          <w:rFonts w:hint="cs"/>
          <w:cs/>
        </w:rPr>
        <w:t>และ</w:t>
      </w:r>
      <w:r w:rsidR="00A45BD9" w:rsidRPr="00550E93">
        <w:rPr>
          <w:rFonts w:hint="cs"/>
          <w:cs/>
        </w:rPr>
        <w:t>ใน</w:t>
      </w:r>
      <w:r>
        <w:rPr>
          <w:rFonts w:hint="cs"/>
          <w:cs/>
        </w:rPr>
        <w:t>ระบบนี้</w:t>
      </w:r>
      <w:r w:rsidR="00E22CA5">
        <w:rPr>
          <w:rFonts w:hint="cs"/>
          <w:cs/>
        </w:rPr>
        <w:t>ทางผู้จัดทำโครงงานนี้ได้มองเห็นถึงช่องทางที่สามารถพัฒนาต่อ</w:t>
      </w:r>
      <w:r>
        <w:rPr>
          <w:rFonts w:hint="cs"/>
          <w:cs/>
        </w:rPr>
        <w:t>ได้</w:t>
      </w:r>
      <w:r w:rsidR="00346E5C">
        <w:rPr>
          <w:rFonts w:hint="cs"/>
          <w:cs/>
        </w:rPr>
        <w:t xml:space="preserve">ในเวอร์ชั่นต่อไป </w:t>
      </w:r>
      <w:r w:rsidR="00E22CA5">
        <w:rPr>
          <w:rFonts w:hint="cs"/>
          <w:cs/>
        </w:rPr>
        <w:t>โดย</w:t>
      </w:r>
      <w:r>
        <w:rPr>
          <w:rFonts w:hint="cs"/>
          <w:cs/>
        </w:rPr>
        <w:t xml:space="preserve">มีส่วน </w:t>
      </w:r>
      <w:r w:rsidRPr="00550E93">
        <w:t>responsive</w:t>
      </w:r>
      <w:r>
        <w:rPr>
          <w:rFonts w:hint="cs"/>
          <w:cs/>
        </w:rPr>
        <w:t xml:space="preserve"> </w:t>
      </w:r>
      <w:r w:rsidR="00346E5C">
        <w:rPr>
          <w:rFonts w:hint="cs"/>
          <w:cs/>
        </w:rPr>
        <w:t>ที่</w:t>
      </w:r>
      <w:r>
        <w:rPr>
          <w:rFonts w:hint="cs"/>
          <w:cs/>
        </w:rPr>
        <w:t>จะสามารถแก้ไขเหตุการณ์ที่เกิดขึ้นได้อย่างทันท่วงทีโดยที่ไม่ต้องเข้ามาแก้ไขหน้าเครื่องขุ</w:t>
      </w:r>
      <w:r w:rsidR="00D66258">
        <w:rPr>
          <w:rFonts w:hint="cs"/>
          <w:cs/>
        </w:rPr>
        <w:t>ด</w:t>
      </w:r>
    </w:p>
    <w:p w14:paraId="1A75681C" w14:textId="77777777" w:rsidR="00782EFD" w:rsidRDefault="00782EFD" w:rsidP="00550E93">
      <w:pPr>
        <w:pStyle w:val="StyleStyle222Thisis"/>
      </w:pPr>
    </w:p>
    <w:p w14:paraId="4060A7C5" w14:textId="77777777" w:rsidR="00782EFD" w:rsidRPr="00550E93" w:rsidRDefault="00782EFD" w:rsidP="00550E93">
      <w:pPr>
        <w:pStyle w:val="StyleStyle222Thisis"/>
      </w:pPr>
    </w:p>
    <w:p w14:paraId="742627D3" w14:textId="4313FF13" w:rsidR="001B359D" w:rsidRPr="00F23AB0" w:rsidRDefault="002873EF" w:rsidP="00F23AB0">
      <w:pPr>
        <w:pStyle w:val="StyleStyle222Thisis"/>
        <w:rPr>
          <w:rFonts w:cs="Browallia New"/>
          <w:sz w:val="24"/>
          <w:szCs w:val="40"/>
        </w:rPr>
      </w:pPr>
      <w:r>
        <w:rPr>
          <w:rFonts w:cs="Browallia New"/>
          <w:szCs w:val="40"/>
        </w:rPr>
        <w:t xml:space="preserve"> </w:t>
      </w:r>
    </w:p>
    <w:p w14:paraId="33834DD2" w14:textId="2405113E" w:rsidR="001B359D" w:rsidRDefault="001B359D" w:rsidP="00F23AB0">
      <w:pPr>
        <w:pStyle w:val="StyleStyle222Thisis"/>
        <w:rPr>
          <w:b/>
          <w:bCs/>
          <w:sz w:val="36"/>
          <w:szCs w:val="36"/>
          <w:cs/>
        </w:rPr>
      </w:pPr>
      <w:r>
        <w:rPr>
          <w:b/>
          <w:bCs/>
          <w:sz w:val="36"/>
          <w:szCs w:val="36"/>
          <w:cs/>
        </w:rPr>
        <w:br w:type="page"/>
      </w:r>
    </w:p>
    <w:p w14:paraId="463ECB23" w14:textId="77777777" w:rsidR="005A635F" w:rsidRDefault="005A635F" w:rsidP="008F1E30">
      <w:pPr>
        <w:pStyle w:val="Heading1"/>
        <w:numPr>
          <w:ilvl w:val="0"/>
          <w:numId w:val="0"/>
        </w:numPr>
        <w:rPr>
          <w:sz w:val="36"/>
          <w:szCs w:val="36"/>
          <w:cs/>
        </w:rPr>
        <w:sectPr w:rsidR="005A635F" w:rsidSect="0075143B">
          <w:headerReference w:type="first" r:id="rId87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08DECF54" w14:textId="4C2BC559" w:rsidR="00B61F21" w:rsidRPr="008F1E30" w:rsidRDefault="00D66E22" w:rsidP="008F1E30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63" w:name="_Toc8738539"/>
      <w:r w:rsidRPr="008F1E30">
        <w:rPr>
          <w:rFonts w:hint="cs"/>
          <w:sz w:val="36"/>
          <w:szCs w:val="36"/>
          <w:cs/>
        </w:rPr>
        <w:lastRenderedPageBreak/>
        <w:t>เอกสารอ้างอิ</w:t>
      </w:r>
      <w:r w:rsidR="00C632CA" w:rsidRPr="008F1E30">
        <w:rPr>
          <w:rFonts w:hint="cs"/>
          <w:sz w:val="36"/>
          <w:szCs w:val="36"/>
          <w:cs/>
        </w:rPr>
        <w:t>ง</w:t>
      </w:r>
      <w:bookmarkEnd w:id="163"/>
    </w:p>
    <w:p w14:paraId="01158F46" w14:textId="63B83FFE" w:rsidR="002E7497" w:rsidRPr="00E25DAB" w:rsidRDefault="00B61F21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fldChar w:fldCharType="begin"/>
      </w:r>
      <w:r w:rsidRPr="00E25DAB">
        <w:rPr>
          <w:rFonts w:ascii="TH SarabunPSK" w:hAnsi="TH SarabunPSK" w:cs="TH SarabunPSK" w:hint="cs"/>
        </w:rPr>
        <w:instrText xml:space="preserve"> ADDIN EN.REFLIST </w:instrText>
      </w:r>
      <w:r w:rsidRPr="00E25DAB">
        <w:rPr>
          <w:rFonts w:ascii="TH SarabunPSK" w:hAnsi="TH SarabunPSK" w:cs="TH SarabunPSK" w:hint="cs"/>
          <w:cs/>
        </w:rPr>
        <w:fldChar w:fldCharType="separate"/>
      </w:r>
      <w:r w:rsidR="002E7497" w:rsidRPr="00E25DAB">
        <w:rPr>
          <w:rFonts w:ascii="TH SarabunPSK" w:hAnsi="TH SarabunPSK" w:cs="TH SarabunPSK" w:hint="cs"/>
          <w:cs/>
        </w:rPr>
        <w:t>[1]</w:t>
      </w:r>
      <w:r w:rsidR="002E7497" w:rsidRPr="00E25DAB">
        <w:rPr>
          <w:rFonts w:ascii="TH SarabunPSK" w:hAnsi="TH SarabunPSK" w:cs="TH SarabunPSK" w:hint="cs"/>
          <w:cs/>
        </w:rPr>
        <w:tab/>
      </w:r>
      <w:r w:rsidR="002E7497" w:rsidRPr="00E25DAB">
        <w:rPr>
          <w:rFonts w:ascii="TH SarabunPSK" w:hAnsi="TH SarabunPSK" w:cs="TH SarabunPSK" w:hint="cs"/>
        </w:rPr>
        <w:t>Line.  [</w:t>
      </w:r>
      <w:r w:rsidR="002E7497" w:rsidRPr="00E25DAB">
        <w:rPr>
          <w:rFonts w:ascii="TH SarabunPSK" w:hAnsi="TH SarabunPSK" w:cs="TH SarabunPSK" w:hint="cs"/>
          <w:cs/>
        </w:rPr>
        <w:t>สืบค้นเมื่อ 2</w:t>
      </w:r>
      <w:r w:rsidR="003D435D">
        <w:rPr>
          <w:rFonts w:ascii="TH SarabunPSK" w:hAnsi="TH SarabunPSK" w:cs="TH SarabunPSK"/>
        </w:rPr>
        <w:t>4</w:t>
      </w:r>
      <w:r w:rsidR="002E7497" w:rsidRPr="00E25DAB">
        <w:rPr>
          <w:rFonts w:ascii="TH SarabunPSK" w:hAnsi="TH SarabunPSK" w:cs="TH SarabunPSK" w:hint="cs"/>
        </w:rPr>
        <w:t xml:space="preserve"> September </w:t>
      </w:r>
      <w:r w:rsidR="002E7497" w:rsidRPr="00E25DAB">
        <w:rPr>
          <w:rFonts w:ascii="TH SarabunPSK" w:hAnsi="TH SarabunPSK" w:cs="TH SarabunPSK" w:hint="cs"/>
          <w:cs/>
        </w:rPr>
        <w:t>2018]</w:t>
      </w:r>
      <w:r w:rsidR="002E7497" w:rsidRPr="00E25DAB">
        <w:rPr>
          <w:rFonts w:ascii="TH SarabunPSK" w:hAnsi="TH SarabunPSK" w:cs="TH SarabunPSK" w:hint="cs"/>
        </w:rPr>
        <w:t>; http</w:t>
      </w:r>
      <w:r w:rsidR="00E25DAB" w:rsidRPr="00E25DAB">
        <w:rPr>
          <w:rFonts w:ascii="TH SarabunPSK" w:hAnsi="TH SarabunPSK" w:cs="TH SarabunPSK" w:hint="cs"/>
        </w:rPr>
        <w:t>://www.</w:t>
      </w:r>
      <w:r w:rsidR="002E7497" w:rsidRPr="00E25DAB">
        <w:rPr>
          <w:rFonts w:ascii="TH SarabunPSK" w:hAnsi="TH SarabunPSK" w:cs="TH SarabunPSK" w:hint="cs"/>
        </w:rPr>
        <w:t>guru.sanook.com/</w:t>
      </w:r>
      <w:r w:rsidR="002E7497" w:rsidRPr="00E25DAB">
        <w:rPr>
          <w:rFonts w:ascii="TH SarabunPSK" w:hAnsi="TH SarabunPSK" w:cs="TH SarabunPSK" w:hint="cs"/>
          <w:cs/>
        </w:rPr>
        <w:t>8790/.</w:t>
      </w:r>
    </w:p>
    <w:p w14:paraId="5A617FC3" w14:textId="345E12DE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[2]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Facebook.  [</w:t>
      </w:r>
      <w:r w:rsidRPr="00E25DAB">
        <w:rPr>
          <w:rFonts w:ascii="TH SarabunPSK" w:hAnsi="TH SarabunPSK" w:cs="TH SarabunPSK" w:hint="cs"/>
          <w:cs/>
        </w:rPr>
        <w:t>สืบค้นเมื่อ 26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mindphp.com/</w:t>
      </w:r>
      <w:r w:rsidRPr="00E25DAB">
        <w:rPr>
          <w:rFonts w:ascii="TH SarabunPSK" w:hAnsi="TH SarabunPSK" w:cs="TH SarabunPSK" w:hint="cs"/>
          <w:cs/>
        </w:rPr>
        <w:t>คู่มือ/73-คืออะไร/2388-</w:t>
      </w:r>
      <w:r w:rsidRPr="00E25DAB">
        <w:rPr>
          <w:rFonts w:ascii="TH SarabunPSK" w:hAnsi="TH SarabunPSK" w:cs="TH SarabunPSK" w:hint="cs"/>
        </w:rPr>
        <w:t>facebook-</w:t>
      </w:r>
      <w:r w:rsidRPr="00E25DAB">
        <w:rPr>
          <w:rFonts w:ascii="TH SarabunPSK" w:hAnsi="TH SarabunPSK" w:cs="TH SarabunPSK" w:hint="cs"/>
          <w:cs/>
        </w:rPr>
        <w:t>คืออะไร.</w:t>
      </w:r>
      <w:r w:rsidRPr="00E25DAB">
        <w:rPr>
          <w:rFonts w:ascii="TH SarabunPSK" w:hAnsi="TH SarabunPSK" w:cs="TH SarabunPSK" w:hint="cs"/>
        </w:rPr>
        <w:t>html.</w:t>
      </w:r>
    </w:p>
    <w:p w14:paraId="6C525FFF" w14:textId="4FEB3291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[3]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Cryptocurrency.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26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th.wikipedia.org/wiki/</w:t>
      </w:r>
      <w:r w:rsidRPr="00E25DAB">
        <w:rPr>
          <w:rFonts w:ascii="TH SarabunPSK" w:hAnsi="TH SarabunPSK" w:cs="TH SarabunPSK" w:hint="cs"/>
          <w:cs/>
        </w:rPr>
        <w:t>คริปโทเคอร์เรนซี.</w:t>
      </w:r>
    </w:p>
    <w:p w14:paraId="749FC4C4" w14:textId="0659B1EB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[4]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Bitcoin wallet.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7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freebitcoinreview.com/</w:t>
      </w:r>
      <w:r w:rsidRPr="00E25DAB">
        <w:rPr>
          <w:rFonts w:ascii="TH SarabunPSK" w:hAnsi="TH SarabunPSK" w:cs="TH SarabunPSK" w:hint="cs"/>
          <w:cs/>
        </w:rPr>
        <w:t>2017/08/02/</w:t>
      </w:r>
      <w:r w:rsidRPr="00E25DAB">
        <w:rPr>
          <w:rFonts w:ascii="TH SarabunPSK" w:hAnsi="TH SarabunPSK" w:cs="TH SarabunPSK" w:hint="cs"/>
        </w:rPr>
        <w:t>bitcoin-wallet-</w:t>
      </w:r>
      <w:r w:rsidRPr="00E25DAB">
        <w:rPr>
          <w:rFonts w:ascii="TH SarabunPSK" w:hAnsi="TH SarabunPSK" w:cs="TH SarabunPSK" w:hint="cs"/>
          <w:cs/>
        </w:rPr>
        <w:t>คือ/.</w:t>
      </w:r>
    </w:p>
    <w:p w14:paraId="046F5227" w14:textId="0A8BF87B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[5]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Mining Pool.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7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gawao.com/mining-pool-</w:t>
      </w:r>
      <w:r w:rsidRPr="00E25DAB">
        <w:rPr>
          <w:rFonts w:ascii="TH SarabunPSK" w:hAnsi="TH SarabunPSK" w:cs="TH SarabunPSK" w:hint="cs"/>
          <w:cs/>
        </w:rPr>
        <w:t>คืออะไร/.</w:t>
      </w:r>
    </w:p>
    <w:p w14:paraId="0B7B00D9" w14:textId="74BD2B03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[6]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GPU.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8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  <w:cs/>
        </w:rPr>
        <w:t>เกร็ดความรู้.</w:t>
      </w:r>
      <w:r w:rsidRPr="00E25DAB">
        <w:rPr>
          <w:rFonts w:ascii="TH SarabunPSK" w:hAnsi="TH SarabunPSK" w:cs="TH SarabunPSK" w:hint="cs"/>
        </w:rPr>
        <w:t>net/gpu/.</w:t>
      </w:r>
    </w:p>
    <w:p w14:paraId="623B2BFB" w14:textId="18FAC52B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[7]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ASIC.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9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masternodelibrary.com/</w:t>
      </w:r>
      <w:r w:rsidRPr="00E25DAB">
        <w:rPr>
          <w:rFonts w:ascii="TH SarabunPSK" w:hAnsi="TH SarabunPSK" w:cs="TH SarabunPSK" w:hint="cs"/>
          <w:cs/>
        </w:rPr>
        <w:t>สารานุกรม-</w:t>
      </w:r>
      <w:r w:rsidRPr="00E25DAB">
        <w:rPr>
          <w:rFonts w:ascii="TH SarabunPSK" w:hAnsi="TH SarabunPSK" w:cs="TH SarabunPSK" w:hint="cs"/>
        </w:rPr>
        <w:t>cryptocurrency/asic/#en-</w:t>
      </w:r>
      <w:r w:rsidRPr="00E25DAB">
        <w:rPr>
          <w:rFonts w:ascii="TH SarabunPSK" w:hAnsi="TH SarabunPSK" w:cs="TH SarabunPSK" w:hint="cs"/>
          <w:cs/>
        </w:rPr>
        <w:t>2748-1.</w:t>
      </w:r>
    </w:p>
    <w:p w14:paraId="62A1C36A" w14:textId="3977B38F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[8]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BlockChain.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</w:t>
      </w:r>
      <w:r w:rsidR="00621200">
        <w:rPr>
          <w:rFonts w:ascii="TH SarabunPSK" w:hAnsi="TH SarabunPSK" w:cs="TH SarabunPSK"/>
        </w:rPr>
        <w:t>9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nuuneoi.com/blog/blog.php?read_id=</w:t>
      </w:r>
      <w:r w:rsidRPr="00E25DAB">
        <w:rPr>
          <w:rFonts w:ascii="TH SarabunPSK" w:hAnsi="TH SarabunPSK" w:cs="TH SarabunPSK" w:hint="cs"/>
          <w:cs/>
        </w:rPr>
        <w:t>900.</w:t>
      </w:r>
    </w:p>
    <w:p w14:paraId="13F588CD" w14:textId="74E79049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[9]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BlockChain</w:t>
      </w:r>
      <w:r w:rsidRPr="00E25DAB">
        <w:rPr>
          <w:rFonts w:ascii="TH SarabunPSK" w:hAnsi="TH SarabunPSK" w:cs="TH SarabunPSK" w:hint="cs"/>
          <w:cs/>
        </w:rPr>
        <w:t>2.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16</w:t>
      </w:r>
      <w:r w:rsidRPr="00E25DAB">
        <w:rPr>
          <w:rFonts w:ascii="TH SarabunPSK" w:hAnsi="TH SarabunPSK" w:cs="TH SarabunPSK" w:hint="cs"/>
        </w:rPr>
        <w:t xml:space="preserve"> February </w:t>
      </w:r>
      <w:r w:rsidRPr="00E25DAB">
        <w:rPr>
          <w:rFonts w:ascii="TH SarabunPSK" w:hAnsi="TH SarabunPSK" w:cs="TH SarabunPSK" w:hint="cs"/>
          <w:cs/>
        </w:rPr>
        <w:t>2019]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thaipublica.org/</w:t>
      </w:r>
      <w:r w:rsidRPr="00E25DAB">
        <w:rPr>
          <w:rFonts w:ascii="TH SarabunPSK" w:hAnsi="TH SarabunPSK" w:cs="TH SarabunPSK" w:hint="cs"/>
          <w:cs/>
        </w:rPr>
        <w:t>2016/07/</w:t>
      </w:r>
      <w:r w:rsidRPr="00E25DAB">
        <w:rPr>
          <w:rFonts w:ascii="TH SarabunPSK" w:hAnsi="TH SarabunPSK" w:cs="TH SarabunPSK" w:hint="cs"/>
        </w:rPr>
        <w:t>blockchain-revolution/.</w:t>
      </w:r>
    </w:p>
    <w:p w14:paraId="21DC9EDA" w14:textId="2C67F82C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[10]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Nicehash.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26</w:t>
      </w:r>
      <w:r w:rsidRPr="00E25DAB">
        <w:rPr>
          <w:rFonts w:ascii="TH SarabunPSK" w:hAnsi="TH SarabunPSK" w:cs="TH SarabunPSK" w:hint="cs"/>
        </w:rPr>
        <w:t xml:space="preserve"> September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siamblockchain.com/</w:t>
      </w:r>
      <w:r w:rsidRPr="00E25DAB">
        <w:rPr>
          <w:rFonts w:ascii="TH SarabunPSK" w:hAnsi="TH SarabunPSK" w:cs="TH SarabunPSK" w:hint="cs"/>
          <w:cs/>
        </w:rPr>
        <w:t>2017/11/01/วิธี-ใช้-</w:t>
      </w:r>
      <w:r w:rsidRPr="00E25DAB">
        <w:rPr>
          <w:rFonts w:ascii="TH SarabunPSK" w:hAnsi="TH SarabunPSK" w:cs="TH SarabunPSK" w:hint="cs"/>
        </w:rPr>
        <w:t>nicehash/.</w:t>
      </w:r>
    </w:p>
    <w:p w14:paraId="147E7218" w14:textId="1F1646E4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[11]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Nvidia CUDA API.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="004C7FFC">
        <w:rPr>
          <w:rFonts w:ascii="TH SarabunPSK" w:hAnsi="TH SarabunPSK" w:cs="TH SarabunPSK"/>
        </w:rPr>
        <w:t>4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medium.com/@athivvat/cuda-</w:t>
      </w:r>
      <w:r w:rsidRPr="00E25DAB">
        <w:rPr>
          <w:rFonts w:ascii="TH SarabunPSK" w:hAnsi="TH SarabunPSK" w:cs="TH SarabunPSK" w:hint="cs"/>
          <w:cs/>
        </w:rPr>
        <w:t>คืออะไร-</w:t>
      </w:r>
      <w:r w:rsidRPr="00E25DAB">
        <w:rPr>
          <w:rFonts w:ascii="TH SarabunPSK" w:hAnsi="TH SarabunPSK" w:cs="TH SarabunPSK" w:hint="cs"/>
        </w:rPr>
        <w:t>baef</w:t>
      </w:r>
      <w:r w:rsidRPr="00E25DAB">
        <w:rPr>
          <w:rFonts w:ascii="TH SarabunPSK" w:hAnsi="TH SarabunPSK" w:cs="TH SarabunPSK" w:hint="cs"/>
          <w:cs/>
        </w:rPr>
        <w:t>4</w:t>
      </w:r>
      <w:r w:rsidRPr="00E25DAB">
        <w:rPr>
          <w:rFonts w:ascii="TH SarabunPSK" w:hAnsi="TH SarabunPSK" w:cs="TH SarabunPSK" w:hint="cs"/>
        </w:rPr>
        <w:t>ec</w:t>
      </w:r>
      <w:r w:rsidRPr="00E25DAB">
        <w:rPr>
          <w:rFonts w:ascii="TH SarabunPSK" w:hAnsi="TH SarabunPSK" w:cs="TH SarabunPSK" w:hint="cs"/>
          <w:cs/>
        </w:rPr>
        <w:t>32963.</w:t>
      </w:r>
    </w:p>
    <w:p w14:paraId="59521E00" w14:textId="77B33FDA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[12]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Line Notify API.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10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notify-bot.line.me/en/.</w:t>
      </w:r>
    </w:p>
    <w:p w14:paraId="2AC90265" w14:textId="1F30CF6C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[13]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Facebook API.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</w:t>
      </w:r>
      <w:r w:rsidR="004C7FFC">
        <w:rPr>
          <w:rFonts w:ascii="TH SarabunPSK" w:hAnsi="TH SarabunPSK" w:cs="TH SarabunPSK"/>
        </w:rPr>
        <w:t>0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developers.facebook.com/docs/graph-api/overview.</w:t>
      </w:r>
    </w:p>
    <w:p w14:paraId="16BE5F91" w14:textId="7B9AC63A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[14]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Grafana.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18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developers.ascendcorp.com/</w:t>
      </w:r>
      <w:r w:rsidRPr="00E25DAB">
        <w:rPr>
          <w:rFonts w:ascii="TH SarabunPSK" w:hAnsi="TH SarabunPSK" w:cs="TH SarabunPSK" w:hint="cs"/>
          <w:cs/>
        </w:rPr>
        <w:t>ทำความรู้จักกับ-</w:t>
      </w:r>
      <w:r w:rsidRPr="00E25DAB">
        <w:rPr>
          <w:rFonts w:ascii="TH SarabunPSK" w:hAnsi="TH SarabunPSK" w:cs="TH SarabunPSK" w:hint="cs"/>
        </w:rPr>
        <w:t>grafana-dashboard-</w:t>
      </w:r>
      <w:r w:rsidRPr="00E25DAB">
        <w:rPr>
          <w:rFonts w:ascii="TH SarabunPSK" w:hAnsi="TH SarabunPSK" w:cs="TH SarabunPSK" w:hint="cs"/>
          <w:cs/>
        </w:rPr>
        <w:t>1</w:t>
      </w:r>
      <w:r w:rsidRPr="00E25DAB">
        <w:rPr>
          <w:rFonts w:ascii="TH SarabunPSK" w:hAnsi="TH SarabunPSK" w:cs="TH SarabunPSK" w:hint="cs"/>
        </w:rPr>
        <w:t>a</w:t>
      </w:r>
      <w:r w:rsidRPr="00E25DAB">
        <w:rPr>
          <w:rFonts w:ascii="TH SarabunPSK" w:hAnsi="TH SarabunPSK" w:cs="TH SarabunPSK" w:hint="cs"/>
          <w:cs/>
        </w:rPr>
        <w:t>5</w:t>
      </w:r>
      <w:r w:rsidRPr="00E25DAB">
        <w:rPr>
          <w:rFonts w:ascii="TH SarabunPSK" w:hAnsi="TH SarabunPSK" w:cs="TH SarabunPSK" w:hint="cs"/>
        </w:rPr>
        <w:t>efe</w:t>
      </w:r>
      <w:r w:rsidRPr="00E25DAB">
        <w:rPr>
          <w:rFonts w:ascii="TH SarabunPSK" w:hAnsi="TH SarabunPSK" w:cs="TH SarabunPSK" w:hint="cs"/>
          <w:cs/>
        </w:rPr>
        <w:t>6</w:t>
      </w:r>
      <w:r w:rsidRPr="00E25DAB">
        <w:rPr>
          <w:rFonts w:ascii="TH SarabunPSK" w:hAnsi="TH SarabunPSK" w:cs="TH SarabunPSK" w:hint="cs"/>
        </w:rPr>
        <w:t>d</w:t>
      </w:r>
      <w:r w:rsidRPr="00E25DAB">
        <w:rPr>
          <w:rFonts w:ascii="TH SarabunPSK" w:hAnsi="TH SarabunPSK" w:cs="TH SarabunPSK" w:hint="cs"/>
          <w:cs/>
        </w:rPr>
        <w:t>170</w:t>
      </w:r>
      <w:r w:rsidRPr="00E25DAB">
        <w:rPr>
          <w:rFonts w:ascii="TH SarabunPSK" w:hAnsi="TH SarabunPSK" w:cs="TH SarabunPSK" w:hint="cs"/>
        </w:rPr>
        <w:t>a.</w:t>
      </w:r>
    </w:p>
    <w:p w14:paraId="2585A62F" w14:textId="31B91738" w:rsidR="002E7497" w:rsidRPr="00E25DAB" w:rsidRDefault="002E7497" w:rsidP="004267AC">
      <w:pPr>
        <w:pStyle w:val="EndNoteBibliography"/>
        <w:ind w:left="432" w:hanging="432"/>
        <w:rPr>
          <w:rFonts w:ascii="TH SarabunPSK" w:hAnsi="TH SarabunPSK" w:cs="TH SarabunPSK"/>
          <w:cs/>
        </w:rPr>
      </w:pPr>
      <w:r w:rsidRPr="00E25DAB">
        <w:rPr>
          <w:rFonts w:ascii="TH SarabunPSK" w:hAnsi="TH SarabunPSK" w:cs="TH SarabunPSK" w:hint="cs"/>
          <w:cs/>
        </w:rPr>
        <w:t>[15]</w:t>
      </w:r>
      <w:r w:rsidRPr="00E25DAB">
        <w:rPr>
          <w:rFonts w:ascii="TH SarabunPSK" w:hAnsi="TH SarabunPSK" w:cs="TH SarabunPSK" w:hint="cs"/>
          <w:cs/>
        </w:rPr>
        <w:tab/>
      </w:r>
      <w:r w:rsidRPr="00E25DAB">
        <w:rPr>
          <w:rFonts w:ascii="TH SarabunPSK" w:hAnsi="TH SarabunPSK" w:cs="TH SarabunPSK" w:hint="cs"/>
        </w:rPr>
        <w:t>InfluxDB.  [</w:t>
      </w:r>
      <w:r w:rsidR="00E25DAB" w:rsidRPr="00E25DAB">
        <w:rPr>
          <w:rFonts w:ascii="TH SarabunPSK" w:hAnsi="TH SarabunPSK" w:cs="TH SarabunPSK" w:hint="cs"/>
          <w:cs/>
        </w:rPr>
        <w:t xml:space="preserve">สืบค้นเมื่อ </w:t>
      </w:r>
      <w:r w:rsidRPr="00E25DAB">
        <w:rPr>
          <w:rFonts w:ascii="TH SarabunPSK" w:hAnsi="TH SarabunPSK" w:cs="TH SarabunPSK" w:hint="cs"/>
          <w:cs/>
        </w:rPr>
        <w:t>18</w:t>
      </w:r>
      <w:r w:rsidRPr="00E25DAB">
        <w:rPr>
          <w:rFonts w:ascii="TH SarabunPSK" w:hAnsi="TH SarabunPSK" w:cs="TH SarabunPSK" w:hint="cs"/>
        </w:rPr>
        <w:t xml:space="preserve"> October </w:t>
      </w:r>
      <w:r w:rsidRPr="00E25DAB">
        <w:rPr>
          <w:rFonts w:ascii="TH SarabunPSK" w:hAnsi="TH SarabunPSK" w:cs="TH SarabunPSK" w:hint="cs"/>
          <w:cs/>
        </w:rPr>
        <w:t>2018]</w:t>
      </w:r>
      <w:r w:rsidRPr="00E25DAB">
        <w:rPr>
          <w:rFonts w:ascii="TH SarabunPSK" w:hAnsi="TH SarabunPSK" w:cs="TH SarabunPSK" w:hint="cs"/>
        </w:rPr>
        <w:t xml:space="preserve">; </w:t>
      </w:r>
      <w:r w:rsidR="00E25DAB" w:rsidRPr="00E25DAB">
        <w:rPr>
          <w:rFonts w:ascii="TH SarabunPSK" w:hAnsi="TH SarabunPSK" w:cs="TH SarabunPSK" w:hint="cs"/>
        </w:rPr>
        <w:t>http://www.</w:t>
      </w:r>
      <w:r w:rsidRPr="00E25DAB">
        <w:rPr>
          <w:rFonts w:ascii="TH SarabunPSK" w:hAnsi="TH SarabunPSK" w:cs="TH SarabunPSK" w:hint="cs"/>
        </w:rPr>
        <w:t>chavp.wordpress.com/</w:t>
      </w:r>
      <w:r w:rsidRPr="00E25DAB">
        <w:rPr>
          <w:rFonts w:ascii="TH SarabunPSK" w:hAnsi="TH SarabunPSK" w:cs="TH SarabunPSK" w:hint="cs"/>
          <w:cs/>
        </w:rPr>
        <w:t>2017/09/13/เก็บข้อมูล-</w:t>
      </w:r>
      <w:r w:rsidRPr="00E25DAB">
        <w:rPr>
          <w:rFonts w:ascii="TH SarabunPSK" w:hAnsi="TH SarabunPSK" w:cs="TH SarabunPSK" w:hint="cs"/>
        </w:rPr>
        <w:t>time-series-</w:t>
      </w:r>
      <w:r w:rsidRPr="00E25DAB">
        <w:rPr>
          <w:rFonts w:ascii="TH SarabunPSK" w:hAnsi="TH SarabunPSK" w:cs="TH SarabunPSK" w:hint="cs"/>
          <w:cs/>
        </w:rPr>
        <w:t>ด้วย-</w:t>
      </w:r>
      <w:r w:rsidRPr="00E25DAB">
        <w:rPr>
          <w:rFonts w:ascii="TH SarabunPSK" w:hAnsi="TH SarabunPSK" w:cs="TH SarabunPSK" w:hint="cs"/>
        </w:rPr>
        <w:t>influxdb/.</w:t>
      </w:r>
    </w:p>
    <w:p w14:paraId="1E0D9713" w14:textId="5BA6B549" w:rsidR="00F87E80" w:rsidRDefault="00B61F21" w:rsidP="00BE452F">
      <w:pPr>
        <w:tabs>
          <w:tab w:val="left" w:pos="2552"/>
        </w:tabs>
        <w:ind w:left="432" w:hanging="432"/>
        <w:jc w:val="both"/>
        <w:rPr>
          <w:cs/>
        </w:rPr>
      </w:pPr>
      <w:r w:rsidRPr="00E25DAB">
        <w:rPr>
          <w:rFonts w:hint="cs"/>
          <w:cs/>
        </w:rPr>
        <w:fldChar w:fldCharType="end"/>
      </w:r>
      <w:bookmarkEnd w:id="0"/>
    </w:p>
    <w:p w14:paraId="28876BF9" w14:textId="43CF9927" w:rsidR="003675BF" w:rsidRDefault="003675BF" w:rsidP="00FA1AD6">
      <w:r>
        <w:br w:type="page"/>
      </w:r>
    </w:p>
    <w:p w14:paraId="2273A845" w14:textId="60A2449D" w:rsidR="00750A04" w:rsidRDefault="00750A04" w:rsidP="00F87E80">
      <w:pPr>
        <w:rPr>
          <w:cs/>
        </w:rPr>
        <w:sectPr w:rsidR="00750A04" w:rsidSect="0075143B">
          <w:headerReference w:type="first" r:id="rId88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87A492D" w14:textId="597CC3E2" w:rsidR="00F87E80" w:rsidRPr="0010416E" w:rsidRDefault="00F87E80" w:rsidP="00F87E80"/>
    <w:p w14:paraId="16562402" w14:textId="77777777" w:rsidR="00F87E80" w:rsidRPr="0010416E" w:rsidRDefault="00F87E80" w:rsidP="00F87E80">
      <w:pPr>
        <w:pStyle w:val="Title"/>
      </w:pPr>
    </w:p>
    <w:p w14:paraId="01B02058" w14:textId="77777777" w:rsidR="00F87E80" w:rsidRPr="0010416E" w:rsidRDefault="00F87E80" w:rsidP="00F87E80">
      <w:pPr>
        <w:pStyle w:val="Title"/>
      </w:pPr>
    </w:p>
    <w:p w14:paraId="5CD58B9C" w14:textId="77777777" w:rsidR="00F87E80" w:rsidRPr="0010416E" w:rsidRDefault="00F87E80" w:rsidP="00F87E80">
      <w:pPr>
        <w:pStyle w:val="Title"/>
      </w:pPr>
    </w:p>
    <w:p w14:paraId="0759CFFF" w14:textId="77777777" w:rsidR="00F87E80" w:rsidRPr="0010416E" w:rsidRDefault="00F87E80" w:rsidP="00F87E80">
      <w:pPr>
        <w:pStyle w:val="Title"/>
      </w:pPr>
    </w:p>
    <w:p w14:paraId="1B8D1878" w14:textId="77777777" w:rsidR="00F87E80" w:rsidRPr="0010416E" w:rsidRDefault="00F87E80" w:rsidP="00F87E80">
      <w:pPr>
        <w:pStyle w:val="Title"/>
      </w:pPr>
    </w:p>
    <w:p w14:paraId="0EF07B3B" w14:textId="77777777" w:rsidR="00F87E80" w:rsidRPr="0010416E" w:rsidRDefault="00F87E80" w:rsidP="00F87E80">
      <w:pPr>
        <w:pStyle w:val="Title"/>
      </w:pPr>
    </w:p>
    <w:p w14:paraId="3AB42C6C" w14:textId="77777777" w:rsidR="00F87E80" w:rsidRPr="0010416E" w:rsidRDefault="00F87E80" w:rsidP="00F87E80">
      <w:pPr>
        <w:pStyle w:val="Title"/>
      </w:pPr>
    </w:p>
    <w:p w14:paraId="2D190899" w14:textId="77777777" w:rsidR="00F87E80" w:rsidRPr="0010416E" w:rsidRDefault="00F87E80" w:rsidP="00F87E80">
      <w:pPr>
        <w:pStyle w:val="Title"/>
      </w:pPr>
    </w:p>
    <w:p w14:paraId="346B957F" w14:textId="77777777" w:rsidR="00F87E80" w:rsidRPr="0010416E" w:rsidRDefault="00F87E80" w:rsidP="00F87E80">
      <w:pPr>
        <w:pStyle w:val="Title"/>
      </w:pPr>
    </w:p>
    <w:p w14:paraId="1E5300A8" w14:textId="77777777" w:rsidR="00F87E80" w:rsidRPr="0010416E" w:rsidRDefault="00F87E80" w:rsidP="00F87E80">
      <w:pPr>
        <w:pStyle w:val="Title"/>
      </w:pPr>
    </w:p>
    <w:p w14:paraId="714CE680" w14:textId="77777777" w:rsidR="00F87E80" w:rsidRPr="0010416E" w:rsidRDefault="00F87E80" w:rsidP="00F87E80">
      <w:pPr>
        <w:pStyle w:val="Title"/>
      </w:pPr>
    </w:p>
    <w:p w14:paraId="2E33A28E" w14:textId="77777777" w:rsidR="00F87E80" w:rsidRPr="0010416E" w:rsidRDefault="00F87E80" w:rsidP="00F87E80">
      <w:pPr>
        <w:pStyle w:val="Title"/>
      </w:pPr>
    </w:p>
    <w:p w14:paraId="0DEFE45A" w14:textId="77777777" w:rsidR="00F87E80" w:rsidRPr="0010416E" w:rsidRDefault="00F87E80" w:rsidP="00F87E80">
      <w:pPr>
        <w:pStyle w:val="Title"/>
      </w:pPr>
    </w:p>
    <w:p w14:paraId="4717FE1A" w14:textId="77777777" w:rsidR="00F87E80" w:rsidRPr="00D52447" w:rsidRDefault="00F87E80" w:rsidP="00D52447">
      <w:pPr>
        <w:pStyle w:val="Heading1"/>
        <w:numPr>
          <w:ilvl w:val="0"/>
          <w:numId w:val="0"/>
        </w:numPr>
        <w:rPr>
          <w:sz w:val="36"/>
          <w:szCs w:val="36"/>
        </w:rPr>
      </w:pPr>
      <w:bookmarkStart w:id="164" w:name="_Toc8738540"/>
      <w:r w:rsidRPr="00D52447">
        <w:rPr>
          <w:sz w:val="36"/>
          <w:szCs w:val="36"/>
          <w:cs/>
        </w:rPr>
        <w:t>ภาคผนวก</w:t>
      </w:r>
      <w:bookmarkEnd w:id="164"/>
    </w:p>
    <w:p w14:paraId="7E7C0821" w14:textId="77777777" w:rsidR="00F87E80" w:rsidRPr="0010416E" w:rsidRDefault="00F87E80" w:rsidP="00F87E80"/>
    <w:p w14:paraId="7750CE46" w14:textId="77777777" w:rsidR="00F87E80" w:rsidRPr="0010416E" w:rsidRDefault="00F87E80" w:rsidP="00F87E80"/>
    <w:p w14:paraId="72065008" w14:textId="77777777" w:rsidR="00F87E80" w:rsidRPr="0010416E" w:rsidRDefault="00F87E80" w:rsidP="00F87E80"/>
    <w:p w14:paraId="773945CE" w14:textId="77777777" w:rsidR="00F87E80" w:rsidRPr="0010416E" w:rsidRDefault="00F87E80" w:rsidP="00F87E80"/>
    <w:p w14:paraId="6B37D643" w14:textId="77777777" w:rsidR="00F87E80" w:rsidRPr="0010416E" w:rsidRDefault="00F87E80" w:rsidP="00F87E80">
      <w:pPr>
        <w:rPr>
          <w:cs/>
        </w:rPr>
        <w:sectPr w:rsidR="00F87E80" w:rsidRPr="0010416E" w:rsidSect="0075143B">
          <w:headerReference w:type="first" r:id="rId89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5823ADDE" w14:textId="77777777" w:rsidR="00F87E80" w:rsidRPr="0010416E" w:rsidRDefault="00F87E80" w:rsidP="00F87E80"/>
    <w:p w14:paraId="6BD1FC48" w14:textId="77777777" w:rsidR="00F87E80" w:rsidRPr="0010416E" w:rsidRDefault="00F87E80" w:rsidP="00F87E80"/>
    <w:p w14:paraId="71C83FCD" w14:textId="77777777" w:rsidR="00F87E80" w:rsidRPr="0010416E" w:rsidRDefault="00F87E80" w:rsidP="00F87E80"/>
    <w:p w14:paraId="2A44A02C" w14:textId="77777777" w:rsidR="00F87E80" w:rsidRPr="0010416E" w:rsidRDefault="00F87E80" w:rsidP="00F87E80"/>
    <w:p w14:paraId="25C185D6" w14:textId="77777777" w:rsidR="00F87E80" w:rsidRPr="0010416E" w:rsidRDefault="00F87E80" w:rsidP="00F87E80"/>
    <w:p w14:paraId="0C383205" w14:textId="77777777" w:rsidR="00F87E80" w:rsidRPr="0010416E" w:rsidRDefault="00F87E80" w:rsidP="00F87E80"/>
    <w:p w14:paraId="62E3A409" w14:textId="77777777" w:rsidR="00F87E80" w:rsidRPr="0010416E" w:rsidRDefault="00F87E80" w:rsidP="00F87E80"/>
    <w:p w14:paraId="5218CC47" w14:textId="77777777" w:rsidR="00F87E80" w:rsidRPr="0010416E" w:rsidRDefault="00F87E80" w:rsidP="00F87E80"/>
    <w:p w14:paraId="1C61A5EC" w14:textId="77777777" w:rsidR="00F87E80" w:rsidRPr="0010416E" w:rsidRDefault="00F87E80" w:rsidP="00F87E80"/>
    <w:p w14:paraId="69271850" w14:textId="77777777" w:rsidR="00F87E80" w:rsidRPr="0010416E" w:rsidRDefault="00F87E80" w:rsidP="00F87E80"/>
    <w:p w14:paraId="1BDC9D24" w14:textId="77777777" w:rsidR="00F87E80" w:rsidRPr="0010416E" w:rsidRDefault="00F87E80" w:rsidP="00F87E80"/>
    <w:p w14:paraId="79852D04" w14:textId="77777777" w:rsidR="00F87E80" w:rsidRPr="0010416E" w:rsidRDefault="00F87E80" w:rsidP="00F87E80"/>
    <w:p w14:paraId="47735F44" w14:textId="77777777" w:rsidR="00C0171C" w:rsidRDefault="00C0171C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</w:p>
    <w:p w14:paraId="402904B6" w14:textId="301A9DBA" w:rsidR="00F87E80" w:rsidRPr="0010416E" w:rsidRDefault="00F87E80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  <w:bookmarkStart w:id="165" w:name="_Toc8738541"/>
      <w:r w:rsidRPr="003A57B1">
        <w:rPr>
          <w:sz w:val="36"/>
          <w:szCs w:val="36"/>
          <w:cs/>
        </w:rPr>
        <w:t>ภาคผนวก</w:t>
      </w:r>
      <w:r w:rsidRPr="003A57B1">
        <w:rPr>
          <w:sz w:val="36"/>
          <w:szCs w:val="36"/>
        </w:rPr>
        <w:t xml:space="preserve">  </w:t>
      </w:r>
      <w:r w:rsidRPr="003A57B1">
        <w:rPr>
          <w:sz w:val="36"/>
          <w:szCs w:val="36"/>
          <w:cs/>
        </w:rPr>
        <w:t>ก</w:t>
      </w:r>
      <w:r w:rsidR="002252AD">
        <w:rPr>
          <w:sz w:val="36"/>
          <w:szCs w:val="36"/>
        </w:rPr>
        <w:br/>
      </w:r>
      <w:r w:rsidR="00466BE3">
        <w:rPr>
          <w:rFonts w:hint="cs"/>
          <w:sz w:val="36"/>
          <w:szCs w:val="36"/>
          <w:cs/>
        </w:rPr>
        <w:t>คู่มือการติดตั้ง</w:t>
      </w:r>
      <w:r w:rsidR="00E54B6A">
        <w:rPr>
          <w:rFonts w:hint="cs"/>
          <w:sz w:val="36"/>
          <w:szCs w:val="36"/>
          <w:cs/>
        </w:rPr>
        <w:t xml:space="preserve"> </w:t>
      </w:r>
      <w:r w:rsidR="00E54B6A">
        <w:rPr>
          <w:sz w:val="36"/>
          <w:szCs w:val="36"/>
        </w:rPr>
        <w:t>InfluxDB</w:t>
      </w:r>
      <w:r w:rsidR="00E54B6A">
        <w:rPr>
          <w:rFonts w:hint="cs"/>
          <w:sz w:val="36"/>
          <w:szCs w:val="36"/>
          <w:cs/>
        </w:rPr>
        <w:t xml:space="preserve"> และ </w:t>
      </w:r>
      <w:r w:rsidR="00E54B6A">
        <w:rPr>
          <w:sz w:val="36"/>
          <w:szCs w:val="36"/>
        </w:rPr>
        <w:t>Grafana</w:t>
      </w:r>
      <w:bookmarkEnd w:id="165"/>
    </w:p>
    <w:p w14:paraId="00A6A246" w14:textId="77777777" w:rsidR="00F87E80" w:rsidRPr="0010416E" w:rsidRDefault="00F87E80" w:rsidP="00F87E80"/>
    <w:p w14:paraId="13ABF6FA" w14:textId="77777777" w:rsidR="00F87E80" w:rsidRPr="0010416E" w:rsidRDefault="00F87E80" w:rsidP="00F87E80"/>
    <w:p w14:paraId="472E9A5B" w14:textId="77777777" w:rsidR="00F87E80" w:rsidRPr="0010416E" w:rsidRDefault="00F87E80" w:rsidP="00F87E80"/>
    <w:p w14:paraId="61E4699D" w14:textId="77777777" w:rsidR="00F87E80" w:rsidRPr="0010416E" w:rsidRDefault="00F87E80" w:rsidP="00F87E80"/>
    <w:p w14:paraId="12B49862" w14:textId="77777777" w:rsidR="00F87E80" w:rsidRPr="0010416E" w:rsidRDefault="00F87E80" w:rsidP="00F87E80"/>
    <w:p w14:paraId="3546B41B" w14:textId="77777777" w:rsidR="00F87E80" w:rsidRPr="0010416E" w:rsidRDefault="00F87E80" w:rsidP="00F87E80"/>
    <w:p w14:paraId="747834BD" w14:textId="77777777" w:rsidR="00F87E80" w:rsidRPr="0010416E" w:rsidRDefault="00F87E80" w:rsidP="00F87E80"/>
    <w:p w14:paraId="428C3B0F" w14:textId="77777777" w:rsidR="00F87E80" w:rsidRPr="0010416E" w:rsidRDefault="00F87E80" w:rsidP="00F87E80"/>
    <w:p w14:paraId="18C286CB" w14:textId="77777777" w:rsidR="00F87E80" w:rsidRPr="0010416E" w:rsidRDefault="00F87E80" w:rsidP="00F87E80"/>
    <w:p w14:paraId="79B9D323" w14:textId="77777777" w:rsidR="00F87E80" w:rsidRPr="0010416E" w:rsidRDefault="00F87E80" w:rsidP="00F87E80"/>
    <w:p w14:paraId="68E5EB29" w14:textId="77777777" w:rsidR="00F87E80" w:rsidRPr="0010416E" w:rsidRDefault="00F87E80" w:rsidP="00F87E80"/>
    <w:p w14:paraId="577B7110" w14:textId="77777777" w:rsidR="00F87E80" w:rsidRPr="0010416E" w:rsidRDefault="00F87E80" w:rsidP="00F87E80"/>
    <w:p w14:paraId="35AD659B" w14:textId="77777777" w:rsidR="00F87E80" w:rsidRPr="0010416E" w:rsidRDefault="00F87E80" w:rsidP="00F87E80"/>
    <w:p w14:paraId="6EEF2F5C" w14:textId="77777777" w:rsidR="00EC40A2" w:rsidRPr="0010416E" w:rsidRDefault="00EC40A2" w:rsidP="00F87E80"/>
    <w:p w14:paraId="6023E347" w14:textId="77777777" w:rsidR="00C05D06" w:rsidRDefault="00C05D06" w:rsidP="002303BE">
      <w:pPr>
        <w:pStyle w:val="StyleStyle222Thisis"/>
        <w:jc w:val="center"/>
        <w:rPr>
          <w:b/>
          <w:bCs/>
          <w:sz w:val="36"/>
          <w:szCs w:val="36"/>
          <w:cs/>
        </w:rPr>
        <w:sectPr w:rsidR="00C05D06" w:rsidSect="0040584C">
          <w:headerReference w:type="first" r:id="rId90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F74496F" w14:textId="340C8A56" w:rsidR="001C745A" w:rsidRPr="002303BE" w:rsidRDefault="001C745A" w:rsidP="00C05D06">
      <w:pPr>
        <w:pStyle w:val="StyleStyle222Thisis"/>
        <w:ind w:firstLine="0"/>
        <w:jc w:val="center"/>
        <w:rPr>
          <w:b/>
          <w:bCs/>
          <w:sz w:val="36"/>
          <w:szCs w:val="36"/>
        </w:rPr>
      </w:pPr>
      <w:r w:rsidRPr="002303BE">
        <w:rPr>
          <w:rFonts w:hint="cs"/>
          <w:b/>
          <w:bCs/>
          <w:sz w:val="36"/>
          <w:szCs w:val="36"/>
          <w:cs/>
        </w:rPr>
        <w:lastRenderedPageBreak/>
        <w:t xml:space="preserve">วิธีการติดตั้ง </w:t>
      </w:r>
      <w:r w:rsidRPr="002303BE">
        <w:rPr>
          <w:b/>
          <w:bCs/>
          <w:sz w:val="36"/>
          <w:szCs w:val="36"/>
        </w:rPr>
        <w:t>InfluxDB</w:t>
      </w:r>
    </w:p>
    <w:p w14:paraId="42D4DCEA" w14:textId="31F6D883" w:rsidR="002B3ADA" w:rsidRDefault="002B3ADA" w:rsidP="002B3ADA">
      <w:pPr>
        <w:pStyle w:val="StyleStyle222Thisis"/>
        <w:numPr>
          <w:ilvl w:val="0"/>
          <w:numId w:val="36"/>
        </w:numPr>
      </w:pPr>
      <w:r>
        <w:rPr>
          <w:rFonts w:hint="cs"/>
          <w:cs/>
        </w:rPr>
        <w:t xml:space="preserve">พิมพ์คำสั่งในหน้า </w:t>
      </w:r>
      <w:r w:rsidR="00EE39C0" w:rsidRPr="00EE39C0">
        <w:t>console</w:t>
      </w:r>
    </w:p>
    <w:p w14:paraId="424DF196" w14:textId="425B478E" w:rsidR="002B3ADA" w:rsidRDefault="002B3ADA" w:rsidP="00363797">
      <w:pPr>
        <w:pStyle w:val="StyleStyle222Thisis"/>
      </w:pPr>
      <w:r>
        <w:t>curl -sL https://repos.influxdata.com/influxdb.key | sudo apt-key add -</w:t>
      </w:r>
    </w:p>
    <w:p w14:paraId="4339E83A" w14:textId="77777777" w:rsidR="002B3ADA" w:rsidRDefault="002B3ADA" w:rsidP="002B3ADA">
      <w:pPr>
        <w:pStyle w:val="StyleStyle222Thisis"/>
        <w:ind w:left="720" w:firstLine="0"/>
      </w:pPr>
      <w:r>
        <w:t>source /etc/lsb-release</w:t>
      </w:r>
    </w:p>
    <w:p w14:paraId="2B7B4C02" w14:textId="68EB8FF2" w:rsidR="00264EBE" w:rsidRDefault="002B3ADA" w:rsidP="00363797">
      <w:pPr>
        <w:pStyle w:val="StyleStyle222Thisis"/>
        <w:ind w:left="720" w:firstLine="0"/>
      </w:pPr>
      <w:r>
        <w:t>echo deb https://repos.influxdata.com/</w:t>
      </w:r>
      <w:r w:rsidR="003675BF">
        <w:t>$(</w:t>
      </w:r>
      <w:r>
        <w:t>DISTRIB_ID,,</w:t>
      </w:r>
      <w:r w:rsidR="003675BF">
        <w:t>)</w:t>
      </w:r>
      <w:r>
        <w:t xml:space="preserve"> $</w:t>
      </w:r>
      <w:r w:rsidR="003675BF">
        <w:t>(</w:t>
      </w:r>
      <w:r>
        <w:t>DISTRIB_CODENAME</w:t>
      </w:r>
      <w:r w:rsidR="003675BF">
        <w:t>)</w:t>
      </w:r>
      <w:r>
        <w:t xml:space="preserve"> stable | sudo tee /etc/apt/sources.list.d/influxdb.list</w:t>
      </w:r>
    </w:p>
    <w:p w14:paraId="0BA646A4" w14:textId="77777777" w:rsidR="000A36BF" w:rsidRDefault="000A36BF" w:rsidP="00363797">
      <w:pPr>
        <w:pStyle w:val="StyleStyle222Thisis"/>
        <w:ind w:left="720" w:firstLine="0"/>
      </w:pPr>
    </w:p>
    <w:p w14:paraId="5B4917F4" w14:textId="00911E5E" w:rsidR="00790C37" w:rsidRDefault="002B3ADA" w:rsidP="006316A1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C1F8EAF" wp14:editId="0D13BB81">
            <wp:extent cx="3856382" cy="963298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ana_influxdb_ubuntu_influxdb1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6"/>
                    <a:stretch/>
                  </pic:blipFill>
                  <pic:spPr bwMode="auto">
                    <a:xfrm>
                      <a:off x="0" y="0"/>
                      <a:ext cx="3958753" cy="988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D259" w14:textId="46282BF1" w:rsidR="004C7BB1" w:rsidRDefault="005F2255" w:rsidP="00363797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-1</w:t>
      </w:r>
      <w:r w:rsidR="00736E54">
        <w:t xml:space="preserve"> </w:t>
      </w:r>
      <w:r w:rsidR="0088011C">
        <w:rPr>
          <w:rFonts w:hint="cs"/>
          <w:cs/>
        </w:rPr>
        <w:t>วิธี</w:t>
      </w:r>
      <w:r w:rsidR="00736E54">
        <w:rPr>
          <w:rFonts w:hint="cs"/>
          <w:cs/>
        </w:rPr>
        <w:t xml:space="preserve">การติดตั้ง </w:t>
      </w:r>
      <w:r w:rsidR="00736E54">
        <w:t>InfluxDB</w:t>
      </w:r>
    </w:p>
    <w:p w14:paraId="0E2A9E43" w14:textId="77777777" w:rsidR="00363797" w:rsidRPr="00363797" w:rsidRDefault="00363797" w:rsidP="00363797"/>
    <w:p w14:paraId="5A515509" w14:textId="65DCF8BF" w:rsidR="006316A1" w:rsidRDefault="006316A1" w:rsidP="006316A1">
      <w:pPr>
        <w:pStyle w:val="StyleStyle222Thisis"/>
        <w:numPr>
          <w:ilvl w:val="0"/>
          <w:numId w:val="36"/>
        </w:numPr>
      </w:pPr>
      <w:r>
        <w:rPr>
          <w:rFonts w:hint="cs"/>
          <w:cs/>
        </w:rPr>
        <w:t xml:space="preserve">พิมพ์คำสั่งในหน้า </w:t>
      </w:r>
      <w:r w:rsidRPr="002B3ADA">
        <w:t>consol</w:t>
      </w:r>
      <w:r w:rsidR="00EE39C0">
        <w:t>e</w:t>
      </w:r>
    </w:p>
    <w:p w14:paraId="7732307D" w14:textId="1106FA48" w:rsidR="0088011C" w:rsidRDefault="006316A1" w:rsidP="00537C84">
      <w:pPr>
        <w:pStyle w:val="StyleStyle222Thisis"/>
      </w:pPr>
      <w:r w:rsidRPr="006316A1">
        <w:t>sudo apt-get update &amp;&amp; sudo apt-get install influxdb</w:t>
      </w:r>
    </w:p>
    <w:p w14:paraId="53BC5986" w14:textId="77777777" w:rsidR="000A36BF" w:rsidRDefault="000A36BF" w:rsidP="00537C84">
      <w:pPr>
        <w:pStyle w:val="StyleStyle222Thisis"/>
      </w:pPr>
    </w:p>
    <w:p w14:paraId="7EC982DD" w14:textId="079C9F9D" w:rsidR="006316A1" w:rsidRDefault="006316A1" w:rsidP="006316A1">
      <w:pPr>
        <w:jc w:val="center"/>
      </w:pPr>
      <w:r>
        <w:rPr>
          <w:rFonts w:hint="cs"/>
          <w:noProof/>
        </w:rPr>
        <w:drawing>
          <wp:inline distT="0" distB="0" distL="0" distR="0" wp14:anchorId="54DAFF85" wp14:editId="47218425">
            <wp:extent cx="3756991" cy="3226226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grafana_influxdb_ubuntu_influxdb_2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1" b="5587"/>
                    <a:stretch/>
                  </pic:blipFill>
                  <pic:spPr bwMode="auto">
                    <a:xfrm>
                      <a:off x="0" y="0"/>
                      <a:ext cx="3860263" cy="331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D6C89" w14:textId="4B9F5F57" w:rsidR="00635F30" w:rsidRDefault="00537C84" w:rsidP="00627195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38310526" w14:textId="375BFF7D" w:rsidR="00537C84" w:rsidRPr="0088011C" w:rsidRDefault="00635F30" w:rsidP="00635F30">
      <w:pPr>
        <w:rPr>
          <w:noProof/>
        </w:rPr>
      </w:pPr>
      <w:r>
        <w:br w:type="page"/>
      </w:r>
    </w:p>
    <w:p w14:paraId="178B4B07" w14:textId="1E28DBA9" w:rsidR="00790C37" w:rsidRPr="00264EBE" w:rsidRDefault="00790C37" w:rsidP="00C05D06">
      <w:pPr>
        <w:pStyle w:val="StyleStyle222Thisis"/>
        <w:ind w:firstLine="0"/>
        <w:jc w:val="center"/>
        <w:rPr>
          <w:b/>
          <w:bCs/>
          <w:sz w:val="36"/>
          <w:szCs w:val="36"/>
        </w:rPr>
      </w:pPr>
      <w:r w:rsidRPr="00264EBE">
        <w:rPr>
          <w:rFonts w:hint="cs"/>
          <w:b/>
          <w:bCs/>
          <w:sz w:val="36"/>
          <w:szCs w:val="36"/>
          <w:cs/>
        </w:rPr>
        <w:lastRenderedPageBreak/>
        <w:t xml:space="preserve">วิธีการติดตั้ง </w:t>
      </w:r>
      <w:r w:rsidRPr="00264EBE">
        <w:rPr>
          <w:b/>
          <w:bCs/>
          <w:sz w:val="36"/>
          <w:szCs w:val="36"/>
        </w:rPr>
        <w:t>Grafana</w:t>
      </w:r>
    </w:p>
    <w:p w14:paraId="3CFEC07B" w14:textId="693FAB73" w:rsidR="00621BA2" w:rsidRDefault="00621BA2" w:rsidP="00621BA2">
      <w:pPr>
        <w:pStyle w:val="StyleStyle222Thisis"/>
        <w:numPr>
          <w:ilvl w:val="0"/>
          <w:numId w:val="38"/>
        </w:numPr>
      </w:pPr>
      <w:r>
        <w:rPr>
          <w:rFonts w:hint="cs"/>
          <w:cs/>
        </w:rPr>
        <w:t xml:space="preserve">พิมพ์คำสั่งในหน้า </w:t>
      </w:r>
      <w:r w:rsidRPr="002B3ADA">
        <w:t>consol</w:t>
      </w:r>
      <w:r w:rsidR="00EE39C0">
        <w:t>e</w:t>
      </w:r>
    </w:p>
    <w:p w14:paraId="5A67998E" w14:textId="4502DDAD" w:rsidR="00621BA2" w:rsidRDefault="00621BA2" w:rsidP="00621BA2">
      <w:pPr>
        <w:pStyle w:val="StyleStyle222Thisis"/>
        <w:ind w:left="720" w:firstLine="0"/>
      </w:pPr>
      <w:r>
        <w:t>echo deb https://packagecloud.io/grafana/testing/debian/ wheezy main | sudo tee /etc/apt/sources.list.d/grafana.list</w:t>
      </w:r>
    </w:p>
    <w:p w14:paraId="1F8D9730" w14:textId="313B2F37" w:rsidR="00621BA2" w:rsidRDefault="00621BA2" w:rsidP="00621BA2">
      <w:pPr>
        <w:pStyle w:val="StyleStyle222Thisis"/>
      </w:pPr>
      <w:r>
        <w:t xml:space="preserve">curl https://packagecloud.io/gpg.key | sudo apt-key add </w:t>
      </w:r>
      <w:r w:rsidR="00F67D6B">
        <w:t>–</w:t>
      </w:r>
    </w:p>
    <w:p w14:paraId="1E1DFF0E" w14:textId="77777777" w:rsidR="00F67D6B" w:rsidRPr="00F67D6B" w:rsidRDefault="00F67D6B" w:rsidP="00621BA2">
      <w:pPr>
        <w:pStyle w:val="StyleStyle222Thisis"/>
      </w:pPr>
    </w:p>
    <w:p w14:paraId="207FAB14" w14:textId="6FB309B9" w:rsidR="00790C37" w:rsidRDefault="00621BA2" w:rsidP="0017743B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2810A05C" wp14:editId="5EA81EF4">
            <wp:extent cx="3766930" cy="1053993"/>
            <wp:effectExtent l="0" t="0" r="508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grafana_1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80"/>
                    <a:stretch/>
                  </pic:blipFill>
                  <pic:spPr bwMode="auto">
                    <a:xfrm>
                      <a:off x="0" y="0"/>
                      <a:ext cx="3852812" cy="107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E263" w14:textId="34168426" w:rsidR="00621BA2" w:rsidRDefault="0017743B" w:rsidP="004C7BB1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5ED87035" w14:textId="77777777" w:rsidR="004C7BB1" w:rsidRPr="004C7BB1" w:rsidRDefault="004C7BB1" w:rsidP="004C7BB1"/>
    <w:p w14:paraId="60BCD6AB" w14:textId="4AA1427A" w:rsidR="00621BA2" w:rsidRDefault="00621BA2" w:rsidP="00621BA2">
      <w:pPr>
        <w:pStyle w:val="StyleStyle222Thisis"/>
        <w:numPr>
          <w:ilvl w:val="0"/>
          <w:numId w:val="38"/>
        </w:numPr>
      </w:pPr>
      <w:r>
        <w:rPr>
          <w:rFonts w:hint="cs"/>
          <w:cs/>
        </w:rPr>
        <w:t xml:space="preserve">พิมพ์คำสั่งในหน้า </w:t>
      </w:r>
      <w:r w:rsidRPr="002B3ADA">
        <w:t>consol</w:t>
      </w:r>
      <w:r w:rsidR="00EE39C0">
        <w:t>e</w:t>
      </w:r>
    </w:p>
    <w:p w14:paraId="79B2FF13" w14:textId="2186811A" w:rsidR="00621BA2" w:rsidRDefault="00621BA2" w:rsidP="00621BA2">
      <w:pPr>
        <w:pStyle w:val="StyleStyle222Thisis"/>
      </w:pPr>
      <w:r w:rsidRPr="00621BA2">
        <w:t xml:space="preserve">sudo apt-get update &amp;&amp; sudo apt-get install </w:t>
      </w:r>
      <w:r>
        <w:t>Grafana</w:t>
      </w:r>
    </w:p>
    <w:p w14:paraId="66435726" w14:textId="468F0FB2" w:rsidR="00621BA2" w:rsidRDefault="00621BA2" w:rsidP="00621BA2">
      <w:pPr>
        <w:pStyle w:val="StyleStyle222Thisis"/>
      </w:pPr>
      <w:r w:rsidRPr="00621BA2">
        <w:t>sudo service grafana-server start</w:t>
      </w:r>
    </w:p>
    <w:p w14:paraId="7959FAC6" w14:textId="77777777" w:rsidR="00F67D6B" w:rsidRDefault="00F67D6B" w:rsidP="00621BA2">
      <w:pPr>
        <w:pStyle w:val="StyleStyle222Thisis"/>
      </w:pPr>
    </w:p>
    <w:p w14:paraId="6D4070CD" w14:textId="5F2B02D7" w:rsidR="0017743B" w:rsidRDefault="0017743B" w:rsidP="0017743B">
      <w:pPr>
        <w:pStyle w:val="StyleStyle222Thisis"/>
        <w:ind w:firstLine="0"/>
        <w:jc w:val="center"/>
      </w:pPr>
      <w:r>
        <w:rPr>
          <w:noProof/>
        </w:rPr>
        <w:drawing>
          <wp:inline distT="0" distB="0" distL="0" distR="0" wp14:anchorId="1018DFA7" wp14:editId="48B8D997">
            <wp:extent cx="4055165" cy="3652663"/>
            <wp:effectExtent l="0" t="0" r="2540" b="508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rafana_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"/>
                    <a:stretch/>
                  </pic:blipFill>
                  <pic:spPr bwMode="auto">
                    <a:xfrm>
                      <a:off x="0" y="0"/>
                      <a:ext cx="4075566" cy="367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F6DA6" w14:textId="15906102" w:rsidR="00F87E80" w:rsidRPr="0010416E" w:rsidRDefault="0017743B" w:rsidP="00AF6275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Pr="00736E54">
        <w:rPr>
          <w:rFonts w:hint="cs"/>
          <w:b/>
          <w:bCs/>
          <w:cs/>
        </w:rPr>
        <w:t>ก</w:t>
      </w:r>
      <w:r w:rsidRPr="00736E54">
        <w:rPr>
          <w:b/>
          <w:bCs/>
        </w:rPr>
        <w:t>-</w:t>
      </w:r>
      <w:r>
        <w:rPr>
          <w:b/>
          <w:bCs/>
        </w:rPr>
        <w:t>4</w:t>
      </w:r>
      <w:r>
        <w:t xml:space="preserve"> </w:t>
      </w:r>
      <w:r>
        <w:rPr>
          <w:rFonts w:hint="cs"/>
          <w:cs/>
        </w:rPr>
        <w:t xml:space="preserve">วิธีการติดตั้ง </w:t>
      </w:r>
      <w:r>
        <w:t>InfluxDB</w:t>
      </w:r>
    </w:p>
    <w:p w14:paraId="1FAB7637" w14:textId="77777777" w:rsidR="00A1534D" w:rsidRDefault="00A1534D" w:rsidP="00F87E80">
      <w:pPr>
        <w:rPr>
          <w:cs/>
        </w:rPr>
        <w:sectPr w:rsidR="00A1534D" w:rsidSect="00C05D06"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2D1E6248" w14:textId="65022DFF" w:rsidR="00F87E80" w:rsidRPr="00635F30" w:rsidRDefault="00F87E80" w:rsidP="00F87E80"/>
    <w:p w14:paraId="01AD29FE" w14:textId="77777777" w:rsidR="00F87E80" w:rsidRPr="0010416E" w:rsidRDefault="00F87E80" w:rsidP="00F87E80"/>
    <w:p w14:paraId="6B30B3D6" w14:textId="77777777" w:rsidR="00F87E80" w:rsidRPr="0010416E" w:rsidRDefault="00F87E80" w:rsidP="00F87E80"/>
    <w:p w14:paraId="46700C49" w14:textId="77777777" w:rsidR="00F87E80" w:rsidRPr="0010416E" w:rsidRDefault="00F87E80" w:rsidP="00F87E80"/>
    <w:p w14:paraId="53941A85" w14:textId="77777777" w:rsidR="00F87E80" w:rsidRPr="0010416E" w:rsidRDefault="00F87E80" w:rsidP="00F87E80"/>
    <w:p w14:paraId="73CA3D86" w14:textId="77777777" w:rsidR="00F87E80" w:rsidRPr="0010416E" w:rsidRDefault="00F87E80" w:rsidP="00F87E80"/>
    <w:p w14:paraId="30A73C62" w14:textId="77777777" w:rsidR="00F87E80" w:rsidRPr="0010416E" w:rsidRDefault="00F87E80" w:rsidP="00F87E80"/>
    <w:p w14:paraId="1AC45B70" w14:textId="77777777" w:rsidR="00F87E80" w:rsidRPr="0010416E" w:rsidRDefault="00F87E80" w:rsidP="00F87E80"/>
    <w:p w14:paraId="79F49760" w14:textId="77777777" w:rsidR="00F87E80" w:rsidRPr="0010416E" w:rsidRDefault="00F87E80" w:rsidP="00F87E80"/>
    <w:p w14:paraId="376026DA" w14:textId="77777777" w:rsidR="00F87E80" w:rsidRPr="0010416E" w:rsidRDefault="00F87E80" w:rsidP="00F87E80"/>
    <w:p w14:paraId="0576CCF9" w14:textId="77777777" w:rsidR="00CE2DF0" w:rsidRDefault="00CE2DF0" w:rsidP="00ED6A73">
      <w:pPr>
        <w:pStyle w:val="Heading2"/>
        <w:numPr>
          <w:ilvl w:val="0"/>
          <w:numId w:val="0"/>
        </w:numPr>
        <w:rPr>
          <w:sz w:val="36"/>
          <w:szCs w:val="36"/>
        </w:rPr>
      </w:pPr>
    </w:p>
    <w:p w14:paraId="3A484324" w14:textId="77777777" w:rsidR="00172082" w:rsidRDefault="00172082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</w:rPr>
      </w:pPr>
    </w:p>
    <w:p w14:paraId="09E4B458" w14:textId="04925490" w:rsidR="00F87E80" w:rsidRPr="0010416E" w:rsidRDefault="00F87E80" w:rsidP="002252AD">
      <w:pPr>
        <w:pStyle w:val="Heading2"/>
        <w:numPr>
          <w:ilvl w:val="0"/>
          <w:numId w:val="0"/>
        </w:numPr>
        <w:jc w:val="center"/>
        <w:rPr>
          <w:sz w:val="36"/>
          <w:szCs w:val="36"/>
          <w:cs/>
        </w:rPr>
      </w:pPr>
      <w:bookmarkStart w:id="166" w:name="_Toc8738542"/>
      <w:r w:rsidRPr="00B21460">
        <w:rPr>
          <w:sz w:val="36"/>
          <w:szCs w:val="36"/>
          <w:cs/>
        </w:rPr>
        <w:t>ภาคผนวก</w:t>
      </w:r>
      <w:r w:rsidRPr="00B21460">
        <w:rPr>
          <w:sz w:val="36"/>
          <w:szCs w:val="36"/>
        </w:rPr>
        <w:t xml:space="preserve">  </w:t>
      </w:r>
      <w:r w:rsidRPr="00B21460">
        <w:rPr>
          <w:sz w:val="36"/>
          <w:szCs w:val="36"/>
          <w:cs/>
        </w:rPr>
        <w:t>ข</w:t>
      </w:r>
      <w:r w:rsidR="002252AD">
        <w:rPr>
          <w:sz w:val="36"/>
          <w:szCs w:val="36"/>
        </w:rPr>
        <w:br/>
      </w:r>
      <w:r w:rsidR="00A335FE">
        <w:rPr>
          <w:rFonts w:hint="cs"/>
          <w:sz w:val="36"/>
          <w:szCs w:val="36"/>
          <w:cs/>
        </w:rPr>
        <w:t>คู่มือการ</w:t>
      </w:r>
      <w:r w:rsidR="00AA5411">
        <w:rPr>
          <w:rFonts w:hint="cs"/>
          <w:sz w:val="36"/>
          <w:szCs w:val="36"/>
          <w:cs/>
        </w:rPr>
        <w:t>ตั</w:t>
      </w:r>
      <w:r w:rsidR="004E0FA8">
        <w:rPr>
          <w:rFonts w:hint="cs"/>
          <w:sz w:val="36"/>
          <w:szCs w:val="36"/>
          <w:cs/>
        </w:rPr>
        <w:t>้</w:t>
      </w:r>
      <w:r w:rsidR="00AA5411">
        <w:rPr>
          <w:rFonts w:hint="cs"/>
          <w:sz w:val="36"/>
          <w:szCs w:val="36"/>
          <w:cs/>
        </w:rPr>
        <w:t>งค่า</w:t>
      </w:r>
      <w:bookmarkEnd w:id="166"/>
    </w:p>
    <w:p w14:paraId="25E75D07" w14:textId="77777777" w:rsidR="00F87E80" w:rsidRPr="0010416E" w:rsidRDefault="00F87E80" w:rsidP="00F87E80"/>
    <w:p w14:paraId="37E88CD7" w14:textId="77777777" w:rsidR="00F87E80" w:rsidRPr="0010416E" w:rsidRDefault="00F87E80" w:rsidP="00F87E80"/>
    <w:p w14:paraId="6F6FEFE4" w14:textId="77777777" w:rsidR="00F87E80" w:rsidRPr="0010416E" w:rsidRDefault="00F87E80" w:rsidP="00F87E80"/>
    <w:p w14:paraId="3452EB39" w14:textId="77777777" w:rsidR="00F87E80" w:rsidRPr="0010416E" w:rsidRDefault="00F87E80" w:rsidP="00F87E80"/>
    <w:p w14:paraId="6C16CB09" w14:textId="77777777" w:rsidR="00F87E80" w:rsidRPr="0010416E" w:rsidRDefault="00F87E80" w:rsidP="00F87E80"/>
    <w:p w14:paraId="41781699" w14:textId="77777777" w:rsidR="00F87E80" w:rsidRPr="0010416E" w:rsidRDefault="00F87E80" w:rsidP="00F87E80"/>
    <w:p w14:paraId="3707CF03" w14:textId="77777777" w:rsidR="00F87E80" w:rsidRPr="0010416E" w:rsidRDefault="00F87E80" w:rsidP="00F87E80"/>
    <w:p w14:paraId="419D815A" w14:textId="77777777" w:rsidR="00F87E80" w:rsidRPr="0010416E" w:rsidRDefault="00F87E80" w:rsidP="00F87E80"/>
    <w:p w14:paraId="52783CAD" w14:textId="77777777" w:rsidR="00F87E80" w:rsidRPr="0010416E" w:rsidRDefault="00F87E80" w:rsidP="00F87E80"/>
    <w:p w14:paraId="69BC90A9" w14:textId="77777777" w:rsidR="00F87E80" w:rsidRPr="0010416E" w:rsidRDefault="00F87E80" w:rsidP="00F87E80"/>
    <w:p w14:paraId="02069F1B" w14:textId="77777777" w:rsidR="00F87E80" w:rsidRPr="0010416E" w:rsidRDefault="00F87E80" w:rsidP="00F87E80"/>
    <w:p w14:paraId="53127E03" w14:textId="77777777" w:rsidR="00F87E80" w:rsidRPr="0010416E" w:rsidRDefault="00F87E80" w:rsidP="00F87E80"/>
    <w:p w14:paraId="2B293601" w14:textId="77777777" w:rsidR="00BE185E" w:rsidRPr="0010416E" w:rsidRDefault="00BE185E" w:rsidP="00F87E80"/>
    <w:p w14:paraId="74D8B2DC" w14:textId="77777777" w:rsidR="00ED6A73" w:rsidRDefault="00ED6A73">
      <w:pPr>
        <w:rPr>
          <w:rFonts w:eastAsiaTheme="majorEastAsia"/>
          <w:b/>
          <w:bCs/>
          <w:spacing w:val="5"/>
          <w:kern w:val="28"/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14:paraId="798428B2" w14:textId="77777777" w:rsidR="00C05D06" w:rsidRDefault="00C05D06" w:rsidP="00306965">
      <w:pPr>
        <w:pStyle w:val="Title"/>
        <w:rPr>
          <w:sz w:val="36"/>
          <w:szCs w:val="36"/>
          <w:cs/>
        </w:rPr>
        <w:sectPr w:rsidR="00C05D06" w:rsidSect="00A1534D">
          <w:headerReference w:type="first" r:id="rId95"/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720D9BDA" w14:textId="7B2014F7" w:rsidR="00BE185E" w:rsidRPr="00306965" w:rsidRDefault="002252AD" w:rsidP="00306965">
      <w:pPr>
        <w:pStyle w:val="Title"/>
        <w:rPr>
          <w:sz w:val="36"/>
          <w:szCs w:val="36"/>
        </w:rPr>
      </w:pPr>
      <w:r>
        <w:rPr>
          <w:rFonts w:hint="cs"/>
          <w:sz w:val="36"/>
          <w:szCs w:val="36"/>
          <w:cs/>
        </w:rPr>
        <w:lastRenderedPageBreak/>
        <w:t>คู่มือการ</w:t>
      </w:r>
      <w:r w:rsidR="00AA5411">
        <w:rPr>
          <w:rFonts w:hint="cs"/>
          <w:sz w:val="36"/>
          <w:szCs w:val="36"/>
          <w:cs/>
        </w:rPr>
        <w:t>ตั</w:t>
      </w:r>
      <w:r w:rsidR="001010DA">
        <w:rPr>
          <w:rFonts w:hint="cs"/>
          <w:sz w:val="36"/>
          <w:szCs w:val="36"/>
          <w:cs/>
        </w:rPr>
        <w:t>้</w:t>
      </w:r>
      <w:r w:rsidR="00AA5411">
        <w:rPr>
          <w:rFonts w:hint="cs"/>
          <w:sz w:val="36"/>
          <w:szCs w:val="36"/>
          <w:cs/>
        </w:rPr>
        <w:t>งค่า</w:t>
      </w:r>
      <w:r>
        <w:rPr>
          <w:sz w:val="36"/>
          <w:szCs w:val="36"/>
        </w:rPr>
        <w:t xml:space="preserve"> Grafana</w:t>
      </w:r>
    </w:p>
    <w:p w14:paraId="38835526" w14:textId="12FEDFAA" w:rsidR="00306965" w:rsidRPr="00BE185E" w:rsidRDefault="00306965" w:rsidP="00306965">
      <w:pPr>
        <w:rPr>
          <w:cs/>
        </w:rPr>
      </w:pPr>
      <w:r>
        <w:rPr>
          <w:noProof/>
          <w:lang w:val="th-TH"/>
        </w:rPr>
        <w:drawing>
          <wp:inline distT="0" distB="0" distL="0" distR="0" wp14:anchorId="56D72717" wp14:editId="2525D409">
            <wp:extent cx="5399405" cy="2885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ot to use_grafana_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C6C2" w14:textId="2F6E1166" w:rsidR="002A52EF" w:rsidRPr="0088011C" w:rsidRDefault="002A52EF" w:rsidP="002A52EF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 w:rsidR="00F91A17"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 w:rsidR="00F91A17">
        <w:rPr>
          <w:b/>
          <w:bCs/>
        </w:rPr>
        <w:t>1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</w:t>
      </w:r>
      <w:r w:rsidR="001010DA">
        <w:rPr>
          <w:rFonts w:hint="cs"/>
          <w:cs/>
        </w:rPr>
        <w:t>้</w:t>
      </w:r>
      <w:r w:rsidR="00AA5411">
        <w:rPr>
          <w:rFonts w:hint="cs"/>
          <w:cs/>
        </w:rPr>
        <w:t>งค่า</w:t>
      </w:r>
      <w:r>
        <w:rPr>
          <w:rFonts w:hint="cs"/>
          <w:cs/>
        </w:rPr>
        <w:t xml:space="preserve"> </w:t>
      </w:r>
      <w:r>
        <w:t>Grafana</w:t>
      </w:r>
    </w:p>
    <w:p w14:paraId="4989772B" w14:textId="16E65774" w:rsidR="00F87E80" w:rsidRPr="002A52EF" w:rsidRDefault="00F87E80" w:rsidP="002252AD"/>
    <w:p w14:paraId="57AD3D2B" w14:textId="23A52DA5" w:rsidR="00306965" w:rsidRPr="00306965" w:rsidRDefault="00306965" w:rsidP="00306965">
      <w:pPr>
        <w:pStyle w:val="ListParagraph"/>
        <w:numPr>
          <w:ilvl w:val="0"/>
          <w:numId w:val="41"/>
        </w:numPr>
      </w:pPr>
      <w:r>
        <w:rPr>
          <w:rFonts w:cs="TH SarabunPSK" w:hint="cs"/>
          <w:szCs w:val="32"/>
          <w:cs/>
        </w:rPr>
        <w:t xml:space="preserve">เลือกแถบเมนู </w:t>
      </w:r>
      <w:r>
        <w:rPr>
          <w:rFonts w:cs="TH SarabunPSK"/>
          <w:szCs w:val="32"/>
        </w:rPr>
        <w:t>Data Sources</w:t>
      </w:r>
      <w:r>
        <w:rPr>
          <w:rFonts w:cs="TH SarabunPSK" w:hint="cs"/>
          <w:szCs w:val="32"/>
          <w:cs/>
        </w:rPr>
        <w:t xml:space="preserve"> ด้านซ้าย</w:t>
      </w:r>
    </w:p>
    <w:p w14:paraId="575BA323" w14:textId="04EDE1F2" w:rsidR="00306965" w:rsidRPr="00AA5411" w:rsidRDefault="00306965" w:rsidP="00306965">
      <w:pPr>
        <w:pStyle w:val="ListParagraph"/>
        <w:numPr>
          <w:ilvl w:val="0"/>
          <w:numId w:val="41"/>
        </w:numPr>
      </w:pPr>
      <w:r>
        <w:rPr>
          <w:rFonts w:cs="TH SarabunPSK" w:hint="cs"/>
          <w:szCs w:val="32"/>
          <w:cs/>
        </w:rPr>
        <w:t xml:space="preserve">คลิกที่แถบ </w:t>
      </w:r>
      <w:r>
        <w:rPr>
          <w:rFonts w:cs="TH SarabunPSK"/>
          <w:szCs w:val="32"/>
        </w:rPr>
        <w:t xml:space="preserve">Add </w:t>
      </w:r>
      <w:r w:rsidR="002A52EF">
        <w:rPr>
          <w:rFonts w:cs="TH SarabunPSK"/>
          <w:szCs w:val="32"/>
        </w:rPr>
        <w:t>data sources</w:t>
      </w:r>
      <w:r w:rsidR="002A52EF">
        <w:rPr>
          <w:rFonts w:cs="TH SarabunPSK" w:hint="cs"/>
          <w:szCs w:val="32"/>
          <w:cs/>
        </w:rPr>
        <w:t xml:space="preserve"> ปุ่มสีเขียว</w:t>
      </w:r>
    </w:p>
    <w:p w14:paraId="3501BA9C" w14:textId="77777777" w:rsidR="00AA5411" w:rsidRPr="00306965" w:rsidRDefault="00AA5411" w:rsidP="00DF3A43"/>
    <w:p w14:paraId="39AD9A64" w14:textId="69089CF0" w:rsidR="00F87E80" w:rsidRPr="0010416E" w:rsidRDefault="00F91A17" w:rsidP="00F87E80">
      <w:pPr>
        <w:jc w:val="both"/>
      </w:pPr>
      <w:r>
        <w:rPr>
          <w:noProof/>
        </w:rPr>
        <w:drawing>
          <wp:inline distT="0" distB="0" distL="0" distR="0" wp14:anchorId="0A79869F" wp14:editId="7B273EC3">
            <wp:extent cx="5399405" cy="28854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hot to use_grafana_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CAFF" w14:textId="4D5B192B" w:rsidR="00F91A17" w:rsidRDefault="00F91A17" w:rsidP="00F91A17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</w:t>
      </w:r>
      <w:r w:rsidR="001010DA">
        <w:rPr>
          <w:rFonts w:hint="cs"/>
          <w:cs/>
        </w:rPr>
        <w:t>้</w:t>
      </w:r>
      <w:r w:rsidR="00AA5411">
        <w:rPr>
          <w:rFonts w:hint="cs"/>
          <w:cs/>
        </w:rPr>
        <w:t>งค่า</w:t>
      </w:r>
      <w:r>
        <w:rPr>
          <w:rFonts w:hint="cs"/>
          <w:cs/>
        </w:rPr>
        <w:t xml:space="preserve"> </w:t>
      </w:r>
      <w:r>
        <w:t>Grafana</w:t>
      </w:r>
    </w:p>
    <w:p w14:paraId="258B14F3" w14:textId="77777777" w:rsidR="00277D88" w:rsidRPr="00277D88" w:rsidRDefault="00277D88" w:rsidP="00277D88"/>
    <w:p w14:paraId="5408CC23" w14:textId="63AF7D40" w:rsidR="00F87E80" w:rsidRDefault="004E3252" w:rsidP="004E3252">
      <w:pPr>
        <w:pStyle w:val="ListParagraph"/>
        <w:numPr>
          <w:ilvl w:val="0"/>
          <w:numId w:val="41"/>
        </w:numPr>
        <w:jc w:val="both"/>
        <w:rPr>
          <w:rFonts w:cs="TH SarabunPSK"/>
          <w:szCs w:val="32"/>
        </w:rPr>
      </w:pPr>
      <w:r w:rsidRPr="004E3252">
        <w:rPr>
          <w:rFonts w:cs="TH SarabunPSK" w:hint="cs"/>
          <w:szCs w:val="32"/>
          <w:cs/>
        </w:rPr>
        <w:lastRenderedPageBreak/>
        <w:t xml:space="preserve">ทำการเลือก </w:t>
      </w:r>
      <w:r w:rsidRPr="004E3252">
        <w:rPr>
          <w:rFonts w:cs="TH SarabunPSK" w:hint="cs"/>
          <w:szCs w:val="32"/>
        </w:rPr>
        <w:t>InfluxDB</w:t>
      </w:r>
    </w:p>
    <w:p w14:paraId="5E64EB52" w14:textId="77777777" w:rsidR="00277D88" w:rsidRPr="00277D88" w:rsidRDefault="00277D88" w:rsidP="00277D88">
      <w:pPr>
        <w:jc w:val="both"/>
      </w:pPr>
    </w:p>
    <w:p w14:paraId="311D3B52" w14:textId="137BC1F8" w:rsidR="004E3252" w:rsidRPr="004E3252" w:rsidRDefault="004E3252" w:rsidP="004E3252">
      <w:pPr>
        <w:jc w:val="both"/>
      </w:pPr>
      <w:r>
        <w:rPr>
          <w:rFonts w:hint="cs"/>
          <w:noProof/>
        </w:rPr>
        <w:drawing>
          <wp:inline distT="0" distB="0" distL="0" distR="0" wp14:anchorId="0DCCF0AF" wp14:editId="69ECD5AF">
            <wp:extent cx="5399405" cy="28854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ot to use_grafana_3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A685" w14:textId="750D2BB7" w:rsidR="004E3252" w:rsidRDefault="004E3252" w:rsidP="004E3252">
      <w:pPr>
        <w:pStyle w:val="Caption"/>
      </w:pPr>
      <w:r w:rsidRPr="00736E54">
        <w:rPr>
          <w:b/>
          <w:bCs/>
          <w:cs/>
        </w:rPr>
        <w:t xml:space="preserve">ภาพประกอบที่ </w:t>
      </w:r>
      <w:r>
        <w:rPr>
          <w:rFonts w:hint="cs"/>
          <w:b/>
          <w:bCs/>
          <w:cs/>
        </w:rPr>
        <w:t>ข</w:t>
      </w:r>
      <w:r w:rsidRPr="00736E54">
        <w:rPr>
          <w:b/>
          <w:bCs/>
        </w:rPr>
        <w:t>-</w:t>
      </w:r>
      <w:r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>วิธีการ</w:t>
      </w:r>
      <w:r w:rsidR="00AA5411">
        <w:rPr>
          <w:rFonts w:hint="cs"/>
          <w:cs/>
        </w:rPr>
        <w:t>ตั</w:t>
      </w:r>
      <w:r w:rsidR="001010DA">
        <w:rPr>
          <w:rFonts w:hint="cs"/>
          <w:cs/>
        </w:rPr>
        <w:t>้</w:t>
      </w:r>
      <w:r w:rsidR="00AA5411">
        <w:rPr>
          <w:rFonts w:hint="cs"/>
          <w:cs/>
        </w:rPr>
        <w:t>งค่า</w:t>
      </w:r>
      <w:r>
        <w:rPr>
          <w:rFonts w:hint="cs"/>
          <w:cs/>
        </w:rPr>
        <w:t xml:space="preserve"> </w:t>
      </w:r>
      <w:r>
        <w:t>Grafana</w:t>
      </w:r>
    </w:p>
    <w:p w14:paraId="621886AE" w14:textId="77777777" w:rsidR="00277D88" w:rsidRPr="00277D88" w:rsidRDefault="00277D88" w:rsidP="00277D88"/>
    <w:p w14:paraId="708C4470" w14:textId="5D212FC1" w:rsidR="00F87E80" w:rsidRDefault="004E3252" w:rsidP="004E3252">
      <w:pPr>
        <w:pStyle w:val="ListParagraph"/>
        <w:numPr>
          <w:ilvl w:val="0"/>
          <w:numId w:val="41"/>
        </w:numPr>
        <w:jc w:val="both"/>
        <w:rPr>
          <w:rStyle w:val="gf-form-label"/>
          <w:rFonts w:cs="TH SarabunPSK"/>
          <w:szCs w:val="32"/>
        </w:rPr>
      </w:pPr>
      <w:r w:rsidRPr="004E3252">
        <w:rPr>
          <w:rFonts w:cs="TH SarabunPSK" w:hint="cs"/>
          <w:szCs w:val="32"/>
          <w:cs/>
        </w:rPr>
        <w:t xml:space="preserve">ใส่รายละเอียดในส่วน </w:t>
      </w:r>
      <w:r w:rsidRPr="004E3252">
        <w:rPr>
          <w:rFonts w:cs="TH SarabunPSK" w:hint="cs"/>
          <w:szCs w:val="32"/>
        </w:rPr>
        <w:t>URL</w:t>
      </w:r>
      <w:r w:rsidRPr="004E3252">
        <w:rPr>
          <w:rFonts w:cs="TH SarabunPSK" w:hint="cs"/>
          <w:szCs w:val="32"/>
          <w:cs/>
        </w:rPr>
        <w:t xml:space="preserve"> และในส่วน </w:t>
      </w:r>
      <w:r w:rsidRPr="004E3252">
        <w:rPr>
          <w:rFonts w:cs="TH SarabunPSK" w:hint="cs"/>
          <w:szCs w:val="32"/>
        </w:rPr>
        <w:t>Details</w:t>
      </w:r>
      <w:r w:rsidRPr="004E3252">
        <w:rPr>
          <w:rFonts w:cs="TH SarabunPSK" w:hint="cs"/>
          <w:szCs w:val="32"/>
          <w:cs/>
        </w:rPr>
        <w:t xml:space="preserve"> </w:t>
      </w:r>
      <w:r w:rsidRPr="004E3252">
        <w:rPr>
          <w:rStyle w:val="gf-form-label"/>
          <w:rFonts w:cs="TH SarabunPSK" w:hint="cs"/>
          <w:szCs w:val="32"/>
        </w:rPr>
        <w:t>Database</w:t>
      </w:r>
    </w:p>
    <w:p w14:paraId="5D31EC95" w14:textId="5475F8DE" w:rsidR="007838D6" w:rsidRPr="004E3252" w:rsidRDefault="007838D6" w:rsidP="004E3252">
      <w:pPr>
        <w:pStyle w:val="ListParagraph"/>
        <w:numPr>
          <w:ilvl w:val="0"/>
          <w:numId w:val="41"/>
        </w:numPr>
        <w:jc w:val="both"/>
        <w:rPr>
          <w:rFonts w:cs="TH SarabunPSK"/>
          <w:szCs w:val="32"/>
        </w:rPr>
      </w:pPr>
      <w:r>
        <w:rPr>
          <w:rStyle w:val="gf-form-label"/>
          <w:rFonts w:cs="TH SarabunPSK" w:hint="cs"/>
          <w:szCs w:val="32"/>
          <w:cs/>
        </w:rPr>
        <w:t xml:space="preserve">กดปุ่ม </w:t>
      </w:r>
      <w:r>
        <w:rPr>
          <w:rStyle w:val="gf-form-label"/>
          <w:rFonts w:cs="TH SarabunPSK"/>
          <w:szCs w:val="32"/>
        </w:rPr>
        <w:t>Save</w:t>
      </w:r>
    </w:p>
    <w:p w14:paraId="502A61D7" w14:textId="77777777" w:rsidR="00F87E80" w:rsidRPr="0010416E" w:rsidRDefault="00F87E80" w:rsidP="00F87E80">
      <w:pPr>
        <w:jc w:val="both"/>
        <w:rPr>
          <w:cs/>
        </w:rPr>
      </w:pPr>
    </w:p>
    <w:p w14:paraId="04F85757" w14:textId="77777777" w:rsidR="00F87E80" w:rsidRPr="0010416E" w:rsidRDefault="00F87E80" w:rsidP="00F87E80">
      <w:pPr>
        <w:pStyle w:val="Reference"/>
        <w:jc w:val="both"/>
        <w:rPr>
          <w:cs/>
        </w:rPr>
        <w:sectPr w:rsidR="00F87E80" w:rsidRPr="0010416E" w:rsidSect="00A1534D">
          <w:type w:val="continuous"/>
          <w:pgSz w:w="11906" w:h="16838"/>
          <w:pgMar w:top="1985" w:right="1418" w:bottom="1418" w:left="1985" w:header="1417" w:footer="720" w:gutter="0"/>
          <w:cols w:space="720"/>
          <w:titlePg/>
          <w:docGrid w:linePitch="381"/>
        </w:sectPr>
      </w:pPr>
    </w:p>
    <w:p w14:paraId="463B5D1A" w14:textId="77777777" w:rsidR="00F87E80" w:rsidRPr="0010416E" w:rsidRDefault="00F87E80" w:rsidP="00F87E80">
      <w:pPr>
        <w:jc w:val="both"/>
      </w:pPr>
    </w:p>
    <w:p w14:paraId="6E6F86A2" w14:textId="77777777" w:rsidR="00F87E80" w:rsidRPr="0010416E" w:rsidRDefault="00F87E80" w:rsidP="00F87E80">
      <w:pPr>
        <w:jc w:val="both"/>
      </w:pPr>
    </w:p>
    <w:p w14:paraId="478CED09" w14:textId="77777777" w:rsidR="00F87E80" w:rsidRPr="0010416E" w:rsidRDefault="00F87E80" w:rsidP="00F87E80">
      <w:pPr>
        <w:jc w:val="both"/>
      </w:pPr>
    </w:p>
    <w:p w14:paraId="046E5999" w14:textId="77777777" w:rsidR="00F87E80" w:rsidRPr="0010416E" w:rsidRDefault="00F87E80" w:rsidP="00F87E80">
      <w:pPr>
        <w:jc w:val="both"/>
      </w:pPr>
    </w:p>
    <w:p w14:paraId="18700891" w14:textId="77777777" w:rsidR="00F87E80" w:rsidRPr="0010416E" w:rsidRDefault="00F87E80" w:rsidP="00F87E80">
      <w:pPr>
        <w:jc w:val="both"/>
      </w:pPr>
    </w:p>
    <w:p w14:paraId="1D056F2E" w14:textId="77777777" w:rsidR="00F87E80" w:rsidRPr="0010416E" w:rsidRDefault="00F87E80" w:rsidP="00F87E80">
      <w:pPr>
        <w:jc w:val="both"/>
      </w:pPr>
    </w:p>
    <w:p w14:paraId="7486FCA4" w14:textId="77777777" w:rsidR="00F87E80" w:rsidRPr="0010416E" w:rsidRDefault="00F87E80" w:rsidP="00F87E80">
      <w:pPr>
        <w:jc w:val="both"/>
      </w:pPr>
    </w:p>
    <w:p w14:paraId="799723F9" w14:textId="77777777" w:rsidR="00F87E80" w:rsidRPr="0010416E" w:rsidRDefault="00F87E80" w:rsidP="00F87E80">
      <w:pPr>
        <w:jc w:val="both"/>
      </w:pPr>
    </w:p>
    <w:p w14:paraId="364C0629" w14:textId="77777777" w:rsidR="00F87E80" w:rsidRPr="0010416E" w:rsidRDefault="00F87E80" w:rsidP="00F87E80">
      <w:pPr>
        <w:jc w:val="both"/>
      </w:pPr>
    </w:p>
    <w:p w14:paraId="1D9532BB" w14:textId="77777777" w:rsidR="00F87E80" w:rsidRPr="0010416E" w:rsidRDefault="00F87E80" w:rsidP="00F87E80">
      <w:pPr>
        <w:jc w:val="both"/>
      </w:pPr>
    </w:p>
    <w:p w14:paraId="7FC7EF9E" w14:textId="77777777" w:rsidR="00F87E80" w:rsidRPr="0010416E" w:rsidRDefault="00F87E80" w:rsidP="00F87E80">
      <w:pPr>
        <w:jc w:val="both"/>
      </w:pPr>
    </w:p>
    <w:p w14:paraId="34408FBD" w14:textId="77777777" w:rsidR="00F87E80" w:rsidRPr="0010416E" w:rsidRDefault="00F87E80" w:rsidP="00F87E80"/>
    <w:p w14:paraId="06F0BBFC" w14:textId="77777777" w:rsidR="00E23800" w:rsidRDefault="00E23800" w:rsidP="003A57B1">
      <w:pPr>
        <w:pStyle w:val="Heading1"/>
        <w:numPr>
          <w:ilvl w:val="0"/>
          <w:numId w:val="0"/>
        </w:numPr>
        <w:rPr>
          <w:sz w:val="36"/>
          <w:szCs w:val="36"/>
        </w:rPr>
      </w:pPr>
    </w:p>
    <w:p w14:paraId="2BD70B92" w14:textId="3D1C6F90" w:rsidR="00F87E80" w:rsidRPr="003A57B1" w:rsidRDefault="00F87E80" w:rsidP="003A57B1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67" w:name="_Toc8738543"/>
      <w:r w:rsidRPr="003A57B1">
        <w:rPr>
          <w:sz w:val="36"/>
          <w:szCs w:val="36"/>
          <w:cs/>
        </w:rPr>
        <w:t>บทความวิจัย</w:t>
      </w:r>
      <w:bookmarkEnd w:id="167"/>
    </w:p>
    <w:p w14:paraId="73E3A592" w14:textId="77777777" w:rsidR="00F87E80" w:rsidRPr="0010416E" w:rsidRDefault="00F87E80" w:rsidP="00F87E80"/>
    <w:p w14:paraId="7F53C174" w14:textId="77777777" w:rsidR="00F87E80" w:rsidRPr="0010416E" w:rsidRDefault="00F87E80" w:rsidP="00F87E80"/>
    <w:p w14:paraId="4B31833D" w14:textId="77777777" w:rsidR="00F87E80" w:rsidRPr="0010416E" w:rsidRDefault="00F87E80" w:rsidP="00F87E80"/>
    <w:p w14:paraId="45849DFE" w14:textId="77777777" w:rsidR="00F87E80" w:rsidRPr="0010416E" w:rsidRDefault="00F87E80" w:rsidP="00F87E80"/>
    <w:p w14:paraId="0BADE328" w14:textId="77777777" w:rsidR="00F87E80" w:rsidRPr="0010416E" w:rsidRDefault="00F87E80" w:rsidP="00F87E80"/>
    <w:p w14:paraId="28F02CC1" w14:textId="77777777" w:rsidR="00F87E80" w:rsidRPr="0010416E" w:rsidRDefault="00F87E80" w:rsidP="00F87E80"/>
    <w:p w14:paraId="20F1BCEF" w14:textId="77777777" w:rsidR="00F87E80" w:rsidRPr="0010416E" w:rsidRDefault="00F87E80" w:rsidP="00F87E80"/>
    <w:p w14:paraId="74E9E7F9" w14:textId="77777777" w:rsidR="00F87E80" w:rsidRPr="0010416E" w:rsidRDefault="00F87E80" w:rsidP="00F87E80"/>
    <w:p w14:paraId="4C7542C7" w14:textId="77777777" w:rsidR="00F87E80" w:rsidRPr="0010416E" w:rsidRDefault="00F87E80" w:rsidP="00F87E80"/>
    <w:p w14:paraId="498FA7EE" w14:textId="77777777" w:rsidR="00F87E80" w:rsidRPr="0010416E" w:rsidRDefault="00F87E80" w:rsidP="00F87E80"/>
    <w:p w14:paraId="272A34EC" w14:textId="77777777" w:rsidR="00F87E80" w:rsidRPr="0010416E" w:rsidRDefault="00F87E80" w:rsidP="00F87E80"/>
    <w:p w14:paraId="193D04F3" w14:textId="77777777" w:rsidR="00F87E80" w:rsidRPr="0010416E" w:rsidRDefault="00F87E80" w:rsidP="00F87E80"/>
    <w:p w14:paraId="54F38F21" w14:textId="77777777" w:rsidR="00F87E80" w:rsidRPr="0010416E" w:rsidRDefault="00F87E80" w:rsidP="00F87E80"/>
    <w:p w14:paraId="1EC6CF50" w14:textId="77777777" w:rsidR="00F87E80" w:rsidRPr="0010416E" w:rsidRDefault="00F87E80" w:rsidP="00F87E80"/>
    <w:p w14:paraId="0371E547" w14:textId="77777777" w:rsidR="00F87E80" w:rsidRPr="0010416E" w:rsidRDefault="00F87E80" w:rsidP="002D0124">
      <w:pPr>
        <w:pStyle w:val="a1"/>
        <w:jc w:val="left"/>
        <w:rPr>
          <w:sz w:val="36"/>
          <w:szCs w:val="36"/>
          <w:cs/>
        </w:rPr>
      </w:pPr>
      <w:r w:rsidRPr="0010416E">
        <w:rPr>
          <w:cs/>
        </w:rPr>
        <w:br w:type="page"/>
      </w:r>
    </w:p>
    <w:p w14:paraId="48F10100" w14:textId="77777777" w:rsidR="00290106" w:rsidRDefault="00290106" w:rsidP="00701200">
      <w:pPr>
        <w:spacing w:line="360" w:lineRule="auto"/>
        <w:jc w:val="center"/>
        <w:rPr>
          <w:b/>
          <w:bCs/>
          <w:sz w:val="36"/>
          <w:szCs w:val="36"/>
          <w:cs/>
        </w:rPr>
        <w:sectPr w:rsidR="00290106" w:rsidSect="002A2397">
          <w:headerReference w:type="default" r:id="rId99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1849F498" w14:textId="01F2569A" w:rsidR="00701200" w:rsidRPr="00701200" w:rsidRDefault="00701200" w:rsidP="00701200">
      <w:pPr>
        <w:spacing w:line="360" w:lineRule="auto"/>
        <w:jc w:val="center"/>
        <w:rPr>
          <w:b/>
          <w:bCs/>
          <w:sz w:val="36"/>
          <w:szCs w:val="36"/>
        </w:rPr>
      </w:pPr>
      <w:r w:rsidRPr="00701200">
        <w:rPr>
          <w:b/>
          <w:bCs/>
          <w:sz w:val="36"/>
          <w:szCs w:val="36"/>
          <w:cs/>
        </w:rPr>
        <w:lastRenderedPageBreak/>
        <w:t>ระบบสนับสนุนการทำเหมืองเงินคริปโต</w:t>
      </w:r>
    </w:p>
    <w:p w14:paraId="43758259" w14:textId="0CBA7AFF" w:rsidR="00F87E80" w:rsidRDefault="00701200" w:rsidP="00701200">
      <w:pPr>
        <w:spacing w:line="360" w:lineRule="auto"/>
        <w:jc w:val="center"/>
        <w:rPr>
          <w:b/>
          <w:bCs/>
          <w:sz w:val="36"/>
          <w:szCs w:val="36"/>
        </w:rPr>
      </w:pPr>
      <w:r w:rsidRPr="00701200">
        <w:rPr>
          <w:b/>
          <w:bCs/>
          <w:sz w:val="36"/>
          <w:szCs w:val="36"/>
        </w:rPr>
        <w:t>Crypto-currency Mining Support System</w:t>
      </w:r>
    </w:p>
    <w:p w14:paraId="690D4E05" w14:textId="44C2BC36" w:rsidR="00701200" w:rsidRDefault="00701200" w:rsidP="00B63129">
      <w:pPr>
        <w:spacing w:line="360" w:lineRule="auto"/>
        <w:jc w:val="center"/>
      </w:pPr>
      <w:r>
        <w:rPr>
          <w:rFonts w:hint="cs"/>
          <w:cs/>
        </w:rPr>
        <w:t>สุชน ดงอานนท์</w:t>
      </w:r>
      <w:r>
        <w:t xml:space="preserve">, </w:t>
      </w:r>
      <w:r>
        <w:rPr>
          <w:rFonts w:hint="cs"/>
          <w:cs/>
        </w:rPr>
        <w:t>สหรัฐ จันทร</w:t>
      </w:r>
      <w:r>
        <w:t xml:space="preserve">, </w:t>
      </w:r>
      <w:r w:rsidRPr="00701200">
        <w:rPr>
          <w:cs/>
        </w:rPr>
        <w:t>สมนึก พ่วงพรพิทักษ์</w:t>
      </w:r>
    </w:p>
    <w:p w14:paraId="737C41D8" w14:textId="4A6ACE2C" w:rsidR="00B63129" w:rsidRDefault="00B63129" w:rsidP="00B63129">
      <w:pPr>
        <w:spacing w:line="360" w:lineRule="auto"/>
        <w:ind w:firstLine="284"/>
        <w:jc w:val="center"/>
      </w:pPr>
      <w:r>
        <w:rPr>
          <w:rFonts w:hint="cs"/>
          <w:cs/>
        </w:rPr>
        <w:t>สาขาวิทยาการคอมพิวเตอร์ คณะวิทยาการสารสนเทศ มหาวิทยาลัยมหาสารคาม</w:t>
      </w:r>
    </w:p>
    <w:p w14:paraId="192A10AF" w14:textId="44729523" w:rsidR="00B63129" w:rsidRPr="00273A5E" w:rsidRDefault="00B63129" w:rsidP="00B63129">
      <w:pPr>
        <w:spacing w:line="360" w:lineRule="auto"/>
        <w:ind w:firstLine="284"/>
        <w:jc w:val="center"/>
      </w:pPr>
      <w:r>
        <w:t xml:space="preserve">Email </w:t>
      </w:r>
      <w:r w:rsidRPr="00DC6B64">
        <w:t xml:space="preserve">: </w:t>
      </w:r>
      <w:hyperlink r:id="rId100" w:history="1">
        <w:r w:rsidR="004957D1" w:rsidRPr="00DC6B64">
          <w:rPr>
            <w:rStyle w:val="Hyperlink"/>
            <w:color w:val="auto"/>
            <w:u w:val="none"/>
          </w:rPr>
          <w:t>suchon.don@msu.ac.th</w:t>
        </w:r>
      </w:hyperlink>
      <w:r w:rsidRPr="00273A5E">
        <w:t xml:space="preserve">, </w:t>
      </w:r>
      <w:hyperlink r:id="rId101" w:history="1">
        <w:r w:rsidRPr="00273A5E">
          <w:rPr>
            <w:rStyle w:val="Hyperlink"/>
            <w:color w:val="auto"/>
            <w:u w:val="none"/>
          </w:rPr>
          <w:t>saharat.jant@msu.ac.th</w:t>
        </w:r>
      </w:hyperlink>
    </w:p>
    <w:p w14:paraId="4E95AD5E" w14:textId="77777777" w:rsidR="007D22A4" w:rsidRDefault="007D22A4" w:rsidP="007D22A4">
      <w:pPr>
        <w:spacing w:line="360" w:lineRule="auto"/>
        <w:ind w:firstLine="284"/>
        <w:rPr>
          <w:cs/>
        </w:rPr>
        <w:sectPr w:rsidR="007D22A4" w:rsidSect="00290106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0F457384" w14:textId="77777777" w:rsidR="003D483B" w:rsidRPr="007C6EC0" w:rsidRDefault="003D483B" w:rsidP="007C6EC0">
      <w:pPr>
        <w:pStyle w:val="StyleStyle222Thisis"/>
        <w:ind w:firstLine="0"/>
        <w:rPr>
          <w:b/>
          <w:bCs/>
        </w:rPr>
      </w:pPr>
      <w:r w:rsidRPr="007C6EC0">
        <w:rPr>
          <w:b/>
          <w:bCs/>
          <w:cs/>
        </w:rPr>
        <w:t>บทคัดย่อ</w:t>
      </w:r>
      <w:bookmarkStart w:id="168" w:name="_GoBack"/>
      <w:bookmarkEnd w:id="168"/>
    </w:p>
    <w:p w14:paraId="766D377D" w14:textId="77777777" w:rsidR="003D483B" w:rsidRDefault="003D483B" w:rsidP="003D483B">
      <w:pPr>
        <w:pStyle w:val="StyleStyle222Thisis"/>
      </w:pPr>
      <w:r>
        <w:rPr>
          <w:cs/>
        </w:rPr>
        <w:t>ปัจจุบันโปรแกรมในการทำเหมืองเงินคริปโตมีมากมายให้เลือกใช้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ความร้อนที่สูงมากแต่ก็ยังขุดต่อไป หรือปัญหาการขุดลมคือการที่ขุดแล้วไม่ได้รับผลตอบแทน</w:t>
      </w:r>
    </w:p>
    <w:p w14:paraId="4D928734" w14:textId="10FD9AB0" w:rsidR="003D483B" w:rsidRPr="0010416E" w:rsidRDefault="003D483B" w:rsidP="003D483B">
      <w:pPr>
        <w:pStyle w:val="StyleStyle222Thisis"/>
      </w:pPr>
      <w:r w:rsidRPr="009024A9">
        <w:rPr>
          <w:b/>
          <w:bCs/>
          <w:cs/>
        </w:rPr>
        <w:t>คำสำคัญ</w:t>
      </w:r>
      <w:r>
        <w:rPr>
          <w:cs/>
        </w:rPr>
        <w:t xml:space="preserve"> : ระบบสนับสนุนการทำเหมืองเงินคริปโต คือ โปรแกรมในการทำเหมืองที่มีส่วนช่วยสนับสนุนเครื่องขุดเพื่อถนอมเครื่องขุดและ </w:t>
      </w:r>
      <w:r>
        <w:t xml:space="preserve">Algorithm Switch </w:t>
      </w:r>
      <w:r>
        <w:rPr>
          <w:cs/>
        </w:rPr>
        <w:t xml:space="preserve">เพื่อให้ได้ผลประโยชน์สูงสุด และมีการแจ้งเตือนไปยัง </w:t>
      </w:r>
      <w:r>
        <w:t xml:space="preserve">Line </w:t>
      </w:r>
      <w:r>
        <w:rPr>
          <w:cs/>
        </w:rPr>
        <w:t xml:space="preserve">และ </w:t>
      </w:r>
      <w:r>
        <w:t>Facebook</w:t>
      </w:r>
      <w:r>
        <w:rPr>
          <w:rFonts w:hint="cs"/>
          <w:cs/>
        </w:rPr>
        <w:t xml:space="preserve"> เพื่อทราบถึงสถานะเครื่องขุด</w:t>
      </w:r>
    </w:p>
    <w:p w14:paraId="4CD1ADCF" w14:textId="73F41B3E" w:rsidR="00903550" w:rsidRPr="00E82F2D" w:rsidRDefault="00E82F2D" w:rsidP="00E82F2D">
      <w:pPr>
        <w:pStyle w:val="StyleStyle222Thisis"/>
        <w:ind w:firstLine="0"/>
        <w:rPr>
          <w:b/>
          <w:bCs/>
        </w:rPr>
      </w:pPr>
      <w:r w:rsidRPr="00E82F2D">
        <w:rPr>
          <w:rFonts w:hint="cs"/>
          <w:b/>
          <w:bCs/>
          <w:cs/>
        </w:rPr>
        <w:t xml:space="preserve">1. </w:t>
      </w:r>
      <w:r w:rsidR="00903550" w:rsidRPr="00E82F2D">
        <w:rPr>
          <w:rFonts w:hint="cs"/>
          <w:b/>
          <w:bCs/>
          <w:cs/>
        </w:rPr>
        <w:t>บทนำ</w:t>
      </w:r>
    </w:p>
    <w:p w14:paraId="34BE2F12" w14:textId="77777777" w:rsidR="00903550" w:rsidRDefault="00903550" w:rsidP="00903550">
      <w:pPr>
        <w:pStyle w:val="StyleStyle222Thisis"/>
      </w:pPr>
      <w:r>
        <w:rPr>
          <w:cs/>
        </w:rPr>
        <w:t>ปัจจุบันโปรแกรมในการทำเหมืองเงินคริปโตมีมากมายให้เลือกใช้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</w:t>
      </w:r>
      <w:r>
        <w:rPr>
          <w:cs/>
        </w:rPr>
        <w:t>ที่สูงมากแต่ก็ยังขุดต่อไป หรือปัญหาการขุดลมคือการที่ขุดแล้วไม่ได้รับผลตอบแทน</w:t>
      </w:r>
    </w:p>
    <w:p w14:paraId="7F20A405" w14:textId="4034DAAA" w:rsidR="00903550" w:rsidRDefault="00903550" w:rsidP="00903550">
      <w:pPr>
        <w:pStyle w:val="StyleStyle222Thisis"/>
      </w:pPr>
      <w:r>
        <w:rPr>
          <w:cs/>
        </w:rPr>
        <w:t xml:space="preserve">ดังนั้นผู้พัฒนาจึงมองเห็นถึงปัญหาและได้นำเสนอระบบสนับสนุนการทำเหมืองเงินคริปโตที่สามารถ </w:t>
      </w:r>
      <w:r>
        <w:t xml:space="preserve">Monitor </w:t>
      </w:r>
      <w:r>
        <w:rPr>
          <w:cs/>
        </w:rPr>
        <w:t xml:space="preserve">เครื่องขุดและ </w:t>
      </w:r>
      <w:r>
        <w:t xml:space="preserve">Algorithm Switch </w:t>
      </w:r>
      <w:r>
        <w:rPr>
          <w:cs/>
        </w:rPr>
        <w:t xml:space="preserve">ที่ขุดเพื่อผลตอบแทนสูงสุด สามารถแจ้งเตือนสถานะของเครื่องขุดไปยัง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>ได้ เพื่อได้รับทราบถึงสถานะการทำงานของเครื่องขุดอยู่สม่ำเสมอ และหากเกิดปัญหาจะสามารถแก้ไขได้อย่างทันท่วงที</w:t>
      </w:r>
    </w:p>
    <w:p w14:paraId="55E58FC0" w14:textId="30D93128" w:rsidR="00E82F2D" w:rsidRPr="00E82F2D" w:rsidRDefault="00E82F2D" w:rsidP="00E82F2D">
      <w:pPr>
        <w:pStyle w:val="StyleStyle222Thisis"/>
        <w:ind w:firstLine="0"/>
        <w:rPr>
          <w:b/>
          <w:bCs/>
        </w:rPr>
      </w:pPr>
      <w:r w:rsidRPr="00E82F2D">
        <w:rPr>
          <w:b/>
          <w:bCs/>
          <w:cs/>
        </w:rPr>
        <w:t>2.</w:t>
      </w:r>
      <w:r>
        <w:rPr>
          <w:rFonts w:hint="cs"/>
          <w:b/>
          <w:bCs/>
          <w:cs/>
        </w:rPr>
        <w:t xml:space="preserve"> </w:t>
      </w:r>
      <w:r w:rsidRPr="00E82F2D">
        <w:rPr>
          <w:b/>
          <w:bCs/>
          <w:cs/>
        </w:rPr>
        <w:t>ทฤษฎีที่เกี่ยวข้อง</w:t>
      </w:r>
    </w:p>
    <w:p w14:paraId="47AEAE5C" w14:textId="03E2FCF6" w:rsidR="00E82F2D" w:rsidRPr="00003B3B" w:rsidRDefault="00E82F2D" w:rsidP="00003B3B">
      <w:pPr>
        <w:pStyle w:val="StyleStyle222Thisis"/>
      </w:pPr>
      <w:r w:rsidRPr="00E82F2D">
        <w:rPr>
          <w:b/>
          <w:bCs/>
          <w:cs/>
        </w:rPr>
        <w:t>2.1</w:t>
      </w:r>
      <w:r>
        <w:rPr>
          <w:b/>
          <w:bCs/>
        </w:rPr>
        <w:t xml:space="preserve"> </w:t>
      </w:r>
      <w:r w:rsidRPr="00E82F2D">
        <w:rPr>
          <w:b/>
          <w:bCs/>
          <w:cs/>
        </w:rPr>
        <w:t>ไลน์ (</w:t>
      </w:r>
      <w:r w:rsidRPr="00E82F2D">
        <w:rPr>
          <w:b/>
          <w:bCs/>
        </w:rPr>
        <w:t>Line)</w:t>
      </w:r>
      <w:r>
        <w:rPr>
          <w:b/>
          <w:bCs/>
        </w:rPr>
        <w:t xml:space="preserve"> </w:t>
      </w:r>
      <w:r>
        <w:t>LINE [</w:t>
      </w:r>
      <w:r>
        <w:rPr>
          <w:cs/>
        </w:rPr>
        <w:t xml:space="preserve">1] เป็นแอปพลิเคชันให้บริการ </w:t>
      </w:r>
      <w:r>
        <w:t xml:space="preserve">Messaging </w:t>
      </w:r>
      <w:r>
        <w:rPr>
          <w:cs/>
        </w:rPr>
        <w:t xml:space="preserve">รวมกับ </w:t>
      </w:r>
      <w:r>
        <w:t xml:space="preserve">Voice Over IP </w:t>
      </w:r>
      <w:r>
        <w:rPr>
          <w:cs/>
        </w:rPr>
        <w:t>ทำให้ผู้ใช้สามารถสร้างกลุ่มแชตส่งข้อความ ภาพ คลิปวิดีโอ หรือจะพูดคุยโทรศัพท์แบบเสียงก็ได้</w:t>
      </w:r>
      <w:r w:rsidR="008A6726">
        <w:rPr>
          <w:rFonts w:hint="cs"/>
          <w:cs/>
        </w:rPr>
        <w:t xml:space="preserve"> </w:t>
      </w:r>
      <w:r>
        <w:rPr>
          <w:cs/>
        </w:rPr>
        <w:t xml:space="preserve">โดยข้อมูลที่ถูกส่งขึ้นไปนั้นฟรีทั้งหมดตอนนี้ </w:t>
      </w:r>
      <w:r>
        <w:t xml:space="preserve">LINE </w:t>
      </w:r>
      <w:r>
        <w:rPr>
          <w:cs/>
        </w:rPr>
        <w:t xml:space="preserve">ใช้ได้ในระบบปฏิบัติการ </w:t>
      </w:r>
      <w:r>
        <w:t xml:space="preserve">iOS, Android, Windows Phone, PC </w:t>
      </w:r>
      <w:r>
        <w:rPr>
          <w:cs/>
        </w:rPr>
        <w:t xml:space="preserve">และ </w:t>
      </w:r>
      <w:r>
        <w:t xml:space="preserve">BlackBerry </w:t>
      </w:r>
      <w:r>
        <w:rPr>
          <w:cs/>
        </w:rPr>
        <w:t xml:space="preserve">ฟีเจอร์ของ </w:t>
      </w:r>
      <w:r>
        <w:t xml:space="preserve">LINE </w:t>
      </w:r>
      <w:r>
        <w:rPr>
          <w:cs/>
        </w:rPr>
        <w:t>ประกอบด้วย การส่งข้อความ</w:t>
      </w:r>
      <w:r>
        <w:t xml:space="preserve">, </w:t>
      </w:r>
      <w:r>
        <w:rPr>
          <w:cs/>
        </w:rPr>
        <w:t>การสนทนาด้วยเสียง</w:t>
      </w:r>
      <w:r>
        <w:t xml:space="preserve">, </w:t>
      </w:r>
      <w:r>
        <w:rPr>
          <w:cs/>
        </w:rPr>
        <w:t>การเปลี่ยนพื้นหลังแบ็กกราวนด์หน้าห้อ</w:t>
      </w:r>
      <w:r w:rsidR="00003B3B">
        <w:rPr>
          <w:rFonts w:hint="cs"/>
          <w:cs/>
        </w:rPr>
        <w:t>ง</w:t>
      </w:r>
      <w:r>
        <w:rPr>
          <w:cs/>
        </w:rPr>
        <w:t>แชต</w:t>
      </w:r>
      <w:r>
        <w:t xml:space="preserve">, </w:t>
      </w:r>
      <w:r>
        <w:rPr>
          <w:cs/>
        </w:rPr>
        <w:t>การสนทนาแบบกลุ่ม</w:t>
      </w:r>
      <w:r>
        <w:t xml:space="preserve">, Official LINE </w:t>
      </w:r>
      <w:r>
        <w:rPr>
          <w:cs/>
        </w:rPr>
        <w:t>และการส่งสติ๊กเกอร์</w:t>
      </w:r>
    </w:p>
    <w:p w14:paraId="767EE8EF" w14:textId="42CD8559" w:rsidR="00E82F2D" w:rsidRDefault="00E82F2D" w:rsidP="0050305F">
      <w:pPr>
        <w:pStyle w:val="StyleStyle222Thisis"/>
      </w:pPr>
      <w:r w:rsidRPr="0050305F">
        <w:rPr>
          <w:b/>
          <w:bCs/>
          <w:cs/>
        </w:rPr>
        <w:lastRenderedPageBreak/>
        <w:t>2.2 เฟสบุ๊ค (</w:t>
      </w:r>
      <w:r w:rsidRPr="0050305F">
        <w:rPr>
          <w:b/>
          <w:bCs/>
        </w:rPr>
        <w:t>Facebook)</w:t>
      </w:r>
      <w:r w:rsidR="00510104" w:rsidRPr="0050305F">
        <w:rPr>
          <w:rFonts w:hint="cs"/>
          <w:b/>
          <w:bCs/>
          <w:cs/>
        </w:rPr>
        <w:t xml:space="preserve"> </w:t>
      </w:r>
      <w:r>
        <w:t>Facebook [</w:t>
      </w:r>
      <w:r>
        <w:rPr>
          <w:cs/>
        </w:rPr>
        <w:t xml:space="preserve">2] คือเว็บไซต์ที่ให้บริการเครือค่ายสังคมออนไลน์ผ่าน </w:t>
      </w:r>
      <w:r>
        <w:t xml:space="preserve">Internet </w:t>
      </w:r>
      <w:r>
        <w:rPr>
          <w:cs/>
        </w:rPr>
        <w:t xml:space="preserve">หรือ เรียกได้ว่าเป็น </w:t>
      </w:r>
      <w:r>
        <w:t xml:space="preserve">Social Network </w:t>
      </w:r>
      <w:r>
        <w:rPr>
          <w:cs/>
        </w:rPr>
        <w:t>ถูกก่อตั้งโดย มาร์ก ซักเคอร์เบิร์ก เฟซบุ๊กอนุญาตให้ใครก็ได้เข้าสมัครลงทะเบียนกับเฟซบุ๊กและผู้เป็นสามาชิกของเฟชบุ๊กนั้นสามารถสร้างพื้นที่ส่วนตัวสำหรับแนะนำตัวเองติดต่อสื่อกับเพื่อนทั้งเเบบ ข้อความ ภาพ เสียง และ วีดีโอ โดยผู้ใช้สามารถเลือกที่จะเป็นหรือไม่เป็นเพื่อนกับใครก็ได้ในเฟชบุ๊กนอกจากนี้ผู้ใช้ยังสามารถใช้เฟชบุ๊กเพื่อร่วมทำกิจกรรมกับผู้ใช้งานท่านอื่นได้ เช่น การเขียนข้อความ เล่าเรื่อง ความรู้สึก แสดงความคิดเห็นเรื่องที่สนใจ โพสต์รูปภาพ โพสต์คลิปวิดีโอ แชทพูดคุย เล่นเกมที่สามารถชวนผู้ใช้งานท่านอื่นมาเล่นกับเราได้รวมไปถึงทำกิจกรรมอื่นๆผ่านแอพลิเคชั่นเสริม(</w:t>
      </w:r>
      <w:r>
        <w:t xml:space="preserve">Applications) </w:t>
      </w:r>
      <w:r>
        <w:rPr>
          <w:cs/>
        </w:rPr>
        <w:t xml:space="preserve">ที่มีอยู่อย่างมากมาย ซึ่งแอพลิเคชั่นดังกล่าวได้ถูกพัฒนาเข้ามาเพิ่มเติมอยู่เรื่อยๆ แอพลิเคชั่นยังแบ่งออกเป็นหลายหมวดหมู่ เช่น เพื่อความบันเทิง เกมปลูกผักยอดนิยม เป็นต้น หรือไม่ว่าจะเป็นเชิงธุรกิจแอพลิเคชั่นของ </w:t>
      </w:r>
      <w:r>
        <w:t xml:space="preserve">Facebook </w:t>
      </w:r>
      <w:r>
        <w:rPr>
          <w:cs/>
        </w:rPr>
        <w:t xml:space="preserve">ก็มีให้ใช้งานเช่นเดียวกันด้วยเหตุนี้ </w:t>
      </w:r>
      <w:r>
        <w:t xml:space="preserve">Facebook </w:t>
      </w:r>
      <w:r>
        <w:rPr>
          <w:cs/>
        </w:rPr>
        <w:t>จึงได้รับความนิยมไปทั่วโลก</w:t>
      </w:r>
    </w:p>
    <w:p w14:paraId="0CEFDC67" w14:textId="4887358D" w:rsidR="00E82F2D" w:rsidRPr="00184A4A" w:rsidRDefault="00184A4A" w:rsidP="00184A4A">
      <w:pPr>
        <w:pStyle w:val="StyleStyle222Thisis"/>
        <w:rPr>
          <w:b/>
          <w:bCs/>
        </w:rPr>
      </w:pPr>
      <w:r w:rsidRPr="004C0EA5">
        <w:rPr>
          <w:b/>
          <w:bCs/>
          <w:cs/>
        </w:rPr>
        <w:t>2.</w:t>
      </w:r>
      <w:r w:rsidR="0085151E">
        <w:rPr>
          <w:b/>
          <w:bCs/>
        </w:rPr>
        <w:t>3</w:t>
      </w:r>
      <w:r w:rsidRPr="004C0EA5">
        <w:rPr>
          <w:b/>
          <w:bCs/>
          <w:cs/>
        </w:rPr>
        <w:t xml:space="preserve"> คริปโทเคอร์เรนซี (</w:t>
      </w:r>
      <w:r w:rsidRPr="004C0EA5">
        <w:rPr>
          <w:b/>
          <w:bCs/>
        </w:rPr>
        <w:t>Cryptocurrency)</w:t>
      </w:r>
      <w:r>
        <w:rPr>
          <w:rFonts w:hint="cs"/>
          <w:b/>
          <w:bCs/>
          <w:cs/>
        </w:rPr>
        <w:t xml:space="preserve"> </w:t>
      </w:r>
      <w:r w:rsidR="00E82F2D" w:rsidRPr="00184A4A">
        <w:t>Cryptocurrency [</w:t>
      </w:r>
      <w:r w:rsidR="00E82F2D" w:rsidRPr="00184A4A">
        <w:rPr>
          <w:cs/>
        </w:rPr>
        <w:t>3] เป็นสินทรัพย์ดิจิทัลซึ่งออกแบบให้เป็นสื่อกลางการแลกเปลี่ยนที่ใช้วิทยาการเข้ารหัสลับเพื่อรับประกันธุรกรรมเพื่อควบคุมการสร้างหน่วยเงินเพิ่มและเพื่อยืนยันความถูกต้องของการโอน</w:t>
      </w:r>
      <w:r w:rsidR="00E82F2D" w:rsidRPr="00184A4A">
        <w:rPr>
          <w:cs/>
        </w:rPr>
        <w:t>ทรัพย์เป็นรูปแบบหนึ่งของเงินดิจิทัล (</w:t>
      </w:r>
      <w:r w:rsidR="00E82F2D" w:rsidRPr="00184A4A">
        <w:t xml:space="preserve">Digital currency) </w:t>
      </w:r>
      <w:r w:rsidR="00E82F2D" w:rsidRPr="00184A4A">
        <w:rPr>
          <w:cs/>
        </w:rPr>
        <w:t>เงินทางเลือก (</w:t>
      </w:r>
      <w:r w:rsidR="00E82F2D" w:rsidRPr="00184A4A">
        <w:t xml:space="preserve">Alternative currency) </w:t>
      </w:r>
      <w:r w:rsidR="00E82F2D" w:rsidRPr="00184A4A">
        <w:rPr>
          <w:cs/>
        </w:rPr>
        <w:t>และเงินเสมือน (</w:t>
      </w:r>
      <w:r w:rsidR="00E82F2D" w:rsidRPr="00184A4A">
        <w:t xml:space="preserve">Virtual currency) </w:t>
      </w:r>
      <w:r w:rsidR="00E82F2D" w:rsidRPr="00184A4A">
        <w:rPr>
          <w:cs/>
        </w:rPr>
        <w:t>เป็นเงินที่ควบคุมโดยกระจายศูนย์กลางเทียบกับเงินดิจิทัลที่ควบคุมโดยศูนย์กลางหรือกับระบบธนาคารกลางการควบคุมแบบกระจายศูนย์จะทำผ่านบล็อกเชนซึ่งเป็นฐานข้อมูลธุรกรรมสาธารณะโดยใช้เป็นบัญชีแยกประเภทแบบกระจาย</w:t>
      </w:r>
    </w:p>
    <w:p w14:paraId="38EB1567" w14:textId="12B0BB3C" w:rsidR="00A63AAF" w:rsidRPr="00184A4A" w:rsidRDefault="00E82F2D" w:rsidP="00184A4A">
      <w:pPr>
        <w:pStyle w:val="StyleStyle222Thisis"/>
        <w:rPr>
          <w:b/>
          <w:bCs/>
        </w:rPr>
      </w:pPr>
      <w:r w:rsidRPr="004C0EA5">
        <w:rPr>
          <w:b/>
          <w:bCs/>
          <w:cs/>
        </w:rPr>
        <w:t>2.4 กระเป๋าเงินดิจิทัล (</w:t>
      </w:r>
      <w:r w:rsidRPr="004C0EA5">
        <w:rPr>
          <w:b/>
          <w:bCs/>
        </w:rPr>
        <w:t>Bitcoin Wallet)</w:t>
      </w:r>
      <w:r w:rsidR="00184A4A">
        <w:rPr>
          <w:rFonts w:hint="cs"/>
          <w:b/>
          <w:bCs/>
          <w:cs/>
        </w:rPr>
        <w:t xml:space="preserve"> </w:t>
      </w:r>
      <w:r>
        <w:t>Bitcoin Wallet [</w:t>
      </w:r>
      <w:r>
        <w:rPr>
          <w:cs/>
        </w:rPr>
        <w:t xml:space="preserve">4] เปรียบเสมือนกระเป๋าเงินของเราอีกหนึ่งใบที่คอยทำหน้าที่เก็บเงินสกุล </w:t>
      </w:r>
      <w:r>
        <w:t xml:space="preserve">Bitcoin </w:t>
      </w:r>
      <w:r>
        <w:rPr>
          <w:cs/>
        </w:rPr>
        <w:t xml:space="preserve">ของเราโดยเฉพาะนอกจากจะมีหน้าที่ไว้คอยเก็บเงินสกุลบิตคอยน์ของเราแล้ว </w:t>
      </w:r>
      <w:r>
        <w:t xml:space="preserve">Wallet </w:t>
      </w:r>
      <w:r>
        <w:rPr>
          <w:cs/>
        </w:rPr>
        <w:t xml:space="preserve">เองยังมีหน้าที่คอยรับเงิน โอนเงิน ของเราไปเพื่อชำระค่าบริการหรือโอนเงินให้ผู้อื่นได้อีกด้วยซึ่งทั้งหมดนี้ทำธุรกรรมกันบนโลกออนไลน์เท่านั้นซึ่งทำให้คุณสะดวกสบายไม่ตกพกกระเป๋าเงินอีกต่อไป </w:t>
      </w:r>
      <w:r>
        <w:t xml:space="preserve">Bitcoin </w:t>
      </w:r>
      <w:r>
        <w:rPr>
          <w:cs/>
        </w:rPr>
        <w:t>จึ่งได้ชื่อว่าเป็นสกุลเงินแห่งอนาคต</w:t>
      </w:r>
    </w:p>
    <w:p w14:paraId="46F23CF3" w14:textId="77777777" w:rsidR="002371F6" w:rsidRDefault="002371F6" w:rsidP="002371F6">
      <w:pPr>
        <w:pStyle w:val="StyleStyle222Thisis"/>
      </w:pPr>
    </w:p>
    <w:p w14:paraId="62A50654" w14:textId="48EEFA22" w:rsidR="00E82F2D" w:rsidRDefault="00545538" w:rsidP="00545538">
      <w:pPr>
        <w:pStyle w:val="StyleStyle222Thisis"/>
        <w:ind w:firstLine="0"/>
        <w:jc w:val="left"/>
      </w:pPr>
      <w:r w:rsidRPr="007F1DFB">
        <w:rPr>
          <w:noProof/>
        </w:rPr>
        <w:drawing>
          <wp:inline distT="0" distB="0" distL="0" distR="0" wp14:anchorId="12FEB8BB" wp14:editId="1C830B31">
            <wp:extent cx="2470785" cy="1300767"/>
            <wp:effectExtent l="19050" t="19050" r="24765" b="139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6" r="22047"/>
                    <a:stretch/>
                  </pic:blipFill>
                  <pic:spPr bwMode="auto">
                    <a:xfrm>
                      <a:off x="0" y="0"/>
                      <a:ext cx="2470785" cy="13007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0C1DE" w14:textId="77777777" w:rsidR="00E82F2D" w:rsidRDefault="00E82F2D" w:rsidP="00545538">
      <w:pPr>
        <w:pStyle w:val="StyleStyle222Thisis"/>
        <w:ind w:firstLine="0"/>
        <w:jc w:val="center"/>
      </w:pPr>
      <w:r>
        <w:rPr>
          <w:cs/>
        </w:rPr>
        <w:t xml:space="preserve">ภาพประกอบที่ 2.1 หลักการทำงานของ </w:t>
      </w:r>
      <w:r>
        <w:t>Wallet [</w:t>
      </w:r>
      <w:r>
        <w:rPr>
          <w:cs/>
        </w:rPr>
        <w:t>4]</w:t>
      </w:r>
    </w:p>
    <w:p w14:paraId="024A5D6F" w14:textId="77777777" w:rsidR="00E82F2D" w:rsidRDefault="00E82F2D" w:rsidP="00E82F2D">
      <w:pPr>
        <w:pStyle w:val="StyleStyle222Thisis"/>
      </w:pPr>
    </w:p>
    <w:p w14:paraId="79EF217F" w14:textId="77777777" w:rsidR="00E82F2D" w:rsidRDefault="00E82F2D" w:rsidP="00E82F2D">
      <w:pPr>
        <w:pStyle w:val="StyleStyle222Thisis"/>
      </w:pPr>
      <w:r>
        <w:rPr>
          <w:cs/>
        </w:rPr>
        <w:lastRenderedPageBreak/>
        <w:t xml:space="preserve">หลักการทำงานของ </w:t>
      </w:r>
      <w:r>
        <w:t xml:space="preserve">Wallet </w:t>
      </w:r>
      <w:r>
        <w:rPr>
          <w:cs/>
        </w:rPr>
        <w:t xml:space="preserve">หรือ </w:t>
      </w:r>
      <w:r>
        <w:t xml:space="preserve">Bitcoin Wallet </w:t>
      </w:r>
      <w:r>
        <w:rPr>
          <w:cs/>
        </w:rPr>
        <w:t>ประกอบไปด้วย 3 ส่วนสำคัญ ได้แก่</w:t>
      </w:r>
    </w:p>
    <w:p w14:paraId="65E4EB7D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Address</w:t>
      </w:r>
    </w:p>
    <w:p w14:paraId="1A2B0FFA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Private key</w:t>
      </w:r>
    </w:p>
    <w:p w14:paraId="01109D13" w14:textId="77777777" w:rsidR="00E82F2D" w:rsidRDefault="00E82F2D" w:rsidP="00545538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</w:r>
      <w:r>
        <w:t>Wallet</w:t>
      </w:r>
    </w:p>
    <w:p w14:paraId="75669EAB" w14:textId="77777777" w:rsidR="00E82F2D" w:rsidRDefault="00E82F2D" w:rsidP="00E82F2D">
      <w:pPr>
        <w:pStyle w:val="StyleStyle222Thisis"/>
      </w:pPr>
      <w:r>
        <w:rPr>
          <w:cs/>
        </w:rPr>
        <w:t xml:space="preserve">ทั้ง 3 ส่วนนี้ต้องทำงานประสานกันถึงจะสามารถทำธุรกรรมโดยใช้ </w:t>
      </w:r>
      <w:r>
        <w:t xml:space="preserve">Bitcoin </w:t>
      </w:r>
      <w:r>
        <w:rPr>
          <w:cs/>
        </w:rPr>
        <w:t xml:space="preserve">ได้ซึ่งหลักการของ </w:t>
      </w:r>
      <w:r>
        <w:t xml:space="preserve">Address </w:t>
      </w:r>
      <w:r>
        <w:rPr>
          <w:cs/>
        </w:rPr>
        <w:t xml:space="preserve">ของบิตคอยจำหน้าที่เป็นตัวระบุที่เก็บเงินบนโลกออนไลน์ส่วน </w:t>
      </w:r>
      <w:r>
        <w:t xml:space="preserve">Private key </w:t>
      </w:r>
      <w:r>
        <w:rPr>
          <w:cs/>
        </w:rPr>
        <w:t xml:space="preserve">จะทำหน้าที่ในการปลดล็อค </w:t>
      </w:r>
      <w:r>
        <w:t xml:space="preserve">Address </w:t>
      </w:r>
      <w:r>
        <w:rPr>
          <w:cs/>
        </w:rPr>
        <w:t xml:space="preserve">และในส่วนของ </w:t>
      </w:r>
      <w:r>
        <w:t xml:space="preserve">Wallet </w:t>
      </w:r>
      <w:r>
        <w:rPr>
          <w:cs/>
        </w:rPr>
        <w:t xml:space="preserve">จะทำหน้าที่ในการ เก็บข้อมูลทั้ง 2 อย่างให้อยู่ที่เดียวกัน ประเภทของ </w:t>
      </w:r>
      <w:r>
        <w:t xml:space="preserve">Bitcoin Wallet </w:t>
      </w:r>
      <w:r>
        <w:rPr>
          <w:cs/>
        </w:rPr>
        <w:t xml:space="preserve">หลายคนที่พึ่งเข้ามาศึกษาในเรื่องของ </w:t>
      </w:r>
      <w:r>
        <w:t xml:space="preserve">Bitcoin </w:t>
      </w:r>
      <w:r>
        <w:rPr>
          <w:cs/>
        </w:rPr>
        <w:t xml:space="preserve">อาจจะไม่ทราบว่านอกจากกระเป๋าเงินออไลน์หรือ </w:t>
      </w:r>
      <w:r>
        <w:t xml:space="preserve">Online Wallet </w:t>
      </w:r>
      <w:r>
        <w:rPr>
          <w:cs/>
        </w:rPr>
        <w:t xml:space="preserve">แล้วก็ยังมี </w:t>
      </w:r>
      <w:r>
        <w:t xml:space="preserve">Wallet </w:t>
      </w:r>
      <w:r>
        <w:rPr>
          <w:cs/>
        </w:rPr>
        <w:t xml:space="preserve">ประเภทอื่นที่สามารถทำการเก็บเงินเราไว้ได้อีกด้วยเรามาดูกันดีกว่าครับว่า </w:t>
      </w:r>
      <w:r>
        <w:t xml:space="preserve">Bitcoin Wallet </w:t>
      </w:r>
      <w:r>
        <w:rPr>
          <w:cs/>
        </w:rPr>
        <w:t>นั้นมีรูปแบบไหนอีกบ้าง</w:t>
      </w:r>
    </w:p>
    <w:p w14:paraId="7CE1EBDF" w14:textId="77777777" w:rsidR="00E82F2D" w:rsidRDefault="00E82F2D" w:rsidP="00E82F2D">
      <w:pPr>
        <w:pStyle w:val="StyleStyle222Thisis"/>
      </w:pPr>
    </w:p>
    <w:p w14:paraId="0222C905" w14:textId="461157FE" w:rsidR="00E82F2D" w:rsidRDefault="00545538" w:rsidP="00545538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226987D0" wp14:editId="6CA6C6E8">
            <wp:extent cx="2470785" cy="1280730"/>
            <wp:effectExtent l="19050" t="19050" r="24765" b="152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799" t="669" r="21446"/>
                    <a:stretch/>
                  </pic:blipFill>
                  <pic:spPr bwMode="auto">
                    <a:xfrm>
                      <a:off x="0" y="0"/>
                      <a:ext cx="2470785" cy="128073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F2D">
        <w:rPr>
          <w:cs/>
        </w:rPr>
        <w:t xml:space="preserve"> </w:t>
      </w:r>
    </w:p>
    <w:p w14:paraId="0B8673CD" w14:textId="77777777" w:rsidR="00E82F2D" w:rsidRDefault="00E82F2D" w:rsidP="00545538">
      <w:pPr>
        <w:pStyle w:val="StyleStyle222Thisis"/>
        <w:ind w:firstLine="0"/>
        <w:jc w:val="center"/>
      </w:pPr>
      <w:r>
        <w:rPr>
          <w:cs/>
        </w:rPr>
        <w:t>ภาพประกอบที่ 2.2</w:t>
      </w:r>
      <w:r>
        <w:t xml:space="preserve"> Online Wallet [</w:t>
      </w:r>
      <w:r>
        <w:rPr>
          <w:cs/>
        </w:rPr>
        <w:t>4]</w:t>
      </w:r>
    </w:p>
    <w:p w14:paraId="40152EAE" w14:textId="77777777" w:rsidR="00E82F2D" w:rsidRDefault="00E82F2D" w:rsidP="00E82F2D">
      <w:pPr>
        <w:pStyle w:val="StyleStyle222Thisis"/>
      </w:pPr>
    </w:p>
    <w:p w14:paraId="07ACA451" w14:textId="77777777" w:rsidR="00E82F2D" w:rsidRDefault="00E82F2D" w:rsidP="00E82F2D">
      <w:pPr>
        <w:pStyle w:val="StyleStyle222Thisis"/>
      </w:pPr>
      <w:r>
        <w:t>Online Wallet [</w:t>
      </w:r>
      <w:r>
        <w:rPr>
          <w:cs/>
        </w:rPr>
        <w:t xml:space="preserve">4] ยอดฮิตและสะดวกสบายมากที่สุดใน 3 ประเภทนี้ทั้งในเรื่องของการสมัคร </w:t>
      </w:r>
      <w:r>
        <w:t xml:space="preserve">Wallet </w:t>
      </w:r>
      <w:r>
        <w:rPr>
          <w:cs/>
        </w:rPr>
        <w:t>การใช้งานและการ</w:t>
      </w:r>
      <w:r>
        <w:rPr>
          <w:cs/>
        </w:rPr>
        <w:t xml:space="preserve">พกพาซึ่ง </w:t>
      </w:r>
      <w:r>
        <w:t xml:space="preserve">Online Wallet </w:t>
      </w:r>
      <w:r>
        <w:rPr>
          <w:cs/>
        </w:rPr>
        <w:t xml:space="preserve">นั้นเป็นกระเป๋าเงินออนไลน์ที่คุณสามารถเปิดบัญชีได้เลยไม่ยุ่งยากทำธุรกรรมผ่านเว็บไซต์หรือแอพพลิเคชั่นได้ทันทีโดยไม่ต้องมีอุปกรณ์เสริมใดๆ </w:t>
      </w:r>
      <w:r>
        <w:t xml:space="preserve">Online Wallet </w:t>
      </w:r>
      <w:r>
        <w:rPr>
          <w:cs/>
        </w:rPr>
        <w:t>จึงได้รับความนิยมมากที่สุดใน 3 ประเภท</w:t>
      </w:r>
    </w:p>
    <w:p w14:paraId="05287D30" w14:textId="77777777" w:rsidR="00E82F2D" w:rsidRDefault="00E82F2D" w:rsidP="00E82F2D">
      <w:pPr>
        <w:pStyle w:val="StyleStyle222Thisis"/>
      </w:pPr>
    </w:p>
    <w:p w14:paraId="7D575208" w14:textId="33923649" w:rsidR="00E82F2D" w:rsidRDefault="00130C8D" w:rsidP="00130C8D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0B39642B" wp14:editId="7EDEC58D">
            <wp:extent cx="2470785" cy="1325384"/>
            <wp:effectExtent l="0" t="0" r="5715" b="825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00" t="1084" r="22704"/>
                    <a:stretch/>
                  </pic:blipFill>
                  <pic:spPr bwMode="auto">
                    <a:xfrm>
                      <a:off x="0" y="0"/>
                      <a:ext cx="2470785" cy="132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F2D">
        <w:rPr>
          <w:cs/>
        </w:rPr>
        <w:t xml:space="preserve"> </w:t>
      </w:r>
    </w:p>
    <w:p w14:paraId="19F2F492" w14:textId="77777777" w:rsidR="00E82F2D" w:rsidRDefault="00E82F2D" w:rsidP="00130C8D">
      <w:pPr>
        <w:pStyle w:val="StyleStyle222Thisis"/>
        <w:jc w:val="center"/>
      </w:pPr>
      <w:r>
        <w:rPr>
          <w:cs/>
        </w:rPr>
        <w:t>ภาพประกอบที่ 2.3</w:t>
      </w:r>
      <w:r>
        <w:t xml:space="preserve"> Cold Storage [</w:t>
      </w:r>
      <w:r>
        <w:rPr>
          <w:cs/>
        </w:rPr>
        <w:t>4]</w:t>
      </w:r>
    </w:p>
    <w:p w14:paraId="189D3BAA" w14:textId="77777777" w:rsidR="00E82F2D" w:rsidRDefault="00E82F2D" w:rsidP="00E82F2D">
      <w:pPr>
        <w:pStyle w:val="StyleStyle222Thisis"/>
      </w:pPr>
    </w:p>
    <w:p w14:paraId="74B79EB1" w14:textId="22CD4E15" w:rsidR="00E82F2D" w:rsidRDefault="00E82F2D" w:rsidP="00130C8D">
      <w:pPr>
        <w:pStyle w:val="StyleStyle222Thisis"/>
      </w:pPr>
      <w:r>
        <w:t>Cold Storage [</w:t>
      </w:r>
      <w:r>
        <w:rPr>
          <w:cs/>
        </w:rPr>
        <w:t xml:space="preserve">4] หลายคนอาจไม่ค่อยคุ้นเคยเพราะว่าเป็น </w:t>
      </w:r>
      <w:r>
        <w:t xml:space="preserve">Wallet </w:t>
      </w:r>
      <w:r>
        <w:rPr>
          <w:cs/>
        </w:rPr>
        <w:t xml:space="preserve">ที่ไม่ค่อยได้รับความนิยมมากนักหลักการคือการเก็บ </w:t>
      </w:r>
      <w:r>
        <w:t xml:space="preserve">Address </w:t>
      </w:r>
      <w:r>
        <w:rPr>
          <w:cs/>
        </w:rPr>
        <w:t xml:space="preserve">และ </w:t>
      </w:r>
      <w:r>
        <w:t xml:space="preserve">Private key </w:t>
      </w:r>
      <w:r>
        <w:rPr>
          <w:cs/>
        </w:rPr>
        <w:t>ไว้กับตัวใสนรูปแบบชิปหรือกระดาษพร้อมข้อมูลเพื่อเสริมความปลอดภัยจากการโจรกรรมข้อมูลออนไลน์เวลาต้องการทำธุรกรรมเพียงแค่กรอกข้อมูลเชื่อมต่อกับอินเตอร์เน็ตถึงจะสามารถทำธุรกรรมได้</w:t>
      </w:r>
    </w:p>
    <w:p w14:paraId="39394489" w14:textId="77777777" w:rsidR="00130C8D" w:rsidRDefault="00130C8D" w:rsidP="00130C8D">
      <w:pPr>
        <w:pStyle w:val="StyleStyle222Thisis"/>
      </w:pPr>
    </w:p>
    <w:p w14:paraId="434FE3F6" w14:textId="11946127" w:rsidR="00E82F2D" w:rsidRDefault="00130C8D" w:rsidP="00130C8D">
      <w:pPr>
        <w:pStyle w:val="StyleStyle222Thisis"/>
        <w:ind w:firstLine="0"/>
      </w:pPr>
      <w:r w:rsidRPr="00732FFB">
        <w:rPr>
          <w:noProof/>
        </w:rPr>
        <w:drawing>
          <wp:inline distT="0" distB="0" distL="0" distR="0" wp14:anchorId="045FE2A6" wp14:editId="4275F242">
            <wp:extent cx="2470785" cy="894007"/>
            <wp:effectExtent l="19050" t="19050" r="24765" b="209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42" t="5960" r="14148" b="6422"/>
                    <a:stretch/>
                  </pic:blipFill>
                  <pic:spPr bwMode="auto">
                    <a:xfrm>
                      <a:off x="0" y="0"/>
                      <a:ext cx="2470785" cy="894007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7337F" w14:textId="72998E32" w:rsidR="00E82F2D" w:rsidRDefault="00E82F2D" w:rsidP="007D218A">
      <w:pPr>
        <w:pStyle w:val="StyleStyle222Thisis"/>
        <w:jc w:val="center"/>
      </w:pPr>
      <w:r>
        <w:rPr>
          <w:cs/>
        </w:rPr>
        <w:t>ภาพประกอบที่ 2.4</w:t>
      </w:r>
      <w:r>
        <w:t xml:space="preserve"> Hardware Wallet [</w:t>
      </w:r>
      <w:r>
        <w:rPr>
          <w:cs/>
        </w:rPr>
        <w:t>4]</w:t>
      </w:r>
    </w:p>
    <w:p w14:paraId="081F54E6" w14:textId="77777777" w:rsidR="00E82F2D" w:rsidRDefault="00E82F2D" w:rsidP="00E82F2D">
      <w:pPr>
        <w:pStyle w:val="StyleStyle222Thisis"/>
      </w:pPr>
      <w:r>
        <w:lastRenderedPageBreak/>
        <w:t>Hardware Wallet [</w:t>
      </w:r>
      <w:r>
        <w:rPr>
          <w:cs/>
        </w:rPr>
        <w:t xml:space="preserve">4] นั้นเป็นกระเป๋าเงินสำหรับเก็บ </w:t>
      </w:r>
      <w:r>
        <w:t xml:space="preserve">Bitcoin </w:t>
      </w:r>
      <w:r>
        <w:rPr>
          <w:cs/>
        </w:rPr>
        <w:t xml:space="preserve">รูปแบบหนึ่งที่ใช้เก็บเงินแบบออฟไลน์เหมือนกับ </w:t>
      </w:r>
      <w:r>
        <w:t xml:space="preserve">Cold Storage </w:t>
      </w:r>
      <w:r>
        <w:rPr>
          <w:cs/>
        </w:rPr>
        <w:t>เพียงแต่ใช้งานงานกว่าเพียงต่อเข้ากับคอมพิวเตอร์ก็สามารถใช้งานได้ทันทีข่าวที่ว่ามีหนุ่มรายหนึ่งเผลอทิ้งฮาร์ดดิสก์ที่เก็บบิตคอยน์ที่ขุดมาตั้งแต่ปี 2009 มูลค่ารวมกว่า 7,500</w:t>
      </w:r>
      <w:r>
        <w:t xml:space="preserve"> BTC </w:t>
      </w:r>
      <w:r>
        <w:rPr>
          <w:cs/>
        </w:rPr>
        <w:t xml:space="preserve">หรือตีเป็นเงินไทยได้ราว 676,588,830 บาท ซึ่งถึงกับช็อคและลงทุนจ้างคนไปขุดหาในกองขยะรวมกันเลยทีเดียวนี้ก็เป็นอีกตัวอย่างหนึ่งที่ใช้ </w:t>
      </w:r>
      <w:r>
        <w:t xml:space="preserve">Hardware Wallet </w:t>
      </w:r>
      <w:r>
        <w:rPr>
          <w:cs/>
        </w:rPr>
        <w:t xml:space="preserve">ในการเก็บ </w:t>
      </w:r>
      <w:r>
        <w:t>Bitcoin</w:t>
      </w:r>
    </w:p>
    <w:p w14:paraId="29CDB078" w14:textId="5A3FDC2A" w:rsidR="00E82F2D" w:rsidRDefault="00E82F2D" w:rsidP="000B765D">
      <w:pPr>
        <w:pStyle w:val="StyleStyle222Thisis"/>
      </w:pPr>
      <w:r w:rsidRPr="00130C8D">
        <w:rPr>
          <w:b/>
          <w:bCs/>
          <w:cs/>
        </w:rPr>
        <w:t>2.5</w:t>
      </w:r>
      <w:r w:rsidRPr="00130C8D">
        <w:rPr>
          <w:b/>
          <w:bCs/>
        </w:rPr>
        <w:t xml:space="preserve"> Pool (Mining pool)</w:t>
      </w:r>
      <w:r w:rsidR="00184A4A">
        <w:rPr>
          <w:rFonts w:hint="cs"/>
          <w:b/>
          <w:bCs/>
          <w:cs/>
        </w:rPr>
        <w:t xml:space="preserve"> </w:t>
      </w:r>
      <w:r>
        <w:t>Mining Pool [</w:t>
      </w:r>
      <w:r>
        <w:rPr>
          <w:cs/>
        </w:rPr>
        <w:t>5] เป็นกลุ่มของคนงานขุดเหมืองที่ทำงานร่วมกันเพื่อลดความผัน</w:t>
      </w:r>
      <w:r w:rsidRPr="000B765D">
        <w:rPr>
          <w:cs/>
        </w:rPr>
        <w:t>ผวน</w:t>
      </w:r>
      <w:r>
        <w:rPr>
          <w:cs/>
        </w:rPr>
        <w:t>ของผลตอบแทนของพวกเขา ในการทำธุรกรรมมีแค่คนเดียวเท่านั้น เพราะฉะนั้นคนส่วนใหญ่จึงใช้วิธีร่วมพูลซึ่งคล้ายๆกับการเล่นกีฬาสี ซึ่งถ้าไปอยู่กับคนหมู่มากโอกาสที่จะได้ก็จะมากแต่ส่วนแบ่งจะได้น้อย ถ้าอยู่กับคนหมู่น้อยก็จะมีโอกาสได้น้อยแต่ส่วนแบ่งก็จะมาก</w:t>
      </w:r>
    </w:p>
    <w:p w14:paraId="52F7A224" w14:textId="77777777" w:rsidR="00E82F2D" w:rsidRDefault="00E82F2D" w:rsidP="00E82F2D">
      <w:pPr>
        <w:pStyle w:val="StyleStyle222Thisis"/>
      </w:pPr>
      <w:r>
        <w:t xml:space="preserve">Pool </w:t>
      </w:r>
      <w:r>
        <w:rPr>
          <w:cs/>
        </w:rPr>
        <w:t xml:space="preserve">เป็นการขุดได้หลายเหรียญแล้ว </w:t>
      </w:r>
      <w:r>
        <w:t>exchange (</w:t>
      </w:r>
      <w:r>
        <w:rPr>
          <w:cs/>
        </w:rPr>
        <w:t xml:space="preserve">แลกเปลี่ยน) มาเป็น </w:t>
      </w:r>
      <w:r>
        <w:t xml:space="preserve">BTC </w:t>
      </w:r>
      <w:r>
        <w:rPr>
          <w:cs/>
        </w:rPr>
        <w:t xml:space="preserve">ให้เราเก็บเพียงเหรียญเดียวเพราะเราเชื่อว่า </w:t>
      </w:r>
      <w:r>
        <w:t xml:space="preserve">BTC </w:t>
      </w:r>
      <w:r>
        <w:rPr>
          <w:cs/>
        </w:rPr>
        <w:t xml:space="preserve">เป็นเหรียญที่มีความน่าเชื่อถือมากที่สุด หากเหรียญอื่นตายลง (หรือมูลค่าเหลือ 0 ) </w:t>
      </w:r>
      <w:r>
        <w:t xml:space="preserve">BTC </w:t>
      </w:r>
      <w:r>
        <w:rPr>
          <w:cs/>
        </w:rPr>
        <w:t xml:space="preserve">จะเป็นเหรียญสุดท้ายที่จะหมดมูลค่า และในการถือครองหลายเหรียญเราต้องมีกระเป๋าเก็บของแต่ละเหรียญด้วย และราคาเหรียญมีความผันผวนของราคา ณ ขณะนั้นจึงดีกว่าถ้าแลกเปลี่ยนมาเก็บเป็น </w:t>
      </w:r>
      <w:r>
        <w:t xml:space="preserve">BTC </w:t>
      </w:r>
      <w:r>
        <w:rPr>
          <w:cs/>
        </w:rPr>
        <w:t>ซึ่งเป็นเหรียญที่มี</w:t>
      </w:r>
      <w:r>
        <w:rPr>
          <w:cs/>
        </w:rPr>
        <w:t xml:space="preserve">มูลค่ามากที่สุด เราถือว่าในการขุดได้เหรียญอะไรมาก็แลก ณ ราคาที่สูงที่สุดตอนนั้นเลยโดยทาง </w:t>
      </w:r>
      <w:r>
        <w:t xml:space="preserve">Pool </w:t>
      </w:r>
      <w:r>
        <w:rPr>
          <w:cs/>
        </w:rPr>
        <w:t xml:space="preserve">จะทำการแลกเปลี่ยนแล้วจ่ายมาให้เราถือเป็น </w:t>
      </w:r>
      <w:r>
        <w:t>BTC</w:t>
      </w:r>
    </w:p>
    <w:p w14:paraId="011421EA" w14:textId="77777777" w:rsidR="00E82F2D" w:rsidRDefault="00E82F2D" w:rsidP="00E82F2D">
      <w:pPr>
        <w:pStyle w:val="StyleStyle222Thisis"/>
      </w:pPr>
      <w:r>
        <w:rPr>
          <w:cs/>
        </w:rPr>
        <w:t>เหมือง (</w:t>
      </w:r>
      <w:r>
        <w:t xml:space="preserve">Pool) </w:t>
      </w:r>
      <w:r>
        <w:rPr>
          <w:cs/>
        </w:rPr>
        <w:t xml:space="preserve">มีหลายเหมือง เช่น </w:t>
      </w:r>
      <w:r>
        <w:t>AntPool, F</w:t>
      </w:r>
      <w:r>
        <w:rPr>
          <w:cs/>
        </w:rPr>
        <w:t>2</w:t>
      </w:r>
      <w:r>
        <w:t xml:space="preserve">Pool, Zpool, </w:t>
      </w:r>
      <w:r>
        <w:rPr>
          <w:cs/>
        </w:rPr>
        <w:t xml:space="preserve">ฯลฯ ซึ่งลักษณะก็จะขุดคล้ายๆกัน ที่ไปขุดได้หลายๆเหรียญมาแล้วแลกเปลี่ยนเก็บเป็น </w:t>
      </w:r>
      <w:r>
        <w:t xml:space="preserve">BTC </w:t>
      </w:r>
      <w:r>
        <w:rPr>
          <w:cs/>
        </w:rPr>
        <w:t xml:space="preserve">ให้เรา โดยเราจะนำเสนอ </w:t>
      </w:r>
      <w:r>
        <w:t xml:space="preserve">Zpool </w:t>
      </w:r>
    </w:p>
    <w:p w14:paraId="7C65B185" w14:textId="77777777" w:rsidR="00E82F2D" w:rsidRDefault="00E82F2D" w:rsidP="00E82F2D">
      <w:pPr>
        <w:pStyle w:val="StyleStyle222Thisis"/>
      </w:pPr>
    </w:p>
    <w:p w14:paraId="287FF423" w14:textId="259047E5" w:rsidR="00E82F2D" w:rsidRPr="000B765D" w:rsidRDefault="00E82F2D" w:rsidP="000B765D">
      <w:pPr>
        <w:pStyle w:val="StyleStyle222Thisis"/>
        <w:rPr>
          <w:b/>
          <w:bCs/>
        </w:rPr>
      </w:pPr>
      <w:r w:rsidRPr="000B765D">
        <w:rPr>
          <w:b/>
          <w:bCs/>
          <w:cs/>
        </w:rPr>
        <w:t>2.6</w:t>
      </w:r>
      <w:r w:rsidRPr="000B765D">
        <w:rPr>
          <w:b/>
          <w:bCs/>
        </w:rPr>
        <w:t xml:space="preserve"> GPU (Graphics Processing Unit)</w:t>
      </w:r>
      <w:r w:rsidR="000B765D">
        <w:rPr>
          <w:rFonts w:hint="cs"/>
          <w:b/>
          <w:bCs/>
          <w:cs/>
        </w:rPr>
        <w:t xml:space="preserve"> </w:t>
      </w:r>
      <w:r>
        <w:t>GPU [</w:t>
      </w:r>
      <w:r>
        <w:rPr>
          <w:cs/>
        </w:rPr>
        <w:t xml:space="preserve">6] ย่อมาจาก </w:t>
      </w:r>
      <w:r>
        <w:t xml:space="preserve">Graphics Processing Unit </w:t>
      </w:r>
      <w:r>
        <w:rPr>
          <w:cs/>
        </w:rPr>
        <w:t xml:space="preserve">ในบางครั้งเราก็เรียกว่า </w:t>
      </w:r>
      <w:r>
        <w:t xml:space="preserve">VPU (Visual processing unit) </w:t>
      </w:r>
      <w:r>
        <w:rPr>
          <w:cs/>
        </w:rPr>
        <w:t xml:space="preserve">ซึ่งเป็นหน่วยประมวลผลด้านกราฟฟิก 3 มิติเราสามารถที่จะเห็น </w:t>
      </w:r>
      <w:r>
        <w:t xml:space="preserve">GPU </w:t>
      </w:r>
      <w:r>
        <w:rPr>
          <w:cs/>
        </w:rPr>
        <w:t xml:space="preserve">ได้ในการ์ดจอแยกที่เสียบอยู่ในเครื่องคอมพิวเตอร์หรือติดตั้งมาบนเมนบอร์ดซึ่ง </w:t>
      </w:r>
      <w:r>
        <w:t xml:space="preserve">GPU </w:t>
      </w:r>
      <w:r>
        <w:rPr>
          <w:cs/>
        </w:rPr>
        <w:t xml:space="preserve">ถือกำเนิดมาจากพัฒนากราฟฟิกด้านสามมิติโดยบริษัท </w:t>
      </w:r>
      <w:r>
        <w:t xml:space="preserve">AMD </w:t>
      </w:r>
      <w:r>
        <w:rPr>
          <w:cs/>
        </w:rPr>
        <w:t xml:space="preserve">และ </w:t>
      </w:r>
      <w:r>
        <w:t xml:space="preserve">nVidia </w:t>
      </w:r>
      <w:r>
        <w:rPr>
          <w:cs/>
        </w:rPr>
        <w:t xml:space="preserve">ซึ่งเป็นคู่แข่งกันในด้านการ์ดจอแสดงผลได้มีการพัฒนากราฟฟิกด้านสามมิติมาอย่างต่อเนื่องจนทำให้ในปัจจุบันการ์ดแสดงผลที่ออกมาจะต้องมีการแสดงผลแบบสามมิติเป็นมาตรฐาน ในปัจจุบันนี้เราอาจจะเห็นได้ว่า </w:t>
      </w:r>
      <w:r>
        <w:t xml:space="preserve">GPU </w:t>
      </w:r>
      <w:r>
        <w:rPr>
          <w:cs/>
        </w:rPr>
        <w:t xml:space="preserve">มีทั้งที่ติดตั้งมาในเมนบอร์ดและที่เป็นการ์ดจอแยกแต่ถ้าผู้ที่ใช้งานด้านกราฟฟิกสามมิติสูงๆหรือผู้ที่ต้องการเล่นเกมส์ที่มีกราฟฟิกสูงๆ อาจจะต้องใช้การ์ดจอแยกเพราะจะทำให้กราฟฟิกที่ได้ออกมาลื่นไหลมากกว่าการ์จอที่ติดตั้งมากับเมนบอร์ดหลักๆ แล้ว </w:t>
      </w:r>
      <w:r>
        <w:t xml:space="preserve">GPU </w:t>
      </w:r>
      <w:r>
        <w:rPr>
          <w:cs/>
        </w:rPr>
        <w:t xml:space="preserve">จะทำหน้าที่เหมือนกับ </w:t>
      </w:r>
      <w:r>
        <w:t xml:space="preserve">CPU </w:t>
      </w:r>
      <w:r>
        <w:rPr>
          <w:cs/>
        </w:rPr>
        <w:t>ในสมัยก่อนการประมวลผลด้านกราฟฟิก</w:t>
      </w:r>
      <w:r>
        <w:rPr>
          <w:cs/>
        </w:rPr>
        <w:lastRenderedPageBreak/>
        <w:t xml:space="preserve">จะต้องใช้ทรัพยากรจาก </w:t>
      </w:r>
      <w:r>
        <w:t xml:space="preserve">CPU </w:t>
      </w:r>
      <w:r>
        <w:rPr>
          <w:cs/>
        </w:rPr>
        <w:t xml:space="preserve">เป็นหลัก ทำให้การทำงานของ </w:t>
      </w:r>
      <w:r>
        <w:t xml:space="preserve">CPU </w:t>
      </w:r>
      <w:r>
        <w:rPr>
          <w:cs/>
        </w:rPr>
        <w:t xml:space="preserve">หนักขึ้น แต่เมื่อมี </w:t>
      </w:r>
      <w:r>
        <w:t xml:space="preserve">GPU </w:t>
      </w:r>
      <w:r>
        <w:rPr>
          <w:cs/>
        </w:rPr>
        <w:t xml:space="preserve">การประมวลผลด้านกราฟฟิกทั้งหมดก็จะไม่ไปประมวลผลที่ </w:t>
      </w:r>
      <w:r>
        <w:t xml:space="preserve">CPU </w:t>
      </w:r>
      <w:r>
        <w:rPr>
          <w:cs/>
        </w:rPr>
        <w:t xml:space="preserve">และแต่จะมาประมวลผลที่ </w:t>
      </w:r>
      <w:r>
        <w:t xml:space="preserve">GPU </w:t>
      </w:r>
      <w:r>
        <w:rPr>
          <w:cs/>
        </w:rPr>
        <w:t xml:space="preserve">แทนเลยทำให้การแสดงผลด้านกราฟฟิกมีความลื่นไหลกว่าการใช้ </w:t>
      </w:r>
      <w:r>
        <w:t xml:space="preserve">CPU </w:t>
      </w:r>
      <w:r>
        <w:rPr>
          <w:cs/>
        </w:rPr>
        <w:t xml:space="preserve">ในการประมวลผลซึ่งทำให้การทำงานของ </w:t>
      </w:r>
      <w:r>
        <w:t xml:space="preserve">CPU </w:t>
      </w:r>
      <w:r>
        <w:rPr>
          <w:cs/>
        </w:rPr>
        <w:t>นั้นทำงานน้อยลงทำให้ความร้อนภายในเครื่องลดลงแต่การใช้การ์ดจอแยกนั้นจะทำให้อัตราการกินไฟของเครื่องคอมพิวเตอร์นั้นๆมากขึ้นเช่นกัน</w:t>
      </w:r>
    </w:p>
    <w:p w14:paraId="4FC5B3C9" w14:textId="77777777" w:rsidR="00E82F2D" w:rsidRDefault="00E82F2D" w:rsidP="00E82F2D">
      <w:pPr>
        <w:pStyle w:val="StyleStyle222Thisis"/>
      </w:pPr>
    </w:p>
    <w:p w14:paraId="6E8F1463" w14:textId="01D37113" w:rsidR="00E82F2D" w:rsidRDefault="00A954D2" w:rsidP="00A954D2">
      <w:pPr>
        <w:pStyle w:val="StyleStyle222Thisis"/>
        <w:ind w:firstLine="0"/>
      </w:pPr>
      <w:r>
        <w:rPr>
          <w:rFonts w:hint="cs"/>
          <w:noProof/>
        </w:rPr>
        <w:drawing>
          <wp:inline distT="0" distB="0" distL="0" distR="0" wp14:anchorId="27A58F57" wp14:editId="019538F1">
            <wp:extent cx="2470785" cy="1235393"/>
            <wp:effectExtent l="19050" t="19050" r="24765" b="222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pu-cpu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235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E092A" w14:textId="77777777" w:rsidR="00E82F2D" w:rsidRDefault="00E82F2D" w:rsidP="00A954D2">
      <w:pPr>
        <w:pStyle w:val="StyleStyle222Thisis"/>
        <w:jc w:val="center"/>
      </w:pPr>
      <w:r>
        <w:rPr>
          <w:cs/>
        </w:rPr>
        <w:t>ภาพประกอบที่ 2.5</w:t>
      </w:r>
      <w:r>
        <w:t xml:space="preserve"> CPU/GPU Architecture Comparison [</w:t>
      </w:r>
      <w:r>
        <w:rPr>
          <w:cs/>
        </w:rPr>
        <w:t>6]</w:t>
      </w:r>
    </w:p>
    <w:p w14:paraId="6F8232A6" w14:textId="77777777" w:rsidR="00E82F2D" w:rsidRDefault="00E82F2D" w:rsidP="00E82F2D">
      <w:pPr>
        <w:pStyle w:val="StyleStyle222Thisis"/>
      </w:pPr>
    </w:p>
    <w:p w14:paraId="70DDF274" w14:textId="77777777" w:rsidR="00E82F2D" w:rsidRDefault="00E82F2D" w:rsidP="00E82F2D">
      <w:pPr>
        <w:pStyle w:val="StyleStyle222Thisis"/>
      </w:pPr>
      <w:r>
        <w:rPr>
          <w:cs/>
        </w:rPr>
        <w:t xml:space="preserve">ประโยชน์ของ </w:t>
      </w:r>
      <w:r>
        <w:t xml:space="preserve">GPU (Graphics Processing Unit) </w:t>
      </w:r>
      <w:r>
        <w:rPr>
          <w:cs/>
        </w:rPr>
        <w:t xml:space="preserve">ที่เห็นได้ชัดเลยก็คือการแสดงผลกราฟฟิกด้าน 3 มิตินั้นมีความสวยงามมากขึ้นและการใช้ </w:t>
      </w:r>
      <w:r>
        <w:t xml:space="preserve">GPU </w:t>
      </w:r>
      <w:r>
        <w:rPr>
          <w:cs/>
        </w:rPr>
        <w:t>จะเป็นการแบ่งเบาภาระการทำงานของซีพียู (</w:t>
      </w:r>
      <w:r>
        <w:t xml:space="preserve">CPU) </w:t>
      </w:r>
      <w:r>
        <w:rPr>
          <w:cs/>
        </w:rPr>
        <w:t xml:space="preserve">ทำให้ซีพียูมีอายุการใช้งานที่นานขึ้น </w:t>
      </w:r>
      <w:r>
        <w:t xml:space="preserve">GPU </w:t>
      </w:r>
      <w:r>
        <w:rPr>
          <w:cs/>
        </w:rPr>
        <w:t xml:space="preserve">ช่วยให้อุปกรณ์อิเล็กทรอนิกส์ต่างๆสามารถที่จะพัฒนาด้านกราฟฟิกได้มากขึ้นอาทิ โทรศัพท์มือถือสมาร์ทโฟนที่เดี๋ยวนี้ได้มีการใช้ </w:t>
      </w:r>
      <w:r>
        <w:t xml:space="preserve">GPU </w:t>
      </w:r>
      <w:r>
        <w:rPr>
          <w:cs/>
        </w:rPr>
        <w:t xml:space="preserve">ในการประมวลผลด้านกราฟฟิก 3 มิติแม้กระทั่งเครื่องเล่นเกมก็มีการใช้งาน </w:t>
      </w:r>
      <w:r>
        <w:t xml:space="preserve">GPU </w:t>
      </w:r>
      <w:r>
        <w:rPr>
          <w:cs/>
        </w:rPr>
        <w:t>ในการ</w:t>
      </w:r>
      <w:r>
        <w:rPr>
          <w:cs/>
        </w:rPr>
        <w:t xml:space="preserve">ประมวลผลเพื่อให้ภาพที่ออกมาสมจริงมากยิ่งขึ้นในปัจจุบันการแสดงผลกราฟฟิก 3 มิติเป็นเรื่องที่ใกล้ตัวเราอย่างมากเราควรที่จะรู้และเลือกใช้งาน </w:t>
      </w:r>
      <w:r>
        <w:t xml:space="preserve">GPU </w:t>
      </w:r>
      <w:r>
        <w:rPr>
          <w:cs/>
        </w:rPr>
        <w:t xml:space="preserve">ตามความต้องการมากว่า เช่น ถ้าเราไม่จำเป็นต้องใช้งานกราฟฟิกที่ละเอียดเราควรเลือก </w:t>
      </w:r>
      <w:r>
        <w:t xml:space="preserve">GPU </w:t>
      </w:r>
      <w:r>
        <w:rPr>
          <w:cs/>
        </w:rPr>
        <w:t>ที่ติดตั้งมากับเมนบอร์ดซึ่งจะช่วยประหยัดเงินในกระเป๋าและค่าไฟฟ้าได้อีกเยอะเลยทีเดียว</w:t>
      </w:r>
    </w:p>
    <w:p w14:paraId="0015584A" w14:textId="67150C49" w:rsidR="00E82F2D" w:rsidRPr="00A954D2" w:rsidRDefault="00E82F2D" w:rsidP="00A954D2">
      <w:pPr>
        <w:pStyle w:val="StyleStyle222Thisis"/>
        <w:rPr>
          <w:b/>
          <w:bCs/>
        </w:rPr>
      </w:pPr>
      <w:r w:rsidRPr="00A954D2">
        <w:rPr>
          <w:b/>
          <w:bCs/>
          <w:cs/>
        </w:rPr>
        <w:t>2.7</w:t>
      </w:r>
      <w:r w:rsidRPr="00A954D2">
        <w:rPr>
          <w:b/>
          <w:bCs/>
        </w:rPr>
        <w:t xml:space="preserve"> ASIC (Application-Specific Integrated Circuit)</w:t>
      </w:r>
      <w:r w:rsidR="00A954D2">
        <w:rPr>
          <w:rFonts w:hint="cs"/>
          <w:b/>
          <w:bCs/>
          <w:cs/>
        </w:rPr>
        <w:t xml:space="preserve"> </w:t>
      </w:r>
      <w:r>
        <w:t>ASIC [</w:t>
      </w:r>
      <w:r>
        <w:rPr>
          <w:cs/>
        </w:rPr>
        <w:t xml:space="preserve">7] ย่อมาจาก </w:t>
      </w:r>
      <w:r>
        <w:t xml:space="preserve">Application-Specific Integrated Circuit </w:t>
      </w:r>
      <w:r>
        <w:rPr>
          <w:cs/>
        </w:rPr>
        <w:t xml:space="preserve">คือ คอมพิวเตอร์ขนาดเล็กที่สร้างขึ้นมาเพื่อใช้เฉพาะวัตถุประสงค์ 1 ซึ่งในกรณีนี้คือ การใช้ทำเหมือง </w:t>
      </w:r>
      <w:r>
        <w:t xml:space="preserve">Cryptocurrency </w:t>
      </w:r>
      <w:r>
        <w:rPr>
          <w:cs/>
        </w:rPr>
        <w:t xml:space="preserve">โดย </w:t>
      </w:r>
      <w:r>
        <w:t xml:space="preserve">ASIC miner </w:t>
      </w:r>
      <w:r>
        <w:rPr>
          <w:cs/>
        </w:rPr>
        <w:t xml:space="preserve">จะประกอบด้วย </w:t>
      </w:r>
      <w:r>
        <w:t xml:space="preserve">ASIC Chip </w:t>
      </w:r>
      <w:r>
        <w:rPr>
          <w:cs/>
        </w:rPr>
        <w:t xml:space="preserve">แหล่งพลังงาน พัดลม และโปรแกรมขุดเหมืองโดยจะเรียกว่า </w:t>
      </w:r>
      <w:r>
        <w:t xml:space="preserve">Mining Rig </w:t>
      </w:r>
      <w:r>
        <w:rPr>
          <w:cs/>
        </w:rPr>
        <w:t xml:space="preserve">ในโลกของการขุด </w:t>
      </w:r>
      <w:r>
        <w:t xml:space="preserve">Bitcoin </w:t>
      </w:r>
      <w:r>
        <w:rPr>
          <w:cs/>
        </w:rPr>
        <w:t xml:space="preserve">เครื่องขุด </w:t>
      </w:r>
      <w:r>
        <w:t xml:space="preserve">ASIC </w:t>
      </w:r>
      <w:r>
        <w:rPr>
          <w:cs/>
        </w:rPr>
        <w:t xml:space="preserve">เป็นพัฒนาการที่เกิดขึ้นหลังจากการขุดโดยใช้ </w:t>
      </w:r>
      <w:r>
        <w:t xml:space="preserve">CPU, GPU </w:t>
      </w:r>
      <w:r>
        <w:rPr>
          <w:cs/>
        </w:rPr>
        <w:t xml:space="preserve">และ </w:t>
      </w:r>
      <w:r>
        <w:t xml:space="preserve">FPGA </w:t>
      </w:r>
      <w:r>
        <w:rPr>
          <w:cs/>
        </w:rPr>
        <w:t>ซึ่งสามารถทำงานในการขุดได้มีประสิทธิภาพมากกว่า ทั้งในแง่ของความเร็วและการใช้พลังงาน</w:t>
      </w:r>
    </w:p>
    <w:p w14:paraId="737E0BB9" w14:textId="6636138D" w:rsidR="00E82F2D" w:rsidRPr="00203366" w:rsidRDefault="00E82F2D" w:rsidP="00203366">
      <w:pPr>
        <w:pStyle w:val="StyleStyle222Thisis"/>
        <w:rPr>
          <w:b/>
          <w:bCs/>
        </w:rPr>
      </w:pPr>
      <w:r w:rsidRPr="00203366">
        <w:rPr>
          <w:b/>
          <w:bCs/>
          <w:cs/>
        </w:rPr>
        <w:t>2.8</w:t>
      </w:r>
      <w:r w:rsidRPr="00203366">
        <w:rPr>
          <w:b/>
          <w:bCs/>
        </w:rPr>
        <w:t xml:space="preserve"> Block Chain</w:t>
      </w:r>
      <w:r w:rsidR="00203366">
        <w:rPr>
          <w:rFonts w:hint="cs"/>
          <w:b/>
          <w:bCs/>
          <w:cs/>
        </w:rPr>
        <w:t xml:space="preserve"> </w:t>
      </w:r>
      <w:r>
        <w:t>Block Chain [</w:t>
      </w:r>
      <w:r>
        <w:rPr>
          <w:cs/>
        </w:rPr>
        <w:t xml:space="preserve">8] คือเทคโนโลยีซอฟต์แวร์เป็นเทคโนโลยีซอฟต์เวร์แบบเพียร์ทูเพียร์ (เชื่อมต่อแบบโครงข่ายโดยตรงระหว่างเครื่องคอมพิวเตอร์ที่ไม่มีคนกลาง) ที่ปกป้องข้อมูลโดยที่ไม่อนุญาตให้ใครปลอมหรือเปลี่ยนได้ </w:t>
      </w:r>
      <w:r>
        <w:t xml:space="preserve">Block Chain </w:t>
      </w:r>
      <w:r>
        <w:rPr>
          <w:cs/>
        </w:rPr>
        <w:t>ถูกคิดค้นขึ้นเพื่อใช้สร้างสกุลเงินดิจิทัลต่างๆ รวมถึง บิทคอยน์ (</w:t>
      </w:r>
      <w:r>
        <w:t xml:space="preserve">Bitcoin) </w:t>
      </w:r>
      <w:r>
        <w:rPr>
          <w:cs/>
        </w:rPr>
        <w:t xml:space="preserve">และไม่ใช่แค่สกุลเงินดิจิทัลเท่านั้น ยังมีบริการลายเซ็นออนไลน์ หุ้น เพลง </w:t>
      </w:r>
      <w:r>
        <w:rPr>
          <w:cs/>
        </w:rPr>
        <w:lastRenderedPageBreak/>
        <w:t xml:space="preserve">หรือศิลปะต่างๆ ระบบลงคะแนน และแอปพลิเคชันอื่นๆอีกมาก เรียกได้ว่า </w:t>
      </w:r>
      <w:r>
        <w:t>Block Chain</w:t>
      </w:r>
    </w:p>
    <w:p w14:paraId="4594BDE1" w14:textId="65B40C1F" w:rsidR="00E82F2D" w:rsidRDefault="00E82F2D" w:rsidP="00E82F2D">
      <w:pPr>
        <w:pStyle w:val="StyleStyle222Thisis"/>
      </w:pPr>
      <w:r>
        <w:rPr>
          <w:cs/>
        </w:rPr>
        <w:t>หรือก็คือรูปแบบการเก็บข้อมูล (</w:t>
      </w:r>
      <w:r>
        <w:t xml:space="preserve">Database) </w:t>
      </w:r>
      <w:r>
        <w:rPr>
          <w:cs/>
        </w:rPr>
        <w:t>แบบหนึ่งของระบบที่ไม่มีศูนย์กลางแต่เชื่อถือได้และโกงยาก เป็นการให้ทุกคนถือเอกสารชุดเดียวกัน เมื่อมีการอัปเดตก็จะอัปเดตด้วยกัน โดยมั่นใจได้ว่าเอกสารเหล่านั้นเชื่อถือได้แน่นอนไม่มีการปลอมแปลง</w:t>
      </w:r>
    </w:p>
    <w:p w14:paraId="4741F686" w14:textId="77777777" w:rsidR="00E3284D" w:rsidRDefault="00E3284D" w:rsidP="00E82F2D">
      <w:pPr>
        <w:pStyle w:val="StyleStyle222Thisis"/>
      </w:pPr>
    </w:p>
    <w:p w14:paraId="76453C5F" w14:textId="40F1FC31" w:rsidR="00E82F2D" w:rsidRDefault="00E3284D" w:rsidP="00E3284D">
      <w:pPr>
        <w:pStyle w:val="StyleStyle222Thisis"/>
        <w:ind w:firstLine="0"/>
      </w:pPr>
      <w:r w:rsidRPr="005353FC">
        <w:rPr>
          <w:noProof/>
        </w:rPr>
        <w:drawing>
          <wp:inline distT="0" distB="0" distL="0" distR="0" wp14:anchorId="1E64C5F6" wp14:editId="10855254">
            <wp:extent cx="2470785" cy="1744921"/>
            <wp:effectExtent l="0" t="0" r="5715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74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0E55" w14:textId="6931E2CC" w:rsidR="00E82F2D" w:rsidRDefault="00E82F2D" w:rsidP="00E3284D">
      <w:pPr>
        <w:pStyle w:val="StyleStyle222Thisis"/>
        <w:jc w:val="center"/>
      </w:pPr>
      <w:r>
        <w:rPr>
          <w:cs/>
        </w:rPr>
        <w:t>ภาพประกอบที่ 2.6 วิธีทำงานแบบ กระจายศูนย์ ของบล็อกเชน [9]</w:t>
      </w:r>
    </w:p>
    <w:p w14:paraId="3D74BC9A" w14:textId="77777777" w:rsidR="00E82F2D" w:rsidRDefault="00E82F2D" w:rsidP="00E82F2D">
      <w:pPr>
        <w:pStyle w:val="StyleStyle222Thisis"/>
      </w:pPr>
    </w:p>
    <w:p w14:paraId="5133705F" w14:textId="42D5A5A8" w:rsidR="003836DB" w:rsidRDefault="00E82F2D" w:rsidP="006A4008">
      <w:pPr>
        <w:pStyle w:val="StyleStyle222Thisis"/>
      </w:pPr>
      <w:r>
        <w:rPr>
          <w:cs/>
        </w:rPr>
        <w:t>เนื่องจากบล็อกเชนมีขนาดมหึมาเพราะบันทึกธุรกรรมทั้งหมดตั้งแต่ครั้งแรกจนปัจจุบัน นั่นแปลว่าแฮ็คเกอร์ที่อยากจะแฮ็คบล็อกเชนจะต้องใช้พลังประมวลผลสูงมาก มากกว่าโหนดครึ่งหนึ่งของบล็อกเชนทั้งหมดรวมกัน ซึ่งก็เป็นไปได้ยากเพราะมีต้นทุนสูงลิบ ด้วยเหตุนี้เครือข่ายบล็อกเชนจึงมีความปลอดภัยสูงยิ่ง วิธีสร้างแฮชของโหนด นักขุด ถูกออกแบบมาให้ใช้ทรัพยากร (พลังประมวลผล และไฟฟ้าที่ป้อนคอมพิวเตอร์) สูงมากและทำยาก แต่โหนดนักขุด (หรือพูดให้ชัดกว่าคือ คนหรือบริษัทที่เป็นเจ้าของโหนดนัก</w:t>
      </w:r>
      <w:r>
        <w:rPr>
          <w:cs/>
        </w:rPr>
        <w:t>ขุด) ได้แรงจูงใจจากการได้ค่าธรรมเนียมหรือผลตอบแทนจากการสร้างแฮช ในกรณีของบิตคอย์น์บล็อกเชน แรงจูงใจนั้นอยู่ในรูปของบิตคอย์น์ซึ่งจะออกใหม่เป็น รางวัล ให้กับโหนดนั้นๆ การได้บิตคอย์น์เป็นรางวัลนอกจากจะสร้างแรงจูงใจให้คนช่วยกันดูแลระบบให้มีความปลอดภัยแล้ว ยังเป็นวิธีเพิ่มปริมาณเงินในระบบแบบ กระจายศูนย์ คือไม่มีธนาคารกลางคอยตัดสินใจ</w:t>
      </w:r>
    </w:p>
    <w:p w14:paraId="018BB22B" w14:textId="441D7A6A" w:rsidR="00E82F2D" w:rsidRPr="00D275FF" w:rsidRDefault="00E82F2D" w:rsidP="00D275FF">
      <w:pPr>
        <w:pStyle w:val="StyleStyle222Thisis"/>
        <w:rPr>
          <w:b/>
          <w:bCs/>
        </w:rPr>
      </w:pPr>
      <w:r w:rsidRPr="00D275FF">
        <w:rPr>
          <w:b/>
          <w:bCs/>
          <w:cs/>
        </w:rPr>
        <w:t>2.9</w:t>
      </w:r>
      <w:r w:rsidRPr="00D275FF">
        <w:rPr>
          <w:b/>
          <w:bCs/>
        </w:rPr>
        <w:t xml:space="preserve"> NiceHash</w:t>
      </w:r>
    </w:p>
    <w:p w14:paraId="673EC62E" w14:textId="527916BF" w:rsidR="00E82F2D" w:rsidRDefault="00E3284D" w:rsidP="00E3284D">
      <w:pPr>
        <w:pStyle w:val="StyleStyle222Thisis"/>
        <w:ind w:firstLine="0"/>
      </w:pPr>
      <w:r w:rsidRPr="00EB7537">
        <w:rPr>
          <w:noProof/>
        </w:rPr>
        <w:drawing>
          <wp:inline distT="0" distB="0" distL="0" distR="0" wp14:anchorId="0A6A8E3B" wp14:editId="38DF74EE">
            <wp:extent cx="2470785" cy="1589483"/>
            <wp:effectExtent l="19050" t="19050" r="24765" b="1079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1589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5B324" w14:textId="77777777" w:rsidR="00E82F2D" w:rsidRDefault="00E82F2D" w:rsidP="00743B53">
      <w:pPr>
        <w:pStyle w:val="StyleStyle222Thisis"/>
        <w:jc w:val="center"/>
      </w:pPr>
      <w:r>
        <w:rPr>
          <w:cs/>
        </w:rPr>
        <w:t xml:space="preserve">ภาพประกอบที่ 2.7 แสดงการทำงานของ </w:t>
      </w:r>
      <w:r>
        <w:t>NiceHash [</w:t>
      </w:r>
      <w:r>
        <w:rPr>
          <w:cs/>
        </w:rPr>
        <w:t>10]</w:t>
      </w:r>
    </w:p>
    <w:p w14:paraId="02F66EFB" w14:textId="77777777" w:rsidR="00E82F2D" w:rsidRDefault="00E82F2D" w:rsidP="00E82F2D">
      <w:pPr>
        <w:pStyle w:val="StyleStyle222Thisis"/>
      </w:pPr>
    </w:p>
    <w:p w14:paraId="430C533F" w14:textId="77777777" w:rsidR="00E82F2D" w:rsidRDefault="00E82F2D" w:rsidP="00E82F2D">
      <w:pPr>
        <w:pStyle w:val="StyleStyle222Thisis"/>
      </w:pPr>
      <w:r>
        <w:t>NiceHash [</w:t>
      </w:r>
      <w:r>
        <w:rPr>
          <w:cs/>
        </w:rPr>
        <w:t xml:space="preserve">10] นั้นเป็นโปรแกรมที่มีสคริปสำหรับขุดเงินดิจิทัลด้วยอัลกอริธึมต่างๆแทบทุกชนิดแต่ว่าโดยเนื้อแท้การขุดผ่าน </w:t>
      </w:r>
      <w:r>
        <w:t xml:space="preserve">NiceHash </w:t>
      </w:r>
      <w:r>
        <w:rPr>
          <w:cs/>
        </w:rPr>
        <w:t xml:space="preserve">ไม่ใช่การขุดจริงๆ เพราะจริงๆแล้ว </w:t>
      </w:r>
      <w:r>
        <w:t xml:space="preserve">NiceHash </w:t>
      </w:r>
      <w:r>
        <w:rPr>
          <w:cs/>
        </w:rPr>
        <w:t xml:space="preserve">เป็นเว็บไซต์นายหน้าที่ซื้อขายแรงขุด เพราะฉะนั้นมันเหมือนกับขายแรงขุดให้กับ </w:t>
      </w:r>
      <w:r>
        <w:t xml:space="preserve">NiceHash </w:t>
      </w:r>
      <w:r>
        <w:rPr>
          <w:cs/>
        </w:rPr>
        <w:t xml:space="preserve">และเป็นโปรแกรมที่เหมาะสำหรับมือใหม่หรือผู้ที่ไม่มีเวลามาหาพูลหรือเปลี่ยนพูดไปมาด้วยการจ่ายเงินเป็น </w:t>
      </w:r>
      <w:r>
        <w:t xml:space="preserve">BTC </w:t>
      </w:r>
      <w:r>
        <w:rPr>
          <w:cs/>
        </w:rPr>
        <w:t>และความสม่ำเสมอ แต่อาจจะมีข้อเสียว่ารายได้อาจจะน้อยกว่าขุดตรง</w:t>
      </w:r>
    </w:p>
    <w:p w14:paraId="6DEF6132" w14:textId="206F24BE" w:rsidR="00E82F2D" w:rsidRPr="00743B53" w:rsidRDefault="00E82F2D" w:rsidP="00743B53">
      <w:pPr>
        <w:pStyle w:val="StyleStyle222Thisis"/>
        <w:rPr>
          <w:b/>
          <w:bCs/>
        </w:rPr>
      </w:pPr>
      <w:r w:rsidRPr="00743B53">
        <w:rPr>
          <w:b/>
          <w:bCs/>
          <w:cs/>
        </w:rPr>
        <w:lastRenderedPageBreak/>
        <w:t>2.10</w:t>
      </w:r>
      <w:r w:rsidRPr="00743B53">
        <w:rPr>
          <w:b/>
          <w:bCs/>
        </w:rPr>
        <w:t xml:space="preserve"> Nvidia CUDA API</w:t>
      </w:r>
      <w:r w:rsidR="00743B53">
        <w:rPr>
          <w:rFonts w:hint="cs"/>
          <w:b/>
          <w:bCs/>
          <w:cs/>
        </w:rPr>
        <w:t xml:space="preserve"> </w:t>
      </w:r>
      <w:r>
        <w:t>CUDA [</w:t>
      </w:r>
      <w:r>
        <w:rPr>
          <w:cs/>
        </w:rPr>
        <w:t>11] (</w:t>
      </w:r>
      <w:r>
        <w:t xml:space="preserve">Compute Unified Device Architecture) </w:t>
      </w:r>
      <w:r>
        <w:rPr>
          <w:cs/>
        </w:rPr>
        <w:t xml:space="preserve">คือ แพลตฟอร์มสำหรับการประมวลผลแบบคู่ขนานและ </w:t>
      </w:r>
      <w:r>
        <w:t xml:space="preserve">Application Programing Interface (API) </w:t>
      </w:r>
      <w:r>
        <w:rPr>
          <w:cs/>
        </w:rPr>
        <w:t xml:space="preserve">พัฒนาโดยบริษัท </w:t>
      </w:r>
      <w:r>
        <w:t xml:space="preserve">Nvidia </w:t>
      </w:r>
      <w:r>
        <w:rPr>
          <w:cs/>
        </w:rPr>
        <w:t xml:space="preserve">เพื่อให้นักพัฒนาและวิศวกรซอฟต์แวร์สามารถดึงศักยภาพในการประมวลผลแบบขนานของ </w:t>
      </w:r>
      <w:r>
        <w:t xml:space="preserve">GPU (Graphic Processing Unit) </w:t>
      </w:r>
      <w:r>
        <w:rPr>
          <w:cs/>
        </w:rPr>
        <w:t xml:space="preserve">สำหรับการประมวลผลในงานต่างๆ หรือที่เรียกว่า </w:t>
      </w:r>
      <w:r>
        <w:t xml:space="preserve">GPGPU (General-Purpose Computing on Graphics Processing Units) </w:t>
      </w:r>
      <w:r>
        <w:rPr>
          <w:cs/>
        </w:rPr>
        <w:t xml:space="preserve">โดยปกติแล้วในเครื่องคอมพิวเตอร์หน้าที่สำหรับการประมวลผลจะเป็นหน้าที่ของ </w:t>
      </w:r>
      <w:r>
        <w:t xml:space="preserve">CPU (Central Processing Unit) </w:t>
      </w:r>
      <w:r>
        <w:rPr>
          <w:cs/>
        </w:rPr>
        <w:t xml:space="preserve">ซึ่งเป็นหน่วยประมวลผลกลางในการทำงานของคอมพิวเตอร์ ในสมัยก่อนการประมวลผลทางด้านกราฟฟิกจะใช้ </w:t>
      </w:r>
      <w:r>
        <w:t xml:space="preserve">CPU </w:t>
      </w:r>
      <w:r>
        <w:rPr>
          <w:cs/>
        </w:rPr>
        <w:t xml:space="preserve">เป็นหลัก ส่งผลให้การทำงานของ </w:t>
      </w:r>
      <w:r>
        <w:t xml:space="preserve">CPU </w:t>
      </w:r>
      <w:r>
        <w:rPr>
          <w:cs/>
        </w:rPr>
        <w:t xml:space="preserve">หนักขึ้นและไม่เพียงพอต่อการทำงาน </w:t>
      </w:r>
      <w:r>
        <w:t xml:space="preserve">GPU </w:t>
      </w:r>
      <w:r>
        <w:rPr>
          <w:cs/>
        </w:rPr>
        <w:t xml:space="preserve">จึงเข้ามามีบทบาทในการประมวลผลทางด้านกราฟฟิก เพื่อลดการทำงานของ </w:t>
      </w:r>
      <w:r>
        <w:t xml:space="preserve">CPU </w:t>
      </w:r>
      <w:r>
        <w:rPr>
          <w:cs/>
        </w:rPr>
        <w:t xml:space="preserve">ทำให้การงานด้านกราฟฟิกมีประสิทธิภาพมากยิ่งขึ้น และเมื่อ </w:t>
      </w:r>
      <w:r>
        <w:t xml:space="preserve">CPU </w:t>
      </w:r>
      <w:r>
        <w:rPr>
          <w:cs/>
        </w:rPr>
        <w:t xml:space="preserve">ทำงานน้อยลง ความร้อนภายในเครื่องก็ลดลงด้วยเช่นกัน ความแตกต่างระหว่าง </w:t>
      </w:r>
      <w:r>
        <w:t xml:space="preserve">GPU </w:t>
      </w:r>
      <w:r>
        <w:rPr>
          <w:cs/>
        </w:rPr>
        <w:t xml:space="preserve">และ </w:t>
      </w:r>
      <w:r>
        <w:t xml:space="preserve">CPU </w:t>
      </w:r>
      <w:r>
        <w:rPr>
          <w:cs/>
        </w:rPr>
        <w:t xml:space="preserve">โดย </w:t>
      </w:r>
      <w:r>
        <w:t xml:space="preserve">CPU </w:t>
      </w:r>
      <w:r>
        <w:rPr>
          <w:cs/>
        </w:rPr>
        <w:t xml:space="preserve">นั้นจะประกอบไปด้วย </w:t>
      </w:r>
      <w:r>
        <w:t xml:space="preserve">core </w:t>
      </w:r>
      <w:r>
        <w:rPr>
          <w:cs/>
        </w:rPr>
        <w:t xml:space="preserve">เพียงไม่กี่ </w:t>
      </w:r>
      <w:r>
        <w:t xml:space="preserve">core </w:t>
      </w:r>
      <w:r>
        <w:rPr>
          <w:cs/>
        </w:rPr>
        <w:t xml:space="preserve">จึงเหมาะกับงานในลักษณะที่เรียกว่า </w:t>
      </w:r>
      <w:r>
        <w:t xml:space="preserve">Sequential serial processing </w:t>
      </w:r>
      <w:r>
        <w:rPr>
          <w:cs/>
        </w:rPr>
        <w:t xml:space="preserve">หรือการประมวลผลแบบลำดับ ในขณะที่ </w:t>
      </w:r>
      <w:r>
        <w:t xml:space="preserve">GPU </w:t>
      </w:r>
      <w:r>
        <w:rPr>
          <w:cs/>
        </w:rPr>
        <w:t xml:space="preserve">จะประกอบด้วย </w:t>
      </w:r>
      <w:r>
        <w:t xml:space="preserve">core </w:t>
      </w:r>
      <w:r>
        <w:rPr>
          <w:cs/>
        </w:rPr>
        <w:t xml:space="preserve">ขนาดเล็กจำนวนมากและถูกออกแบบให้มีการกระจายการทำงานในลักษณะ </w:t>
      </w:r>
      <w:r>
        <w:t xml:space="preserve">Parallel </w:t>
      </w:r>
      <w:r>
        <w:rPr>
          <w:cs/>
        </w:rPr>
        <w:t>หรือการประมวลผลแบบคู่ขนาน</w:t>
      </w:r>
    </w:p>
    <w:p w14:paraId="1370BF44" w14:textId="77777777" w:rsidR="00E82F2D" w:rsidRDefault="00E82F2D" w:rsidP="00E82F2D">
      <w:pPr>
        <w:pStyle w:val="StyleStyle222Thisis"/>
      </w:pPr>
    </w:p>
    <w:p w14:paraId="6766502B" w14:textId="2ACD6062" w:rsidR="00E82F2D" w:rsidRDefault="00743B53" w:rsidP="00743B53">
      <w:pPr>
        <w:pStyle w:val="StyleStyle222Thisis"/>
        <w:ind w:firstLine="0"/>
      </w:pPr>
      <w:r>
        <w:rPr>
          <w:noProof/>
        </w:rPr>
        <w:drawing>
          <wp:inline distT="0" distB="0" distL="0" distR="0" wp14:anchorId="23F74AF2" wp14:editId="6AFD238F">
            <wp:extent cx="2470785" cy="1692725"/>
            <wp:effectExtent l="19050" t="19050" r="24765" b="22225"/>
            <wp:docPr id="254" name="Picture 254" descr="https://cdn-images-1.medium.com/max/800/1*y_fFqu5QjK4R08NWU6sL2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dn-images-1.medium.com/max/800/1*y_fFqu5QjK4R08NWU6sL2w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69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1E71DD" w14:textId="77777777" w:rsidR="00E82F2D" w:rsidRDefault="00E82F2D" w:rsidP="00EF0F5F">
      <w:pPr>
        <w:pStyle w:val="StyleStyle222Thisis"/>
        <w:jc w:val="center"/>
      </w:pPr>
      <w:r>
        <w:rPr>
          <w:cs/>
        </w:rPr>
        <w:t xml:space="preserve">ภาพประกอบที่ 2.8 แสดงความแตกต่างของจำนวน </w:t>
      </w:r>
      <w:r>
        <w:t xml:space="preserve">Core </w:t>
      </w:r>
      <w:r>
        <w:rPr>
          <w:cs/>
        </w:rPr>
        <w:t xml:space="preserve">ระหว่าง </w:t>
      </w:r>
      <w:r>
        <w:t xml:space="preserve">CPU </w:t>
      </w:r>
      <w:r>
        <w:rPr>
          <w:cs/>
        </w:rPr>
        <w:t xml:space="preserve">และ </w:t>
      </w:r>
      <w:r>
        <w:t>GPU [</w:t>
      </w:r>
      <w:r>
        <w:rPr>
          <w:cs/>
        </w:rPr>
        <w:t>11]</w:t>
      </w:r>
    </w:p>
    <w:p w14:paraId="3A0308DF" w14:textId="77777777" w:rsidR="00E82F2D" w:rsidRDefault="00E82F2D" w:rsidP="00E82F2D">
      <w:pPr>
        <w:pStyle w:val="StyleStyle222Thisis"/>
      </w:pPr>
    </w:p>
    <w:p w14:paraId="217827D5" w14:textId="77777777" w:rsidR="00E82F2D" w:rsidRDefault="00E82F2D" w:rsidP="00E82F2D">
      <w:pPr>
        <w:pStyle w:val="StyleStyle222Thisis"/>
      </w:pPr>
      <w:r>
        <w:rPr>
          <w:cs/>
        </w:rPr>
        <w:t xml:space="preserve">โดยงานที่เหมาะกับ </w:t>
      </w:r>
      <w:r>
        <w:t xml:space="preserve">GPU </w:t>
      </w:r>
      <w:r>
        <w:rPr>
          <w:cs/>
        </w:rPr>
        <w:t xml:space="preserve">จะเป็นงานในลักษณะ </w:t>
      </w:r>
      <w:r>
        <w:t xml:space="preserve">Single Instruction Multiple Data stream (SIMD) </w:t>
      </w:r>
      <w:r>
        <w:rPr>
          <w:cs/>
        </w:rPr>
        <w:t xml:space="preserve">กล่าวคือใช้การประมวลผลด้วยชุดข้อมูลหลายชุด แต่ทำงานด้วยคำสั่งเดียว ในปัจจุบันนอกจากงานทางด้านกราฟฟิกแล้ว ยังนิยมนำ </w:t>
      </w:r>
      <w:r>
        <w:t xml:space="preserve">GPU </w:t>
      </w:r>
      <w:r>
        <w:rPr>
          <w:cs/>
        </w:rPr>
        <w:t>มาใช้ประมวลผลในงานปัญญาประดิษฐ์ (</w:t>
      </w:r>
      <w:r>
        <w:t xml:space="preserve">Artificial Intelligence </w:t>
      </w:r>
      <w:r>
        <w:rPr>
          <w:cs/>
        </w:rPr>
        <w:t xml:space="preserve">หรือ </w:t>
      </w:r>
      <w:r>
        <w:t xml:space="preserve">AI) </w:t>
      </w:r>
      <w:r>
        <w:rPr>
          <w:cs/>
        </w:rPr>
        <w:t xml:space="preserve">ไม่ว่าจะเป็น </w:t>
      </w:r>
      <w:r>
        <w:t xml:space="preserve">Deep Learning, Computer Vision </w:t>
      </w:r>
      <w:r>
        <w:rPr>
          <w:cs/>
        </w:rPr>
        <w:t>หรือมาประยุกต์ใช้ในระบบรถไร้คนขับ (</w:t>
      </w:r>
      <w:r>
        <w:t xml:space="preserve">Self-driving car) </w:t>
      </w:r>
      <w:r>
        <w:rPr>
          <w:cs/>
        </w:rPr>
        <w:t>หรืองานทางด้านวิทยาศาสตร์และคณิตศาสตร์</w:t>
      </w:r>
    </w:p>
    <w:p w14:paraId="3284FF5D" w14:textId="289C4D38" w:rsidR="00E82F2D" w:rsidRPr="00EF0F5F" w:rsidRDefault="00E82F2D" w:rsidP="00EF0F5F">
      <w:pPr>
        <w:pStyle w:val="StyleStyle222Thisis"/>
        <w:rPr>
          <w:b/>
          <w:bCs/>
        </w:rPr>
      </w:pPr>
      <w:r w:rsidRPr="00EF0F5F">
        <w:rPr>
          <w:b/>
          <w:bCs/>
          <w:cs/>
        </w:rPr>
        <w:t>2.11</w:t>
      </w:r>
      <w:r w:rsidRPr="00EF0F5F">
        <w:rPr>
          <w:b/>
          <w:bCs/>
        </w:rPr>
        <w:t xml:space="preserve"> Line Notify API</w:t>
      </w:r>
      <w:r w:rsidR="00EF0F5F">
        <w:rPr>
          <w:rFonts w:hint="cs"/>
          <w:b/>
          <w:bCs/>
          <w:cs/>
        </w:rPr>
        <w:t xml:space="preserve"> </w:t>
      </w:r>
      <w:r>
        <w:t>Line Notify [</w:t>
      </w:r>
      <w:r>
        <w:rPr>
          <w:cs/>
        </w:rPr>
        <w:t xml:space="preserve">12] คือ บริการที่ทาง </w:t>
      </w:r>
      <w:r>
        <w:t xml:space="preserve">Line </w:t>
      </w:r>
      <w:r>
        <w:rPr>
          <w:cs/>
        </w:rPr>
        <w:t xml:space="preserve">ได้เตรียมไว้ให้ในรูปแบบของ </w:t>
      </w:r>
      <w:r>
        <w:t xml:space="preserve">API </w:t>
      </w:r>
      <w:r>
        <w:rPr>
          <w:cs/>
        </w:rPr>
        <w:t xml:space="preserve">ให้กับเหล่านักพัฒนานั้นสามารถนำไปใช้ต่อยอด พัฒนาโปรเจค ที่มีความต้องการส่งข้อความในการแจ้งเตือนเข้าไปยัง กลุ่ม หรือบัญชีส่วนตัวของเราได้ เราต้องสมัครขอใช้บริการจาก </w:t>
      </w:r>
      <w:r>
        <w:t xml:space="preserve">LINE </w:t>
      </w:r>
      <w:r>
        <w:rPr>
          <w:cs/>
        </w:rPr>
        <w:t>ก่อน ซึ่งหลังจากการสมัครแล้วเราจะได้โทเคน (</w:t>
      </w:r>
      <w:r>
        <w:t xml:space="preserve">TOKEN) </w:t>
      </w:r>
      <w:r>
        <w:rPr>
          <w:cs/>
        </w:rPr>
        <w:t>เอาไว้</w:t>
      </w:r>
      <w:r>
        <w:rPr>
          <w:cs/>
        </w:rPr>
        <w:lastRenderedPageBreak/>
        <w:t xml:space="preserve">อ้างอิงตัวตนของ </w:t>
      </w:r>
      <w:r>
        <w:t xml:space="preserve">LINE Notify </w:t>
      </w:r>
      <w:r>
        <w:rPr>
          <w:cs/>
        </w:rPr>
        <w:t xml:space="preserve">คล้ายกับหมายเลขบัตรประจำตัวประชาชนของเรานั่นเอง จากน้ันเราจะสามารถส่งข้อความไปยัง </w:t>
      </w:r>
      <w:r>
        <w:t xml:space="preserve">LINE Notify </w:t>
      </w:r>
      <w:r>
        <w:rPr>
          <w:cs/>
        </w:rPr>
        <w:t xml:space="preserve">ได้ตามช่องทางต่างๆ ผ่าน </w:t>
      </w:r>
      <w:r>
        <w:t xml:space="preserve">API </w:t>
      </w:r>
      <w:r>
        <w:rPr>
          <w:cs/>
        </w:rPr>
        <w:t xml:space="preserve">เช่น เขียนโปรแกรมส่งจาก </w:t>
      </w:r>
      <w:r>
        <w:t xml:space="preserve">PHP / PYTHON / ARDUINO C/C++ </w:t>
      </w:r>
      <w:r>
        <w:rPr>
          <w:cs/>
        </w:rPr>
        <w:t xml:space="preserve">หรือจาก </w:t>
      </w:r>
      <w:r>
        <w:t>CURL</w:t>
      </w:r>
    </w:p>
    <w:p w14:paraId="09A444F5" w14:textId="6ED3737B" w:rsidR="00E82F2D" w:rsidRPr="005264A0" w:rsidRDefault="00E82F2D" w:rsidP="005264A0">
      <w:pPr>
        <w:pStyle w:val="StyleStyle222Thisis"/>
        <w:rPr>
          <w:b/>
          <w:bCs/>
        </w:rPr>
      </w:pPr>
      <w:r w:rsidRPr="005264A0">
        <w:rPr>
          <w:b/>
          <w:bCs/>
          <w:cs/>
        </w:rPr>
        <w:t>2.12</w:t>
      </w:r>
      <w:r w:rsidRPr="005264A0">
        <w:rPr>
          <w:b/>
          <w:bCs/>
        </w:rPr>
        <w:t xml:space="preserve"> Facebook API</w:t>
      </w:r>
      <w:r w:rsidR="005264A0">
        <w:rPr>
          <w:rFonts w:hint="cs"/>
          <w:b/>
          <w:bCs/>
          <w:cs/>
        </w:rPr>
        <w:t xml:space="preserve"> </w:t>
      </w:r>
      <w:r>
        <w:t>Facebook API [</w:t>
      </w:r>
      <w:r>
        <w:rPr>
          <w:cs/>
        </w:rPr>
        <w:t xml:space="preserve">13] คือวิธีขั้นต้นในการรับและส่งออกข้อมูลไปยังและออกจากแพลตฟอร์ม </w:t>
      </w:r>
      <w:r>
        <w:t xml:space="preserve">Facebook API </w:t>
      </w:r>
      <w:r>
        <w:rPr>
          <w:cs/>
        </w:rPr>
        <w:t xml:space="preserve">นี้เป็น </w:t>
      </w:r>
      <w:r>
        <w:t xml:space="preserve">API </w:t>
      </w:r>
      <w:r>
        <w:rPr>
          <w:cs/>
        </w:rPr>
        <w:t xml:space="preserve">ที่อยู่บน </w:t>
      </w:r>
      <w:r>
        <w:t xml:space="preserve">HTTP </w:t>
      </w:r>
      <w:r>
        <w:rPr>
          <w:cs/>
        </w:rPr>
        <w:t xml:space="preserve">ระดับล่างที่แอพสามารถใช้สืบค้นข้อมูล โพสต์เรื่องราวใหม่ๆ จัดการโฆษณา อัพโหลดรูปภาพ และทำงานอื่นๆ อีกมากมายได้ด้วยโปรแกรม </w:t>
      </w:r>
      <w:r>
        <w:t xml:space="preserve">API </w:t>
      </w:r>
      <w:r>
        <w:rPr>
          <w:cs/>
        </w:rPr>
        <w:t xml:space="preserve">กราฟทำงานอยู่บน </w:t>
      </w:r>
      <w:r>
        <w:t xml:space="preserve">HTTP </w:t>
      </w:r>
      <w:r>
        <w:rPr>
          <w:cs/>
        </w:rPr>
        <w:t xml:space="preserve">ดังนั้นจึงใช้ได้กับภาษาใดๆ ที่มีไลบรารี </w:t>
      </w:r>
      <w:r>
        <w:t xml:space="preserve">HTTP </w:t>
      </w:r>
      <w:r>
        <w:rPr>
          <w:cs/>
        </w:rPr>
        <w:t xml:space="preserve">เช่น </w:t>
      </w:r>
      <w:r>
        <w:t xml:space="preserve">cURL </w:t>
      </w:r>
      <w:r>
        <w:rPr>
          <w:cs/>
        </w:rPr>
        <w:t xml:space="preserve">และ </w:t>
      </w:r>
      <w:r>
        <w:t xml:space="preserve">urllib </w:t>
      </w:r>
      <w:r>
        <w:rPr>
          <w:cs/>
        </w:rPr>
        <w:t xml:space="preserve">ซึ่งหมายความว่าคุณสามารถใช้ </w:t>
      </w:r>
      <w:r>
        <w:t xml:space="preserve">API </w:t>
      </w:r>
      <w:r>
        <w:rPr>
          <w:cs/>
        </w:rPr>
        <w:t>กราฟได้โดยตรงในเบราว์เซอร์</w:t>
      </w:r>
    </w:p>
    <w:p w14:paraId="63D43F2F" w14:textId="4C3EEDE7" w:rsidR="00E82F2D" w:rsidRPr="009B7AE1" w:rsidRDefault="00E82F2D" w:rsidP="009B7AE1">
      <w:pPr>
        <w:pStyle w:val="StyleStyle222Thisis"/>
        <w:rPr>
          <w:b/>
          <w:bCs/>
        </w:rPr>
      </w:pPr>
      <w:r w:rsidRPr="009B7AE1">
        <w:rPr>
          <w:b/>
          <w:bCs/>
          <w:cs/>
        </w:rPr>
        <w:t>2.13</w:t>
      </w:r>
      <w:r w:rsidRPr="009B7AE1">
        <w:rPr>
          <w:b/>
          <w:bCs/>
        </w:rPr>
        <w:t xml:space="preserve"> Grafana</w:t>
      </w:r>
      <w:r w:rsidR="009B7AE1">
        <w:rPr>
          <w:b/>
          <w:bCs/>
        </w:rPr>
        <w:t xml:space="preserve"> </w:t>
      </w:r>
      <w:r>
        <w:t>Grafana [</w:t>
      </w:r>
      <w:r>
        <w:rPr>
          <w:cs/>
        </w:rPr>
        <w:t xml:space="preserve">14] คือ </w:t>
      </w:r>
      <w:r>
        <w:t xml:space="preserve">Platform </w:t>
      </w:r>
      <w:r>
        <w:rPr>
          <w:cs/>
        </w:rPr>
        <w:t xml:space="preserve">หนึ่งที่ใช้ในการวิเคราะห์ </w:t>
      </w:r>
      <w:r>
        <w:t xml:space="preserve">Metrics </w:t>
      </w:r>
      <w:r>
        <w:rPr>
          <w:cs/>
        </w:rPr>
        <w:t xml:space="preserve">โดยตัว </w:t>
      </w:r>
      <w:r>
        <w:t xml:space="preserve">Grafana </w:t>
      </w:r>
      <w:r>
        <w:rPr>
          <w:cs/>
        </w:rPr>
        <w:t xml:space="preserve">นั้นจะทำการ </w:t>
      </w:r>
      <w:r>
        <w:t xml:space="preserve">Query </w:t>
      </w:r>
      <w:r>
        <w:rPr>
          <w:cs/>
        </w:rPr>
        <w:t xml:space="preserve">ข้อมูล </w:t>
      </w:r>
      <w:r>
        <w:t xml:space="preserve">Metrics </w:t>
      </w:r>
      <w:r>
        <w:rPr>
          <w:cs/>
        </w:rPr>
        <w:t xml:space="preserve">ออกมาแสดงในหน้า </w:t>
      </w:r>
      <w:r>
        <w:t xml:space="preserve">Dashboard </w:t>
      </w:r>
      <w:r>
        <w:rPr>
          <w:cs/>
        </w:rPr>
        <w:t xml:space="preserve">ให้เข้าใจข้อมูลได้ง่ายขึ้น ซึ่งเป็น </w:t>
      </w:r>
      <w:r>
        <w:t xml:space="preserve">Open Source Dashboard Tool </w:t>
      </w:r>
      <w:r>
        <w:rPr>
          <w:cs/>
        </w:rPr>
        <w:t xml:space="preserve">เครื่องมือในการสร้าง </w:t>
      </w:r>
      <w:r>
        <w:t xml:space="preserve">Dashboard </w:t>
      </w:r>
    </w:p>
    <w:p w14:paraId="6088DF97" w14:textId="77777777" w:rsidR="00E82F2D" w:rsidRDefault="00E82F2D" w:rsidP="00E82F2D">
      <w:pPr>
        <w:pStyle w:val="StyleStyle222Thisis"/>
      </w:pPr>
      <w:r>
        <w:rPr>
          <w:cs/>
        </w:rPr>
        <w:t xml:space="preserve">โดย </w:t>
      </w:r>
      <w:r>
        <w:t xml:space="preserve">Grafana </w:t>
      </w:r>
      <w:r>
        <w:rPr>
          <w:cs/>
        </w:rPr>
        <w:t xml:space="preserve">จะทำงานร่วมกับ </w:t>
      </w:r>
      <w:r>
        <w:t xml:space="preserve">Datasource </w:t>
      </w:r>
      <w:r>
        <w:rPr>
          <w:cs/>
        </w:rPr>
        <w:t xml:space="preserve">ต่าง ๆ เช่น </w:t>
      </w:r>
      <w:r>
        <w:t xml:space="preserve">Graphite, InfluxDB, OpenTSDB </w:t>
      </w:r>
      <w:r>
        <w:rPr>
          <w:cs/>
        </w:rPr>
        <w:t xml:space="preserve">หรือ </w:t>
      </w:r>
      <w:r>
        <w:t xml:space="preserve">Elasticsearch </w:t>
      </w:r>
      <w:r>
        <w:rPr>
          <w:cs/>
        </w:rPr>
        <w:t xml:space="preserve">ฯลฯ ช่วยให้ผู้ใช้ สามารถสร้างและแก้ไข </w:t>
      </w:r>
      <w:r>
        <w:t xml:space="preserve">Dashboard </w:t>
      </w:r>
      <w:r>
        <w:rPr>
          <w:cs/>
        </w:rPr>
        <w:t xml:space="preserve">ได้อย่างง่ายๆ ครอบคลุมรูปแบบกราฟหลายประเภท และจุดเด่นของ </w:t>
      </w:r>
      <w:r>
        <w:t xml:space="preserve">Grafana </w:t>
      </w:r>
      <w:r>
        <w:rPr>
          <w:cs/>
        </w:rPr>
        <w:t>คือ</w:t>
      </w:r>
    </w:p>
    <w:p w14:paraId="7DF684CF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เน้นการนำเสนอ </w:t>
      </w:r>
      <w:r>
        <w:t xml:space="preserve">Metrics </w:t>
      </w:r>
      <w:r>
        <w:rPr>
          <w:cs/>
        </w:rPr>
        <w:t xml:space="preserve">ที่เฉพาะเจาะจง เช่น </w:t>
      </w:r>
      <w:r>
        <w:t xml:space="preserve">CPU, Memory </w:t>
      </w:r>
      <w:r>
        <w:rPr>
          <w:cs/>
        </w:rPr>
        <w:t xml:space="preserve">หรือ </w:t>
      </w:r>
      <w:r>
        <w:t xml:space="preserve">I/O </w:t>
      </w:r>
      <w:r>
        <w:rPr>
          <w:cs/>
        </w:rPr>
        <w:t xml:space="preserve">ในรูปแบบของกราฟ </w:t>
      </w:r>
      <w:r>
        <w:t xml:space="preserve">Time Series </w:t>
      </w:r>
    </w:p>
    <w:p w14:paraId="7551FB0C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ความยืดหยุ่นในการใช้งาน มี </w:t>
      </w:r>
      <w:r>
        <w:t xml:space="preserve">option </w:t>
      </w:r>
      <w:r>
        <w:rPr>
          <w:cs/>
        </w:rPr>
        <w:t>ให้เลือกใช้จำนวนมาก</w:t>
      </w:r>
    </w:p>
    <w:p w14:paraId="6518F351" w14:textId="77777777" w:rsidR="00E82F2D" w:rsidRDefault="00E82F2D" w:rsidP="00222CAD">
      <w:pPr>
        <w:pStyle w:val="StyleStyle222Thisis"/>
        <w:ind w:firstLine="432"/>
      </w:pPr>
      <w:r>
        <w:rPr>
          <w:cs/>
        </w:rPr>
        <w:t>-</w:t>
      </w:r>
      <w:r>
        <w:rPr>
          <w:cs/>
        </w:rPr>
        <w:tab/>
        <w:t xml:space="preserve">รองรับ </w:t>
      </w:r>
      <w:r>
        <w:t xml:space="preserve">Datasource </w:t>
      </w:r>
      <w:r>
        <w:rPr>
          <w:cs/>
        </w:rPr>
        <w:t xml:space="preserve">ที่หลากหลายและมี </w:t>
      </w:r>
      <w:r>
        <w:t xml:space="preserve">Query Editor </w:t>
      </w:r>
      <w:r>
        <w:rPr>
          <w:cs/>
        </w:rPr>
        <w:t xml:space="preserve">ที่สำหรับ </w:t>
      </w:r>
      <w:r>
        <w:t xml:space="preserve">Datasource </w:t>
      </w:r>
      <w:r>
        <w:rPr>
          <w:cs/>
        </w:rPr>
        <w:t>นั้นๆ</w:t>
      </w:r>
    </w:p>
    <w:p w14:paraId="465CC0D6" w14:textId="20AA230B" w:rsidR="00E82F2D" w:rsidRPr="00222CAD" w:rsidRDefault="00E82F2D" w:rsidP="00222CAD">
      <w:pPr>
        <w:pStyle w:val="StyleStyle222Thisis"/>
        <w:rPr>
          <w:b/>
          <w:bCs/>
        </w:rPr>
      </w:pPr>
      <w:r w:rsidRPr="00222CAD">
        <w:rPr>
          <w:b/>
          <w:bCs/>
          <w:cs/>
        </w:rPr>
        <w:t>2.14</w:t>
      </w:r>
      <w:r w:rsidRPr="00222CAD">
        <w:rPr>
          <w:b/>
          <w:bCs/>
        </w:rPr>
        <w:t xml:space="preserve"> Influxdb</w:t>
      </w:r>
      <w:r w:rsidR="00222CAD">
        <w:rPr>
          <w:b/>
          <w:bCs/>
        </w:rPr>
        <w:t xml:space="preserve"> </w:t>
      </w:r>
      <w:r>
        <w:t>InfluxDB [</w:t>
      </w:r>
      <w:r>
        <w:rPr>
          <w:cs/>
        </w:rPr>
        <w:t xml:space="preserve">15] คือ </w:t>
      </w:r>
      <w:r>
        <w:t>Datasource (</w:t>
      </w:r>
      <w:r>
        <w:rPr>
          <w:cs/>
        </w:rPr>
        <w:t xml:space="preserve">ที่เก็บข้อมูล) ที่สามารถทำงานร่วมกับ </w:t>
      </w:r>
      <w:r>
        <w:t xml:space="preserve">Grafana </w:t>
      </w:r>
      <w:r>
        <w:rPr>
          <w:cs/>
        </w:rPr>
        <w:t xml:space="preserve">และสามารถเชื่อมต่อกับ </w:t>
      </w:r>
      <w:r>
        <w:t xml:space="preserve">Grafana Dashboard </w:t>
      </w:r>
      <w:r>
        <w:rPr>
          <w:cs/>
        </w:rPr>
        <w:t xml:space="preserve">ที่จะใช้แสดงผล โดยเรามานำเสนอการเก็บข้อมูลแบบ </w:t>
      </w:r>
      <w:r>
        <w:t xml:space="preserve">Time-series </w:t>
      </w:r>
      <w:r>
        <w:rPr>
          <w:cs/>
        </w:rPr>
        <w:t xml:space="preserve">ด้วยฐานข้อมูลที่ชื่อว่า </w:t>
      </w:r>
      <w:r>
        <w:t xml:space="preserve">InfluxDB </w:t>
      </w:r>
      <w:r>
        <w:rPr>
          <w:cs/>
        </w:rPr>
        <w:t xml:space="preserve">ข้อมูล </w:t>
      </w:r>
      <w:r>
        <w:t xml:space="preserve">Time-series </w:t>
      </w:r>
      <w:r>
        <w:rPr>
          <w:cs/>
        </w:rPr>
        <w:t xml:space="preserve">เป็นข้อมูลแบบ </w:t>
      </w:r>
      <w:r>
        <w:t xml:space="preserve">Stream </w:t>
      </w:r>
      <w:r>
        <w:rPr>
          <w:cs/>
        </w:rPr>
        <w:t>ชนิดหนึ่ง เป็นข้อมูลสถานะจากวัตถุในเวลาหนึ่ง แต่ถูกเก็บไว้อย่างต่อเนื่อง ดังนั้นเราจึงเห็นการเปลี่ยนแปลงสถานะของวัตถุนั้นในเวลาต่างๆอย่างต่อเนื่องให้เห็นรูปแบบพฤติกรรมของวัตถุนั้นได้ เพื่อตัดสินใจวางแผนแก้ปัญหาต่างๆต่อไป ตามจุดประสงค์ของปัญหาในวัตถุนั้นๆ</w:t>
      </w:r>
    </w:p>
    <w:p w14:paraId="6F5E98FF" w14:textId="75A946EC" w:rsidR="00E82F2D" w:rsidRDefault="00E82F2D" w:rsidP="00E82F2D">
      <w:pPr>
        <w:pStyle w:val="StyleStyle222Thisis"/>
      </w:pPr>
      <w:r>
        <w:rPr>
          <w:cs/>
        </w:rPr>
        <w:t xml:space="preserve">สถานะที่ว่านี้ เช่น อุณหภูมิของ </w:t>
      </w:r>
      <w:r>
        <w:t xml:space="preserve">GPU, </w:t>
      </w:r>
      <w:r>
        <w:rPr>
          <w:cs/>
        </w:rPr>
        <w:t xml:space="preserve">การทำงานของพัดลม </w:t>
      </w:r>
      <w:r>
        <w:t xml:space="preserve">GPU, Load GPU </w:t>
      </w:r>
      <w:r>
        <w:rPr>
          <w:cs/>
        </w:rPr>
        <w:t xml:space="preserve">เป็นต้น วัตถุในเป้าหมาย จะต้องถูกวัดค่าได้ โดยมันจะมีคุณลักษณะที่แตกต่างกันได้ด้วย รวมเรียกว่าสถานะ จะถูกเก็บไว้นะเวลาหนึ่ง อย่างต่อเนื่อง ที่เรียกว่า </w:t>
      </w:r>
      <w:r>
        <w:t xml:space="preserve">Time-series </w:t>
      </w:r>
      <w:r>
        <w:rPr>
          <w:cs/>
        </w:rPr>
        <w:t>นั่นเอง</w:t>
      </w:r>
    </w:p>
    <w:p w14:paraId="3FAAB906" w14:textId="77777777" w:rsidR="002A6D9E" w:rsidRDefault="004B2328" w:rsidP="00B6020D">
      <w:pPr>
        <w:pStyle w:val="StyleStyle222Thisis"/>
        <w:ind w:firstLine="0"/>
        <w:rPr>
          <w:b/>
          <w:bCs/>
        </w:rPr>
      </w:pPr>
      <w:r w:rsidRPr="004B2328">
        <w:rPr>
          <w:b/>
          <w:bCs/>
        </w:rPr>
        <w:t>3.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</w:rPr>
        <w:t>ขั้นตอนการทำงาน</w:t>
      </w:r>
      <w:r w:rsidR="00330561">
        <w:rPr>
          <w:rFonts w:hint="cs"/>
          <w:b/>
          <w:bCs/>
          <w:cs/>
        </w:rPr>
        <w:t xml:space="preserve"> </w:t>
      </w:r>
    </w:p>
    <w:p w14:paraId="361D0E96" w14:textId="13EB29AE" w:rsidR="00FA1354" w:rsidRDefault="00330561" w:rsidP="002A6D9E">
      <w:pPr>
        <w:pStyle w:val="StyleStyle222Thisis"/>
      </w:pPr>
      <w:r>
        <w:rPr>
          <w:rFonts w:hint="cs"/>
          <w:cs/>
        </w:rPr>
        <w:t xml:space="preserve">มีขั้นตอนการทำงานดังนี้ </w:t>
      </w:r>
    </w:p>
    <w:p w14:paraId="16D238F6" w14:textId="77777777" w:rsidR="00FA1354" w:rsidRDefault="00330561" w:rsidP="00FA1354">
      <w:pPr>
        <w:pStyle w:val="StyleStyle222Thisis"/>
        <w:ind w:firstLine="0"/>
      </w:pPr>
      <w:r>
        <w:rPr>
          <w:cs/>
        </w:rPr>
        <w:t>1</w:t>
      </w:r>
      <w:r>
        <w:t>)</w:t>
      </w:r>
      <w:r>
        <w:rPr>
          <w:cs/>
        </w:rPr>
        <w:t xml:space="preserve"> การดึงข้อมูลจาก </w:t>
      </w:r>
      <w:r>
        <w:t xml:space="preserve">GPU </w:t>
      </w:r>
      <w:r>
        <w:rPr>
          <w:cs/>
        </w:rPr>
        <w:t xml:space="preserve">จะใช้ </w:t>
      </w:r>
      <w:r>
        <w:t xml:space="preserve">NVIDIA API </w:t>
      </w:r>
      <w:r>
        <w:rPr>
          <w:cs/>
        </w:rPr>
        <w:t xml:space="preserve">ในการดึงค่าสถาณะ </w:t>
      </w:r>
      <w:r>
        <w:t xml:space="preserve">GPU </w:t>
      </w:r>
      <w:r>
        <w:rPr>
          <w:cs/>
        </w:rPr>
        <w:t xml:space="preserve">โดยมีค่า </w:t>
      </w:r>
      <w:r>
        <w:t xml:space="preserve">Load, </w:t>
      </w:r>
      <w:r>
        <w:lastRenderedPageBreak/>
        <w:t>Memory, Fan, Temperature</w:t>
      </w:r>
      <w:r>
        <w:rPr>
          <w:cs/>
        </w:rPr>
        <w:t xml:space="preserve"> จะทำการดึงค่าโดยใช้ </w:t>
      </w:r>
      <w:r>
        <w:t xml:space="preserve">NVIDIA API </w:t>
      </w:r>
      <w:r>
        <w:rPr>
          <w:cs/>
        </w:rPr>
        <w:t xml:space="preserve">ในการดึงค่าสถาณะ </w:t>
      </w:r>
      <w:r>
        <w:t xml:space="preserve">GPU </w:t>
      </w:r>
      <w:r>
        <w:rPr>
          <w:cs/>
        </w:rPr>
        <w:t xml:space="preserve">โดยมีค่า </w:t>
      </w:r>
      <w:r>
        <w:t xml:space="preserve">Load, Memory, Fan, Temperature </w:t>
      </w:r>
      <w:r>
        <w:rPr>
          <w:cs/>
        </w:rPr>
        <w:t>ส่วนนี้จะนำไปแสดงบนหน้าโปรแกรมหลัก</w:t>
      </w:r>
      <w:r>
        <w:t xml:space="preserve"> </w:t>
      </w:r>
      <w:r>
        <w:rPr>
          <w:rFonts w:hint="cs"/>
          <w:cs/>
        </w:rPr>
        <w:t xml:space="preserve">และมีการส่งออกไปยัง </w:t>
      </w:r>
      <w:r>
        <w:t xml:space="preserve">Dashboard </w:t>
      </w:r>
      <w:r>
        <w:rPr>
          <w:rFonts w:hint="cs"/>
          <w:cs/>
        </w:rPr>
        <w:t>เพื่อแสดงผลในส่วนกลาง</w:t>
      </w:r>
      <w:r w:rsidR="003514CA">
        <w:rPr>
          <w:rFonts w:hint="cs"/>
          <w:cs/>
        </w:rPr>
        <w:t xml:space="preserve"> </w:t>
      </w:r>
    </w:p>
    <w:p w14:paraId="54522F11" w14:textId="77777777" w:rsidR="00280ACA" w:rsidRDefault="003514CA" w:rsidP="00280ACA">
      <w:pPr>
        <w:pStyle w:val="StyleStyle222Thisis"/>
        <w:ind w:firstLine="0"/>
      </w:pPr>
      <w:r>
        <w:t xml:space="preserve">2) </w:t>
      </w:r>
      <w:r>
        <w:rPr>
          <w:cs/>
        </w:rPr>
        <w:t xml:space="preserve">การดึงข้อมูลจากเว็บ </w:t>
      </w:r>
      <w:r>
        <w:t xml:space="preserve">Zpool </w:t>
      </w:r>
      <w:r>
        <w:rPr>
          <w:cs/>
        </w:rPr>
        <w:t xml:space="preserve">ดึงค่าโดยใช้ </w:t>
      </w:r>
      <w:r>
        <w:t xml:space="preserve">API </w:t>
      </w:r>
      <w:r>
        <w:rPr>
          <w:cs/>
        </w:rPr>
        <w:t xml:space="preserve">ของเว็บ </w:t>
      </w:r>
      <w:r>
        <w:t xml:space="preserve">Zpool </w:t>
      </w:r>
      <w:r>
        <w:rPr>
          <w:cs/>
        </w:rPr>
        <w:t xml:space="preserve">โดยเว็บจะตอบกลับมาเป็น </w:t>
      </w:r>
      <w:r>
        <w:t xml:space="preserve">JSON </w:t>
      </w:r>
      <w:r>
        <w:rPr>
          <w:cs/>
        </w:rPr>
        <w:t xml:space="preserve">มาคำนวนอัลกอริทึมที่ออกแบบไว้เพื่อมาตัดสินใจเลือกอัลกอริทึมในการขุดต่อไป เป็นการใช้ </w:t>
      </w:r>
      <w:r>
        <w:t xml:space="preserve">Method Get </w:t>
      </w:r>
      <w:r>
        <w:rPr>
          <w:cs/>
        </w:rPr>
        <w:t xml:space="preserve">ของ </w:t>
      </w:r>
      <w:r>
        <w:t xml:space="preserve">Library requests </w:t>
      </w:r>
      <w:r>
        <w:rPr>
          <w:cs/>
        </w:rPr>
        <w:t xml:space="preserve">จาก </w:t>
      </w:r>
      <w:r>
        <w:t xml:space="preserve">URL </w:t>
      </w:r>
    </w:p>
    <w:p w14:paraId="4436E732" w14:textId="6D9F5775" w:rsidR="006A0981" w:rsidRPr="00E94644" w:rsidRDefault="00DF0665" w:rsidP="00280ACA">
      <w:pPr>
        <w:pStyle w:val="StyleStyle222Thisis"/>
        <w:ind w:firstLine="0"/>
      </w:pPr>
      <w:hyperlink r:id="rId102" w:history="1">
        <w:r w:rsidR="00C90DA3" w:rsidRPr="00E94644">
          <w:rPr>
            <w:rStyle w:val="Hyperlink"/>
            <w:color w:val="auto"/>
            <w:u w:val="none"/>
          </w:rPr>
          <w:t>https://www.zpool.ca/json/algo_profitability.json</w:t>
        </w:r>
      </w:hyperlink>
    </w:p>
    <w:p w14:paraId="3DC95A15" w14:textId="77777777" w:rsidR="00FA1354" w:rsidRDefault="006A0981" w:rsidP="0016238C">
      <w:pPr>
        <w:pStyle w:val="StyleStyle222Thisis"/>
        <w:ind w:firstLine="0"/>
      </w:pPr>
      <w:r>
        <w:t>3)</w:t>
      </w:r>
      <w:r>
        <w:rPr>
          <w:cs/>
        </w:rPr>
        <w:t xml:space="preserve"> การดึงค่า </w:t>
      </w:r>
      <w:r>
        <w:t xml:space="preserve">Hashrate </w:t>
      </w:r>
      <w:r>
        <w:rPr>
          <w:cs/>
        </w:rPr>
        <w:t xml:space="preserve">ในขณะที่ขุดเป็นการใช้งาน </w:t>
      </w:r>
      <w:r>
        <w:t xml:space="preserve">socket </w:t>
      </w:r>
      <w:r>
        <w:rPr>
          <w:cs/>
        </w:rPr>
        <w:t xml:space="preserve">เพื่อดึงค่า </w:t>
      </w:r>
      <w:r>
        <w:t xml:space="preserve">Hashrate </w:t>
      </w:r>
      <w:r>
        <w:rPr>
          <w:cs/>
        </w:rPr>
        <w:t xml:space="preserve">จาก </w:t>
      </w:r>
      <w:r>
        <w:t xml:space="preserve">ccminer API </w:t>
      </w:r>
      <w:r>
        <w:rPr>
          <w:cs/>
        </w:rPr>
        <w:t xml:space="preserve">โดยการส่งคำสั่งไปที่ </w:t>
      </w:r>
      <w:r>
        <w:t xml:space="preserve">local host port 4068 </w:t>
      </w:r>
      <w:r>
        <w:rPr>
          <w:cs/>
        </w:rPr>
        <w:t xml:space="preserve">ซึ่งเป็นช่องทางติดต่อ </w:t>
      </w:r>
      <w:r>
        <w:t xml:space="preserve">API </w:t>
      </w:r>
      <w:r>
        <w:rPr>
          <w:cs/>
        </w:rPr>
        <w:t xml:space="preserve">โดย </w:t>
      </w:r>
      <w:r>
        <w:t xml:space="preserve">Defual </w:t>
      </w:r>
      <w:r>
        <w:rPr>
          <w:cs/>
        </w:rPr>
        <w:t xml:space="preserve">ของ </w:t>
      </w:r>
      <w:r>
        <w:t xml:space="preserve">ccminer </w:t>
      </w:r>
      <w:r>
        <w:rPr>
          <w:cs/>
        </w:rPr>
        <w:t xml:space="preserve">จากนั้น </w:t>
      </w:r>
      <w:r>
        <w:t xml:space="preserve">ccminer </w:t>
      </w:r>
      <w:r>
        <w:rPr>
          <w:cs/>
        </w:rPr>
        <w:t>จะทำการตอบกลับตามคำสั่งที่ร้องขอออกไป</w:t>
      </w:r>
      <w:r w:rsidR="0057506D">
        <w:t xml:space="preserve"> </w:t>
      </w:r>
    </w:p>
    <w:p w14:paraId="1E04D4C8" w14:textId="77777777" w:rsidR="00FA1354" w:rsidRDefault="0057506D" w:rsidP="0016238C">
      <w:pPr>
        <w:pStyle w:val="StyleStyle222Thisis"/>
        <w:ind w:firstLine="0"/>
      </w:pPr>
      <w:r>
        <w:t>4)</w:t>
      </w:r>
      <w:r>
        <w:rPr>
          <w:cs/>
        </w:rPr>
        <w:t xml:space="preserve"> การแจ้งเตือนระบบ</w:t>
      </w:r>
      <w:r>
        <w:t xml:space="preserve"> </w:t>
      </w:r>
      <w:r>
        <w:rPr>
          <w:cs/>
        </w:rPr>
        <w:t xml:space="preserve">การแจ้งไปเตือนไปยัง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 xml:space="preserve">โดยมี </w:t>
      </w:r>
      <w:r>
        <w:t xml:space="preserve">id </w:t>
      </w:r>
      <w:r>
        <w:rPr>
          <w:cs/>
        </w:rPr>
        <w:t xml:space="preserve">ของ </w:t>
      </w:r>
      <w:r>
        <w:t xml:space="preserve">Facebook Group </w:t>
      </w:r>
      <w:r>
        <w:rPr>
          <w:cs/>
        </w:rPr>
        <w:t>เพื่อให้รู้ว่าจะโพสลงในกลุ่มไหน และ</w:t>
      </w:r>
      <w:r>
        <w:t xml:space="preserve"> </w:t>
      </w:r>
      <w:r>
        <w:rPr>
          <w:cs/>
        </w:rPr>
        <w:t xml:space="preserve">และต้องมี </w:t>
      </w:r>
      <w:r>
        <w:t xml:space="preserve">Facebook Token </w:t>
      </w:r>
      <w:r>
        <w:rPr>
          <w:cs/>
        </w:rPr>
        <w:t>ระบุข้อความที่จะส่งไป</w:t>
      </w:r>
      <w:r>
        <w:t xml:space="preserve"> </w:t>
      </w:r>
      <w:r>
        <w:rPr>
          <w:cs/>
        </w:rPr>
        <w:t xml:space="preserve">และจะทำการส่งไปโดยใช้ </w:t>
      </w:r>
      <w:r>
        <w:t xml:space="preserve">Method Post http </w:t>
      </w:r>
      <w:r>
        <w:rPr>
          <w:cs/>
        </w:rPr>
        <w:t>ในการยืนยันตัวตนและพร้อมกับการส่งข้อมูล</w:t>
      </w:r>
      <w:r w:rsidR="0016238C">
        <w:t xml:space="preserve"> </w:t>
      </w:r>
    </w:p>
    <w:p w14:paraId="17A08B99" w14:textId="2369DF79" w:rsidR="00383DEA" w:rsidRDefault="0016238C" w:rsidP="0016238C">
      <w:pPr>
        <w:pStyle w:val="StyleStyle222Thisis"/>
        <w:ind w:firstLine="0"/>
        <w:rPr>
          <w:cs/>
        </w:rPr>
      </w:pPr>
      <w:r>
        <w:t xml:space="preserve">5) Algorithm Switch </w:t>
      </w:r>
      <w:r>
        <w:rPr>
          <w:cs/>
        </w:rPr>
        <w:t xml:space="preserve">โปรแกรมสนับสนุนการทำ </w:t>
      </w:r>
      <w:r>
        <w:t xml:space="preserve">Crypto-Currency Mining </w:t>
      </w:r>
      <w:r>
        <w:rPr>
          <w:cs/>
        </w:rPr>
        <w:t>โดยโปรแกรมจะช่วยสนับสนุนการขุดเพื่อให้ได้ผลประโยชน์</w:t>
      </w:r>
      <w:r>
        <w:rPr>
          <w:cs/>
        </w:rPr>
        <w:t xml:space="preserve">สูงสุดโดยดูจากค่า </w:t>
      </w:r>
      <w:r>
        <w:t xml:space="preserve">Profit </w:t>
      </w:r>
      <w:r>
        <w:rPr>
          <w:cs/>
        </w:rPr>
        <w:t xml:space="preserve">เป็นค่า </w:t>
      </w:r>
      <w:r>
        <w:t xml:space="preserve">mBTC </w:t>
      </w:r>
      <w:r>
        <w:rPr>
          <w:cs/>
        </w:rPr>
        <w:t xml:space="preserve">ของ </w:t>
      </w:r>
      <w:r w:rsidR="00B02F55">
        <w:rPr>
          <w:rFonts w:hint="cs"/>
          <w:cs/>
        </w:rPr>
        <w:t>อัลกอริธึม</w:t>
      </w:r>
      <w:r>
        <w:rPr>
          <w:cs/>
        </w:rPr>
        <w:t>จากเว็บ</w:t>
      </w:r>
      <w:r w:rsidR="00B02F55">
        <w:rPr>
          <w:rFonts w:hint="cs"/>
          <w:cs/>
        </w:rPr>
        <w:t xml:space="preserve"> </w:t>
      </w:r>
      <w:r>
        <w:t xml:space="preserve">Zpool </w:t>
      </w:r>
      <w:r w:rsidR="00B02F55">
        <w:rPr>
          <w:rFonts w:hint="cs"/>
          <w:cs/>
        </w:rPr>
        <w:t xml:space="preserve">จาก </w:t>
      </w:r>
      <w:r w:rsidR="00B02F55">
        <w:t xml:space="preserve">URL </w:t>
      </w:r>
      <w:r w:rsidR="00C21B34">
        <w:rPr>
          <w:rFonts w:hint="cs"/>
          <w:cs/>
        </w:rPr>
        <w:t>คือ</w:t>
      </w:r>
    </w:p>
    <w:p w14:paraId="1BCCBC7C" w14:textId="6E2F83A3" w:rsidR="0016238C" w:rsidRDefault="0016238C" w:rsidP="0016238C">
      <w:pPr>
        <w:pStyle w:val="StyleStyle222Thisis"/>
        <w:ind w:firstLine="0"/>
      </w:pPr>
      <w:r>
        <w:t xml:space="preserve">https://www.zpool.ca/json/algo_profitability.json </w:t>
      </w:r>
      <w:r>
        <w:rPr>
          <w:cs/>
        </w:rPr>
        <w:t xml:space="preserve">ดังภาพประกอบที่ </w:t>
      </w:r>
      <w:r>
        <w:t>3.18</w:t>
      </w:r>
      <w:r>
        <w:rPr>
          <w:cs/>
        </w:rPr>
        <w:t xml:space="preserve"> ที่ดึงข้อมูลมาเป็นรูปแบบ </w:t>
      </w:r>
      <w:r>
        <w:t xml:space="preserve">JSON </w:t>
      </w:r>
      <w:r>
        <w:rPr>
          <w:cs/>
        </w:rPr>
        <w:t>เพื่อใช้ในการตัดสินใจเลือก</w:t>
      </w:r>
      <w:r w:rsidR="00655FEE">
        <w:rPr>
          <w:rFonts w:hint="cs"/>
          <w:cs/>
        </w:rPr>
        <w:t>อัลกอริธึม</w:t>
      </w:r>
      <w:r>
        <w:rPr>
          <w:cs/>
        </w:rPr>
        <w:t xml:space="preserve">ในการขุดโดยมีวิธีการดูจากค่า </w:t>
      </w:r>
      <w:r>
        <w:t xml:space="preserve">Profitability </w:t>
      </w:r>
      <w:r>
        <w:rPr>
          <w:cs/>
        </w:rPr>
        <w:t>ของแต่ละ</w:t>
      </w:r>
      <w:r w:rsidR="00655FEE">
        <w:rPr>
          <w:rFonts w:hint="cs"/>
          <w:cs/>
        </w:rPr>
        <w:t>อัลกอริธึม</w:t>
      </w:r>
      <w:r>
        <w:rPr>
          <w:cs/>
        </w:rPr>
        <w:t>เพื่อทำการขุดต่อไป โดยจะเลือกค่าที่สูงที่สุด</w:t>
      </w:r>
    </w:p>
    <w:p w14:paraId="18679174" w14:textId="77777777" w:rsidR="0016238C" w:rsidRDefault="0016238C" w:rsidP="0016238C">
      <w:pPr>
        <w:pStyle w:val="StyleStyle222Thisis"/>
      </w:pPr>
    </w:p>
    <w:p w14:paraId="5843CFA7" w14:textId="50F8D1D1" w:rsidR="0016238C" w:rsidRDefault="00414C81" w:rsidP="00414C81">
      <w:pPr>
        <w:pStyle w:val="StyleStyle222Thisis"/>
        <w:ind w:firstLine="0"/>
      </w:pPr>
      <w:r>
        <w:rPr>
          <w:noProof/>
        </w:rPr>
        <w:drawing>
          <wp:inline distT="0" distB="0" distL="0" distR="0" wp14:anchorId="3D5360D7" wp14:editId="66291BF2">
            <wp:extent cx="2470785" cy="2334026"/>
            <wp:effectExtent l="19050" t="19050" r="24765" b="285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Output_get_JSON_Zpool_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23340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E89E4A" w14:textId="484FF311" w:rsidR="0016238C" w:rsidRDefault="0016238C" w:rsidP="00414C81">
      <w:pPr>
        <w:pStyle w:val="StyleStyle222Thisis"/>
        <w:ind w:firstLine="0"/>
        <w:jc w:val="center"/>
      </w:pPr>
      <w:r>
        <w:rPr>
          <w:cs/>
        </w:rPr>
        <w:t xml:space="preserve">ภาพประกอบที่ </w:t>
      </w:r>
      <w:r>
        <w:t xml:space="preserve">3.18 </w:t>
      </w:r>
      <w:r>
        <w:rPr>
          <w:cs/>
        </w:rPr>
        <w:t xml:space="preserve">ตัวอย่างข้อมูล </w:t>
      </w:r>
      <w:r>
        <w:t xml:space="preserve">JSON </w:t>
      </w:r>
      <w:r>
        <w:rPr>
          <w:cs/>
        </w:rPr>
        <w:t xml:space="preserve">จากเว็บ </w:t>
      </w:r>
      <w:r>
        <w:t>Zpool</w:t>
      </w:r>
    </w:p>
    <w:p w14:paraId="3E2C9C9B" w14:textId="1AC80E40" w:rsidR="001A3091" w:rsidRDefault="001A3091" w:rsidP="001A3091">
      <w:pPr>
        <w:pStyle w:val="StyleStyle222Thisis"/>
        <w:ind w:firstLine="0"/>
        <w:jc w:val="left"/>
      </w:pPr>
    </w:p>
    <w:p w14:paraId="16E6EA00" w14:textId="7609D62C" w:rsidR="00F156DD" w:rsidRDefault="00F156DD" w:rsidP="00F156DD">
      <w:pPr>
        <w:pStyle w:val="StyleStyle222Thisis"/>
        <w:ind w:firstLine="0"/>
      </w:pPr>
      <w:r>
        <w:t>6)</w:t>
      </w:r>
      <w:r>
        <w:rPr>
          <w:cs/>
        </w:rPr>
        <w:t xml:space="preserve"> การแจ้งเตือนของระบบ</w:t>
      </w:r>
      <w:r>
        <w:t xml:space="preserve"> </w:t>
      </w:r>
      <w:r>
        <w:rPr>
          <w:cs/>
        </w:rPr>
        <w:t xml:space="preserve">การแจ้งเตือนมีไว้เพื่อแจ้งให้ทราบถึงสถานะของเครื่องขุดเมื่อเกิดเหตุการณ์ที่อาจจะเป็นอันตรายต่อเครื่องขุด หรือการที่เครื่องขุดทำงานแล้วไม่เกิดผลประโยชน์ ก็จะแจ้งเตือนไปยัง </w:t>
      </w:r>
      <w:r>
        <w:t xml:space="preserve">Line </w:t>
      </w:r>
      <w:r>
        <w:rPr>
          <w:cs/>
        </w:rPr>
        <w:t xml:space="preserve">หรือ </w:t>
      </w:r>
      <w:r>
        <w:t xml:space="preserve">Facebook </w:t>
      </w:r>
      <w:r>
        <w:rPr>
          <w:cs/>
        </w:rPr>
        <w:t>เพื่อให้ผู้ใช้ได้รับทราบถึงปัญหา</w:t>
      </w:r>
    </w:p>
    <w:p w14:paraId="33ABD313" w14:textId="77777777" w:rsidR="00F156DD" w:rsidRDefault="00F156DD" w:rsidP="00F156DD">
      <w:pPr>
        <w:pStyle w:val="StyleStyle222Thisis"/>
      </w:pPr>
      <w:r>
        <w:rPr>
          <w:cs/>
        </w:rPr>
        <w:t xml:space="preserve">การที่ลงแรงขุดแล้วไม่มีผลตอบแทนเป็น </w:t>
      </w:r>
      <w:r>
        <w:t xml:space="preserve">BTC </w:t>
      </w:r>
      <w:r>
        <w:rPr>
          <w:cs/>
        </w:rPr>
        <w:t xml:space="preserve">โอนเข้ากระเป๋า </w:t>
      </w:r>
      <w:r>
        <w:t xml:space="preserve">Wallet Bitcoin </w:t>
      </w:r>
      <w:r>
        <w:rPr>
          <w:cs/>
        </w:rPr>
        <w:t>จะเรียกว่าการขุดลม ดังนั้นควรที่จะมีการแจ้งเตือนเราเมื่อเกิดเหตุการณ์ดังกล่าว เพื่อรักษา</w:t>
      </w:r>
      <w:r>
        <w:rPr>
          <w:cs/>
        </w:rPr>
        <w:lastRenderedPageBreak/>
        <w:t>ผลประโยชน์ และรักษาอายุการใช้งานของคอมพิวเตอร์ที่ใช้ขุด โดยได้ตั้งค่าเงื่อนไขในการแจ้งเตือนจากค่าสถานะต่างๆ โดยได้สังเกตุจากการขุดจริงว่าควรให้ค่าดังต่อไปนี้อยู่ในเกณฑ์ที่เหมาะสม</w:t>
      </w:r>
    </w:p>
    <w:p w14:paraId="61CD47E8" w14:textId="77777777" w:rsidR="00F156DD" w:rsidRDefault="00F156DD" w:rsidP="00F156DD">
      <w:pPr>
        <w:pStyle w:val="StyleStyle222Thisis"/>
      </w:pPr>
      <w:r>
        <w:rPr>
          <w:cs/>
        </w:rPr>
        <w:t xml:space="preserve">เงื่อนไขในการแจ้งเตือน (ทั้งนี้ อาจปรับค่าที่กำหนดในค่า </w:t>
      </w:r>
      <w:r>
        <w:t xml:space="preserve">configuration </w:t>
      </w:r>
      <w:r>
        <w:rPr>
          <w:cs/>
        </w:rPr>
        <w:t>ได้)</w:t>
      </w:r>
    </w:p>
    <w:p w14:paraId="1B4C7E7A" w14:textId="77777777" w:rsidR="00F156DD" w:rsidRDefault="00F156DD" w:rsidP="00F156DD">
      <w:pPr>
        <w:pStyle w:val="StyleStyle222Thisis"/>
        <w:ind w:firstLine="432"/>
      </w:pPr>
      <w:r>
        <w:t>-</w:t>
      </w:r>
      <w:r>
        <w:tab/>
        <w:t xml:space="preserve">GPU Load </w:t>
      </w:r>
      <w:r>
        <w:rPr>
          <w:cs/>
        </w:rPr>
        <w:t xml:space="preserve">น้อยกว่า </w:t>
      </w:r>
      <w:r>
        <w:t>40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 </w:t>
      </w:r>
      <w:r>
        <w:t xml:space="preserve">Algorithm Switch </w:t>
      </w:r>
      <w:r>
        <w:rPr>
          <w:cs/>
        </w:rPr>
        <w:t>และแจ้งเตือน</w:t>
      </w:r>
    </w:p>
    <w:p w14:paraId="609CD713" w14:textId="77777777" w:rsidR="00F156DD" w:rsidRDefault="00F156DD" w:rsidP="00F156DD">
      <w:pPr>
        <w:pStyle w:val="StyleStyle222Thisis"/>
        <w:ind w:firstLine="432"/>
      </w:pPr>
      <w:r>
        <w:t>-</w:t>
      </w:r>
      <w:r>
        <w:tab/>
        <w:t xml:space="preserve">GPU Temperature </w:t>
      </w:r>
      <w:r>
        <w:rPr>
          <w:cs/>
        </w:rPr>
        <w:t xml:space="preserve">มากกว่า </w:t>
      </w:r>
      <w:r>
        <w:t>90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ครั้งแล้วจะหยุดขุดเพื่อถนอมการ์ดจอและแจ้งเตือน</w:t>
      </w:r>
    </w:p>
    <w:p w14:paraId="07D775DC" w14:textId="13D201CE" w:rsidR="00F156DD" w:rsidRDefault="00F156DD" w:rsidP="00F156DD">
      <w:pPr>
        <w:pStyle w:val="StyleStyle222Thisis"/>
        <w:ind w:firstLine="432"/>
        <w:jc w:val="left"/>
      </w:pPr>
      <w:r>
        <w:t>-</w:t>
      </w:r>
      <w:r>
        <w:tab/>
        <w:t xml:space="preserve">GPU Fan </w:t>
      </w:r>
      <w:r>
        <w:rPr>
          <w:cs/>
        </w:rPr>
        <w:t xml:space="preserve">มากกว่า </w:t>
      </w:r>
      <w:r>
        <w:t>90</w:t>
      </w:r>
      <w:r>
        <w:rPr>
          <w:cs/>
        </w:rPr>
        <w:t xml:space="preserve"> จะมีการเช็คทุกๆ </w:t>
      </w:r>
      <w:r>
        <w:t>15</w:t>
      </w:r>
      <w:r>
        <w:rPr>
          <w:cs/>
        </w:rPr>
        <w:t xml:space="preserve"> นาที </w:t>
      </w:r>
      <w:r>
        <w:t>3</w:t>
      </w:r>
      <w:r>
        <w:rPr>
          <w:cs/>
        </w:rPr>
        <w:t xml:space="preserve"> ครั้ง หากครบ </w:t>
      </w:r>
      <w:r>
        <w:t>3</w:t>
      </w:r>
      <w:r>
        <w:rPr>
          <w:cs/>
        </w:rPr>
        <w:t xml:space="preserve"> ครั้งแล้วจะหยุดขุดเพื่อถนอมการ์ดจอและแจ้งเตือน</w:t>
      </w:r>
    </w:p>
    <w:p w14:paraId="1AEB1BFE" w14:textId="7C8BD0F4" w:rsidR="003544F7" w:rsidRDefault="003544F7" w:rsidP="003544F7">
      <w:pPr>
        <w:pStyle w:val="StyleStyle222Thisis"/>
        <w:ind w:firstLine="0"/>
      </w:pPr>
      <w:r>
        <w:t>7) Dashboard</w:t>
      </w:r>
    </w:p>
    <w:p w14:paraId="1ADC25DE" w14:textId="77777777" w:rsidR="00D8020B" w:rsidRDefault="00D8020B" w:rsidP="003544F7">
      <w:pPr>
        <w:pStyle w:val="StyleStyle222Thisis"/>
        <w:ind w:firstLine="0"/>
      </w:pPr>
    </w:p>
    <w:p w14:paraId="3698BAAE" w14:textId="4317DCA7" w:rsidR="003544F7" w:rsidRDefault="003544F7" w:rsidP="003544F7">
      <w:pPr>
        <w:pStyle w:val="StyleStyle222Thisis"/>
        <w:ind w:firstLine="0"/>
      </w:pPr>
      <w:r>
        <w:rPr>
          <w:noProof/>
        </w:rPr>
        <w:drawing>
          <wp:inline distT="0" distB="0" distL="0" distR="0" wp14:anchorId="0578DC3F" wp14:editId="39D0EBEC">
            <wp:extent cx="2470785" cy="636656"/>
            <wp:effectExtent l="0" t="0" r="571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b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63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7C6E" w14:textId="77777777" w:rsidR="003544F7" w:rsidRDefault="003544F7" w:rsidP="003544F7">
      <w:pPr>
        <w:pStyle w:val="StyleStyle222Thisis"/>
        <w:jc w:val="center"/>
      </w:pPr>
      <w:r>
        <w:rPr>
          <w:cs/>
        </w:rPr>
        <w:t xml:space="preserve">ภาพประกอบที่ </w:t>
      </w:r>
      <w:r>
        <w:t>3.41</w:t>
      </w:r>
      <w:r>
        <w:rPr>
          <w:cs/>
        </w:rPr>
        <w:t xml:space="preserve"> การส่งข้อมูลไปยัง </w:t>
      </w:r>
      <w:r>
        <w:t xml:space="preserve">Dashboard </w:t>
      </w:r>
      <w:r>
        <w:rPr>
          <w:cs/>
        </w:rPr>
        <w:t>เพื่อแสดงผล</w:t>
      </w:r>
    </w:p>
    <w:p w14:paraId="24384BEC" w14:textId="77777777" w:rsidR="003544F7" w:rsidRDefault="003544F7" w:rsidP="003544F7">
      <w:pPr>
        <w:pStyle w:val="StyleStyle222Thisis"/>
      </w:pPr>
    </w:p>
    <w:p w14:paraId="7A9BF7DA" w14:textId="55E2ECBE" w:rsidR="003544F7" w:rsidRDefault="003544F7" w:rsidP="00A94292">
      <w:pPr>
        <w:pStyle w:val="StyleStyle222Thisis"/>
      </w:pPr>
      <w:r w:rsidRPr="00A94292">
        <w:rPr>
          <w:cs/>
        </w:rPr>
        <w:t>ภาพประกอบ</w:t>
      </w:r>
      <w:r>
        <w:rPr>
          <w:cs/>
        </w:rPr>
        <w:t xml:space="preserve">ที่ </w:t>
      </w:r>
      <w:r>
        <w:t>3.4</w:t>
      </w:r>
      <w:r w:rsidR="00A94292">
        <w:t>1</w:t>
      </w:r>
      <w:r>
        <w:t xml:space="preserve"> </w:t>
      </w:r>
      <w:r>
        <w:rPr>
          <w:cs/>
        </w:rPr>
        <w:t>เป็นการนำเอาค่าสถานะต่างๆได้แก่ ชื่อเครื่อง</w:t>
      </w:r>
      <w:r>
        <w:t xml:space="preserve">, </w:t>
      </w:r>
      <w:r>
        <w:rPr>
          <w:cs/>
        </w:rPr>
        <w:t xml:space="preserve">อุณหภูมิของ </w:t>
      </w:r>
      <w:r>
        <w:t xml:space="preserve">GPU, </w:t>
      </w:r>
      <w:r>
        <w:rPr>
          <w:cs/>
        </w:rPr>
        <w:t xml:space="preserve">การทำงานของพัดลม </w:t>
      </w:r>
      <w:r>
        <w:t xml:space="preserve">GPU, </w:t>
      </w:r>
      <w:r w:rsidR="00CE3B21">
        <w:rPr>
          <w:rFonts w:hint="cs"/>
          <w:cs/>
        </w:rPr>
        <w:t>ชื่ออัลกอริธึม</w:t>
      </w:r>
      <w:r>
        <w:rPr>
          <w:cs/>
        </w:rPr>
        <w:t>ที่ใช้ขุด</w:t>
      </w:r>
      <w:r>
        <w:t xml:space="preserve">, GPU Load, Hash Rate </w:t>
      </w:r>
      <w:r>
        <w:rPr>
          <w:cs/>
        </w:rPr>
        <w:t>เป็นต้น จากเครื่องที่ทำการขุด (</w:t>
      </w:r>
      <w:r>
        <w:t xml:space="preserve">Mining) </w:t>
      </w:r>
      <w:r>
        <w:rPr>
          <w:cs/>
        </w:rPr>
        <w:t xml:space="preserve">เก็บค่าลงฐานข้อมูลแล้วนำค่าจากฐานข้อมูลแสดงบน </w:t>
      </w:r>
      <w:r>
        <w:t xml:space="preserve">Dashboard </w:t>
      </w:r>
      <w:r>
        <w:rPr>
          <w:cs/>
        </w:rPr>
        <w:t xml:space="preserve">และตัวช่วยที่ทำ </w:t>
      </w:r>
      <w:r>
        <w:t xml:space="preserve">Dashboard </w:t>
      </w:r>
      <w:r>
        <w:rPr>
          <w:cs/>
        </w:rPr>
        <w:t xml:space="preserve">เราจะใช้ </w:t>
      </w:r>
      <w:r>
        <w:t xml:space="preserve">Grafana </w:t>
      </w:r>
      <w:r>
        <w:rPr>
          <w:cs/>
        </w:rPr>
        <w:t>ในการทำงาน</w:t>
      </w:r>
    </w:p>
    <w:p w14:paraId="04470FC1" w14:textId="77777777" w:rsidR="00233696" w:rsidRDefault="00233696" w:rsidP="00A94292">
      <w:pPr>
        <w:pStyle w:val="StyleStyle222Thisis"/>
      </w:pPr>
    </w:p>
    <w:p w14:paraId="0113D273" w14:textId="6530B016" w:rsidR="00233696" w:rsidRDefault="00233696" w:rsidP="00CA4344">
      <w:pPr>
        <w:pStyle w:val="StyleStyle222Thisis"/>
        <w:ind w:firstLine="0"/>
        <w:jc w:val="center"/>
      </w:pPr>
      <w:r>
        <w:rPr>
          <w:cs/>
        </w:rPr>
        <w:t xml:space="preserve">ตารางที่ </w:t>
      </w:r>
      <w:r w:rsidR="00CA4344">
        <w:t>1.1</w:t>
      </w:r>
      <w:r>
        <w:rPr>
          <w:rFonts w:hint="cs"/>
          <w:cs/>
        </w:rPr>
        <w:t xml:space="preserve"> </w:t>
      </w:r>
      <w:r w:rsidRPr="0036477B">
        <w:t xml:space="preserve">Data Dictionary </w:t>
      </w:r>
      <w:r w:rsidRPr="0036477B">
        <w:rPr>
          <w:cs/>
        </w:rPr>
        <w:t>แสดงฐานข้อมูล</w:t>
      </w:r>
      <w:r>
        <w:rPr>
          <w:rFonts w:hint="cs"/>
          <w:cs/>
        </w:rPr>
        <w:t xml:space="preserve">ที่นำไปแสดงผลยัง </w:t>
      </w:r>
      <w:r>
        <w:t>Dashboard</w:t>
      </w:r>
    </w:p>
    <w:p w14:paraId="7CA9C45A" w14:textId="193DE883" w:rsidR="00233696" w:rsidRDefault="00233696" w:rsidP="00233696">
      <w:pPr>
        <w:pStyle w:val="StyleStyle222Thisis"/>
        <w:ind w:firstLine="0"/>
      </w:pPr>
      <w:r>
        <w:rPr>
          <w:noProof/>
        </w:rPr>
        <w:drawing>
          <wp:inline distT="0" distB="0" distL="0" distR="0" wp14:anchorId="49071D5C" wp14:editId="4760FD18">
            <wp:extent cx="2470785" cy="396240"/>
            <wp:effectExtent l="0" t="0" r="571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able บท -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96B2" w14:textId="5F5B11D7" w:rsidR="00F13FD5" w:rsidRDefault="00F13FD5" w:rsidP="00233696">
      <w:pPr>
        <w:pStyle w:val="StyleStyle222Thisis"/>
        <w:ind w:firstLine="0"/>
      </w:pPr>
    </w:p>
    <w:p w14:paraId="43C84397" w14:textId="2565D3B6" w:rsidR="00F13FD5" w:rsidRDefault="00F13FD5" w:rsidP="00F13FD5">
      <w:pPr>
        <w:pStyle w:val="StyleStyle222Thisis"/>
      </w:pPr>
      <w:r w:rsidRPr="00F13FD5">
        <w:t xml:space="preserve">Table </w:t>
      </w:r>
      <w:r w:rsidRPr="00F13FD5">
        <w:rPr>
          <w:cs/>
        </w:rPr>
        <w:t xml:space="preserve">ในการจัดเก็บข้อมูลที่นำไปแสดงผลยัง </w:t>
      </w:r>
      <w:r w:rsidRPr="00F13FD5">
        <w:t xml:space="preserve">Dashboard </w:t>
      </w:r>
      <w:r w:rsidRPr="00F13FD5">
        <w:rPr>
          <w:cs/>
        </w:rPr>
        <w:t xml:space="preserve">โดยแสดงรายละเอียดดังตารางที่ 3.1 สามารถอธิบายได้ดังนี้ 1. </w:t>
      </w:r>
      <w:r w:rsidRPr="00F13FD5">
        <w:t xml:space="preserve">measurement </w:t>
      </w:r>
      <w:r w:rsidRPr="00F13FD5">
        <w:rPr>
          <w:cs/>
        </w:rPr>
        <w:t xml:space="preserve">คือ ชื่อเครื่องขุดของแต่ละเครื่อง 2. </w:t>
      </w:r>
      <w:r w:rsidRPr="00F13FD5">
        <w:t xml:space="preserve">time </w:t>
      </w:r>
      <w:r w:rsidRPr="00F13FD5">
        <w:rPr>
          <w:cs/>
        </w:rPr>
        <w:t xml:space="preserve">คือ เวลาที่เก็บลงฐานข้อมูล 3. </w:t>
      </w:r>
      <w:r w:rsidRPr="00F13FD5">
        <w:t xml:space="preserve">load </w:t>
      </w:r>
      <w:r w:rsidRPr="00F13FD5">
        <w:rPr>
          <w:cs/>
        </w:rPr>
        <w:t xml:space="preserve">คือ ค่าของ </w:t>
      </w:r>
      <w:r w:rsidRPr="00F13FD5">
        <w:t xml:space="preserve">GPU load </w:t>
      </w:r>
      <w:r w:rsidRPr="00F13FD5">
        <w:rPr>
          <w:cs/>
        </w:rPr>
        <w:t xml:space="preserve">4. </w:t>
      </w:r>
      <w:r w:rsidRPr="00F13FD5">
        <w:t xml:space="preserve">memory </w:t>
      </w:r>
      <w:r w:rsidRPr="00F13FD5">
        <w:rPr>
          <w:cs/>
        </w:rPr>
        <w:t xml:space="preserve">คือ ค่าของ </w:t>
      </w:r>
      <w:r w:rsidRPr="00F13FD5">
        <w:t xml:space="preserve">GPU memory </w:t>
      </w:r>
      <w:r w:rsidRPr="00F13FD5">
        <w:rPr>
          <w:cs/>
        </w:rPr>
        <w:t xml:space="preserve">5. </w:t>
      </w:r>
      <w:r w:rsidRPr="00F13FD5">
        <w:t xml:space="preserve">fan </w:t>
      </w:r>
      <w:r w:rsidRPr="00F13FD5">
        <w:rPr>
          <w:cs/>
        </w:rPr>
        <w:t xml:space="preserve">คือ ค่าของ </w:t>
      </w:r>
      <w:r w:rsidRPr="00F13FD5">
        <w:t xml:space="preserve">GPU fan </w:t>
      </w:r>
      <w:r w:rsidRPr="00F13FD5">
        <w:rPr>
          <w:cs/>
        </w:rPr>
        <w:t xml:space="preserve">6. </w:t>
      </w:r>
      <w:r w:rsidRPr="00F13FD5">
        <w:t xml:space="preserve">tem </w:t>
      </w:r>
      <w:r w:rsidRPr="00F13FD5">
        <w:rPr>
          <w:cs/>
        </w:rPr>
        <w:t xml:space="preserve">คือ ค่าของ </w:t>
      </w:r>
      <w:r w:rsidRPr="00F13FD5">
        <w:t>GPU temperature</w:t>
      </w:r>
    </w:p>
    <w:p w14:paraId="5FA0BA21" w14:textId="77777777" w:rsidR="00F30363" w:rsidRDefault="004F73BF" w:rsidP="00B6020D">
      <w:pPr>
        <w:pStyle w:val="StyleStyle222Thisis"/>
        <w:ind w:firstLine="0"/>
        <w:rPr>
          <w:b/>
          <w:bCs/>
        </w:rPr>
      </w:pPr>
      <w:r>
        <w:rPr>
          <w:b/>
          <w:bCs/>
        </w:rPr>
        <w:t xml:space="preserve">4. </w:t>
      </w:r>
      <w:r w:rsidRPr="004F73BF">
        <w:rPr>
          <w:rFonts w:hint="cs"/>
          <w:b/>
          <w:bCs/>
          <w:cs/>
        </w:rPr>
        <w:t>ผลการทดลอง</w:t>
      </w:r>
      <w:r w:rsidR="00F30363">
        <w:rPr>
          <w:b/>
          <w:bCs/>
        </w:rPr>
        <w:t xml:space="preserve"> </w:t>
      </w:r>
    </w:p>
    <w:p w14:paraId="2288DCE6" w14:textId="103BC27C" w:rsidR="00F30363" w:rsidRPr="00F30363" w:rsidRDefault="00F30363" w:rsidP="00F30363">
      <w:pPr>
        <w:pStyle w:val="StyleStyle222Thisis"/>
        <w:rPr>
          <w:b/>
          <w:bCs/>
        </w:rPr>
      </w:pPr>
      <w:r w:rsidRPr="00F30363">
        <w:rPr>
          <w:cs/>
        </w:rPr>
        <w:t xml:space="preserve">จากการศึกษาเกี่ยวกับโปรแกรมขุดหรือทำเหมือง </w:t>
      </w:r>
      <w:r w:rsidRPr="00F30363">
        <w:t xml:space="preserve">Cryptocurrency </w:t>
      </w:r>
      <w:r w:rsidRPr="00F30363">
        <w:rPr>
          <w:cs/>
        </w:rPr>
        <w:t xml:space="preserve">นำมาสู่การออกแบบและพัฒนาโปรแกรมเพื่อแก้ไขปัญหา โดยมีวัตถุประสงค์ที่สำคัญเพื่อที่จะแก้ไขปัญหาให้กับโปรแกรมในการขุดได้ </w:t>
      </w:r>
    </w:p>
    <w:p w14:paraId="34E050EC" w14:textId="5619DA62" w:rsidR="00F30363" w:rsidRPr="00F30363" w:rsidRDefault="00F30363" w:rsidP="00F30363">
      <w:pPr>
        <w:pStyle w:val="StyleStyle222Thisis"/>
      </w:pPr>
      <w:r w:rsidRPr="00F30363">
        <w:rPr>
          <w:cs/>
        </w:rPr>
        <w:t xml:space="preserve">โครงงานปริญญานิพนธ์นี้ได้พัฒนาโปรแกรมทั้งในส่วนของเครื่องขุด ซึ่งเป็นโปรแกรมที่พัฒนาขึ้นบน </w:t>
      </w:r>
      <w:r w:rsidRPr="00F30363">
        <w:t xml:space="preserve">Windows </w:t>
      </w:r>
      <w:r w:rsidRPr="00F30363">
        <w:rPr>
          <w:cs/>
        </w:rPr>
        <w:t xml:space="preserve">โดยมีชื่อโปรแกรมว่า </w:t>
      </w:r>
      <w:r w:rsidRPr="00F30363">
        <w:t xml:space="preserve">Crypto-currency Mining Support System </w:t>
      </w:r>
      <w:r w:rsidRPr="00F30363">
        <w:rPr>
          <w:cs/>
        </w:rPr>
        <w:t>โดยมีส่วนการทำงานดังนี้</w:t>
      </w:r>
    </w:p>
    <w:p w14:paraId="71FCAA38" w14:textId="0C25B5F5" w:rsidR="003544F7" w:rsidRDefault="001E22F2" w:rsidP="00F30363">
      <w:pPr>
        <w:pStyle w:val="StyleStyle222Thisis"/>
        <w:ind w:firstLine="0"/>
        <w:jc w:val="left"/>
        <w:rPr>
          <w:cs/>
        </w:rPr>
      </w:pPr>
      <w:r>
        <w:t>1)</w:t>
      </w:r>
      <w:r w:rsidR="005F1D71">
        <w:t xml:space="preserve"> </w:t>
      </w:r>
      <w:r w:rsidR="005F1D71">
        <w:rPr>
          <w:rFonts w:hint="cs"/>
          <w:cs/>
        </w:rPr>
        <w:t>ทำการขุดได้</w:t>
      </w:r>
    </w:p>
    <w:p w14:paraId="4F237098" w14:textId="7D6CBA5E" w:rsidR="001E22F2" w:rsidRDefault="001E22F2" w:rsidP="00F30363">
      <w:pPr>
        <w:pStyle w:val="StyleStyle222Thisis"/>
        <w:ind w:firstLine="0"/>
        <w:jc w:val="left"/>
      </w:pPr>
      <w:r>
        <w:t>2)</w:t>
      </w:r>
      <w:r w:rsidR="005F1D71">
        <w:rPr>
          <w:rFonts w:hint="cs"/>
          <w:cs/>
        </w:rPr>
        <w:t xml:space="preserve"> </w:t>
      </w:r>
      <w:r w:rsidR="005F1D71">
        <w:t>Algorithm Switch</w:t>
      </w:r>
    </w:p>
    <w:p w14:paraId="578BE08B" w14:textId="208666A9" w:rsidR="001E22F2" w:rsidRDefault="001E22F2" w:rsidP="00F30363">
      <w:pPr>
        <w:pStyle w:val="StyleStyle222Thisis"/>
        <w:ind w:firstLine="0"/>
        <w:jc w:val="left"/>
      </w:pPr>
      <w:r>
        <w:t>3)</w:t>
      </w:r>
      <w:r w:rsidR="005F1D71">
        <w:t xml:space="preserve"> Check Profit</w:t>
      </w:r>
    </w:p>
    <w:p w14:paraId="3DDE90FC" w14:textId="474B96DF" w:rsidR="001E22F2" w:rsidRDefault="001E22F2" w:rsidP="00F30363">
      <w:pPr>
        <w:pStyle w:val="StyleStyle222Thisis"/>
        <w:ind w:firstLine="0"/>
        <w:jc w:val="left"/>
        <w:rPr>
          <w:cs/>
        </w:rPr>
      </w:pPr>
      <w:r>
        <w:t>4)</w:t>
      </w:r>
      <w:r w:rsidR="005F1D71">
        <w:t xml:space="preserve"> </w:t>
      </w:r>
      <w:r w:rsidR="005F1D71">
        <w:rPr>
          <w:rFonts w:hint="cs"/>
          <w:cs/>
        </w:rPr>
        <w:t>ดูแลเครื่องขุด</w:t>
      </w:r>
    </w:p>
    <w:p w14:paraId="3222B075" w14:textId="712373C4" w:rsidR="001E22F2" w:rsidRDefault="001E22F2" w:rsidP="00F30363">
      <w:pPr>
        <w:pStyle w:val="StyleStyle222Thisis"/>
        <w:ind w:firstLine="0"/>
        <w:jc w:val="left"/>
      </w:pPr>
      <w:r>
        <w:t>5)</w:t>
      </w:r>
      <w:r w:rsidR="005F1D71">
        <w:rPr>
          <w:rFonts w:hint="cs"/>
          <w:cs/>
        </w:rPr>
        <w:t xml:space="preserve"> แจ้งเตือน</w:t>
      </w:r>
    </w:p>
    <w:p w14:paraId="7521D033" w14:textId="0C0777A2" w:rsidR="001E22F2" w:rsidRDefault="001E22F2" w:rsidP="00F30363">
      <w:pPr>
        <w:pStyle w:val="StyleStyle222Thisis"/>
        <w:ind w:firstLine="0"/>
        <w:jc w:val="left"/>
      </w:pPr>
      <w:r>
        <w:t>6)</w:t>
      </w:r>
      <w:r w:rsidR="005F1D71">
        <w:rPr>
          <w:rFonts w:hint="cs"/>
          <w:cs/>
        </w:rPr>
        <w:t xml:space="preserve"> </w:t>
      </w:r>
      <w:r w:rsidR="005F1D71">
        <w:t>Dashboard</w:t>
      </w:r>
    </w:p>
    <w:p w14:paraId="637C0FCD" w14:textId="63BB3159" w:rsidR="00F64D84" w:rsidRPr="00F64D84" w:rsidRDefault="00F64D84" w:rsidP="00F64D84">
      <w:pPr>
        <w:pStyle w:val="StyleStyle222Thisis"/>
        <w:ind w:firstLine="0"/>
        <w:rPr>
          <w:b/>
          <w:bCs/>
        </w:rPr>
      </w:pPr>
      <w:r w:rsidRPr="00F64D84">
        <w:rPr>
          <w:b/>
          <w:bCs/>
        </w:rPr>
        <w:lastRenderedPageBreak/>
        <w:t>5</w:t>
      </w:r>
      <w:r w:rsidRPr="00F64D84">
        <w:rPr>
          <w:b/>
          <w:bCs/>
          <w:cs/>
        </w:rPr>
        <w:t xml:space="preserve"> สรุปผลและอภิปรายผล</w:t>
      </w:r>
    </w:p>
    <w:p w14:paraId="29770B62" w14:textId="77777777" w:rsidR="00F64D84" w:rsidRDefault="00F64D84" w:rsidP="00F64D84">
      <w:pPr>
        <w:pStyle w:val="StyleStyle222Thisis"/>
      </w:pPr>
      <w:r>
        <w:t xml:space="preserve">Cryptocurrency </w:t>
      </w:r>
      <w:r>
        <w:rPr>
          <w:cs/>
        </w:rPr>
        <w:t xml:space="preserve">เป็นสกุลเงินที่ถูกเข้ารหัสหรือสกุลเงินดิจิทัลซึ่งมีมูลค่าเหมือนกับธนบัตรในสกุลเงินประเทศต่างๆ ซึ่งเทคโนโลยีสกุลเงินเข้ารหัสนี้ถูกออกแบบมาเพื่อทำธุรกรรมผ่านโลก </w:t>
      </w:r>
      <w:r>
        <w:t xml:space="preserve">Digital </w:t>
      </w:r>
      <w:r>
        <w:rPr>
          <w:cs/>
        </w:rPr>
        <w:t xml:space="preserve">ด้วยการเข้ารหัส เพื่อกำหนด การโอน การยืนยันธุรกรรม เปรียบเหมือนสกุลเงินอีกสกุลหนึ่งที่มีมูลค่าสามารถนำไปใช้จ่ายได้โดยวิธีที่ได้เงินดิจิทัลต้องทำการขุดหรือการทำเหมืองคือการยืนยัน </w:t>
      </w:r>
      <w:r>
        <w:t xml:space="preserve">Transaction </w:t>
      </w:r>
      <w:r>
        <w:rPr>
          <w:cs/>
        </w:rPr>
        <w:t xml:space="preserve">โดยต้องใช้โปรแกรมในการขุดจะเป็น </w:t>
      </w:r>
      <w:r>
        <w:t xml:space="preserve">open source </w:t>
      </w:r>
      <w:r>
        <w:rPr>
          <w:cs/>
        </w:rPr>
        <w:t>ที่สามารถโหลดได้ตามทั่วไป โดยโปรแกรมขุดที่พบเห็นทั่วไปจะทำการขุดอย่างเดียวโดยไม่สนใจอุปกรณ์ในการขุด หรือขุดในกำลังสูงสุดอยู่ตลอดเวลาในขณะที่อุปกรณ์อาจจะเกิดปัจจัยที่ทำให้อุปกรณ์เสียหายได้ เช่น ความร้อนที่สูงมากแต่ก็ยังขุดต่อไป หรือปัญหาการขุดลมคือการที่ขุดแล้วไม่ได้รับผลตอบแทน</w:t>
      </w:r>
    </w:p>
    <w:p w14:paraId="56FC7542" w14:textId="77777777" w:rsidR="00F64D84" w:rsidRDefault="00F64D84" w:rsidP="00F64D84">
      <w:pPr>
        <w:pStyle w:val="StyleStyle222Thisis"/>
      </w:pPr>
      <w:r>
        <w:rPr>
          <w:cs/>
        </w:rPr>
        <w:t xml:space="preserve">โครงงานปริญญานิพนธ์นี้จึงได้ทำการพัฒนาและแก้ปัญหา โปรแกรมสนับสนุนการทำ </w:t>
      </w:r>
      <w:r>
        <w:t xml:space="preserve">Crypto-currency Mining </w:t>
      </w:r>
      <w:r>
        <w:rPr>
          <w:cs/>
        </w:rPr>
        <w:t xml:space="preserve">ที่สามารถ </w:t>
      </w:r>
      <w:r>
        <w:t xml:space="preserve">Monitor </w:t>
      </w:r>
      <w:r>
        <w:rPr>
          <w:cs/>
        </w:rPr>
        <w:t xml:space="preserve">เครื่องขุดและ </w:t>
      </w:r>
      <w:r>
        <w:t xml:space="preserve">Algorithm Switch </w:t>
      </w:r>
      <w:r>
        <w:rPr>
          <w:cs/>
        </w:rPr>
        <w:t xml:space="preserve">ที่ขุดให้ได้ สามารถแจ้งเตือนสถานะของเครื่องขุดไปยัง </w:t>
      </w:r>
      <w:r>
        <w:t xml:space="preserve">Line </w:t>
      </w:r>
      <w:r>
        <w:rPr>
          <w:cs/>
        </w:rPr>
        <w:t xml:space="preserve">และ </w:t>
      </w:r>
      <w:r>
        <w:t xml:space="preserve">Facebook </w:t>
      </w:r>
      <w:r>
        <w:rPr>
          <w:cs/>
        </w:rPr>
        <w:t>ได้ เพื่อได้รับทราบถึงสถานะการทำงานของเครื่องขุดอยู่สม่ำเสมอ และหากเกิดปัญหาจะสามารถแก้ไขได้อย่างทันท่วงที</w:t>
      </w:r>
    </w:p>
    <w:p w14:paraId="2E2B49D5" w14:textId="77777777" w:rsidR="00F64D84" w:rsidRDefault="00F64D84" w:rsidP="00F64D84">
      <w:pPr>
        <w:pStyle w:val="StyleStyle222Thisis"/>
      </w:pPr>
      <w:r>
        <w:rPr>
          <w:cs/>
        </w:rPr>
        <w:t>สุดท้ายนี้โครงงานปริญญานิพนธ์นี้ได้ทำการทดสอบและประเมินประสิทธิภาพของโปรแกรม ผลปรากฏว่า โปรแกรมที่พัฒนานี้</w:t>
      </w:r>
      <w:r>
        <w:rPr>
          <w:cs/>
        </w:rPr>
        <w:t xml:space="preserve">สามารถช่วยแก้ปัญหาการดูแลเครื่องขุดได้เป็นอย่างดี มีประสิทธิภาพการทำงานที่น่าพอใจ การประมวลผลต่างๆ ทำได้อย่างรวดเร็วและเหมาะสม ใช้งานง่ายไม่มีขั้นตอนที่ซับซ้อนจนเกินไป </w:t>
      </w:r>
    </w:p>
    <w:p w14:paraId="7D2DCB7C" w14:textId="193F0ACC" w:rsidR="00F64D84" w:rsidRPr="00B6020D" w:rsidRDefault="00F64D84" w:rsidP="00B6020D">
      <w:pPr>
        <w:pStyle w:val="StyleStyle222Thisis"/>
        <w:rPr>
          <w:b/>
          <w:bCs/>
        </w:rPr>
      </w:pPr>
      <w:r w:rsidRPr="00F64D84">
        <w:rPr>
          <w:b/>
          <w:bCs/>
        </w:rPr>
        <w:t>5.1</w:t>
      </w:r>
      <w:r w:rsidR="009D1927">
        <w:rPr>
          <w:b/>
          <w:bCs/>
        </w:rPr>
        <w:t xml:space="preserve"> </w:t>
      </w:r>
      <w:r w:rsidRPr="00F64D84">
        <w:rPr>
          <w:b/>
          <w:bCs/>
          <w:cs/>
        </w:rPr>
        <w:t>ปัญหาที่พบและข้อเสนอแนะ</w:t>
      </w:r>
      <w:r>
        <w:rPr>
          <w:cs/>
        </w:rPr>
        <w:t>แม้ว่าโครงงานปริญญานิพนธ์นี้จะประสบผลสัมฤทธิ์อยู่หลายประเด็นดังที่กล่าวมาข้างต้น แต่ในระหว่างการดำเนินการทำโครงงาน ผู้ทำโครงงานได้มองเห็นที่สิ่งที่ควรพัฒนาต่อเพิ่มดังนี้</w:t>
      </w:r>
    </w:p>
    <w:p w14:paraId="60E45991" w14:textId="77777777" w:rsidR="00F64D84" w:rsidRDefault="00F64D84" w:rsidP="00F64D84">
      <w:pPr>
        <w:pStyle w:val="StyleStyle222Thisis"/>
      </w:pPr>
      <w:r>
        <w:rPr>
          <w:cs/>
        </w:rPr>
        <w:t xml:space="preserve">ในโครงงานปริญญานิพนธ์นี้ได้มีการทำงานในส่วนอัลกอริธึมที่ใช้เลือกในการขุดยังสามารถปรับเปลี่ยนได้เพื่อให้ได้ผลตอบแทนที่ดียิ่งขึ้นเพราะในการคำนวณผลตอบแทนที่ได้รับมีปัจจัยที่ต้องนำมาคำนวณมากมาย หรือท้ายที่สุดแล้วอาจจะต้องใช้ </w:t>
      </w:r>
      <w:r>
        <w:t xml:space="preserve">Machine Learning </w:t>
      </w:r>
      <w:r>
        <w:rPr>
          <w:cs/>
        </w:rPr>
        <w:t>เข้ามาช่วยในการทำนายผลตอบแทนที่ได้ในอนาคตโดยใช้ข้อมูลเก่าจากราคาในตลาดมาเพื่อทำนายผลตอบแทนที่ดีที่สุดต่อไปในการตัดสินใจการเลือกอัลกอริธึม</w:t>
      </w:r>
    </w:p>
    <w:p w14:paraId="334D03E4" w14:textId="77777777" w:rsidR="00F64D84" w:rsidRDefault="00F64D84" w:rsidP="00F64D84">
      <w:pPr>
        <w:pStyle w:val="StyleStyle222Thisis"/>
      </w:pPr>
      <w:r>
        <w:rPr>
          <w:cs/>
        </w:rPr>
        <w:t xml:space="preserve">ในส่วนของโปรแกรมที่ใช้ในการขุดส่วนใหญ่จะใช้ </w:t>
      </w:r>
      <w:r>
        <w:t xml:space="preserve">open source </w:t>
      </w:r>
      <w:r>
        <w:rPr>
          <w:cs/>
        </w:rPr>
        <w:t xml:space="preserve">ซึ่งก็จะมีหลายตัวโดยแต่ละตัวจะควบคุมแต่ละอัลกอริธึมไม่เหมือนกัน และอาจจะส่งผลต่อผลการขุดแตกต่างกันในแต่ละตัวโปรแกรมขุด โดยโครงการนี้เรียกใช้โปรแกรมขุด คือ </w:t>
      </w:r>
      <w:r>
        <w:t xml:space="preserve">ccminer </w:t>
      </w:r>
      <w:r>
        <w:rPr>
          <w:cs/>
        </w:rPr>
        <w:t xml:space="preserve">เป็น </w:t>
      </w:r>
      <w:r>
        <w:t xml:space="preserve">open source </w:t>
      </w:r>
      <w:r>
        <w:rPr>
          <w:cs/>
        </w:rPr>
        <w:t xml:space="preserve">ที่มีให้ดาวน์โหลดโดยทั่วไป ที่เลือกโปรแกรมขุดตัวนี้เพราะขุดได้หลายอัลกอริธึม มีประสิทธิภาพ และในหลายๆระบบก็ใช้เรียก </w:t>
      </w:r>
      <w:r>
        <w:t xml:space="preserve">ccminer </w:t>
      </w:r>
      <w:r>
        <w:rPr>
          <w:cs/>
        </w:rPr>
        <w:t>ตัวนี้ค่อนข้างเยอะและ</w:t>
      </w:r>
      <w:r>
        <w:rPr>
          <w:cs/>
        </w:rPr>
        <w:lastRenderedPageBreak/>
        <w:t xml:space="preserve">รวมถึง </w:t>
      </w:r>
      <w:r>
        <w:t xml:space="preserve">nicehash </w:t>
      </w:r>
      <w:r>
        <w:rPr>
          <w:cs/>
        </w:rPr>
        <w:t xml:space="preserve">ที่เป็นโปรแกรมซื้อขายแรงขุด และในตลาดของนักขุดค่อนข้างจะเป็นที่ยอมรับ แต่ </w:t>
      </w:r>
      <w:r>
        <w:t xml:space="preserve">ccminer </w:t>
      </w:r>
      <w:r>
        <w:rPr>
          <w:cs/>
        </w:rPr>
        <w:t xml:space="preserve">ก็ยังขุดอัลกอริธึมได้ไม่ได้ทุกตัว โดยตัวโปรแกรมขุดมีให้ใช้หลายตัวที่เป็น </w:t>
      </w:r>
      <w:r>
        <w:t xml:space="preserve">open source </w:t>
      </w:r>
      <w:r>
        <w:rPr>
          <w:cs/>
        </w:rPr>
        <w:t xml:space="preserve">ทางผู้จัดทำโครงการมีความคิดว่ามีโอกาสที่จะมีวิธีที่จะทำให้ได้ผลตอบแทนที่ดียิ่งขึ้นไปอีกแต่ก็ยังไม่แน่นอน เพราะอาจจะต้องใช้โปรแกรมขุดมากกว่าหนึ่งตัว อาจจะมีตัวอื่นที่ทำงานคู่กับ </w:t>
      </w:r>
      <w:r>
        <w:t xml:space="preserve">ccminer </w:t>
      </w:r>
      <w:r>
        <w:rPr>
          <w:cs/>
        </w:rPr>
        <w:t xml:space="preserve">ที่ดีขึ้นกว่าเดิมก็ได้ ซึ่งถ้าเราสามารถจัดการกับโปรแกรมขุดได้หลายตัวมากขึ้นเราอาจจะมีปัจจัยในการนำค่าต่างๆมาคำนวณได้มากขึ้นที่อาจจะเกิดผลประโยชน์หรือผลตอบแทนที่ดีกว่าเดิมได้ </w:t>
      </w:r>
    </w:p>
    <w:p w14:paraId="158549DC" w14:textId="02E26EE4" w:rsidR="00F64D84" w:rsidRDefault="00F64D84" w:rsidP="00E5029D">
      <w:pPr>
        <w:pStyle w:val="StyleStyle222Thisis"/>
      </w:pPr>
      <w:r>
        <w:rPr>
          <w:cs/>
        </w:rPr>
        <w:t>หรืออาจจะปรับปรุงโปรแกรมการขุดเองให้ดีขึ้นกว่าเดิมได้ อาจทำได้ดีกว่าในแง่ของโปรแกรมขุดต่างกันและ</w:t>
      </w:r>
      <w:r w:rsidR="00E5029D">
        <w:rPr>
          <w:rFonts w:hint="cs"/>
          <w:cs/>
        </w:rPr>
        <w:t>อัลกอริธึม</w:t>
      </w:r>
      <w:r>
        <w:rPr>
          <w:cs/>
        </w:rPr>
        <w:t xml:space="preserve">เดียวกัน </w:t>
      </w:r>
      <w:r>
        <w:t xml:space="preserve">Hashrate </w:t>
      </w:r>
      <w:r>
        <w:rPr>
          <w:cs/>
        </w:rPr>
        <w:t>อาจจะสูงกว่าได้ หรือครอบคลุมในการขุดอัลกอริธึมมีหลากหลายอัลกอริธึมมากขึ้น</w:t>
      </w:r>
      <w:r w:rsidR="00E5029D">
        <w:rPr>
          <w:rFonts w:hint="cs"/>
          <w:cs/>
        </w:rPr>
        <w:t xml:space="preserve"> </w:t>
      </w:r>
      <w:r>
        <w:rPr>
          <w:cs/>
        </w:rPr>
        <w:t xml:space="preserve">และในระบบนี้ทางผู้จัดทำโครงงานนี้ได้มองเห็นถึงช่องทางที่สามารถพัฒนาต่อได้ในเวอร์ชั่นต่อไป โดยมีส่วน </w:t>
      </w:r>
      <w:r>
        <w:t xml:space="preserve">responsive </w:t>
      </w:r>
      <w:r>
        <w:rPr>
          <w:cs/>
        </w:rPr>
        <w:t>ที่จะสามารถแก้ไขเหตุการณ์ที่เกิดขึ้นได้อย่างทันท่วงทีโดยที่ไม่ต้องเข้ามาแก้ไขหน้าเครื่องขุด</w:t>
      </w:r>
    </w:p>
    <w:p w14:paraId="0AF1E31B" w14:textId="74DD151D" w:rsidR="009D1927" w:rsidRPr="009D1927" w:rsidRDefault="009D1927" w:rsidP="009D1927">
      <w:pPr>
        <w:pStyle w:val="StyleStyle222Thisis"/>
        <w:ind w:firstLine="0"/>
        <w:rPr>
          <w:b/>
          <w:bCs/>
          <w:cs/>
        </w:rPr>
      </w:pPr>
      <w:r>
        <w:rPr>
          <w:b/>
          <w:bCs/>
        </w:rPr>
        <w:t xml:space="preserve">6. </w:t>
      </w:r>
      <w:r w:rsidRPr="009D1927">
        <w:rPr>
          <w:rFonts w:hint="cs"/>
          <w:b/>
          <w:bCs/>
          <w:cs/>
        </w:rPr>
        <w:t>เอกสารอ้างอิง</w:t>
      </w:r>
    </w:p>
    <w:p w14:paraId="47ADDDCF" w14:textId="451FBEFD" w:rsidR="00CD070F" w:rsidRDefault="00CD070F" w:rsidP="00CD070F">
      <w:pPr>
        <w:pStyle w:val="StyleStyle222Thisis"/>
        <w:ind w:left="432" w:hanging="432"/>
        <w:jc w:val="left"/>
      </w:pPr>
      <w:r>
        <w:t>[1]</w:t>
      </w:r>
      <w:r>
        <w:tab/>
        <w:t>Line.  [</w:t>
      </w:r>
      <w:r>
        <w:rPr>
          <w:cs/>
        </w:rPr>
        <w:t xml:space="preserve">สืบค้นเมื่อ </w:t>
      </w:r>
      <w:r>
        <w:t>24 September 2018]; http://www.guru.sanook.com/8790/</w:t>
      </w:r>
    </w:p>
    <w:p w14:paraId="74232BB5" w14:textId="77777777" w:rsidR="00CD070F" w:rsidRDefault="00CD070F" w:rsidP="00CD070F">
      <w:pPr>
        <w:pStyle w:val="StyleStyle222Thisis"/>
        <w:ind w:left="432" w:hanging="432"/>
        <w:jc w:val="left"/>
      </w:pPr>
      <w:r>
        <w:t>[2]</w:t>
      </w:r>
      <w:r>
        <w:tab/>
        <w:t>Facebook.  [</w:t>
      </w:r>
      <w:r>
        <w:rPr>
          <w:cs/>
        </w:rPr>
        <w:t xml:space="preserve">สืบค้นเมื่อ </w:t>
      </w:r>
      <w:r>
        <w:t>26 September 2018]; http://www.mindphp.com/</w:t>
      </w:r>
      <w:r>
        <w:rPr>
          <w:cs/>
        </w:rPr>
        <w:t>คู่มือ/</w:t>
      </w:r>
      <w:r>
        <w:t>73-</w:t>
      </w:r>
      <w:r>
        <w:rPr>
          <w:cs/>
        </w:rPr>
        <w:t>คืออะไร/</w:t>
      </w:r>
      <w:r>
        <w:t>2388-facebook-</w:t>
      </w:r>
      <w:r>
        <w:rPr>
          <w:cs/>
        </w:rPr>
        <w:t>คืออะไร.</w:t>
      </w:r>
      <w:r>
        <w:t>html.</w:t>
      </w:r>
    </w:p>
    <w:p w14:paraId="0450B2F9" w14:textId="77777777" w:rsidR="00CD070F" w:rsidRDefault="00CD070F" w:rsidP="00CD070F">
      <w:pPr>
        <w:pStyle w:val="StyleStyle222Thisis"/>
        <w:ind w:left="432" w:hanging="432"/>
        <w:jc w:val="left"/>
      </w:pPr>
      <w:r>
        <w:t>[3]</w:t>
      </w:r>
      <w:r>
        <w:tab/>
        <w:t>Cryptocurrency.  [</w:t>
      </w:r>
      <w:r>
        <w:rPr>
          <w:cs/>
        </w:rPr>
        <w:t xml:space="preserve">สืบค้นเมื่อ </w:t>
      </w:r>
      <w:r>
        <w:t>26 September 2018]; http://www.th.wikipedia.org/wiki/</w:t>
      </w:r>
      <w:r>
        <w:rPr>
          <w:cs/>
        </w:rPr>
        <w:t>คริปโทเคอร์เรนซี.</w:t>
      </w:r>
    </w:p>
    <w:p w14:paraId="26EEA372" w14:textId="77777777" w:rsidR="00CD070F" w:rsidRDefault="00CD070F" w:rsidP="00CD070F">
      <w:pPr>
        <w:pStyle w:val="StyleStyle222Thisis"/>
        <w:ind w:left="432" w:hanging="432"/>
        <w:jc w:val="left"/>
      </w:pPr>
      <w:r>
        <w:t>[4]</w:t>
      </w:r>
      <w:r>
        <w:tab/>
        <w:t>Bitcoin wallet.  [</w:t>
      </w:r>
      <w:r>
        <w:rPr>
          <w:cs/>
        </w:rPr>
        <w:t xml:space="preserve">สืบค้นเมื่อ </w:t>
      </w:r>
      <w:r>
        <w:t>27 September 2018]; http://www.freebitcoinreview.com/2017/08/02/bitcoin-wallet-</w:t>
      </w:r>
      <w:r>
        <w:rPr>
          <w:cs/>
        </w:rPr>
        <w:t>คือ/.</w:t>
      </w:r>
    </w:p>
    <w:p w14:paraId="2C010D9A" w14:textId="77777777" w:rsidR="00CD070F" w:rsidRDefault="00CD070F" w:rsidP="00CD070F">
      <w:pPr>
        <w:pStyle w:val="StyleStyle222Thisis"/>
        <w:ind w:left="432" w:hanging="432"/>
        <w:jc w:val="left"/>
      </w:pPr>
      <w:r>
        <w:t>[5]</w:t>
      </w:r>
      <w:r>
        <w:tab/>
        <w:t>Mining Pool.  [</w:t>
      </w:r>
      <w:r>
        <w:rPr>
          <w:cs/>
        </w:rPr>
        <w:t xml:space="preserve">สืบค้นเมื่อ </w:t>
      </w:r>
      <w:r>
        <w:t>27 September 2018]; http://www.gawao.com/mining-pool-</w:t>
      </w:r>
      <w:r>
        <w:rPr>
          <w:cs/>
        </w:rPr>
        <w:t>คืออะไร/.</w:t>
      </w:r>
    </w:p>
    <w:p w14:paraId="3F73A7D5" w14:textId="77777777" w:rsidR="00CD070F" w:rsidRDefault="00CD070F" w:rsidP="00CD070F">
      <w:pPr>
        <w:pStyle w:val="StyleStyle222Thisis"/>
        <w:ind w:left="432" w:hanging="432"/>
        <w:jc w:val="left"/>
      </w:pPr>
      <w:r>
        <w:t>[6]</w:t>
      </w:r>
      <w:r>
        <w:tab/>
        <w:t>GPU.  [</w:t>
      </w:r>
      <w:r>
        <w:rPr>
          <w:cs/>
        </w:rPr>
        <w:t xml:space="preserve">สืบค้นเมื่อ </w:t>
      </w:r>
      <w:r>
        <w:t xml:space="preserve">28 September 2018]; </w:t>
      </w:r>
      <w:proofErr w:type="gramStart"/>
      <w:r>
        <w:t>http://www.</w:t>
      </w:r>
      <w:r>
        <w:rPr>
          <w:cs/>
        </w:rPr>
        <w:t>เกร็ดความรู้</w:t>
      </w:r>
      <w:proofErr w:type="gramEnd"/>
      <w:r>
        <w:rPr>
          <w:cs/>
        </w:rPr>
        <w:t>.</w:t>
      </w:r>
      <w:r>
        <w:t>net/gpu/.</w:t>
      </w:r>
    </w:p>
    <w:p w14:paraId="52FA7CE1" w14:textId="77777777" w:rsidR="00CD070F" w:rsidRDefault="00CD070F" w:rsidP="00CD070F">
      <w:pPr>
        <w:pStyle w:val="StyleStyle222Thisis"/>
        <w:ind w:left="432" w:hanging="432"/>
        <w:jc w:val="left"/>
      </w:pPr>
      <w:r>
        <w:t>[7]</w:t>
      </w:r>
      <w:r>
        <w:tab/>
        <w:t>ASIC.  [</w:t>
      </w:r>
      <w:r>
        <w:rPr>
          <w:cs/>
        </w:rPr>
        <w:t xml:space="preserve">สืบค้นเมื่อ </w:t>
      </w:r>
      <w:r>
        <w:t>29 September 2018]; http://www.masternodelibrary.com/</w:t>
      </w:r>
      <w:r>
        <w:rPr>
          <w:cs/>
        </w:rPr>
        <w:t>สารานุกรม-</w:t>
      </w:r>
      <w:r>
        <w:t>cryptocurrency/asic/#en-2748-1.</w:t>
      </w:r>
    </w:p>
    <w:p w14:paraId="6E95B028" w14:textId="77777777" w:rsidR="00CD070F" w:rsidRDefault="00CD070F" w:rsidP="00CD070F">
      <w:pPr>
        <w:pStyle w:val="StyleStyle222Thisis"/>
        <w:ind w:left="432" w:hanging="432"/>
        <w:jc w:val="left"/>
      </w:pPr>
      <w:r>
        <w:t>[8]</w:t>
      </w:r>
      <w:r>
        <w:tab/>
        <w:t>BlockChain.  [</w:t>
      </w:r>
      <w:r>
        <w:rPr>
          <w:cs/>
        </w:rPr>
        <w:t xml:space="preserve">สืบค้นเมื่อ </w:t>
      </w:r>
      <w:r>
        <w:t>29 September 2018]; http://www.nuuneoi.com/blog/blog.php?read_id=900.</w:t>
      </w:r>
    </w:p>
    <w:p w14:paraId="7F93E85C" w14:textId="77777777" w:rsidR="00CD070F" w:rsidRDefault="00CD070F" w:rsidP="00CD070F">
      <w:pPr>
        <w:pStyle w:val="StyleStyle222Thisis"/>
        <w:ind w:left="432" w:hanging="432"/>
        <w:jc w:val="left"/>
      </w:pPr>
      <w:r>
        <w:t>[9]</w:t>
      </w:r>
      <w:r>
        <w:tab/>
        <w:t>BlockChain2.  [</w:t>
      </w:r>
      <w:r>
        <w:rPr>
          <w:cs/>
        </w:rPr>
        <w:t xml:space="preserve">สืบค้นเมื่อ </w:t>
      </w:r>
      <w:r>
        <w:t>16 February 2019]; http://www.thaipublica.org/2016/07/blockchain-revolution/.</w:t>
      </w:r>
    </w:p>
    <w:p w14:paraId="68461F1C" w14:textId="77777777" w:rsidR="00CD070F" w:rsidRDefault="00CD070F" w:rsidP="00CD070F">
      <w:pPr>
        <w:pStyle w:val="StyleStyle222Thisis"/>
        <w:ind w:left="432" w:hanging="432"/>
        <w:jc w:val="left"/>
      </w:pPr>
      <w:r>
        <w:t>[10]</w:t>
      </w:r>
      <w:r>
        <w:tab/>
        <w:t>Nicehash.  [</w:t>
      </w:r>
      <w:r>
        <w:rPr>
          <w:cs/>
        </w:rPr>
        <w:t xml:space="preserve">สืบค้นเมื่อ </w:t>
      </w:r>
      <w:r>
        <w:t xml:space="preserve">26 September 2018]; </w:t>
      </w:r>
      <w:r>
        <w:lastRenderedPageBreak/>
        <w:t>http://www.siamblockchain.com/2017/11/01/</w:t>
      </w:r>
      <w:r>
        <w:rPr>
          <w:cs/>
        </w:rPr>
        <w:t>วิธี-ใช้-</w:t>
      </w:r>
      <w:r>
        <w:t>nicehash/.</w:t>
      </w:r>
    </w:p>
    <w:p w14:paraId="65246197" w14:textId="77777777" w:rsidR="00CD070F" w:rsidRDefault="00CD070F" w:rsidP="00CD070F">
      <w:pPr>
        <w:pStyle w:val="StyleStyle222Thisis"/>
        <w:ind w:left="432" w:hanging="432"/>
        <w:jc w:val="left"/>
      </w:pPr>
      <w:r>
        <w:t>[11]</w:t>
      </w:r>
      <w:r>
        <w:tab/>
        <w:t>Nvidia CUDA API.  [</w:t>
      </w:r>
      <w:r>
        <w:rPr>
          <w:cs/>
        </w:rPr>
        <w:t xml:space="preserve">สืบค้นเมื่อ </w:t>
      </w:r>
      <w:r>
        <w:t>4 October 2018]; http://www.medium.com/@athivvat/cuda-</w:t>
      </w:r>
      <w:r>
        <w:rPr>
          <w:cs/>
        </w:rPr>
        <w:t>คืออะไร-</w:t>
      </w:r>
      <w:r>
        <w:t>baef4ec32963.</w:t>
      </w:r>
    </w:p>
    <w:p w14:paraId="3FC0D7B0" w14:textId="77777777" w:rsidR="00CD070F" w:rsidRDefault="00CD070F" w:rsidP="00CD070F">
      <w:pPr>
        <w:pStyle w:val="StyleStyle222Thisis"/>
        <w:ind w:left="432" w:hanging="432"/>
        <w:jc w:val="left"/>
      </w:pPr>
      <w:r>
        <w:t>[12]</w:t>
      </w:r>
      <w:r>
        <w:tab/>
        <w:t>Line Notify API.  [</w:t>
      </w:r>
      <w:r>
        <w:rPr>
          <w:cs/>
        </w:rPr>
        <w:t xml:space="preserve">สืบค้นเมื่อ </w:t>
      </w:r>
      <w:r>
        <w:t>10 October 2018]; http://www.notify-bot.line.me/en/.</w:t>
      </w:r>
    </w:p>
    <w:p w14:paraId="641F621D" w14:textId="77777777" w:rsidR="00CD070F" w:rsidRDefault="00CD070F" w:rsidP="00CD070F">
      <w:pPr>
        <w:pStyle w:val="StyleStyle222Thisis"/>
        <w:ind w:left="432" w:hanging="432"/>
        <w:jc w:val="left"/>
      </w:pPr>
      <w:r>
        <w:t>[13]</w:t>
      </w:r>
      <w:r>
        <w:tab/>
        <w:t>Facebook API.  [</w:t>
      </w:r>
      <w:r>
        <w:rPr>
          <w:cs/>
        </w:rPr>
        <w:t xml:space="preserve">สืบค้นเมื่อ </w:t>
      </w:r>
      <w:r>
        <w:t>10 October 2018]; http://www.developers.facebook.com/docs/graph-api/overview.</w:t>
      </w:r>
    </w:p>
    <w:p w14:paraId="2303D0F2" w14:textId="77777777" w:rsidR="00CD070F" w:rsidRDefault="00CD070F" w:rsidP="00CD070F">
      <w:pPr>
        <w:pStyle w:val="StyleStyle222Thisis"/>
        <w:ind w:left="432" w:hanging="432"/>
        <w:jc w:val="left"/>
      </w:pPr>
      <w:r>
        <w:t>[14]</w:t>
      </w:r>
      <w:r>
        <w:tab/>
        <w:t>Grafana.  [</w:t>
      </w:r>
      <w:r>
        <w:rPr>
          <w:cs/>
        </w:rPr>
        <w:t xml:space="preserve">สืบค้นเมื่อ </w:t>
      </w:r>
      <w:r>
        <w:t>18 October 2018]; http://www.developers.ascendcorp.com/</w:t>
      </w:r>
      <w:r>
        <w:rPr>
          <w:cs/>
        </w:rPr>
        <w:t>ทำความรู้จักกับ-</w:t>
      </w:r>
      <w:r>
        <w:t>grafana-dashboard-1a5efe6d170a.</w:t>
      </w:r>
    </w:p>
    <w:p w14:paraId="6473A8A8" w14:textId="77777777" w:rsidR="00CD070F" w:rsidRDefault="00CD070F" w:rsidP="00CD070F">
      <w:pPr>
        <w:pStyle w:val="StyleStyle222Thisis"/>
        <w:ind w:left="432" w:hanging="432"/>
        <w:jc w:val="left"/>
      </w:pPr>
      <w:r>
        <w:t>[15]</w:t>
      </w:r>
      <w:r>
        <w:tab/>
        <w:t>InfluxDB.  [</w:t>
      </w:r>
      <w:r>
        <w:rPr>
          <w:cs/>
        </w:rPr>
        <w:t xml:space="preserve">สืบค้นเมื่อ </w:t>
      </w:r>
      <w:r>
        <w:t>18 October 2018]; http://www.chavp.wordpress.com/2017/09/13/</w:t>
      </w:r>
      <w:r>
        <w:rPr>
          <w:cs/>
        </w:rPr>
        <w:t>เก็บข้อมูล-</w:t>
      </w:r>
      <w:r>
        <w:t>time-series-</w:t>
      </w:r>
      <w:r>
        <w:rPr>
          <w:cs/>
        </w:rPr>
        <w:t>ด้วย-</w:t>
      </w:r>
      <w:r>
        <w:t>influxdb/.</w:t>
      </w:r>
    </w:p>
    <w:p w14:paraId="418CBC67" w14:textId="77777777" w:rsidR="00F64D84" w:rsidRPr="00330561" w:rsidRDefault="00F64D84" w:rsidP="00CD070F">
      <w:pPr>
        <w:pStyle w:val="StyleStyle222Thisis"/>
        <w:ind w:left="432" w:hanging="432"/>
        <w:jc w:val="left"/>
      </w:pPr>
    </w:p>
    <w:p w14:paraId="252E6CF9" w14:textId="1AB4580F" w:rsidR="0051132A" w:rsidRDefault="0051132A" w:rsidP="00330561">
      <w:pPr>
        <w:pStyle w:val="Heading1"/>
        <w:rPr>
          <w:sz w:val="36"/>
          <w:szCs w:val="36"/>
          <w:cs/>
        </w:rPr>
        <w:sectPr w:rsidR="0051132A" w:rsidSect="007D22A4">
          <w:type w:val="continuous"/>
          <w:pgSz w:w="11906" w:h="16838" w:code="9"/>
          <w:pgMar w:top="1985" w:right="1418" w:bottom="1418" w:left="1985" w:header="1418" w:footer="709" w:gutter="0"/>
          <w:cols w:num="2" w:space="720"/>
          <w:titlePg/>
          <w:docGrid w:linePitch="435"/>
        </w:sectPr>
      </w:pPr>
    </w:p>
    <w:p w14:paraId="71F5E133" w14:textId="7EFB5292" w:rsidR="007D22A4" w:rsidRDefault="007D22A4" w:rsidP="003A2914">
      <w:pPr>
        <w:rPr>
          <w:cs/>
        </w:rPr>
        <w:sectPr w:rsidR="007D22A4" w:rsidSect="0051132A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6E4CA16C" w14:textId="0A9BAEC5" w:rsidR="003A2914" w:rsidRDefault="003A2914">
      <w:pPr>
        <w:rPr>
          <w:b/>
          <w:bCs/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14:paraId="42008E49" w14:textId="77777777" w:rsidR="00177B8E" w:rsidRDefault="00177B8E" w:rsidP="00424FEE">
      <w:pPr>
        <w:pStyle w:val="Heading1"/>
        <w:numPr>
          <w:ilvl w:val="0"/>
          <w:numId w:val="0"/>
        </w:numPr>
        <w:jc w:val="left"/>
        <w:rPr>
          <w:sz w:val="36"/>
          <w:szCs w:val="36"/>
          <w:cs/>
        </w:rPr>
        <w:sectPr w:rsidR="00177B8E" w:rsidSect="007D22A4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118C6382" w14:textId="3AD2BF45" w:rsidR="00424FEE" w:rsidRDefault="00424FEE" w:rsidP="00424FEE">
      <w:pPr>
        <w:pStyle w:val="Heading1"/>
        <w:numPr>
          <w:ilvl w:val="0"/>
          <w:numId w:val="0"/>
        </w:numPr>
        <w:jc w:val="left"/>
        <w:rPr>
          <w:sz w:val="36"/>
          <w:szCs w:val="36"/>
        </w:rPr>
      </w:pPr>
    </w:p>
    <w:p w14:paraId="04EC285A" w14:textId="72D4BF96" w:rsidR="003A2914" w:rsidRDefault="003A2914" w:rsidP="003A2914"/>
    <w:p w14:paraId="66C6D4DA" w14:textId="74E096AB" w:rsidR="003A2914" w:rsidRDefault="003A2914" w:rsidP="003A2914"/>
    <w:p w14:paraId="67011867" w14:textId="3012120B" w:rsidR="003A2914" w:rsidRDefault="003A2914" w:rsidP="003A2914"/>
    <w:p w14:paraId="404AF5AE" w14:textId="16BFEB35" w:rsidR="003A2914" w:rsidRDefault="003A2914" w:rsidP="003A2914"/>
    <w:p w14:paraId="5BAEFF4F" w14:textId="6385563C" w:rsidR="003A2914" w:rsidRDefault="003A2914" w:rsidP="003A2914"/>
    <w:p w14:paraId="0D4A2227" w14:textId="700CEA49" w:rsidR="003A2914" w:rsidRDefault="003A2914" w:rsidP="003A2914"/>
    <w:p w14:paraId="3A84F498" w14:textId="19A851A6" w:rsidR="003A2914" w:rsidRDefault="003A2914" w:rsidP="003A2914"/>
    <w:p w14:paraId="69510C64" w14:textId="65555648" w:rsidR="003A2914" w:rsidRDefault="003A2914" w:rsidP="003A2914"/>
    <w:p w14:paraId="15DBEEF6" w14:textId="316B0EF0" w:rsidR="003A2914" w:rsidRDefault="003A2914" w:rsidP="003A2914"/>
    <w:p w14:paraId="7328D02C" w14:textId="7FC710A8" w:rsidR="003A2914" w:rsidRDefault="003A2914" w:rsidP="003A2914"/>
    <w:p w14:paraId="12D6F3CC" w14:textId="5B5388D6" w:rsidR="003A2914" w:rsidRDefault="003A2914" w:rsidP="003A2914"/>
    <w:p w14:paraId="2EB56EA2" w14:textId="77777777" w:rsidR="003A2914" w:rsidRPr="003A2914" w:rsidRDefault="003A2914" w:rsidP="003A2914"/>
    <w:p w14:paraId="3EA6891B" w14:textId="68A07245" w:rsidR="00400FD4" w:rsidRDefault="00F87E80" w:rsidP="00424FEE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69" w:name="_Toc8738544"/>
      <w:r w:rsidRPr="007202D0">
        <w:rPr>
          <w:rFonts w:hint="cs"/>
          <w:sz w:val="36"/>
          <w:szCs w:val="36"/>
          <w:cs/>
        </w:rPr>
        <w:t>โปสเตอร์โครงงาน</w:t>
      </w:r>
      <w:bookmarkEnd w:id="169"/>
    </w:p>
    <w:p w14:paraId="134B28B3" w14:textId="02354A2B" w:rsidR="00F87E80" w:rsidRPr="00400FD4" w:rsidRDefault="00400FD4" w:rsidP="00400FD4">
      <w:pPr>
        <w:rPr>
          <w:b/>
          <w:bCs/>
          <w:sz w:val="36"/>
          <w:szCs w:val="36"/>
          <w:cs/>
        </w:rPr>
      </w:pPr>
      <w:r>
        <w:rPr>
          <w:sz w:val="36"/>
          <w:szCs w:val="36"/>
          <w:cs/>
        </w:rPr>
        <w:br w:type="page"/>
      </w:r>
    </w:p>
    <w:p w14:paraId="4B25484E" w14:textId="77777777" w:rsidR="00290106" w:rsidRDefault="00290106" w:rsidP="00F87E80">
      <w:pPr>
        <w:rPr>
          <w:noProof/>
        </w:rPr>
        <w:sectPr w:rsidR="00290106" w:rsidSect="007D22A4">
          <w:headerReference w:type="first" r:id="rId105"/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4EC2C1BE" w14:textId="60C04509" w:rsidR="00F87E80" w:rsidRPr="0010416E" w:rsidRDefault="000735E9" w:rsidP="00F87E8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BC117C" wp14:editId="2DDE295E">
            <wp:extent cx="5399405" cy="763651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โปสเตอร์_v2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4BA8E9AD" w14:textId="77777777" w:rsidR="00923FE8" w:rsidRDefault="00923FE8" w:rsidP="00F87E80">
      <w:pPr>
        <w:rPr>
          <w:b/>
          <w:bCs/>
          <w:cs/>
        </w:rPr>
        <w:sectPr w:rsidR="00923FE8" w:rsidSect="007D22A4"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3D3CCBE6" w14:textId="6BA8F416" w:rsidR="00F87E80" w:rsidRDefault="00F87E80" w:rsidP="00F87E80">
      <w:pPr>
        <w:rPr>
          <w:b/>
          <w:bCs/>
          <w:cs/>
        </w:rPr>
      </w:pPr>
    </w:p>
    <w:p w14:paraId="6067103E" w14:textId="78C6EB14" w:rsidR="00F87E80" w:rsidRPr="0010416E" w:rsidRDefault="00F87E80" w:rsidP="00400FD4">
      <w:pPr>
        <w:pStyle w:val="a1"/>
        <w:rPr>
          <w:cs/>
        </w:rPr>
      </w:pPr>
    </w:p>
    <w:p w14:paraId="6CE7049F" w14:textId="77777777" w:rsidR="00F87E80" w:rsidRPr="0010416E" w:rsidRDefault="00F87E80" w:rsidP="00F87E80"/>
    <w:p w14:paraId="75A92964" w14:textId="77777777" w:rsidR="00F87E80" w:rsidRPr="0010416E" w:rsidRDefault="00F87E80" w:rsidP="00F87E80"/>
    <w:p w14:paraId="75A5D53D" w14:textId="77777777" w:rsidR="00F87E80" w:rsidRPr="0010416E" w:rsidRDefault="00F87E80" w:rsidP="00F87E80"/>
    <w:p w14:paraId="75F2855C" w14:textId="77777777" w:rsidR="00F87E80" w:rsidRPr="0010416E" w:rsidRDefault="00F87E80" w:rsidP="00F87E80"/>
    <w:p w14:paraId="4F1ACBD7" w14:textId="77777777" w:rsidR="00F87E80" w:rsidRPr="0010416E" w:rsidRDefault="00F87E80" w:rsidP="00F87E80"/>
    <w:p w14:paraId="520AC841" w14:textId="77777777" w:rsidR="00F87E80" w:rsidRPr="0010416E" w:rsidRDefault="00F87E80" w:rsidP="00F87E80"/>
    <w:p w14:paraId="02B13497" w14:textId="77777777" w:rsidR="00F87E80" w:rsidRPr="0010416E" w:rsidRDefault="00F87E80" w:rsidP="00F87E80"/>
    <w:p w14:paraId="633B4990" w14:textId="77777777" w:rsidR="00F87E80" w:rsidRPr="0010416E" w:rsidRDefault="00F87E80" w:rsidP="00F87E80"/>
    <w:p w14:paraId="748208CE" w14:textId="1659F94E" w:rsidR="00F87E80" w:rsidRDefault="00F87E80" w:rsidP="00F87E80"/>
    <w:p w14:paraId="14BDEEFE" w14:textId="77777777" w:rsidR="001E3872" w:rsidRPr="0010416E" w:rsidRDefault="001E3872" w:rsidP="00F87E80"/>
    <w:p w14:paraId="3B98C278" w14:textId="77777777" w:rsidR="00F87E80" w:rsidRPr="0010416E" w:rsidRDefault="00F87E80" w:rsidP="00F87E80"/>
    <w:p w14:paraId="6E694457" w14:textId="77777777" w:rsidR="00F87E80" w:rsidRPr="0010416E" w:rsidRDefault="00F87E80" w:rsidP="00F87E80"/>
    <w:p w14:paraId="576FBA23" w14:textId="77777777" w:rsidR="00F87E80" w:rsidRPr="0068578F" w:rsidRDefault="00F87E80" w:rsidP="0068578F">
      <w:pPr>
        <w:pStyle w:val="Heading1"/>
        <w:numPr>
          <w:ilvl w:val="0"/>
          <w:numId w:val="0"/>
        </w:numPr>
        <w:rPr>
          <w:sz w:val="36"/>
          <w:szCs w:val="36"/>
          <w:cs/>
        </w:rPr>
      </w:pPr>
      <w:bookmarkStart w:id="170" w:name="_Toc8738545"/>
      <w:r w:rsidRPr="0068578F">
        <w:rPr>
          <w:sz w:val="36"/>
          <w:szCs w:val="36"/>
          <w:cs/>
        </w:rPr>
        <w:t>ประวัติย่อผู้</w:t>
      </w:r>
      <w:r w:rsidRPr="0068578F">
        <w:rPr>
          <w:rFonts w:hint="cs"/>
          <w:sz w:val="36"/>
          <w:szCs w:val="36"/>
          <w:cs/>
        </w:rPr>
        <w:t>จัดทำโครงงาน</w:t>
      </w:r>
      <w:bookmarkEnd w:id="170"/>
    </w:p>
    <w:p w14:paraId="7444A65B" w14:textId="77777777" w:rsidR="00F87E80" w:rsidRPr="0010416E" w:rsidRDefault="00F87E80" w:rsidP="00F87E80"/>
    <w:p w14:paraId="08AEE281" w14:textId="77777777" w:rsidR="00F87E80" w:rsidRPr="0010416E" w:rsidRDefault="00F87E80" w:rsidP="00F87E80"/>
    <w:p w14:paraId="383422A4" w14:textId="77777777" w:rsidR="00F87E80" w:rsidRPr="0010416E" w:rsidRDefault="00F87E80" w:rsidP="00F87E80"/>
    <w:p w14:paraId="4321B4C3" w14:textId="77777777" w:rsidR="00F87E80" w:rsidRPr="0010416E" w:rsidRDefault="00F87E80" w:rsidP="00F87E80"/>
    <w:p w14:paraId="7F2065BE" w14:textId="77777777" w:rsidR="00F87E80" w:rsidRPr="0010416E" w:rsidRDefault="00F87E80" w:rsidP="00F87E80"/>
    <w:p w14:paraId="18EC201D" w14:textId="77777777" w:rsidR="00F87E80" w:rsidRPr="0010416E" w:rsidRDefault="00F87E80" w:rsidP="00F87E80"/>
    <w:p w14:paraId="3598B634" w14:textId="77777777" w:rsidR="00F87E80" w:rsidRPr="0010416E" w:rsidRDefault="00F87E80" w:rsidP="00F87E80"/>
    <w:p w14:paraId="3E92AF2C" w14:textId="77777777" w:rsidR="00F87E80" w:rsidRPr="0010416E" w:rsidRDefault="00F87E80" w:rsidP="00F87E80"/>
    <w:p w14:paraId="1C57135D" w14:textId="77777777" w:rsidR="00F87E80" w:rsidRPr="0010416E" w:rsidRDefault="00F87E80" w:rsidP="00F87E80"/>
    <w:p w14:paraId="538E8B3C" w14:textId="77777777" w:rsidR="00F87E80" w:rsidRPr="0010416E" w:rsidRDefault="00F87E80" w:rsidP="00F87E80"/>
    <w:p w14:paraId="1E805C55" w14:textId="77777777" w:rsidR="00F87E80" w:rsidRPr="0010416E" w:rsidRDefault="00F87E80" w:rsidP="00F87E80"/>
    <w:p w14:paraId="3D62F30F" w14:textId="77777777" w:rsidR="00F87E80" w:rsidRPr="001E3872" w:rsidRDefault="00F87E80" w:rsidP="00F87E80"/>
    <w:p w14:paraId="1813598C" w14:textId="77777777" w:rsidR="00F87E80" w:rsidRPr="0010416E" w:rsidRDefault="00F87E80" w:rsidP="00F87E80"/>
    <w:p w14:paraId="395F1432" w14:textId="26B3D1FB" w:rsidR="00F87E80" w:rsidRDefault="00F87E80" w:rsidP="00F87E80"/>
    <w:p w14:paraId="64946E8E" w14:textId="77777777" w:rsidR="00644EDE" w:rsidRDefault="00644EDE" w:rsidP="00644EDE">
      <w:pPr>
        <w:pStyle w:val="StyleStyle222Thisis"/>
      </w:pPr>
    </w:p>
    <w:p w14:paraId="55AADCBC" w14:textId="77777777" w:rsidR="00290106" w:rsidRDefault="00290106" w:rsidP="00644EDE">
      <w:pPr>
        <w:pStyle w:val="StyleStyle222Thisis"/>
        <w:ind w:firstLine="0"/>
        <w:jc w:val="center"/>
        <w:rPr>
          <w:b/>
          <w:bCs/>
          <w:sz w:val="36"/>
          <w:szCs w:val="36"/>
          <w:cs/>
        </w:rPr>
        <w:sectPr w:rsidR="00290106" w:rsidSect="007D22A4">
          <w:headerReference w:type="first" r:id="rId107"/>
          <w:type w:val="continuous"/>
          <w:pgSz w:w="11906" w:h="16838" w:code="9"/>
          <w:pgMar w:top="1985" w:right="1418" w:bottom="1418" w:left="1985" w:header="1418" w:footer="709" w:gutter="0"/>
          <w:cols w:space="720"/>
          <w:titlePg/>
          <w:docGrid w:linePitch="435"/>
        </w:sectPr>
      </w:pPr>
    </w:p>
    <w:p w14:paraId="1DF1BACD" w14:textId="7053B099" w:rsidR="00F87E80" w:rsidRDefault="00F87E80" w:rsidP="00644EDE">
      <w:pPr>
        <w:pStyle w:val="StyleStyle222Thisis"/>
        <w:ind w:firstLine="0"/>
        <w:jc w:val="center"/>
        <w:rPr>
          <w:b/>
          <w:bCs/>
          <w:sz w:val="36"/>
          <w:szCs w:val="36"/>
        </w:rPr>
      </w:pPr>
      <w:r w:rsidRPr="00644EDE">
        <w:rPr>
          <w:b/>
          <w:bCs/>
          <w:sz w:val="36"/>
          <w:szCs w:val="36"/>
          <w:cs/>
        </w:rPr>
        <w:lastRenderedPageBreak/>
        <w:t>ประวัติ</w:t>
      </w:r>
      <w:r w:rsidRPr="00644EDE">
        <w:rPr>
          <w:rFonts w:hint="cs"/>
          <w:b/>
          <w:bCs/>
          <w:sz w:val="36"/>
          <w:szCs w:val="36"/>
          <w:cs/>
        </w:rPr>
        <w:t>ย่อ</w:t>
      </w:r>
      <w:r w:rsidRPr="00644EDE">
        <w:rPr>
          <w:b/>
          <w:bCs/>
          <w:sz w:val="36"/>
          <w:szCs w:val="36"/>
          <w:cs/>
        </w:rPr>
        <w:t>ผู้</w:t>
      </w:r>
      <w:r w:rsidRPr="00644EDE">
        <w:rPr>
          <w:rFonts w:hint="cs"/>
          <w:b/>
          <w:bCs/>
          <w:sz w:val="36"/>
          <w:szCs w:val="36"/>
          <w:cs/>
        </w:rPr>
        <w:t>จัดทำโครงงาน</w:t>
      </w:r>
    </w:p>
    <w:p w14:paraId="762A586F" w14:textId="77777777" w:rsidR="00830FD5" w:rsidRPr="00644EDE" w:rsidRDefault="00830FD5" w:rsidP="00644EDE">
      <w:pPr>
        <w:pStyle w:val="StyleStyle222Thisis"/>
        <w:ind w:firstLine="0"/>
        <w:jc w:val="center"/>
        <w:rPr>
          <w:b/>
          <w:bCs/>
          <w:sz w:val="36"/>
          <w:szCs w:val="36"/>
          <w:cs/>
        </w:rPr>
      </w:pPr>
    </w:p>
    <w:p w14:paraId="5D97F9E7" w14:textId="77777777" w:rsidR="00F87E80" w:rsidRPr="002137FF" w:rsidRDefault="00F87E80" w:rsidP="00F87E80">
      <w:pPr>
        <w:jc w:val="both"/>
        <w:rPr>
          <w:b/>
          <w:bCs/>
        </w:rPr>
      </w:pPr>
      <w:r w:rsidRPr="002137FF">
        <w:rPr>
          <w:rFonts w:hint="cs"/>
          <w:b/>
          <w:bCs/>
          <w:cs/>
        </w:rPr>
        <w:t xml:space="preserve">ประวัติย่อผู้จัดทำโครงงานคนที่ </w:t>
      </w:r>
      <w:r w:rsidRPr="002137FF">
        <w:rPr>
          <w:b/>
          <w:bCs/>
        </w:rPr>
        <w:t>1</w:t>
      </w:r>
    </w:p>
    <w:p w14:paraId="2A5AEBEF" w14:textId="44D721EF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ชื่อ</w:t>
      </w:r>
      <w:r w:rsidRPr="0010416E">
        <w:rPr>
          <w:b/>
          <w:bCs/>
        </w:rPr>
        <w:t xml:space="preserve">  </w:t>
      </w:r>
      <w:r>
        <w:rPr>
          <w:rFonts w:hint="cs"/>
          <w:b/>
          <w:bCs/>
          <w:cs/>
        </w:rPr>
        <w:t>ชื่อ</w:t>
      </w:r>
      <w:r w:rsidRPr="0010416E">
        <w:rPr>
          <w:b/>
          <w:bCs/>
          <w:cs/>
        </w:rPr>
        <w:t>สกุล</w:t>
      </w:r>
      <w:r w:rsidRPr="0010416E">
        <w:t xml:space="preserve">              </w:t>
      </w:r>
      <w:r w:rsidRPr="0010416E">
        <w:tab/>
      </w:r>
      <w:r w:rsidR="00E122BB">
        <w:rPr>
          <w:rFonts w:hint="cs"/>
          <w:cs/>
        </w:rPr>
        <w:t>นายสุชน ดงอานนท์</w:t>
      </w:r>
    </w:p>
    <w:p w14:paraId="7D1A0191" w14:textId="1CDCCBD7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วัน  เดือน  ปีเกิด</w:t>
      </w:r>
      <w:r w:rsidRPr="0010416E">
        <w:t xml:space="preserve">             </w:t>
      </w:r>
      <w:r w:rsidRPr="0010416E">
        <w:tab/>
      </w:r>
      <w:r w:rsidR="00854E5D">
        <w:t xml:space="preserve">6 </w:t>
      </w:r>
      <w:r w:rsidR="00854E5D">
        <w:rPr>
          <w:rFonts w:hint="cs"/>
          <w:cs/>
        </w:rPr>
        <w:t xml:space="preserve">สิงหาคม </w:t>
      </w:r>
      <w:r w:rsidR="00854E5D">
        <w:t>2536</w:t>
      </w:r>
    </w:p>
    <w:p w14:paraId="69BB1E65" w14:textId="43D3080C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สถาน</w:t>
      </w:r>
      <w:r w:rsidRPr="0010416E">
        <w:rPr>
          <w:b/>
          <w:bCs/>
          <w:cs/>
        </w:rPr>
        <w:t>ที่เกิด</w:t>
      </w:r>
      <w:r w:rsidRPr="0010416E">
        <w:t xml:space="preserve">  </w:t>
      </w:r>
      <w:r w:rsidRPr="0010416E">
        <w:tab/>
      </w:r>
      <w:r w:rsidRPr="0010416E">
        <w:rPr>
          <w:rFonts w:hint="cs"/>
          <w:cs/>
        </w:rPr>
        <w:t>อำเภอ</w:t>
      </w:r>
      <w:r w:rsidR="00926D3C">
        <w:rPr>
          <w:rFonts w:hint="cs"/>
          <w:cs/>
        </w:rPr>
        <w:t>เมือง</w:t>
      </w:r>
      <w:r w:rsidRPr="0010416E">
        <w:rPr>
          <w:rFonts w:hint="cs"/>
          <w:cs/>
        </w:rPr>
        <w:t xml:space="preserve">  จังหวัด</w:t>
      </w:r>
      <w:r w:rsidR="00926D3C" w:rsidRPr="00926D3C">
        <w:rPr>
          <w:cs/>
        </w:rPr>
        <w:t>อุบลราชธานี</w:t>
      </w:r>
    </w:p>
    <w:p w14:paraId="4A89F94F" w14:textId="5782EF84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ที่อยู่ที่สามารถติดต่อได้</w:t>
      </w:r>
      <w:r w:rsidRPr="0010416E">
        <w:t xml:space="preserve"> </w:t>
      </w:r>
      <w:r w:rsidRPr="0010416E">
        <w:tab/>
      </w:r>
      <w:r w:rsidR="0004492D">
        <w:t xml:space="preserve">439 </w:t>
      </w:r>
      <w:r w:rsidR="0004492D">
        <w:rPr>
          <w:rFonts w:hint="cs"/>
          <w:cs/>
        </w:rPr>
        <w:t xml:space="preserve">หมู่ </w:t>
      </w:r>
      <w:r w:rsidR="0004492D">
        <w:t>12</w:t>
      </w:r>
      <w:r w:rsidR="00F846E9">
        <w:t xml:space="preserve"> </w:t>
      </w:r>
      <w:r w:rsidR="00F846E9">
        <w:rPr>
          <w:rFonts w:hint="cs"/>
          <w:cs/>
        </w:rPr>
        <w:t>ตำบล</w:t>
      </w:r>
      <w:r w:rsidR="0004492D">
        <w:rPr>
          <w:rFonts w:hint="cs"/>
          <w:cs/>
        </w:rPr>
        <w:t>ไร่น้อย อ</w:t>
      </w:r>
      <w:r w:rsidR="00F846E9">
        <w:rPr>
          <w:rFonts w:hint="cs"/>
          <w:cs/>
        </w:rPr>
        <w:t>ำเภอ</w:t>
      </w:r>
      <w:r w:rsidR="0004492D">
        <w:rPr>
          <w:rFonts w:hint="cs"/>
          <w:cs/>
        </w:rPr>
        <w:t>เมือง จ</w:t>
      </w:r>
      <w:r w:rsidR="00F846E9">
        <w:rPr>
          <w:rFonts w:hint="cs"/>
          <w:cs/>
        </w:rPr>
        <w:t>ังหวัด</w:t>
      </w:r>
      <w:r w:rsidR="0004492D">
        <w:rPr>
          <w:rFonts w:hint="cs"/>
          <w:cs/>
        </w:rPr>
        <w:t>อุบลราชธานี</w:t>
      </w:r>
      <w:r w:rsidR="0004492D">
        <w:t xml:space="preserve"> 34000</w:t>
      </w:r>
    </w:p>
    <w:p w14:paraId="2A2E25C4" w14:textId="5CAD4DF2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โทรศัพท์มือถือ</w:t>
      </w:r>
      <w:r w:rsidRPr="0010416E">
        <w:tab/>
      </w:r>
      <w:r w:rsidR="00991F18">
        <w:t>099-2038555</w:t>
      </w:r>
    </w:p>
    <w:p w14:paraId="476B906B" w14:textId="4B9D66F5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อีเมล์</w:t>
      </w:r>
      <w:r w:rsidRPr="0010416E">
        <w:rPr>
          <w:b/>
          <w:bCs/>
          <w:cs/>
        </w:rPr>
        <w:tab/>
      </w:r>
      <w:r w:rsidR="00E122BB">
        <w:t>suchon.</w:t>
      </w:r>
      <w:r w:rsidR="00B52459">
        <w:t>don</w:t>
      </w:r>
      <w:r w:rsidR="00E122BB">
        <w:t>@msu.ac.th</w:t>
      </w:r>
    </w:p>
    <w:p w14:paraId="049025E7" w14:textId="2240FF83" w:rsidR="00F87E80" w:rsidRDefault="00F87E80" w:rsidP="00F87E80">
      <w:pPr>
        <w:jc w:val="both"/>
      </w:pPr>
      <w:r w:rsidRPr="0010416E">
        <w:rPr>
          <w:b/>
          <w:bCs/>
          <w:cs/>
        </w:rPr>
        <w:t>ประวัติการศึกษา</w:t>
      </w:r>
      <w:r w:rsidRPr="0010416E">
        <w:t xml:space="preserve">          </w:t>
      </w:r>
      <w:r w:rsidRPr="0010416E">
        <w:rPr>
          <w:rFonts w:hint="cs"/>
          <w:cs/>
        </w:rPr>
        <w:tab/>
        <w:t xml:space="preserve">      </w:t>
      </w:r>
      <w:r w:rsidR="00E122BB" w:rsidRPr="003D1CF2">
        <w:rPr>
          <w:cs/>
        </w:rPr>
        <w:t>ปัจจุบัน ปริญญาตรี (ระบบ</w:t>
      </w:r>
      <w:r w:rsidR="004957D1">
        <w:rPr>
          <w:rFonts w:hint="cs"/>
          <w:cs/>
        </w:rPr>
        <w:t>พิเศษ</w:t>
      </w:r>
      <w:r w:rsidR="00E122BB" w:rsidRPr="003D1CF2">
        <w:rPr>
          <w:cs/>
        </w:rPr>
        <w:t>)</w:t>
      </w:r>
      <w:r w:rsidRPr="0010416E">
        <w:rPr>
          <w:rFonts w:hint="cs"/>
          <w:cs/>
        </w:rPr>
        <w:t xml:space="preserve">  </w:t>
      </w:r>
    </w:p>
    <w:p w14:paraId="14D6E250" w14:textId="3B7A37D9" w:rsidR="00E122BB" w:rsidRPr="0010416E" w:rsidRDefault="00E122BB" w:rsidP="00F87E80">
      <w:pPr>
        <w:jc w:val="both"/>
      </w:pPr>
      <w:r>
        <w:tab/>
      </w:r>
      <w:r>
        <w:tab/>
      </w:r>
      <w:r>
        <w:tab/>
        <w:t xml:space="preserve">      </w:t>
      </w:r>
      <w:r w:rsidRPr="003D1CF2">
        <w:rPr>
          <w:cs/>
        </w:rPr>
        <w:t>วิทยาศาสตรบัณฑิต (วท.บ) วิทยาศาสตร์ มหาวิทยาลัยมหาสารคาม</w:t>
      </w:r>
    </w:p>
    <w:p w14:paraId="290AB7E8" w14:textId="5E506E8B" w:rsidR="00F87E80" w:rsidRPr="0010416E" w:rsidRDefault="00FF7B3C" w:rsidP="00FF7B3C">
      <w:pPr>
        <w:ind w:left="2160"/>
        <w:jc w:val="both"/>
        <w:rPr>
          <w:cs/>
        </w:rPr>
      </w:pPr>
      <w:r>
        <w:rPr>
          <w:rFonts w:hint="cs"/>
          <w:cs/>
        </w:rPr>
        <w:t xml:space="preserve">      </w:t>
      </w:r>
      <w:r w:rsidR="006B3D15">
        <w:rPr>
          <w:cs/>
        </w:rPr>
        <w:t>ระดับมัธยมศึกษาตอนต้น โรงเรียน</w:t>
      </w:r>
      <w:r w:rsidR="004D08EF" w:rsidRPr="004D08EF">
        <w:rPr>
          <w:cs/>
        </w:rPr>
        <w:t>อาเวมารีอา</w:t>
      </w:r>
    </w:p>
    <w:p w14:paraId="1B3E0079" w14:textId="038FBDF8" w:rsidR="00F87E80" w:rsidRPr="0010416E" w:rsidRDefault="00FF7B3C" w:rsidP="00FF7B3C">
      <w:pPr>
        <w:ind w:left="1440" w:firstLine="720"/>
        <w:jc w:val="both"/>
        <w:rPr>
          <w:cs/>
        </w:rPr>
      </w:pPr>
      <w:r>
        <w:rPr>
          <w:rFonts w:hint="cs"/>
          <w:cs/>
        </w:rPr>
        <w:t xml:space="preserve">      </w:t>
      </w:r>
      <w:r w:rsidR="006B3D15" w:rsidRPr="00907411">
        <w:rPr>
          <w:cs/>
        </w:rPr>
        <w:t>ระดับประกาศนียบัตรวิชาชีพ (ปวช.)</w:t>
      </w:r>
      <w:r w:rsidR="006B3D15">
        <w:rPr>
          <w:rFonts w:hint="cs"/>
          <w:cs/>
        </w:rPr>
        <w:t xml:space="preserve"> </w:t>
      </w:r>
      <w:r w:rsidR="00873ECD" w:rsidRPr="00873ECD">
        <w:rPr>
          <w:cs/>
        </w:rPr>
        <w:t>วิทยาลัยเทคนิคอุบลราชธานี</w:t>
      </w:r>
    </w:p>
    <w:p w14:paraId="34A4D67C" w14:textId="77777777" w:rsidR="00F87E80" w:rsidRPr="0010416E" w:rsidRDefault="00F87E80" w:rsidP="00F87E80">
      <w:pPr>
        <w:pStyle w:val="Reference"/>
        <w:ind w:left="0" w:firstLine="0"/>
        <w:jc w:val="both"/>
      </w:pPr>
    </w:p>
    <w:p w14:paraId="32C51330" w14:textId="77777777" w:rsidR="00F87E80" w:rsidRPr="002137FF" w:rsidRDefault="00F87E80" w:rsidP="00F87E80">
      <w:pPr>
        <w:jc w:val="both"/>
        <w:rPr>
          <w:b/>
          <w:bCs/>
        </w:rPr>
      </w:pPr>
      <w:r w:rsidRPr="002137FF">
        <w:rPr>
          <w:rFonts w:hint="cs"/>
          <w:b/>
          <w:bCs/>
          <w:cs/>
        </w:rPr>
        <w:t xml:space="preserve">ประวัติย่อผู้จัดทำโครงงานคนที่ </w:t>
      </w:r>
      <w:r>
        <w:rPr>
          <w:b/>
          <w:bCs/>
        </w:rPr>
        <w:t>2</w:t>
      </w:r>
    </w:p>
    <w:p w14:paraId="4D7DDE7F" w14:textId="0DD35FBF" w:rsidR="00F87E80" w:rsidRPr="0010416E" w:rsidRDefault="00F87E80" w:rsidP="00F87E80">
      <w:pPr>
        <w:tabs>
          <w:tab w:val="left" w:pos="2552"/>
        </w:tabs>
        <w:jc w:val="both"/>
        <w:rPr>
          <w:cs/>
        </w:rPr>
      </w:pPr>
      <w:r w:rsidRPr="0010416E">
        <w:rPr>
          <w:b/>
          <w:bCs/>
          <w:cs/>
        </w:rPr>
        <w:t>ชื่อ</w:t>
      </w:r>
      <w:r w:rsidRPr="0010416E">
        <w:rPr>
          <w:b/>
          <w:bCs/>
        </w:rPr>
        <w:t xml:space="preserve">  </w:t>
      </w:r>
      <w:r>
        <w:rPr>
          <w:rFonts w:hint="cs"/>
          <w:b/>
          <w:bCs/>
          <w:cs/>
        </w:rPr>
        <w:t>ชื่อ</w:t>
      </w:r>
      <w:r w:rsidRPr="0010416E">
        <w:rPr>
          <w:b/>
          <w:bCs/>
          <w:cs/>
        </w:rPr>
        <w:t>สกุล</w:t>
      </w:r>
      <w:r w:rsidRPr="0010416E">
        <w:t xml:space="preserve">              </w:t>
      </w:r>
      <w:r w:rsidRPr="0010416E">
        <w:tab/>
      </w:r>
      <w:r w:rsidR="00A541E8">
        <w:rPr>
          <w:rFonts w:hint="cs"/>
          <w:cs/>
        </w:rPr>
        <w:t>นายสหรัฐ จันทร</w:t>
      </w:r>
    </w:p>
    <w:p w14:paraId="70CD819B" w14:textId="007D9AC3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วัน  เดือน  ปีเกิด</w:t>
      </w:r>
      <w:r w:rsidRPr="0010416E">
        <w:t xml:space="preserve">             </w:t>
      </w:r>
      <w:r w:rsidRPr="0010416E">
        <w:tab/>
      </w:r>
      <w:r w:rsidR="00A541E8">
        <w:t xml:space="preserve">24 </w:t>
      </w:r>
      <w:r w:rsidR="00A541E8">
        <w:rPr>
          <w:rFonts w:hint="cs"/>
          <w:cs/>
        </w:rPr>
        <w:t xml:space="preserve">กุมภาพันธ์ </w:t>
      </w:r>
      <w:r w:rsidR="00A541E8">
        <w:t>2540</w:t>
      </w:r>
    </w:p>
    <w:p w14:paraId="16F1FE7D" w14:textId="42E73C7A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สถาน</w:t>
      </w:r>
      <w:r w:rsidRPr="0010416E">
        <w:rPr>
          <w:b/>
          <w:bCs/>
          <w:cs/>
        </w:rPr>
        <w:t>ที่เกิด</w:t>
      </w:r>
      <w:r w:rsidRPr="0010416E">
        <w:t xml:space="preserve">  </w:t>
      </w:r>
      <w:r w:rsidRPr="0010416E">
        <w:tab/>
      </w:r>
      <w:r w:rsidRPr="0010416E">
        <w:rPr>
          <w:rFonts w:hint="cs"/>
          <w:cs/>
        </w:rPr>
        <w:t>อำเภอ</w:t>
      </w:r>
      <w:r w:rsidR="00322D54">
        <w:rPr>
          <w:rFonts w:hint="cs"/>
          <w:cs/>
        </w:rPr>
        <w:t>เมือง</w:t>
      </w:r>
      <w:r w:rsidRPr="0010416E">
        <w:rPr>
          <w:rFonts w:hint="cs"/>
          <w:cs/>
        </w:rPr>
        <w:t xml:space="preserve">  จังหวัด</w:t>
      </w:r>
      <w:r w:rsidR="00322D54">
        <w:rPr>
          <w:rFonts w:hint="cs"/>
          <w:cs/>
        </w:rPr>
        <w:t>ร้อยเอ็ด</w:t>
      </w:r>
    </w:p>
    <w:p w14:paraId="5CBCB988" w14:textId="23D7F2A5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b/>
          <w:bCs/>
          <w:cs/>
        </w:rPr>
        <w:t>ที่อยู่ที่สามารถติดต่อได้</w:t>
      </w:r>
      <w:r w:rsidRPr="0010416E">
        <w:t xml:space="preserve"> </w:t>
      </w:r>
      <w:r w:rsidRPr="0010416E">
        <w:tab/>
      </w:r>
      <w:r w:rsidR="00322D54">
        <w:t xml:space="preserve">87 </w:t>
      </w:r>
      <w:r w:rsidR="00322D54">
        <w:rPr>
          <w:rFonts w:hint="cs"/>
          <w:cs/>
        </w:rPr>
        <w:t xml:space="preserve">หมู่ </w:t>
      </w:r>
      <w:r w:rsidR="00322D54">
        <w:t xml:space="preserve">9 </w:t>
      </w:r>
      <w:r w:rsidR="00322D54">
        <w:rPr>
          <w:rFonts w:hint="cs"/>
          <w:cs/>
        </w:rPr>
        <w:t xml:space="preserve">ตำบลรอบเมือง อำเภอหนองพอก จังหวัดร้อยเอ็ด </w:t>
      </w:r>
      <w:r w:rsidR="00322D54">
        <w:t>45210</w:t>
      </w:r>
    </w:p>
    <w:p w14:paraId="4F26721E" w14:textId="589C420B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โทรศัพท์มือถือ</w:t>
      </w:r>
      <w:r w:rsidRPr="0010416E">
        <w:tab/>
      </w:r>
      <w:r w:rsidR="000E78E8">
        <w:t>090-8454624</w:t>
      </w:r>
    </w:p>
    <w:p w14:paraId="10F4CF54" w14:textId="176BF3E0" w:rsidR="00F87E80" w:rsidRPr="0010416E" w:rsidRDefault="00F87E80" w:rsidP="00F87E80">
      <w:pPr>
        <w:tabs>
          <w:tab w:val="left" w:pos="2552"/>
        </w:tabs>
        <w:jc w:val="both"/>
      </w:pPr>
      <w:r w:rsidRPr="0010416E">
        <w:rPr>
          <w:rFonts w:hint="cs"/>
          <w:b/>
          <w:bCs/>
          <w:cs/>
        </w:rPr>
        <w:t>อีเมล์</w:t>
      </w:r>
      <w:r w:rsidRPr="0010416E">
        <w:rPr>
          <w:b/>
          <w:bCs/>
          <w:cs/>
        </w:rPr>
        <w:tab/>
      </w:r>
      <w:r w:rsidR="000E78E8">
        <w:t>saharat.jant@msu.ac.th</w:t>
      </w:r>
    </w:p>
    <w:p w14:paraId="1AC2889C" w14:textId="0DD3F646" w:rsidR="00F87E80" w:rsidRPr="0010416E" w:rsidRDefault="00F87E80" w:rsidP="00F87E80">
      <w:pPr>
        <w:jc w:val="both"/>
      </w:pPr>
      <w:r w:rsidRPr="0010416E">
        <w:rPr>
          <w:b/>
          <w:bCs/>
          <w:cs/>
        </w:rPr>
        <w:t>ประวัติการศึกษา</w:t>
      </w:r>
      <w:r w:rsidRPr="0010416E">
        <w:t xml:space="preserve">          </w:t>
      </w:r>
      <w:r w:rsidRPr="0010416E">
        <w:rPr>
          <w:rFonts w:hint="cs"/>
          <w:cs/>
        </w:rPr>
        <w:tab/>
        <w:t xml:space="preserve">     </w:t>
      </w:r>
      <w:r w:rsidR="003D1CF2">
        <w:t xml:space="preserve"> </w:t>
      </w:r>
      <w:r w:rsidR="003D1CF2" w:rsidRPr="003D1CF2">
        <w:rPr>
          <w:cs/>
        </w:rPr>
        <w:t>ปัจจุบัน ปริญญาตรี (ระบบปกติ)</w:t>
      </w:r>
    </w:p>
    <w:p w14:paraId="33FF79E7" w14:textId="75D99A76" w:rsidR="00F87E80" w:rsidRPr="0010416E" w:rsidRDefault="003D1CF2" w:rsidP="003D1CF2">
      <w:pPr>
        <w:ind w:left="2160"/>
        <w:jc w:val="both"/>
      </w:pPr>
      <w:r>
        <w:t xml:space="preserve">      </w:t>
      </w:r>
      <w:r w:rsidRPr="003D1CF2">
        <w:rPr>
          <w:cs/>
        </w:rPr>
        <w:t>วิทยาศาสตรบัณฑิต (วท.บ) วิทยาศาสตร์ มหาวิทยาลัยมหาสารคาม</w:t>
      </w:r>
    </w:p>
    <w:p w14:paraId="0B24646B" w14:textId="1BA39B29" w:rsidR="003D1CF2" w:rsidRDefault="00F87E80" w:rsidP="003D1CF2">
      <w:pPr>
        <w:jc w:val="both"/>
        <w:rPr>
          <w:cs/>
        </w:rPr>
      </w:pPr>
      <w:r w:rsidRPr="0010416E">
        <w:tab/>
      </w:r>
      <w:r w:rsidR="003D1CF2">
        <w:tab/>
      </w:r>
      <w:r w:rsidR="003D1CF2">
        <w:tab/>
        <w:t xml:space="preserve">      </w:t>
      </w:r>
      <w:r w:rsidR="003D1CF2">
        <w:rPr>
          <w:cs/>
        </w:rPr>
        <w:t>ระดับมัธยมศึกษาตอนต้น โรงเรียน</w:t>
      </w:r>
      <w:r w:rsidR="0005417F">
        <w:rPr>
          <w:rFonts w:hint="cs"/>
          <w:cs/>
        </w:rPr>
        <w:t>หนองพอกวิทยา</w:t>
      </w:r>
    </w:p>
    <w:p w14:paraId="6AF4535B" w14:textId="743A517C" w:rsidR="00F87E80" w:rsidRPr="0010416E" w:rsidRDefault="003D1CF2" w:rsidP="003D1CF2">
      <w:pPr>
        <w:ind w:left="1440" w:firstLine="720"/>
        <w:jc w:val="both"/>
        <w:rPr>
          <w:cs/>
        </w:rPr>
      </w:pPr>
      <w:r>
        <w:t xml:space="preserve">      </w:t>
      </w:r>
      <w:r w:rsidR="00907411" w:rsidRPr="00907411">
        <w:rPr>
          <w:cs/>
        </w:rPr>
        <w:t>ระดับประกาศนียบัตรวิชาชีพ (ปวช.)</w:t>
      </w:r>
      <w:r w:rsidR="00314A05">
        <w:rPr>
          <w:rFonts w:hint="cs"/>
          <w:cs/>
        </w:rPr>
        <w:t xml:space="preserve"> </w:t>
      </w:r>
      <w:r w:rsidR="0005417F" w:rsidRPr="0005417F">
        <w:rPr>
          <w:cs/>
        </w:rPr>
        <w:t>วิทยาลัยเทคนิคร้อยเอ็ด</w:t>
      </w:r>
    </w:p>
    <w:p w14:paraId="3A2EABFE" w14:textId="77777777" w:rsidR="00F87E80" w:rsidRPr="0010416E" w:rsidRDefault="00F87E80" w:rsidP="00F87E80">
      <w:pPr>
        <w:jc w:val="both"/>
      </w:pPr>
    </w:p>
    <w:p w14:paraId="233477CC" w14:textId="286E12B6" w:rsidR="00AB74B5" w:rsidRPr="0010416E" w:rsidRDefault="00AB74B5" w:rsidP="005A734E"/>
    <w:sectPr w:rsidR="00AB74B5" w:rsidRPr="0010416E" w:rsidSect="007D22A4">
      <w:type w:val="continuous"/>
      <w:pgSz w:w="11906" w:h="16838" w:code="9"/>
      <w:pgMar w:top="1985" w:right="1418" w:bottom="1418" w:left="1985" w:header="1418" w:footer="709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BED299" w14:textId="77777777" w:rsidR="00DF0665" w:rsidRDefault="00DF0665" w:rsidP="005E1C80">
      <w:r>
        <w:separator/>
      </w:r>
    </w:p>
    <w:p w14:paraId="19A1F39B" w14:textId="77777777" w:rsidR="00DF0665" w:rsidRDefault="00DF0665" w:rsidP="005E1C80"/>
    <w:p w14:paraId="750B3861" w14:textId="77777777" w:rsidR="00DF0665" w:rsidRDefault="00DF0665" w:rsidP="005E1C80"/>
    <w:p w14:paraId="4A7ECE7C" w14:textId="77777777" w:rsidR="00DF0665" w:rsidRDefault="00DF0665" w:rsidP="005E1C80"/>
    <w:p w14:paraId="7DC43E97" w14:textId="77777777" w:rsidR="00DF0665" w:rsidRDefault="00DF0665" w:rsidP="005E1C80"/>
    <w:p w14:paraId="6CA214FF" w14:textId="77777777" w:rsidR="00DF0665" w:rsidRDefault="00DF0665" w:rsidP="005E1C80"/>
    <w:p w14:paraId="210C7B71" w14:textId="77777777" w:rsidR="00DF0665" w:rsidRDefault="00DF0665" w:rsidP="005E1C80"/>
    <w:p w14:paraId="76E85AD1" w14:textId="77777777" w:rsidR="00DF0665" w:rsidRDefault="00DF0665" w:rsidP="005E1C80"/>
    <w:p w14:paraId="4AF0E9AE" w14:textId="77777777" w:rsidR="00DF0665" w:rsidRDefault="00DF0665" w:rsidP="005E1C80"/>
    <w:p w14:paraId="17418577" w14:textId="77777777" w:rsidR="00DF0665" w:rsidRDefault="00DF0665" w:rsidP="005E1C80"/>
    <w:p w14:paraId="47A9E41F" w14:textId="77777777" w:rsidR="00DF0665" w:rsidRDefault="00DF0665" w:rsidP="005E1C80"/>
    <w:p w14:paraId="5BA15473" w14:textId="77777777" w:rsidR="00DF0665" w:rsidRDefault="00DF0665" w:rsidP="005E1C80"/>
    <w:p w14:paraId="57319BCA" w14:textId="77777777" w:rsidR="00DF0665" w:rsidRDefault="00DF0665" w:rsidP="005E1C80"/>
    <w:p w14:paraId="25327052" w14:textId="77777777" w:rsidR="00DF0665" w:rsidRDefault="00DF0665" w:rsidP="005E1C80"/>
    <w:p w14:paraId="1B0BCEC3" w14:textId="77777777" w:rsidR="00DF0665" w:rsidRDefault="00DF0665" w:rsidP="005E1C80"/>
    <w:p w14:paraId="2F07C191" w14:textId="77777777" w:rsidR="00DF0665" w:rsidRDefault="00DF0665" w:rsidP="005E1C80"/>
    <w:p w14:paraId="5799B064" w14:textId="77777777" w:rsidR="00DF0665" w:rsidRDefault="00DF0665" w:rsidP="005E1C80"/>
    <w:p w14:paraId="3E10C891" w14:textId="77777777" w:rsidR="00DF0665" w:rsidRDefault="00DF0665" w:rsidP="005E1C80"/>
    <w:p w14:paraId="24EB2D28" w14:textId="77777777" w:rsidR="00DF0665" w:rsidRDefault="00DF0665" w:rsidP="005E1C80"/>
    <w:p w14:paraId="6D302022" w14:textId="77777777" w:rsidR="00DF0665" w:rsidRDefault="00DF0665" w:rsidP="005E1C80"/>
    <w:p w14:paraId="6A4DB8ED" w14:textId="77777777" w:rsidR="00DF0665" w:rsidRDefault="00DF0665" w:rsidP="005E1C80"/>
    <w:p w14:paraId="42BC509C" w14:textId="77777777" w:rsidR="00DF0665" w:rsidRDefault="00DF0665" w:rsidP="005E1C80"/>
    <w:p w14:paraId="4D6D5BD2" w14:textId="77777777" w:rsidR="00DF0665" w:rsidRDefault="00DF0665" w:rsidP="005E1C80"/>
    <w:p w14:paraId="77685762" w14:textId="77777777" w:rsidR="00DF0665" w:rsidRDefault="00DF0665" w:rsidP="005E1C80"/>
    <w:p w14:paraId="78ED5178" w14:textId="77777777" w:rsidR="00DF0665" w:rsidRDefault="00DF0665" w:rsidP="005E1C80"/>
    <w:p w14:paraId="435B66FF" w14:textId="77777777" w:rsidR="00DF0665" w:rsidRDefault="00DF0665" w:rsidP="005E1C80"/>
    <w:p w14:paraId="248B2EF6" w14:textId="77777777" w:rsidR="00DF0665" w:rsidRDefault="00DF0665" w:rsidP="005E1C80"/>
    <w:p w14:paraId="0A95638B" w14:textId="77777777" w:rsidR="00DF0665" w:rsidRDefault="00DF0665" w:rsidP="005E1C80"/>
    <w:p w14:paraId="20188C9C" w14:textId="77777777" w:rsidR="00DF0665" w:rsidRDefault="00DF0665" w:rsidP="005E1C80"/>
    <w:p w14:paraId="68D71097" w14:textId="77777777" w:rsidR="00DF0665" w:rsidRDefault="00DF0665" w:rsidP="005E1C80"/>
    <w:p w14:paraId="1DA45B7B" w14:textId="77777777" w:rsidR="00DF0665" w:rsidRDefault="00DF0665" w:rsidP="005E1C80"/>
    <w:p w14:paraId="4556435E" w14:textId="77777777" w:rsidR="00DF0665" w:rsidRDefault="00DF0665" w:rsidP="005E1C80"/>
    <w:p w14:paraId="19634425" w14:textId="77777777" w:rsidR="00DF0665" w:rsidRDefault="00DF0665" w:rsidP="005E1C80"/>
    <w:p w14:paraId="1039EE80" w14:textId="77777777" w:rsidR="00DF0665" w:rsidRDefault="00DF0665" w:rsidP="005E1C80"/>
    <w:p w14:paraId="197F5AAD" w14:textId="77777777" w:rsidR="00DF0665" w:rsidRDefault="00DF0665" w:rsidP="005E1C80"/>
    <w:p w14:paraId="45C65ED6" w14:textId="77777777" w:rsidR="00DF0665" w:rsidRDefault="00DF0665" w:rsidP="005E1C80"/>
    <w:p w14:paraId="6631163A" w14:textId="77777777" w:rsidR="00DF0665" w:rsidRDefault="00DF0665" w:rsidP="005E1C80"/>
    <w:p w14:paraId="042E8AC9" w14:textId="77777777" w:rsidR="00DF0665" w:rsidRDefault="00DF0665" w:rsidP="005E1C80"/>
    <w:p w14:paraId="088F0116" w14:textId="77777777" w:rsidR="00DF0665" w:rsidRDefault="00DF0665" w:rsidP="005E1C80"/>
    <w:p w14:paraId="71296814" w14:textId="77777777" w:rsidR="00DF0665" w:rsidRDefault="00DF0665" w:rsidP="005E1C80"/>
    <w:p w14:paraId="5C8AC538" w14:textId="77777777" w:rsidR="00DF0665" w:rsidRDefault="00DF0665" w:rsidP="005E1C80"/>
    <w:p w14:paraId="52BCDC38" w14:textId="77777777" w:rsidR="00DF0665" w:rsidRDefault="00DF0665" w:rsidP="005E1C80"/>
    <w:p w14:paraId="3259393F" w14:textId="77777777" w:rsidR="00DF0665" w:rsidRDefault="00DF0665" w:rsidP="005E1C80"/>
    <w:p w14:paraId="23F5E4C1" w14:textId="77777777" w:rsidR="00DF0665" w:rsidRDefault="00DF0665" w:rsidP="005E1C80"/>
    <w:p w14:paraId="2B5582CD" w14:textId="77777777" w:rsidR="00DF0665" w:rsidRDefault="00DF0665" w:rsidP="005E1C80"/>
    <w:p w14:paraId="0A87BF47" w14:textId="77777777" w:rsidR="00DF0665" w:rsidRDefault="00DF0665" w:rsidP="005E1C80"/>
    <w:p w14:paraId="14C1C13D" w14:textId="77777777" w:rsidR="00DF0665" w:rsidRDefault="00DF0665" w:rsidP="005E1C80"/>
    <w:p w14:paraId="681F0EB5" w14:textId="77777777" w:rsidR="00DF0665" w:rsidRDefault="00DF0665" w:rsidP="005E1C80"/>
    <w:p w14:paraId="0A8435E3" w14:textId="77777777" w:rsidR="00DF0665" w:rsidRDefault="00DF0665"/>
    <w:p w14:paraId="0D13E9CF" w14:textId="77777777" w:rsidR="00DF0665" w:rsidRDefault="00DF0665" w:rsidP="001B58AF"/>
    <w:p w14:paraId="4FFD6159" w14:textId="77777777" w:rsidR="00DF0665" w:rsidRDefault="00DF0665" w:rsidP="00D676B8"/>
    <w:p w14:paraId="468C612F" w14:textId="77777777" w:rsidR="00DF0665" w:rsidRDefault="00DF0665"/>
    <w:p w14:paraId="1279175A" w14:textId="77777777" w:rsidR="00DF0665" w:rsidRDefault="00DF0665"/>
    <w:p w14:paraId="4A8191EA" w14:textId="77777777" w:rsidR="00DF0665" w:rsidRDefault="00DF0665" w:rsidP="00390369"/>
    <w:p w14:paraId="67C79D04" w14:textId="77777777" w:rsidR="00DF0665" w:rsidRDefault="00DF0665" w:rsidP="0080574D"/>
    <w:p w14:paraId="6FDF8894" w14:textId="77777777" w:rsidR="00DF0665" w:rsidRDefault="00DF0665"/>
    <w:p w14:paraId="6D8785B5" w14:textId="77777777" w:rsidR="00DF0665" w:rsidRDefault="00DF0665" w:rsidP="00DB4654"/>
    <w:p w14:paraId="032158FC" w14:textId="77777777" w:rsidR="00DF0665" w:rsidRDefault="00DF0665" w:rsidP="000C6810"/>
    <w:p w14:paraId="315F6223" w14:textId="77777777" w:rsidR="00DF0665" w:rsidRDefault="00DF0665" w:rsidP="00D00496"/>
    <w:p w14:paraId="3344A119" w14:textId="77777777" w:rsidR="00DF0665" w:rsidRDefault="00DF0665"/>
    <w:p w14:paraId="6AE51864" w14:textId="77777777" w:rsidR="00DF0665" w:rsidRDefault="00DF0665"/>
    <w:p w14:paraId="71E5AC23" w14:textId="77777777" w:rsidR="00DF0665" w:rsidRDefault="00DF0665" w:rsidP="00F63459"/>
    <w:p w14:paraId="1309A5A4" w14:textId="77777777" w:rsidR="00DF0665" w:rsidRDefault="00DF0665"/>
    <w:p w14:paraId="74243FD8" w14:textId="77777777" w:rsidR="00DF0665" w:rsidRDefault="00DF0665"/>
    <w:p w14:paraId="2DB2354F" w14:textId="77777777" w:rsidR="00DF0665" w:rsidRDefault="00DF0665"/>
    <w:p w14:paraId="28B3EAA6" w14:textId="77777777" w:rsidR="00DF0665" w:rsidRDefault="00DF0665"/>
    <w:p w14:paraId="193D98B5" w14:textId="77777777" w:rsidR="00DF0665" w:rsidRDefault="00DF0665"/>
    <w:p w14:paraId="6B180648" w14:textId="77777777" w:rsidR="00DF0665" w:rsidRDefault="00DF0665" w:rsidP="003A0DAC"/>
    <w:p w14:paraId="13B5F0A5" w14:textId="77777777" w:rsidR="00DF0665" w:rsidRDefault="00DF0665" w:rsidP="001464F5"/>
    <w:p w14:paraId="45DDA06A" w14:textId="77777777" w:rsidR="00DF0665" w:rsidRDefault="00DF0665" w:rsidP="001464F5"/>
    <w:p w14:paraId="625FDE5E" w14:textId="77777777" w:rsidR="00DF0665" w:rsidRDefault="00DF0665" w:rsidP="006773C2"/>
    <w:p w14:paraId="12E2B084" w14:textId="77777777" w:rsidR="00DF0665" w:rsidRDefault="00DF0665" w:rsidP="00EB7558"/>
    <w:p w14:paraId="1D9A6ECE" w14:textId="77777777" w:rsidR="00DF0665" w:rsidRDefault="00DF0665" w:rsidP="00992DCF"/>
    <w:p w14:paraId="489986D0" w14:textId="77777777" w:rsidR="00DF0665" w:rsidRDefault="00DF0665"/>
    <w:p w14:paraId="44D5B952" w14:textId="77777777" w:rsidR="00DF0665" w:rsidRDefault="00DF0665"/>
    <w:p w14:paraId="56335DDF" w14:textId="77777777" w:rsidR="00DF0665" w:rsidRDefault="00DF0665"/>
    <w:p w14:paraId="0BA5211C" w14:textId="77777777" w:rsidR="00DF0665" w:rsidRDefault="00DF0665" w:rsidP="004362C8"/>
    <w:p w14:paraId="58F3F4A1" w14:textId="77777777" w:rsidR="00DF0665" w:rsidRDefault="00DF0665"/>
    <w:p w14:paraId="21FCACF1" w14:textId="77777777" w:rsidR="00DF0665" w:rsidRDefault="00DF0665"/>
    <w:p w14:paraId="758354F7" w14:textId="77777777" w:rsidR="00DF0665" w:rsidRDefault="00DF0665" w:rsidP="00BC0E62"/>
    <w:p w14:paraId="4A5F8982" w14:textId="77777777" w:rsidR="00DF0665" w:rsidRDefault="00DF0665" w:rsidP="00BC0E62"/>
    <w:p w14:paraId="4E2B0AC8" w14:textId="77777777" w:rsidR="00DF0665" w:rsidRDefault="00DF0665" w:rsidP="00DA2491"/>
    <w:p w14:paraId="64496A3A" w14:textId="77777777" w:rsidR="00DF0665" w:rsidRDefault="00DF0665" w:rsidP="00480971"/>
    <w:p w14:paraId="6F7D2F86" w14:textId="77777777" w:rsidR="00DF0665" w:rsidRDefault="00DF0665"/>
    <w:p w14:paraId="30951C92" w14:textId="77777777" w:rsidR="00DF0665" w:rsidRDefault="00DF0665" w:rsidP="00E362C0"/>
    <w:p w14:paraId="6375CE4D" w14:textId="77777777" w:rsidR="00DF0665" w:rsidRDefault="00DF0665"/>
    <w:p w14:paraId="397841D4" w14:textId="77777777" w:rsidR="00DF0665" w:rsidRDefault="00DF0665"/>
    <w:p w14:paraId="55824465" w14:textId="77777777" w:rsidR="00DF0665" w:rsidRDefault="00DF0665"/>
    <w:p w14:paraId="0186C37E" w14:textId="77777777" w:rsidR="00DF0665" w:rsidRDefault="00DF0665" w:rsidP="00FA6098"/>
    <w:p w14:paraId="2A06625C" w14:textId="77777777" w:rsidR="00DF0665" w:rsidRDefault="00DF0665" w:rsidP="007A78E2"/>
    <w:p w14:paraId="51F835FE" w14:textId="77777777" w:rsidR="00DF0665" w:rsidRDefault="00DF0665" w:rsidP="00EA31AC"/>
    <w:p w14:paraId="3A3C3D0F" w14:textId="77777777" w:rsidR="00DF0665" w:rsidRDefault="00DF0665" w:rsidP="00EA31AC"/>
    <w:p w14:paraId="33FF3A46" w14:textId="77777777" w:rsidR="00DF0665" w:rsidRDefault="00DF0665" w:rsidP="001042EB"/>
    <w:p w14:paraId="616B5064" w14:textId="77777777" w:rsidR="00DF0665" w:rsidRDefault="00DF0665" w:rsidP="001042EB"/>
    <w:p w14:paraId="6CF7F8AC" w14:textId="77777777" w:rsidR="00DF0665" w:rsidRDefault="00DF0665" w:rsidP="001042EB"/>
    <w:p w14:paraId="000BD15B" w14:textId="77777777" w:rsidR="00DF0665" w:rsidRDefault="00DF0665"/>
    <w:p w14:paraId="606B2EB4" w14:textId="77777777" w:rsidR="00DF0665" w:rsidRDefault="00DF0665"/>
    <w:p w14:paraId="0AEB9466" w14:textId="77777777" w:rsidR="00DF0665" w:rsidRDefault="00DF0665" w:rsidP="00FC22A3"/>
    <w:p w14:paraId="0AA8C87A" w14:textId="77777777" w:rsidR="00DF0665" w:rsidRDefault="00DF0665" w:rsidP="00FC22A3"/>
    <w:p w14:paraId="081FA560" w14:textId="77777777" w:rsidR="00DF0665" w:rsidRDefault="00DF0665" w:rsidP="00FC22A3"/>
    <w:p w14:paraId="4117F811" w14:textId="77777777" w:rsidR="00DF0665" w:rsidRDefault="00DF0665" w:rsidP="00FC22A3"/>
    <w:p w14:paraId="4F9473C0" w14:textId="77777777" w:rsidR="00DF0665" w:rsidRDefault="00DF0665"/>
    <w:p w14:paraId="0D2962D9" w14:textId="77777777" w:rsidR="00DF0665" w:rsidRDefault="00DF0665"/>
    <w:p w14:paraId="07C1C6FF" w14:textId="77777777" w:rsidR="00DF0665" w:rsidRDefault="00DF0665"/>
    <w:p w14:paraId="2FFBE5E7" w14:textId="77777777" w:rsidR="00DF0665" w:rsidRDefault="00DF0665" w:rsidP="0020471E"/>
    <w:p w14:paraId="6DAF8A69" w14:textId="77777777" w:rsidR="00DF0665" w:rsidRDefault="00DF0665"/>
    <w:p w14:paraId="025DC088" w14:textId="77777777" w:rsidR="00DF0665" w:rsidRDefault="00DF0665" w:rsidP="00A452FD"/>
    <w:p w14:paraId="61AFC18C" w14:textId="77777777" w:rsidR="00DF0665" w:rsidRDefault="00DF0665"/>
    <w:p w14:paraId="2EA11525" w14:textId="77777777" w:rsidR="00DF0665" w:rsidRDefault="00DF0665"/>
    <w:p w14:paraId="74B4EB87" w14:textId="77777777" w:rsidR="00DF0665" w:rsidRDefault="00DF0665" w:rsidP="001E479A"/>
    <w:p w14:paraId="5BBC97FF" w14:textId="77777777" w:rsidR="00DF0665" w:rsidRDefault="00DF0665" w:rsidP="00956345"/>
    <w:p w14:paraId="6D1FF883" w14:textId="77777777" w:rsidR="00DF0665" w:rsidRDefault="00DF0665" w:rsidP="00956345"/>
    <w:p w14:paraId="7E8DA27C" w14:textId="77777777" w:rsidR="00DF0665" w:rsidRDefault="00DF0665" w:rsidP="00506F96"/>
    <w:p w14:paraId="1A9F7AA4" w14:textId="77777777" w:rsidR="00DF0665" w:rsidRDefault="00DF0665" w:rsidP="00506F96"/>
    <w:p w14:paraId="7330A856" w14:textId="77777777" w:rsidR="00DF0665" w:rsidRDefault="00DF0665" w:rsidP="003F0280"/>
    <w:p w14:paraId="2CB6E560" w14:textId="77777777" w:rsidR="00DF0665" w:rsidRDefault="00DF0665" w:rsidP="00C42194"/>
    <w:p w14:paraId="7F8A70B5" w14:textId="77777777" w:rsidR="00DF0665" w:rsidRDefault="00DF0665" w:rsidP="00CF3394"/>
    <w:p w14:paraId="7D12D1FA" w14:textId="77777777" w:rsidR="00DF0665" w:rsidRDefault="00DF0665" w:rsidP="00CF3394"/>
    <w:p w14:paraId="560E5855" w14:textId="77777777" w:rsidR="00DF0665" w:rsidRDefault="00DF0665"/>
    <w:p w14:paraId="7F5FA019" w14:textId="77777777" w:rsidR="00DF0665" w:rsidRDefault="00DF0665" w:rsidP="00C30496"/>
    <w:p w14:paraId="128DDC84" w14:textId="77777777" w:rsidR="00DF0665" w:rsidRDefault="00DF0665" w:rsidP="00C30496"/>
    <w:p w14:paraId="67516A20" w14:textId="77777777" w:rsidR="00DF0665" w:rsidRDefault="00DF0665" w:rsidP="008262A9"/>
    <w:p w14:paraId="396133FA" w14:textId="77777777" w:rsidR="00DF0665" w:rsidRDefault="00DF0665" w:rsidP="008262A9"/>
    <w:p w14:paraId="6113DC4E" w14:textId="77777777" w:rsidR="00DF0665" w:rsidRDefault="00DF0665" w:rsidP="00E22D64"/>
    <w:p w14:paraId="51F7780C" w14:textId="77777777" w:rsidR="00DF0665" w:rsidRDefault="00DF0665" w:rsidP="00E307B3"/>
    <w:p w14:paraId="1DC54ACA" w14:textId="77777777" w:rsidR="00DF0665" w:rsidRDefault="00DF0665" w:rsidP="00DB1756"/>
    <w:p w14:paraId="34D2E679" w14:textId="77777777" w:rsidR="00DF0665" w:rsidRDefault="00DF0665" w:rsidP="00DB1756"/>
    <w:p w14:paraId="19E0878D" w14:textId="77777777" w:rsidR="00DF0665" w:rsidRDefault="00DF0665" w:rsidP="00DB5BE7"/>
    <w:p w14:paraId="55BCECA9" w14:textId="77777777" w:rsidR="00DF0665" w:rsidRDefault="00DF0665" w:rsidP="000B173F"/>
    <w:p w14:paraId="4BCFF153" w14:textId="77777777" w:rsidR="00DF0665" w:rsidRDefault="00DF0665"/>
  </w:endnote>
  <w:endnote w:type="continuationSeparator" w:id="0">
    <w:p w14:paraId="10BCA52E" w14:textId="77777777" w:rsidR="00DF0665" w:rsidRDefault="00DF0665" w:rsidP="005E1C80">
      <w:r>
        <w:continuationSeparator/>
      </w:r>
    </w:p>
    <w:p w14:paraId="30197FAC" w14:textId="77777777" w:rsidR="00DF0665" w:rsidRDefault="00DF0665" w:rsidP="005E1C80"/>
    <w:p w14:paraId="5D43B888" w14:textId="77777777" w:rsidR="00DF0665" w:rsidRDefault="00DF0665" w:rsidP="005E1C80"/>
    <w:p w14:paraId="0A0B2B73" w14:textId="77777777" w:rsidR="00DF0665" w:rsidRDefault="00DF0665" w:rsidP="005E1C80"/>
    <w:p w14:paraId="698E9FC9" w14:textId="77777777" w:rsidR="00DF0665" w:rsidRDefault="00DF0665" w:rsidP="005E1C80"/>
    <w:p w14:paraId="1F94C706" w14:textId="77777777" w:rsidR="00DF0665" w:rsidRDefault="00DF0665" w:rsidP="005E1C80"/>
    <w:p w14:paraId="29A40553" w14:textId="77777777" w:rsidR="00DF0665" w:rsidRDefault="00DF0665" w:rsidP="005E1C80"/>
    <w:p w14:paraId="146D1A52" w14:textId="77777777" w:rsidR="00DF0665" w:rsidRDefault="00DF0665" w:rsidP="005E1C80"/>
    <w:p w14:paraId="3897751C" w14:textId="77777777" w:rsidR="00DF0665" w:rsidRDefault="00DF0665" w:rsidP="005E1C80"/>
    <w:p w14:paraId="25748B4A" w14:textId="77777777" w:rsidR="00DF0665" w:rsidRDefault="00DF0665" w:rsidP="005E1C80"/>
    <w:p w14:paraId="031060BD" w14:textId="77777777" w:rsidR="00DF0665" w:rsidRDefault="00DF0665" w:rsidP="005E1C80"/>
    <w:p w14:paraId="265BF7BF" w14:textId="77777777" w:rsidR="00DF0665" w:rsidRDefault="00DF0665" w:rsidP="005E1C80"/>
    <w:p w14:paraId="313C2000" w14:textId="77777777" w:rsidR="00DF0665" w:rsidRDefault="00DF0665" w:rsidP="005E1C80"/>
    <w:p w14:paraId="6AA460A9" w14:textId="77777777" w:rsidR="00DF0665" w:rsidRDefault="00DF0665" w:rsidP="005E1C80"/>
    <w:p w14:paraId="3F1D2A3B" w14:textId="77777777" w:rsidR="00DF0665" w:rsidRDefault="00DF0665" w:rsidP="005E1C80"/>
    <w:p w14:paraId="5CE9F66B" w14:textId="77777777" w:rsidR="00DF0665" w:rsidRDefault="00DF0665" w:rsidP="005E1C80"/>
    <w:p w14:paraId="169F50AC" w14:textId="77777777" w:rsidR="00DF0665" w:rsidRDefault="00DF0665" w:rsidP="005E1C80"/>
    <w:p w14:paraId="78E69C3D" w14:textId="77777777" w:rsidR="00DF0665" w:rsidRDefault="00DF0665" w:rsidP="005E1C80"/>
    <w:p w14:paraId="4204D47C" w14:textId="77777777" w:rsidR="00DF0665" w:rsidRDefault="00DF0665" w:rsidP="005E1C80"/>
    <w:p w14:paraId="4E586A7E" w14:textId="77777777" w:rsidR="00DF0665" w:rsidRDefault="00DF0665" w:rsidP="005E1C80"/>
    <w:p w14:paraId="30FA4E9F" w14:textId="77777777" w:rsidR="00DF0665" w:rsidRDefault="00DF0665" w:rsidP="005E1C80"/>
    <w:p w14:paraId="0DA7045A" w14:textId="77777777" w:rsidR="00DF0665" w:rsidRDefault="00DF0665" w:rsidP="005E1C80"/>
    <w:p w14:paraId="5B5EBB53" w14:textId="77777777" w:rsidR="00DF0665" w:rsidRDefault="00DF0665" w:rsidP="005E1C80"/>
    <w:p w14:paraId="5C4535B1" w14:textId="77777777" w:rsidR="00DF0665" w:rsidRDefault="00DF0665" w:rsidP="005E1C80"/>
    <w:p w14:paraId="6629BFA2" w14:textId="77777777" w:rsidR="00DF0665" w:rsidRDefault="00DF0665" w:rsidP="005E1C80"/>
    <w:p w14:paraId="6AA99F1D" w14:textId="77777777" w:rsidR="00DF0665" w:rsidRDefault="00DF0665" w:rsidP="005E1C80"/>
    <w:p w14:paraId="0849FFA5" w14:textId="77777777" w:rsidR="00DF0665" w:rsidRDefault="00DF0665" w:rsidP="005E1C80"/>
    <w:p w14:paraId="19E103D5" w14:textId="77777777" w:rsidR="00DF0665" w:rsidRDefault="00DF0665" w:rsidP="005E1C80"/>
    <w:p w14:paraId="685CC044" w14:textId="77777777" w:rsidR="00DF0665" w:rsidRDefault="00DF0665" w:rsidP="005E1C80"/>
    <w:p w14:paraId="4948F241" w14:textId="77777777" w:rsidR="00DF0665" w:rsidRDefault="00DF0665" w:rsidP="005E1C80"/>
    <w:p w14:paraId="0E8283A1" w14:textId="77777777" w:rsidR="00DF0665" w:rsidRDefault="00DF0665" w:rsidP="005E1C80"/>
    <w:p w14:paraId="40006D10" w14:textId="77777777" w:rsidR="00DF0665" w:rsidRDefault="00DF0665" w:rsidP="005E1C80"/>
    <w:p w14:paraId="6B64D3C7" w14:textId="77777777" w:rsidR="00DF0665" w:rsidRDefault="00DF0665" w:rsidP="005E1C80"/>
    <w:p w14:paraId="161D78C0" w14:textId="77777777" w:rsidR="00DF0665" w:rsidRDefault="00DF0665" w:rsidP="005E1C80"/>
    <w:p w14:paraId="03AE102E" w14:textId="77777777" w:rsidR="00DF0665" w:rsidRDefault="00DF0665" w:rsidP="005E1C80"/>
    <w:p w14:paraId="47AF718D" w14:textId="77777777" w:rsidR="00DF0665" w:rsidRDefault="00DF0665" w:rsidP="005E1C80"/>
    <w:p w14:paraId="30A41AF2" w14:textId="77777777" w:rsidR="00DF0665" w:rsidRDefault="00DF0665" w:rsidP="005E1C80"/>
    <w:p w14:paraId="22AA7EE5" w14:textId="77777777" w:rsidR="00DF0665" w:rsidRDefault="00DF0665" w:rsidP="005E1C80"/>
    <w:p w14:paraId="01D2EDE3" w14:textId="77777777" w:rsidR="00DF0665" w:rsidRDefault="00DF0665" w:rsidP="005E1C80"/>
    <w:p w14:paraId="13FCD703" w14:textId="77777777" w:rsidR="00DF0665" w:rsidRDefault="00DF0665" w:rsidP="005E1C80"/>
    <w:p w14:paraId="65D154BF" w14:textId="77777777" w:rsidR="00DF0665" w:rsidRDefault="00DF0665" w:rsidP="005E1C80"/>
    <w:p w14:paraId="2AAD1F3F" w14:textId="77777777" w:rsidR="00DF0665" w:rsidRDefault="00DF0665" w:rsidP="005E1C80"/>
    <w:p w14:paraId="4E947107" w14:textId="77777777" w:rsidR="00DF0665" w:rsidRDefault="00DF0665" w:rsidP="005E1C80"/>
    <w:p w14:paraId="2FC0FBC6" w14:textId="77777777" w:rsidR="00DF0665" w:rsidRDefault="00DF0665" w:rsidP="005E1C80"/>
    <w:p w14:paraId="1987B9CB" w14:textId="77777777" w:rsidR="00DF0665" w:rsidRDefault="00DF0665" w:rsidP="005E1C80"/>
    <w:p w14:paraId="06EF5294" w14:textId="77777777" w:rsidR="00DF0665" w:rsidRDefault="00DF0665" w:rsidP="005E1C80"/>
    <w:p w14:paraId="263FA33A" w14:textId="77777777" w:rsidR="00DF0665" w:rsidRDefault="00DF0665" w:rsidP="005E1C80"/>
    <w:p w14:paraId="7265A908" w14:textId="77777777" w:rsidR="00DF0665" w:rsidRDefault="00DF0665" w:rsidP="005E1C80"/>
    <w:p w14:paraId="41128441" w14:textId="77777777" w:rsidR="00DF0665" w:rsidRDefault="00DF0665"/>
    <w:p w14:paraId="7E687E43" w14:textId="77777777" w:rsidR="00DF0665" w:rsidRDefault="00DF0665" w:rsidP="001B58AF"/>
    <w:p w14:paraId="09C0C994" w14:textId="77777777" w:rsidR="00DF0665" w:rsidRDefault="00DF0665" w:rsidP="00D676B8"/>
    <w:p w14:paraId="4401E258" w14:textId="77777777" w:rsidR="00DF0665" w:rsidRDefault="00DF0665"/>
    <w:p w14:paraId="175530EC" w14:textId="77777777" w:rsidR="00DF0665" w:rsidRDefault="00DF0665"/>
    <w:p w14:paraId="3A42973D" w14:textId="77777777" w:rsidR="00DF0665" w:rsidRDefault="00DF0665" w:rsidP="00390369"/>
    <w:p w14:paraId="27B0E045" w14:textId="77777777" w:rsidR="00DF0665" w:rsidRDefault="00DF0665" w:rsidP="0080574D"/>
    <w:p w14:paraId="47987A21" w14:textId="77777777" w:rsidR="00DF0665" w:rsidRDefault="00DF0665"/>
    <w:p w14:paraId="3F920D45" w14:textId="77777777" w:rsidR="00DF0665" w:rsidRDefault="00DF0665" w:rsidP="00DB4654"/>
    <w:p w14:paraId="6113DC44" w14:textId="77777777" w:rsidR="00DF0665" w:rsidRDefault="00DF0665" w:rsidP="000C6810"/>
    <w:p w14:paraId="51F6127D" w14:textId="77777777" w:rsidR="00DF0665" w:rsidRDefault="00DF0665" w:rsidP="00D00496"/>
    <w:p w14:paraId="683033ED" w14:textId="77777777" w:rsidR="00DF0665" w:rsidRDefault="00DF0665"/>
    <w:p w14:paraId="1C45083B" w14:textId="77777777" w:rsidR="00DF0665" w:rsidRDefault="00DF0665"/>
    <w:p w14:paraId="1F597FF3" w14:textId="77777777" w:rsidR="00DF0665" w:rsidRDefault="00DF0665" w:rsidP="00F63459"/>
    <w:p w14:paraId="478E4FD0" w14:textId="77777777" w:rsidR="00DF0665" w:rsidRDefault="00DF0665"/>
    <w:p w14:paraId="3998C3CB" w14:textId="77777777" w:rsidR="00DF0665" w:rsidRDefault="00DF0665"/>
    <w:p w14:paraId="349C056F" w14:textId="77777777" w:rsidR="00DF0665" w:rsidRDefault="00DF0665"/>
    <w:p w14:paraId="60894020" w14:textId="77777777" w:rsidR="00DF0665" w:rsidRDefault="00DF0665"/>
    <w:p w14:paraId="0C6DEC70" w14:textId="77777777" w:rsidR="00DF0665" w:rsidRDefault="00DF0665"/>
    <w:p w14:paraId="70142BDF" w14:textId="77777777" w:rsidR="00DF0665" w:rsidRDefault="00DF0665" w:rsidP="003A0DAC"/>
    <w:p w14:paraId="50E40A23" w14:textId="77777777" w:rsidR="00DF0665" w:rsidRDefault="00DF0665" w:rsidP="001464F5"/>
    <w:p w14:paraId="5765D1EE" w14:textId="77777777" w:rsidR="00DF0665" w:rsidRDefault="00DF0665" w:rsidP="001464F5"/>
    <w:p w14:paraId="783382E8" w14:textId="77777777" w:rsidR="00DF0665" w:rsidRDefault="00DF0665" w:rsidP="006773C2"/>
    <w:p w14:paraId="6B31EA40" w14:textId="77777777" w:rsidR="00DF0665" w:rsidRDefault="00DF0665" w:rsidP="00EB7558"/>
    <w:p w14:paraId="74F48FB5" w14:textId="77777777" w:rsidR="00DF0665" w:rsidRDefault="00DF0665" w:rsidP="00992DCF"/>
    <w:p w14:paraId="653A19B3" w14:textId="77777777" w:rsidR="00DF0665" w:rsidRDefault="00DF0665"/>
    <w:p w14:paraId="00F8C71E" w14:textId="77777777" w:rsidR="00DF0665" w:rsidRDefault="00DF0665"/>
    <w:p w14:paraId="62FB6A44" w14:textId="77777777" w:rsidR="00DF0665" w:rsidRDefault="00DF0665"/>
    <w:p w14:paraId="62289E86" w14:textId="77777777" w:rsidR="00DF0665" w:rsidRDefault="00DF0665" w:rsidP="004362C8"/>
    <w:p w14:paraId="4B566E98" w14:textId="77777777" w:rsidR="00DF0665" w:rsidRDefault="00DF0665"/>
    <w:p w14:paraId="4DDD96FB" w14:textId="77777777" w:rsidR="00DF0665" w:rsidRDefault="00DF0665"/>
    <w:p w14:paraId="48F60C40" w14:textId="77777777" w:rsidR="00DF0665" w:rsidRDefault="00DF0665" w:rsidP="00BC0E62"/>
    <w:p w14:paraId="2240D0C3" w14:textId="77777777" w:rsidR="00DF0665" w:rsidRDefault="00DF0665" w:rsidP="00BC0E62"/>
    <w:p w14:paraId="2B9596B1" w14:textId="77777777" w:rsidR="00DF0665" w:rsidRDefault="00DF0665" w:rsidP="00DA2491"/>
    <w:p w14:paraId="24C2D394" w14:textId="77777777" w:rsidR="00DF0665" w:rsidRDefault="00DF0665" w:rsidP="00480971"/>
    <w:p w14:paraId="613B8EFC" w14:textId="77777777" w:rsidR="00DF0665" w:rsidRDefault="00DF0665"/>
    <w:p w14:paraId="44E9388E" w14:textId="77777777" w:rsidR="00DF0665" w:rsidRDefault="00DF0665" w:rsidP="00E362C0"/>
    <w:p w14:paraId="422B85B7" w14:textId="77777777" w:rsidR="00DF0665" w:rsidRDefault="00DF0665"/>
    <w:p w14:paraId="1AB58710" w14:textId="77777777" w:rsidR="00DF0665" w:rsidRDefault="00DF0665"/>
    <w:p w14:paraId="410B3286" w14:textId="77777777" w:rsidR="00DF0665" w:rsidRDefault="00DF0665"/>
    <w:p w14:paraId="659E23FB" w14:textId="77777777" w:rsidR="00DF0665" w:rsidRDefault="00DF0665" w:rsidP="00FA6098"/>
    <w:p w14:paraId="7ED74433" w14:textId="77777777" w:rsidR="00DF0665" w:rsidRDefault="00DF0665" w:rsidP="007A78E2"/>
    <w:p w14:paraId="23604793" w14:textId="77777777" w:rsidR="00DF0665" w:rsidRDefault="00DF0665" w:rsidP="00EA31AC"/>
    <w:p w14:paraId="3FA68D5F" w14:textId="77777777" w:rsidR="00DF0665" w:rsidRDefault="00DF0665" w:rsidP="00EA31AC"/>
    <w:p w14:paraId="738A4D7A" w14:textId="77777777" w:rsidR="00DF0665" w:rsidRDefault="00DF0665" w:rsidP="001042EB"/>
    <w:p w14:paraId="1BCB249A" w14:textId="77777777" w:rsidR="00DF0665" w:rsidRDefault="00DF0665" w:rsidP="001042EB"/>
    <w:p w14:paraId="5B47F558" w14:textId="77777777" w:rsidR="00DF0665" w:rsidRDefault="00DF0665" w:rsidP="001042EB"/>
    <w:p w14:paraId="729C2328" w14:textId="77777777" w:rsidR="00DF0665" w:rsidRDefault="00DF0665"/>
    <w:p w14:paraId="6AFDAED6" w14:textId="77777777" w:rsidR="00DF0665" w:rsidRDefault="00DF0665"/>
    <w:p w14:paraId="21294AF2" w14:textId="77777777" w:rsidR="00DF0665" w:rsidRDefault="00DF0665" w:rsidP="00FC22A3"/>
    <w:p w14:paraId="482CDB7D" w14:textId="77777777" w:rsidR="00DF0665" w:rsidRDefault="00DF0665" w:rsidP="00FC22A3"/>
    <w:p w14:paraId="7BED1F60" w14:textId="77777777" w:rsidR="00DF0665" w:rsidRDefault="00DF0665" w:rsidP="00FC22A3"/>
    <w:p w14:paraId="52D9A554" w14:textId="77777777" w:rsidR="00DF0665" w:rsidRDefault="00DF0665" w:rsidP="00FC22A3"/>
    <w:p w14:paraId="02A8604F" w14:textId="77777777" w:rsidR="00DF0665" w:rsidRDefault="00DF0665"/>
    <w:p w14:paraId="1083738B" w14:textId="77777777" w:rsidR="00DF0665" w:rsidRDefault="00DF0665"/>
    <w:p w14:paraId="1DF461DC" w14:textId="77777777" w:rsidR="00DF0665" w:rsidRDefault="00DF0665"/>
    <w:p w14:paraId="435AEE8B" w14:textId="77777777" w:rsidR="00DF0665" w:rsidRDefault="00DF0665" w:rsidP="0020471E"/>
    <w:p w14:paraId="127E1820" w14:textId="77777777" w:rsidR="00DF0665" w:rsidRDefault="00DF0665"/>
    <w:p w14:paraId="0A703DFF" w14:textId="77777777" w:rsidR="00DF0665" w:rsidRDefault="00DF0665" w:rsidP="00A452FD"/>
    <w:p w14:paraId="0F072639" w14:textId="77777777" w:rsidR="00DF0665" w:rsidRDefault="00DF0665"/>
    <w:p w14:paraId="2052103B" w14:textId="77777777" w:rsidR="00DF0665" w:rsidRDefault="00DF0665"/>
    <w:p w14:paraId="074571C4" w14:textId="77777777" w:rsidR="00DF0665" w:rsidRDefault="00DF0665" w:rsidP="001E479A"/>
    <w:p w14:paraId="0E2A26E0" w14:textId="77777777" w:rsidR="00DF0665" w:rsidRDefault="00DF0665" w:rsidP="00956345"/>
    <w:p w14:paraId="02221B79" w14:textId="77777777" w:rsidR="00DF0665" w:rsidRDefault="00DF0665" w:rsidP="00956345"/>
    <w:p w14:paraId="718497FE" w14:textId="77777777" w:rsidR="00DF0665" w:rsidRDefault="00DF0665" w:rsidP="00506F96"/>
    <w:p w14:paraId="06C7DD78" w14:textId="77777777" w:rsidR="00DF0665" w:rsidRDefault="00DF0665" w:rsidP="00506F96"/>
    <w:p w14:paraId="3C880841" w14:textId="77777777" w:rsidR="00DF0665" w:rsidRDefault="00DF0665" w:rsidP="003F0280"/>
    <w:p w14:paraId="49B18047" w14:textId="77777777" w:rsidR="00DF0665" w:rsidRDefault="00DF0665" w:rsidP="00C42194"/>
    <w:p w14:paraId="3992F564" w14:textId="77777777" w:rsidR="00DF0665" w:rsidRDefault="00DF0665" w:rsidP="00CF3394"/>
    <w:p w14:paraId="55DCCFC0" w14:textId="77777777" w:rsidR="00DF0665" w:rsidRDefault="00DF0665" w:rsidP="00CF3394"/>
    <w:p w14:paraId="131ACB19" w14:textId="77777777" w:rsidR="00DF0665" w:rsidRDefault="00DF0665"/>
    <w:p w14:paraId="05EE4977" w14:textId="77777777" w:rsidR="00DF0665" w:rsidRDefault="00DF0665" w:rsidP="00C30496"/>
    <w:p w14:paraId="2185035E" w14:textId="77777777" w:rsidR="00DF0665" w:rsidRDefault="00DF0665" w:rsidP="00C30496"/>
    <w:p w14:paraId="06DEFC47" w14:textId="77777777" w:rsidR="00DF0665" w:rsidRDefault="00DF0665" w:rsidP="008262A9"/>
    <w:p w14:paraId="3380DC14" w14:textId="77777777" w:rsidR="00DF0665" w:rsidRDefault="00DF0665" w:rsidP="008262A9"/>
    <w:p w14:paraId="7187AC27" w14:textId="77777777" w:rsidR="00DF0665" w:rsidRDefault="00DF0665" w:rsidP="00E22D64"/>
    <w:p w14:paraId="7CE4398B" w14:textId="77777777" w:rsidR="00DF0665" w:rsidRDefault="00DF0665" w:rsidP="00E307B3"/>
    <w:p w14:paraId="5A80808E" w14:textId="77777777" w:rsidR="00DF0665" w:rsidRDefault="00DF0665" w:rsidP="00DB1756"/>
    <w:p w14:paraId="0ED0B98E" w14:textId="77777777" w:rsidR="00DF0665" w:rsidRDefault="00DF0665" w:rsidP="00DB1756"/>
    <w:p w14:paraId="786B3AA0" w14:textId="77777777" w:rsidR="00DF0665" w:rsidRDefault="00DF0665" w:rsidP="00DB5BE7"/>
    <w:p w14:paraId="44B4F540" w14:textId="77777777" w:rsidR="00DF0665" w:rsidRDefault="00DF0665" w:rsidP="000B173F"/>
    <w:p w14:paraId="6D316C18" w14:textId="77777777" w:rsidR="00DF0665" w:rsidRDefault="00DF06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" w:fontKey="{0646E3CC-198A-4128-A877-584C56889A3A}"/>
    <w:embedBold r:id="rId2" w:fontKey="{2BAD2B42-F4ED-4BA5-9A34-4E82D20282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DD0E5B" w14:textId="77777777" w:rsidR="001508DA" w:rsidRDefault="001508D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1E5346" w14:textId="77777777" w:rsidR="001508DA" w:rsidRDefault="001508D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6657E7" w14:textId="77777777" w:rsidR="001508DA" w:rsidRDefault="001508D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F09EF0" w14:textId="77777777" w:rsidR="001508DA" w:rsidRDefault="001508D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B8EA17" w14:textId="77777777" w:rsidR="001508DA" w:rsidRDefault="001508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E93AED" w14:textId="77777777" w:rsidR="00DF0665" w:rsidRDefault="00DF0665" w:rsidP="005E1C80">
      <w:r>
        <w:separator/>
      </w:r>
    </w:p>
    <w:p w14:paraId="77869C84" w14:textId="77777777" w:rsidR="00DF0665" w:rsidRDefault="00DF0665" w:rsidP="005E1C80"/>
    <w:p w14:paraId="022F6F10" w14:textId="77777777" w:rsidR="00DF0665" w:rsidRDefault="00DF0665" w:rsidP="005E1C80"/>
    <w:p w14:paraId="70C47D12" w14:textId="77777777" w:rsidR="00DF0665" w:rsidRDefault="00DF0665" w:rsidP="005E1C80"/>
    <w:p w14:paraId="3CFF0797" w14:textId="77777777" w:rsidR="00DF0665" w:rsidRDefault="00DF0665" w:rsidP="005E1C80"/>
    <w:p w14:paraId="1ED2F390" w14:textId="77777777" w:rsidR="00DF0665" w:rsidRDefault="00DF0665" w:rsidP="005E1C80"/>
    <w:p w14:paraId="1DD6AEA3" w14:textId="77777777" w:rsidR="00DF0665" w:rsidRDefault="00DF0665" w:rsidP="005E1C80"/>
    <w:p w14:paraId="4FF65617" w14:textId="77777777" w:rsidR="00DF0665" w:rsidRDefault="00DF0665" w:rsidP="005E1C80"/>
    <w:p w14:paraId="38519702" w14:textId="77777777" w:rsidR="00DF0665" w:rsidRDefault="00DF0665" w:rsidP="005E1C80"/>
    <w:p w14:paraId="2D1AFBB9" w14:textId="77777777" w:rsidR="00DF0665" w:rsidRDefault="00DF0665" w:rsidP="005E1C80"/>
    <w:p w14:paraId="7F37B36E" w14:textId="77777777" w:rsidR="00DF0665" w:rsidRDefault="00DF0665" w:rsidP="005E1C80"/>
    <w:p w14:paraId="16EB9141" w14:textId="77777777" w:rsidR="00DF0665" w:rsidRDefault="00DF0665" w:rsidP="005E1C80"/>
    <w:p w14:paraId="66301BB0" w14:textId="77777777" w:rsidR="00DF0665" w:rsidRDefault="00DF0665" w:rsidP="005E1C80"/>
    <w:p w14:paraId="5EA32E2A" w14:textId="77777777" w:rsidR="00DF0665" w:rsidRDefault="00DF0665" w:rsidP="005E1C80"/>
    <w:p w14:paraId="352EEB6F" w14:textId="77777777" w:rsidR="00DF0665" w:rsidRDefault="00DF0665" w:rsidP="005E1C80"/>
    <w:p w14:paraId="640AC38F" w14:textId="77777777" w:rsidR="00DF0665" w:rsidRDefault="00DF0665" w:rsidP="005E1C80"/>
    <w:p w14:paraId="0BFD34AC" w14:textId="77777777" w:rsidR="00DF0665" w:rsidRDefault="00DF0665" w:rsidP="005E1C80"/>
    <w:p w14:paraId="0BDA574C" w14:textId="77777777" w:rsidR="00DF0665" w:rsidRDefault="00DF0665" w:rsidP="005E1C80"/>
    <w:p w14:paraId="5253A38C" w14:textId="77777777" w:rsidR="00DF0665" w:rsidRDefault="00DF0665" w:rsidP="005E1C80"/>
    <w:p w14:paraId="6DB620C0" w14:textId="77777777" w:rsidR="00DF0665" w:rsidRDefault="00DF0665" w:rsidP="005E1C80"/>
    <w:p w14:paraId="7F135F5B" w14:textId="77777777" w:rsidR="00DF0665" w:rsidRDefault="00DF0665" w:rsidP="005E1C80"/>
    <w:p w14:paraId="253E1EC5" w14:textId="77777777" w:rsidR="00DF0665" w:rsidRDefault="00DF0665" w:rsidP="005E1C80"/>
    <w:p w14:paraId="5B2F3705" w14:textId="77777777" w:rsidR="00DF0665" w:rsidRDefault="00DF0665" w:rsidP="005E1C80"/>
    <w:p w14:paraId="3D5E9149" w14:textId="77777777" w:rsidR="00DF0665" w:rsidRDefault="00DF0665" w:rsidP="005E1C80"/>
    <w:p w14:paraId="6FF86885" w14:textId="77777777" w:rsidR="00DF0665" w:rsidRDefault="00DF0665" w:rsidP="005E1C80"/>
    <w:p w14:paraId="27CEAFB4" w14:textId="77777777" w:rsidR="00DF0665" w:rsidRDefault="00DF0665" w:rsidP="005E1C80"/>
    <w:p w14:paraId="3F3749C2" w14:textId="77777777" w:rsidR="00DF0665" w:rsidRDefault="00DF0665" w:rsidP="005E1C80"/>
    <w:p w14:paraId="47156840" w14:textId="77777777" w:rsidR="00DF0665" w:rsidRDefault="00DF0665" w:rsidP="005E1C80"/>
    <w:p w14:paraId="1B4D31C0" w14:textId="77777777" w:rsidR="00DF0665" w:rsidRDefault="00DF0665" w:rsidP="005E1C80"/>
    <w:p w14:paraId="7B7A45B3" w14:textId="77777777" w:rsidR="00DF0665" w:rsidRDefault="00DF0665" w:rsidP="005E1C80"/>
    <w:p w14:paraId="1CD0D1A6" w14:textId="77777777" w:rsidR="00DF0665" w:rsidRDefault="00DF0665" w:rsidP="005E1C80"/>
    <w:p w14:paraId="12079D42" w14:textId="77777777" w:rsidR="00DF0665" w:rsidRDefault="00DF0665" w:rsidP="005E1C80"/>
    <w:p w14:paraId="4928992F" w14:textId="77777777" w:rsidR="00DF0665" w:rsidRDefault="00DF0665" w:rsidP="005E1C80"/>
    <w:p w14:paraId="3589805C" w14:textId="77777777" w:rsidR="00DF0665" w:rsidRDefault="00DF0665" w:rsidP="005E1C80"/>
    <w:p w14:paraId="770E0C8E" w14:textId="77777777" w:rsidR="00DF0665" w:rsidRDefault="00DF0665" w:rsidP="005E1C80"/>
    <w:p w14:paraId="71049A32" w14:textId="77777777" w:rsidR="00DF0665" w:rsidRDefault="00DF0665" w:rsidP="005E1C80"/>
    <w:p w14:paraId="589C5EAF" w14:textId="77777777" w:rsidR="00DF0665" w:rsidRDefault="00DF0665" w:rsidP="005E1C80"/>
    <w:p w14:paraId="01E9366C" w14:textId="77777777" w:rsidR="00DF0665" w:rsidRDefault="00DF0665" w:rsidP="005E1C80"/>
    <w:p w14:paraId="6AD96E5A" w14:textId="77777777" w:rsidR="00DF0665" w:rsidRDefault="00DF0665" w:rsidP="005E1C80"/>
    <w:p w14:paraId="326B577A" w14:textId="77777777" w:rsidR="00DF0665" w:rsidRDefault="00DF0665" w:rsidP="005E1C80"/>
    <w:p w14:paraId="5B07B990" w14:textId="77777777" w:rsidR="00DF0665" w:rsidRDefault="00DF0665" w:rsidP="005E1C80"/>
    <w:p w14:paraId="5266A5C6" w14:textId="77777777" w:rsidR="00DF0665" w:rsidRDefault="00DF0665" w:rsidP="005E1C80"/>
    <w:p w14:paraId="46F27C50" w14:textId="77777777" w:rsidR="00DF0665" w:rsidRDefault="00DF0665" w:rsidP="005E1C80"/>
    <w:p w14:paraId="5F97EBAB" w14:textId="77777777" w:rsidR="00DF0665" w:rsidRDefault="00DF0665" w:rsidP="005E1C80"/>
    <w:p w14:paraId="6238DA75" w14:textId="77777777" w:rsidR="00DF0665" w:rsidRDefault="00DF0665" w:rsidP="005E1C80"/>
    <w:p w14:paraId="3A21A474" w14:textId="77777777" w:rsidR="00DF0665" w:rsidRDefault="00DF0665" w:rsidP="005E1C80"/>
    <w:p w14:paraId="37AEC9D6" w14:textId="77777777" w:rsidR="00DF0665" w:rsidRDefault="00DF0665" w:rsidP="005E1C80"/>
    <w:p w14:paraId="4781EC76" w14:textId="77777777" w:rsidR="00DF0665" w:rsidRDefault="00DF0665" w:rsidP="005E1C80"/>
    <w:p w14:paraId="5E593CEA" w14:textId="77777777" w:rsidR="00DF0665" w:rsidRDefault="00DF0665"/>
    <w:p w14:paraId="2082B2E1" w14:textId="77777777" w:rsidR="00DF0665" w:rsidRDefault="00DF0665" w:rsidP="001B58AF"/>
    <w:p w14:paraId="51151B5C" w14:textId="77777777" w:rsidR="00DF0665" w:rsidRDefault="00DF0665" w:rsidP="00D676B8"/>
    <w:p w14:paraId="31C7660C" w14:textId="77777777" w:rsidR="00DF0665" w:rsidRDefault="00DF0665"/>
    <w:p w14:paraId="49A2BB17" w14:textId="77777777" w:rsidR="00DF0665" w:rsidRDefault="00DF0665"/>
    <w:p w14:paraId="02F04E4E" w14:textId="77777777" w:rsidR="00DF0665" w:rsidRDefault="00DF0665" w:rsidP="00390369"/>
    <w:p w14:paraId="57F8BDDB" w14:textId="77777777" w:rsidR="00DF0665" w:rsidRDefault="00DF0665" w:rsidP="0080574D"/>
    <w:p w14:paraId="7C986B40" w14:textId="77777777" w:rsidR="00DF0665" w:rsidRDefault="00DF0665"/>
    <w:p w14:paraId="7E576E48" w14:textId="77777777" w:rsidR="00DF0665" w:rsidRDefault="00DF0665" w:rsidP="00DB4654"/>
    <w:p w14:paraId="7B2EC00E" w14:textId="77777777" w:rsidR="00DF0665" w:rsidRDefault="00DF0665" w:rsidP="000C6810"/>
    <w:p w14:paraId="4B8ADBB0" w14:textId="77777777" w:rsidR="00DF0665" w:rsidRDefault="00DF0665" w:rsidP="00D00496"/>
    <w:p w14:paraId="291AB97E" w14:textId="77777777" w:rsidR="00DF0665" w:rsidRDefault="00DF0665"/>
    <w:p w14:paraId="014AE65A" w14:textId="77777777" w:rsidR="00DF0665" w:rsidRDefault="00DF0665"/>
    <w:p w14:paraId="3173BA6D" w14:textId="77777777" w:rsidR="00DF0665" w:rsidRDefault="00DF0665" w:rsidP="00F63459"/>
    <w:p w14:paraId="3FC3B620" w14:textId="77777777" w:rsidR="00DF0665" w:rsidRDefault="00DF0665"/>
    <w:p w14:paraId="522EB663" w14:textId="77777777" w:rsidR="00DF0665" w:rsidRDefault="00DF0665"/>
    <w:p w14:paraId="6517E481" w14:textId="77777777" w:rsidR="00DF0665" w:rsidRDefault="00DF0665"/>
    <w:p w14:paraId="60A62252" w14:textId="77777777" w:rsidR="00DF0665" w:rsidRDefault="00DF0665"/>
    <w:p w14:paraId="607F8E7C" w14:textId="77777777" w:rsidR="00DF0665" w:rsidRDefault="00DF0665"/>
    <w:p w14:paraId="188A1E11" w14:textId="77777777" w:rsidR="00DF0665" w:rsidRDefault="00DF0665" w:rsidP="003A0DAC"/>
    <w:p w14:paraId="05B01EB0" w14:textId="77777777" w:rsidR="00DF0665" w:rsidRDefault="00DF0665" w:rsidP="001464F5"/>
    <w:p w14:paraId="5095F55E" w14:textId="77777777" w:rsidR="00DF0665" w:rsidRDefault="00DF0665" w:rsidP="001464F5"/>
    <w:p w14:paraId="23F2F02A" w14:textId="77777777" w:rsidR="00DF0665" w:rsidRDefault="00DF0665" w:rsidP="006773C2"/>
    <w:p w14:paraId="39F44D01" w14:textId="77777777" w:rsidR="00DF0665" w:rsidRDefault="00DF0665" w:rsidP="00EB7558"/>
    <w:p w14:paraId="6C3AFFB8" w14:textId="77777777" w:rsidR="00DF0665" w:rsidRDefault="00DF0665" w:rsidP="00992DCF"/>
    <w:p w14:paraId="2E712650" w14:textId="77777777" w:rsidR="00DF0665" w:rsidRDefault="00DF0665"/>
    <w:p w14:paraId="45D79744" w14:textId="77777777" w:rsidR="00DF0665" w:rsidRDefault="00DF0665"/>
    <w:p w14:paraId="7AD2DB20" w14:textId="77777777" w:rsidR="00DF0665" w:rsidRDefault="00DF0665"/>
    <w:p w14:paraId="062D4926" w14:textId="77777777" w:rsidR="00DF0665" w:rsidRDefault="00DF0665" w:rsidP="004362C8"/>
    <w:p w14:paraId="125BE749" w14:textId="77777777" w:rsidR="00DF0665" w:rsidRDefault="00DF0665"/>
    <w:p w14:paraId="6AC4A300" w14:textId="77777777" w:rsidR="00DF0665" w:rsidRDefault="00DF0665"/>
    <w:p w14:paraId="14AE1BC8" w14:textId="77777777" w:rsidR="00DF0665" w:rsidRDefault="00DF0665" w:rsidP="00BC0E62"/>
    <w:p w14:paraId="766C86F8" w14:textId="77777777" w:rsidR="00DF0665" w:rsidRDefault="00DF0665" w:rsidP="00BC0E62"/>
    <w:p w14:paraId="3C82C497" w14:textId="77777777" w:rsidR="00DF0665" w:rsidRDefault="00DF0665" w:rsidP="00DA2491"/>
    <w:p w14:paraId="7FBCAF4A" w14:textId="77777777" w:rsidR="00DF0665" w:rsidRDefault="00DF0665" w:rsidP="00480971"/>
    <w:p w14:paraId="049DB34E" w14:textId="77777777" w:rsidR="00DF0665" w:rsidRDefault="00DF0665"/>
    <w:p w14:paraId="30F46FE8" w14:textId="77777777" w:rsidR="00DF0665" w:rsidRDefault="00DF0665" w:rsidP="00E362C0"/>
    <w:p w14:paraId="2C75F671" w14:textId="77777777" w:rsidR="00DF0665" w:rsidRDefault="00DF0665"/>
    <w:p w14:paraId="447C1AC0" w14:textId="77777777" w:rsidR="00DF0665" w:rsidRDefault="00DF0665"/>
    <w:p w14:paraId="681B1F73" w14:textId="77777777" w:rsidR="00DF0665" w:rsidRDefault="00DF0665"/>
    <w:p w14:paraId="73926799" w14:textId="77777777" w:rsidR="00DF0665" w:rsidRDefault="00DF0665" w:rsidP="00FA6098"/>
    <w:p w14:paraId="529D5D34" w14:textId="77777777" w:rsidR="00DF0665" w:rsidRDefault="00DF0665" w:rsidP="007A78E2"/>
    <w:p w14:paraId="7A0D8135" w14:textId="77777777" w:rsidR="00DF0665" w:rsidRDefault="00DF0665" w:rsidP="00EA31AC"/>
    <w:p w14:paraId="7322CEFA" w14:textId="77777777" w:rsidR="00DF0665" w:rsidRDefault="00DF0665" w:rsidP="00EA31AC"/>
    <w:p w14:paraId="196B4F6C" w14:textId="77777777" w:rsidR="00DF0665" w:rsidRDefault="00DF0665" w:rsidP="001042EB"/>
    <w:p w14:paraId="44D2ACCA" w14:textId="77777777" w:rsidR="00DF0665" w:rsidRDefault="00DF0665" w:rsidP="001042EB"/>
    <w:p w14:paraId="613B90F4" w14:textId="77777777" w:rsidR="00DF0665" w:rsidRDefault="00DF0665" w:rsidP="001042EB"/>
    <w:p w14:paraId="4534DD19" w14:textId="77777777" w:rsidR="00DF0665" w:rsidRDefault="00DF0665"/>
    <w:p w14:paraId="1812D69C" w14:textId="77777777" w:rsidR="00DF0665" w:rsidRDefault="00DF0665"/>
    <w:p w14:paraId="25BFDFF0" w14:textId="77777777" w:rsidR="00DF0665" w:rsidRDefault="00DF0665" w:rsidP="00FC22A3"/>
    <w:p w14:paraId="4CFEB5AE" w14:textId="77777777" w:rsidR="00DF0665" w:rsidRDefault="00DF0665" w:rsidP="00FC22A3"/>
    <w:p w14:paraId="628CB697" w14:textId="77777777" w:rsidR="00DF0665" w:rsidRDefault="00DF0665" w:rsidP="00FC22A3"/>
    <w:p w14:paraId="4B45ABA7" w14:textId="77777777" w:rsidR="00DF0665" w:rsidRDefault="00DF0665" w:rsidP="00FC22A3"/>
    <w:p w14:paraId="4AD6F59E" w14:textId="77777777" w:rsidR="00DF0665" w:rsidRDefault="00DF0665"/>
    <w:p w14:paraId="339980F8" w14:textId="77777777" w:rsidR="00DF0665" w:rsidRDefault="00DF0665"/>
    <w:p w14:paraId="22F58A61" w14:textId="77777777" w:rsidR="00DF0665" w:rsidRDefault="00DF0665"/>
    <w:p w14:paraId="40CA6E60" w14:textId="77777777" w:rsidR="00DF0665" w:rsidRDefault="00DF0665" w:rsidP="0020471E"/>
    <w:p w14:paraId="30F92920" w14:textId="77777777" w:rsidR="00DF0665" w:rsidRDefault="00DF0665"/>
    <w:p w14:paraId="61AB78B4" w14:textId="77777777" w:rsidR="00DF0665" w:rsidRDefault="00DF0665" w:rsidP="00A452FD"/>
    <w:p w14:paraId="0A42878E" w14:textId="77777777" w:rsidR="00DF0665" w:rsidRDefault="00DF0665"/>
    <w:p w14:paraId="35571739" w14:textId="77777777" w:rsidR="00DF0665" w:rsidRDefault="00DF0665"/>
    <w:p w14:paraId="6922A7DE" w14:textId="77777777" w:rsidR="00DF0665" w:rsidRDefault="00DF0665" w:rsidP="001E479A"/>
    <w:p w14:paraId="718ED865" w14:textId="77777777" w:rsidR="00DF0665" w:rsidRDefault="00DF0665" w:rsidP="00956345"/>
    <w:p w14:paraId="10109859" w14:textId="77777777" w:rsidR="00DF0665" w:rsidRDefault="00DF0665" w:rsidP="00956345"/>
    <w:p w14:paraId="67B15955" w14:textId="77777777" w:rsidR="00DF0665" w:rsidRDefault="00DF0665" w:rsidP="00506F96"/>
    <w:p w14:paraId="19BD0B44" w14:textId="77777777" w:rsidR="00DF0665" w:rsidRDefault="00DF0665" w:rsidP="00506F96"/>
    <w:p w14:paraId="0465ED13" w14:textId="77777777" w:rsidR="00DF0665" w:rsidRDefault="00DF0665" w:rsidP="003F0280"/>
    <w:p w14:paraId="55449C50" w14:textId="77777777" w:rsidR="00DF0665" w:rsidRDefault="00DF0665" w:rsidP="00C42194"/>
    <w:p w14:paraId="442D7B8F" w14:textId="77777777" w:rsidR="00DF0665" w:rsidRDefault="00DF0665" w:rsidP="00CF3394"/>
    <w:p w14:paraId="1FE9F644" w14:textId="77777777" w:rsidR="00DF0665" w:rsidRDefault="00DF0665" w:rsidP="00CF3394"/>
    <w:p w14:paraId="6D9955F5" w14:textId="77777777" w:rsidR="00DF0665" w:rsidRDefault="00DF0665"/>
    <w:p w14:paraId="2E838E3E" w14:textId="77777777" w:rsidR="00DF0665" w:rsidRDefault="00DF0665" w:rsidP="00C30496"/>
    <w:p w14:paraId="07F4AC48" w14:textId="77777777" w:rsidR="00DF0665" w:rsidRDefault="00DF0665" w:rsidP="00C30496"/>
    <w:p w14:paraId="5081EBC5" w14:textId="77777777" w:rsidR="00DF0665" w:rsidRDefault="00DF0665" w:rsidP="008262A9"/>
    <w:p w14:paraId="233EC573" w14:textId="77777777" w:rsidR="00DF0665" w:rsidRDefault="00DF0665" w:rsidP="008262A9"/>
    <w:p w14:paraId="3A29A14C" w14:textId="77777777" w:rsidR="00DF0665" w:rsidRDefault="00DF0665" w:rsidP="00E22D64"/>
    <w:p w14:paraId="6A1DB640" w14:textId="77777777" w:rsidR="00DF0665" w:rsidRDefault="00DF0665" w:rsidP="00E307B3"/>
    <w:p w14:paraId="10E5A6B2" w14:textId="77777777" w:rsidR="00DF0665" w:rsidRDefault="00DF0665" w:rsidP="00DB1756"/>
    <w:p w14:paraId="5538AE4A" w14:textId="77777777" w:rsidR="00DF0665" w:rsidRDefault="00DF0665" w:rsidP="00DB1756"/>
    <w:p w14:paraId="7A832C7D" w14:textId="77777777" w:rsidR="00DF0665" w:rsidRDefault="00DF0665" w:rsidP="00DB5BE7"/>
    <w:p w14:paraId="154EAEEC" w14:textId="77777777" w:rsidR="00DF0665" w:rsidRDefault="00DF0665" w:rsidP="000B173F"/>
    <w:p w14:paraId="069962CA" w14:textId="77777777" w:rsidR="00DF0665" w:rsidRDefault="00DF0665"/>
  </w:footnote>
  <w:footnote w:type="continuationSeparator" w:id="0">
    <w:p w14:paraId="62428C09" w14:textId="77777777" w:rsidR="00DF0665" w:rsidRDefault="00DF0665" w:rsidP="005E1C80">
      <w:r>
        <w:continuationSeparator/>
      </w:r>
    </w:p>
    <w:p w14:paraId="2E031A46" w14:textId="77777777" w:rsidR="00DF0665" w:rsidRDefault="00DF0665" w:rsidP="005E1C80"/>
    <w:p w14:paraId="4813C393" w14:textId="77777777" w:rsidR="00DF0665" w:rsidRDefault="00DF0665" w:rsidP="005E1C80"/>
    <w:p w14:paraId="3942B791" w14:textId="77777777" w:rsidR="00DF0665" w:rsidRDefault="00DF0665" w:rsidP="005E1C80"/>
    <w:p w14:paraId="4F89155C" w14:textId="77777777" w:rsidR="00DF0665" w:rsidRDefault="00DF0665" w:rsidP="005E1C80"/>
    <w:p w14:paraId="59054289" w14:textId="77777777" w:rsidR="00DF0665" w:rsidRDefault="00DF0665" w:rsidP="005E1C80"/>
    <w:p w14:paraId="39D672FD" w14:textId="77777777" w:rsidR="00DF0665" w:rsidRDefault="00DF0665" w:rsidP="005E1C80"/>
    <w:p w14:paraId="730618FE" w14:textId="77777777" w:rsidR="00DF0665" w:rsidRDefault="00DF0665" w:rsidP="005E1C80"/>
    <w:p w14:paraId="4BF9B43F" w14:textId="77777777" w:rsidR="00DF0665" w:rsidRDefault="00DF0665" w:rsidP="005E1C80"/>
    <w:p w14:paraId="4584A4FC" w14:textId="77777777" w:rsidR="00DF0665" w:rsidRDefault="00DF0665" w:rsidP="005E1C80"/>
    <w:p w14:paraId="0CBA380F" w14:textId="77777777" w:rsidR="00DF0665" w:rsidRDefault="00DF0665" w:rsidP="005E1C80"/>
    <w:p w14:paraId="5F054920" w14:textId="77777777" w:rsidR="00DF0665" w:rsidRDefault="00DF0665" w:rsidP="005E1C80"/>
    <w:p w14:paraId="68D33ADF" w14:textId="77777777" w:rsidR="00DF0665" w:rsidRDefault="00DF0665" w:rsidP="005E1C80"/>
    <w:p w14:paraId="0A866C95" w14:textId="77777777" w:rsidR="00DF0665" w:rsidRDefault="00DF0665" w:rsidP="005E1C80"/>
    <w:p w14:paraId="6200555C" w14:textId="77777777" w:rsidR="00DF0665" w:rsidRDefault="00DF0665" w:rsidP="005E1C80"/>
    <w:p w14:paraId="41D7A455" w14:textId="77777777" w:rsidR="00DF0665" w:rsidRDefault="00DF0665" w:rsidP="005E1C80"/>
    <w:p w14:paraId="08C818AA" w14:textId="77777777" w:rsidR="00DF0665" w:rsidRDefault="00DF0665" w:rsidP="005E1C80"/>
    <w:p w14:paraId="7F66E5AE" w14:textId="77777777" w:rsidR="00DF0665" w:rsidRDefault="00DF0665" w:rsidP="005E1C80"/>
    <w:p w14:paraId="29863FB2" w14:textId="77777777" w:rsidR="00DF0665" w:rsidRDefault="00DF0665" w:rsidP="005E1C80"/>
    <w:p w14:paraId="1E465054" w14:textId="77777777" w:rsidR="00DF0665" w:rsidRDefault="00DF0665" w:rsidP="005E1C80"/>
    <w:p w14:paraId="0A8476FE" w14:textId="77777777" w:rsidR="00DF0665" w:rsidRDefault="00DF0665" w:rsidP="005E1C80"/>
    <w:p w14:paraId="16D5A4E6" w14:textId="77777777" w:rsidR="00DF0665" w:rsidRDefault="00DF0665" w:rsidP="005E1C80"/>
    <w:p w14:paraId="1D23CEFE" w14:textId="77777777" w:rsidR="00DF0665" w:rsidRDefault="00DF0665" w:rsidP="005E1C80"/>
    <w:p w14:paraId="01C8AC09" w14:textId="77777777" w:rsidR="00DF0665" w:rsidRDefault="00DF0665" w:rsidP="005E1C80"/>
    <w:p w14:paraId="0A7C8CDF" w14:textId="77777777" w:rsidR="00DF0665" w:rsidRDefault="00DF0665" w:rsidP="005E1C80"/>
    <w:p w14:paraId="6734F1F2" w14:textId="77777777" w:rsidR="00DF0665" w:rsidRDefault="00DF0665" w:rsidP="005E1C80"/>
    <w:p w14:paraId="7532C4D1" w14:textId="77777777" w:rsidR="00DF0665" w:rsidRDefault="00DF0665" w:rsidP="005E1C80"/>
    <w:p w14:paraId="37B576C5" w14:textId="77777777" w:rsidR="00DF0665" w:rsidRDefault="00DF0665" w:rsidP="005E1C80"/>
    <w:p w14:paraId="479A2C52" w14:textId="77777777" w:rsidR="00DF0665" w:rsidRDefault="00DF0665" w:rsidP="005E1C80"/>
    <w:p w14:paraId="00A32DF2" w14:textId="77777777" w:rsidR="00DF0665" w:rsidRDefault="00DF0665" w:rsidP="005E1C80"/>
    <w:p w14:paraId="0F263C76" w14:textId="77777777" w:rsidR="00DF0665" w:rsidRDefault="00DF0665" w:rsidP="005E1C80"/>
    <w:p w14:paraId="48EA4067" w14:textId="77777777" w:rsidR="00DF0665" w:rsidRDefault="00DF0665" w:rsidP="005E1C80"/>
    <w:p w14:paraId="5DB583F9" w14:textId="77777777" w:rsidR="00DF0665" w:rsidRDefault="00DF0665" w:rsidP="005E1C80"/>
    <w:p w14:paraId="1794D3CE" w14:textId="77777777" w:rsidR="00DF0665" w:rsidRDefault="00DF0665" w:rsidP="005E1C80"/>
    <w:p w14:paraId="438E5256" w14:textId="77777777" w:rsidR="00DF0665" w:rsidRDefault="00DF0665" w:rsidP="005E1C80"/>
    <w:p w14:paraId="45F9988A" w14:textId="77777777" w:rsidR="00DF0665" w:rsidRDefault="00DF0665" w:rsidP="005E1C80"/>
    <w:p w14:paraId="135DC42C" w14:textId="77777777" w:rsidR="00DF0665" w:rsidRDefault="00DF0665" w:rsidP="005E1C80"/>
    <w:p w14:paraId="0F3B7DE4" w14:textId="77777777" w:rsidR="00DF0665" w:rsidRDefault="00DF0665" w:rsidP="005E1C80"/>
    <w:p w14:paraId="78594640" w14:textId="77777777" w:rsidR="00DF0665" w:rsidRDefault="00DF0665" w:rsidP="005E1C80"/>
    <w:p w14:paraId="13E90ED2" w14:textId="77777777" w:rsidR="00DF0665" w:rsidRDefault="00DF0665" w:rsidP="005E1C80"/>
    <w:p w14:paraId="6EEA54A5" w14:textId="77777777" w:rsidR="00DF0665" w:rsidRDefault="00DF0665" w:rsidP="005E1C80"/>
    <w:p w14:paraId="2EBE2D49" w14:textId="77777777" w:rsidR="00DF0665" w:rsidRDefault="00DF0665" w:rsidP="005E1C80"/>
    <w:p w14:paraId="50DC205C" w14:textId="77777777" w:rsidR="00DF0665" w:rsidRDefault="00DF0665" w:rsidP="005E1C80"/>
    <w:p w14:paraId="27D25745" w14:textId="77777777" w:rsidR="00DF0665" w:rsidRDefault="00DF0665" w:rsidP="005E1C80"/>
    <w:p w14:paraId="4B6AB07B" w14:textId="77777777" w:rsidR="00DF0665" w:rsidRDefault="00DF0665" w:rsidP="005E1C80"/>
    <w:p w14:paraId="57014449" w14:textId="77777777" w:rsidR="00DF0665" w:rsidRDefault="00DF0665" w:rsidP="005E1C80"/>
    <w:p w14:paraId="66A58A0C" w14:textId="77777777" w:rsidR="00DF0665" w:rsidRDefault="00DF0665" w:rsidP="005E1C80"/>
    <w:p w14:paraId="77ADCCEA" w14:textId="77777777" w:rsidR="00DF0665" w:rsidRDefault="00DF0665" w:rsidP="005E1C80"/>
    <w:p w14:paraId="619B360D" w14:textId="77777777" w:rsidR="00DF0665" w:rsidRDefault="00DF0665"/>
    <w:p w14:paraId="1A75731B" w14:textId="77777777" w:rsidR="00DF0665" w:rsidRDefault="00DF0665" w:rsidP="001B58AF"/>
    <w:p w14:paraId="26CD993E" w14:textId="77777777" w:rsidR="00DF0665" w:rsidRDefault="00DF0665" w:rsidP="00D676B8"/>
    <w:p w14:paraId="387CAF79" w14:textId="77777777" w:rsidR="00DF0665" w:rsidRDefault="00DF0665"/>
    <w:p w14:paraId="22648788" w14:textId="77777777" w:rsidR="00DF0665" w:rsidRDefault="00DF0665"/>
    <w:p w14:paraId="05B02654" w14:textId="77777777" w:rsidR="00DF0665" w:rsidRDefault="00DF0665" w:rsidP="00390369"/>
    <w:p w14:paraId="51BB27A7" w14:textId="77777777" w:rsidR="00DF0665" w:rsidRDefault="00DF0665" w:rsidP="0080574D"/>
    <w:p w14:paraId="13ED01EB" w14:textId="77777777" w:rsidR="00DF0665" w:rsidRDefault="00DF0665"/>
    <w:p w14:paraId="066F5C75" w14:textId="77777777" w:rsidR="00DF0665" w:rsidRDefault="00DF0665" w:rsidP="00DB4654"/>
    <w:p w14:paraId="793A9DF0" w14:textId="77777777" w:rsidR="00DF0665" w:rsidRDefault="00DF0665" w:rsidP="000C6810"/>
    <w:p w14:paraId="58C9EB2F" w14:textId="77777777" w:rsidR="00DF0665" w:rsidRDefault="00DF0665" w:rsidP="00D00496"/>
    <w:p w14:paraId="55505299" w14:textId="77777777" w:rsidR="00DF0665" w:rsidRDefault="00DF0665"/>
    <w:p w14:paraId="057DA056" w14:textId="77777777" w:rsidR="00DF0665" w:rsidRDefault="00DF0665"/>
    <w:p w14:paraId="3F7CB42C" w14:textId="77777777" w:rsidR="00DF0665" w:rsidRDefault="00DF0665" w:rsidP="00F63459"/>
    <w:p w14:paraId="2E18C6EA" w14:textId="77777777" w:rsidR="00DF0665" w:rsidRDefault="00DF0665"/>
    <w:p w14:paraId="0793CB10" w14:textId="77777777" w:rsidR="00DF0665" w:rsidRDefault="00DF0665"/>
    <w:p w14:paraId="4BE1E64D" w14:textId="77777777" w:rsidR="00DF0665" w:rsidRDefault="00DF0665"/>
    <w:p w14:paraId="344CE85F" w14:textId="77777777" w:rsidR="00DF0665" w:rsidRDefault="00DF0665"/>
    <w:p w14:paraId="057B5A89" w14:textId="77777777" w:rsidR="00DF0665" w:rsidRDefault="00DF0665"/>
    <w:p w14:paraId="684CDAF6" w14:textId="77777777" w:rsidR="00DF0665" w:rsidRDefault="00DF0665" w:rsidP="003A0DAC"/>
    <w:p w14:paraId="6778FB1D" w14:textId="77777777" w:rsidR="00DF0665" w:rsidRDefault="00DF0665" w:rsidP="001464F5"/>
    <w:p w14:paraId="27466905" w14:textId="77777777" w:rsidR="00DF0665" w:rsidRDefault="00DF0665" w:rsidP="001464F5"/>
    <w:p w14:paraId="5337A45B" w14:textId="77777777" w:rsidR="00DF0665" w:rsidRDefault="00DF0665" w:rsidP="006773C2"/>
    <w:p w14:paraId="18A91219" w14:textId="77777777" w:rsidR="00DF0665" w:rsidRDefault="00DF0665" w:rsidP="00EB7558"/>
    <w:p w14:paraId="29281729" w14:textId="77777777" w:rsidR="00DF0665" w:rsidRDefault="00DF0665" w:rsidP="00992DCF"/>
    <w:p w14:paraId="020D3DB7" w14:textId="77777777" w:rsidR="00DF0665" w:rsidRDefault="00DF0665"/>
    <w:p w14:paraId="51054356" w14:textId="77777777" w:rsidR="00DF0665" w:rsidRDefault="00DF0665"/>
    <w:p w14:paraId="51F51A60" w14:textId="77777777" w:rsidR="00DF0665" w:rsidRDefault="00DF0665"/>
    <w:p w14:paraId="4301C771" w14:textId="77777777" w:rsidR="00DF0665" w:rsidRDefault="00DF0665" w:rsidP="004362C8"/>
    <w:p w14:paraId="364D097A" w14:textId="77777777" w:rsidR="00DF0665" w:rsidRDefault="00DF0665"/>
    <w:p w14:paraId="4471557A" w14:textId="77777777" w:rsidR="00DF0665" w:rsidRDefault="00DF0665"/>
    <w:p w14:paraId="4AE90016" w14:textId="77777777" w:rsidR="00DF0665" w:rsidRDefault="00DF0665" w:rsidP="00BC0E62"/>
    <w:p w14:paraId="67B532DE" w14:textId="77777777" w:rsidR="00DF0665" w:rsidRDefault="00DF0665" w:rsidP="00BC0E62"/>
    <w:p w14:paraId="2D6D578D" w14:textId="77777777" w:rsidR="00DF0665" w:rsidRDefault="00DF0665" w:rsidP="00DA2491"/>
    <w:p w14:paraId="56C47B16" w14:textId="77777777" w:rsidR="00DF0665" w:rsidRDefault="00DF0665" w:rsidP="00480971"/>
    <w:p w14:paraId="4AB2E40B" w14:textId="77777777" w:rsidR="00DF0665" w:rsidRDefault="00DF0665"/>
    <w:p w14:paraId="4BE346CC" w14:textId="77777777" w:rsidR="00DF0665" w:rsidRDefault="00DF0665" w:rsidP="00E362C0"/>
    <w:p w14:paraId="691FE0EA" w14:textId="77777777" w:rsidR="00DF0665" w:rsidRDefault="00DF0665"/>
    <w:p w14:paraId="070464ED" w14:textId="77777777" w:rsidR="00DF0665" w:rsidRDefault="00DF0665"/>
    <w:p w14:paraId="4EA08B7F" w14:textId="77777777" w:rsidR="00DF0665" w:rsidRDefault="00DF0665"/>
    <w:p w14:paraId="00147835" w14:textId="77777777" w:rsidR="00DF0665" w:rsidRDefault="00DF0665" w:rsidP="00FA6098"/>
    <w:p w14:paraId="2C544067" w14:textId="77777777" w:rsidR="00DF0665" w:rsidRDefault="00DF0665" w:rsidP="007A78E2"/>
    <w:p w14:paraId="37377D45" w14:textId="77777777" w:rsidR="00DF0665" w:rsidRDefault="00DF0665" w:rsidP="00EA31AC"/>
    <w:p w14:paraId="66CD9CFA" w14:textId="77777777" w:rsidR="00DF0665" w:rsidRDefault="00DF0665" w:rsidP="00EA31AC"/>
    <w:p w14:paraId="790C05A6" w14:textId="77777777" w:rsidR="00DF0665" w:rsidRDefault="00DF0665" w:rsidP="001042EB"/>
    <w:p w14:paraId="5D41A18C" w14:textId="77777777" w:rsidR="00DF0665" w:rsidRDefault="00DF0665" w:rsidP="001042EB"/>
    <w:p w14:paraId="39DF5598" w14:textId="77777777" w:rsidR="00DF0665" w:rsidRDefault="00DF0665" w:rsidP="001042EB"/>
    <w:p w14:paraId="47E38AF9" w14:textId="77777777" w:rsidR="00DF0665" w:rsidRDefault="00DF0665"/>
    <w:p w14:paraId="7F575BBA" w14:textId="77777777" w:rsidR="00DF0665" w:rsidRDefault="00DF0665"/>
    <w:p w14:paraId="5566F6A4" w14:textId="77777777" w:rsidR="00DF0665" w:rsidRDefault="00DF0665" w:rsidP="00FC22A3"/>
    <w:p w14:paraId="6A10C605" w14:textId="77777777" w:rsidR="00DF0665" w:rsidRDefault="00DF0665" w:rsidP="00FC22A3"/>
    <w:p w14:paraId="2089A2DB" w14:textId="77777777" w:rsidR="00DF0665" w:rsidRDefault="00DF0665" w:rsidP="00FC22A3"/>
    <w:p w14:paraId="5B397AC2" w14:textId="77777777" w:rsidR="00DF0665" w:rsidRDefault="00DF0665" w:rsidP="00FC22A3"/>
    <w:p w14:paraId="47273E17" w14:textId="77777777" w:rsidR="00DF0665" w:rsidRDefault="00DF0665"/>
    <w:p w14:paraId="4785DB7C" w14:textId="77777777" w:rsidR="00DF0665" w:rsidRDefault="00DF0665"/>
    <w:p w14:paraId="754209CC" w14:textId="77777777" w:rsidR="00DF0665" w:rsidRDefault="00DF0665"/>
    <w:p w14:paraId="017ECA94" w14:textId="77777777" w:rsidR="00DF0665" w:rsidRDefault="00DF0665" w:rsidP="0020471E"/>
    <w:p w14:paraId="782E3FCB" w14:textId="77777777" w:rsidR="00DF0665" w:rsidRDefault="00DF0665"/>
    <w:p w14:paraId="21523926" w14:textId="77777777" w:rsidR="00DF0665" w:rsidRDefault="00DF0665" w:rsidP="00A452FD"/>
    <w:p w14:paraId="6A67231F" w14:textId="77777777" w:rsidR="00DF0665" w:rsidRDefault="00DF0665"/>
    <w:p w14:paraId="11BB3E92" w14:textId="77777777" w:rsidR="00DF0665" w:rsidRDefault="00DF0665"/>
    <w:p w14:paraId="575C2681" w14:textId="77777777" w:rsidR="00DF0665" w:rsidRDefault="00DF0665" w:rsidP="001E479A"/>
    <w:p w14:paraId="053DF6F0" w14:textId="77777777" w:rsidR="00DF0665" w:rsidRDefault="00DF0665" w:rsidP="00956345"/>
    <w:p w14:paraId="35370106" w14:textId="77777777" w:rsidR="00DF0665" w:rsidRDefault="00DF0665" w:rsidP="00956345"/>
    <w:p w14:paraId="1A2F00A0" w14:textId="77777777" w:rsidR="00DF0665" w:rsidRDefault="00DF0665" w:rsidP="00506F96"/>
    <w:p w14:paraId="1837AB81" w14:textId="77777777" w:rsidR="00DF0665" w:rsidRDefault="00DF0665" w:rsidP="00506F96"/>
    <w:p w14:paraId="2ABB423D" w14:textId="77777777" w:rsidR="00DF0665" w:rsidRDefault="00DF0665" w:rsidP="003F0280"/>
    <w:p w14:paraId="6CE8F7D9" w14:textId="77777777" w:rsidR="00DF0665" w:rsidRDefault="00DF0665" w:rsidP="00C42194"/>
    <w:p w14:paraId="407929EE" w14:textId="77777777" w:rsidR="00DF0665" w:rsidRDefault="00DF0665" w:rsidP="00CF3394"/>
    <w:p w14:paraId="034A7119" w14:textId="77777777" w:rsidR="00DF0665" w:rsidRDefault="00DF0665" w:rsidP="00CF3394"/>
    <w:p w14:paraId="59E17331" w14:textId="77777777" w:rsidR="00DF0665" w:rsidRDefault="00DF0665"/>
    <w:p w14:paraId="390D17F7" w14:textId="77777777" w:rsidR="00DF0665" w:rsidRDefault="00DF0665" w:rsidP="00C30496"/>
    <w:p w14:paraId="465D1E32" w14:textId="77777777" w:rsidR="00DF0665" w:rsidRDefault="00DF0665" w:rsidP="00C30496"/>
    <w:p w14:paraId="7D5C383B" w14:textId="77777777" w:rsidR="00DF0665" w:rsidRDefault="00DF0665" w:rsidP="008262A9"/>
    <w:p w14:paraId="55E627FE" w14:textId="77777777" w:rsidR="00DF0665" w:rsidRDefault="00DF0665" w:rsidP="008262A9"/>
    <w:p w14:paraId="79991F26" w14:textId="77777777" w:rsidR="00DF0665" w:rsidRDefault="00DF0665" w:rsidP="00E22D64"/>
    <w:p w14:paraId="024CF9E2" w14:textId="77777777" w:rsidR="00DF0665" w:rsidRDefault="00DF0665" w:rsidP="00E307B3"/>
    <w:p w14:paraId="5E1AF6FE" w14:textId="77777777" w:rsidR="00DF0665" w:rsidRDefault="00DF0665" w:rsidP="00DB1756"/>
    <w:p w14:paraId="4B824857" w14:textId="77777777" w:rsidR="00DF0665" w:rsidRDefault="00DF0665" w:rsidP="00DB1756"/>
    <w:p w14:paraId="601E08D2" w14:textId="77777777" w:rsidR="00DF0665" w:rsidRDefault="00DF0665" w:rsidP="00DB5BE7"/>
    <w:p w14:paraId="7B454A9C" w14:textId="77777777" w:rsidR="00DF0665" w:rsidRDefault="00DF0665" w:rsidP="000B173F"/>
    <w:p w14:paraId="2C4C3936" w14:textId="77777777" w:rsidR="00DF0665" w:rsidRDefault="00DF06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28108C" w14:textId="4BC6737F" w:rsidR="001508DA" w:rsidRDefault="001508DA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จ</w:t>
    </w:r>
    <w:r>
      <w:rPr>
        <w:noProof/>
      </w:rPr>
      <w:fldChar w:fldCharType="end"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54C544" w14:textId="77777777" w:rsidR="001508DA" w:rsidRDefault="001508DA" w:rsidP="008848D9">
    <w:pPr>
      <w:pStyle w:val="Header"/>
      <w:jc w:val="righ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393013" w14:textId="77777777" w:rsidR="001508DA" w:rsidRDefault="001508DA" w:rsidP="008848D9">
    <w:pPr>
      <w:pStyle w:val="Header"/>
      <w:jc w:val="right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00D57D" w14:textId="77777777" w:rsidR="001508DA" w:rsidRDefault="001508DA" w:rsidP="008848D9">
    <w:pPr>
      <w:pStyle w:val="Header"/>
      <w:jc w:val="right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B92A2B" w14:textId="77777777" w:rsidR="001508DA" w:rsidRDefault="001508DA" w:rsidP="008848D9">
    <w:pPr>
      <w:pStyle w:val="Header"/>
      <w:jc w:val="right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436B2" w14:textId="77777777" w:rsidR="001508DA" w:rsidRDefault="001508DA" w:rsidP="008848D9">
    <w:pPr>
      <w:pStyle w:val="Header"/>
      <w:jc w:val="right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AAF15C" w14:textId="77777777" w:rsidR="001508DA" w:rsidRDefault="001508DA" w:rsidP="008848D9">
    <w:pPr>
      <w:pStyle w:val="Header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75FF81" w14:textId="77777777" w:rsidR="001508DA" w:rsidRDefault="001508DA" w:rsidP="008848D9">
    <w:pPr>
      <w:pStyle w:val="Header"/>
      <w:jc w:val="right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621957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B97A899" w14:textId="23BC426D" w:rsidR="001508DA" w:rsidRDefault="001508D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39</w:t>
        </w:r>
        <w:r>
          <w:rPr>
            <w:noProof/>
          </w:rPr>
          <w:fldChar w:fldCharType="end"/>
        </w:r>
      </w:p>
    </w:sdtContent>
  </w:sdt>
  <w:p w14:paraId="335F3988" w14:textId="77777777" w:rsidR="001508DA" w:rsidRDefault="001508DA" w:rsidP="00CD1F9B">
    <w:pPr>
      <w:pStyle w:val="Header"/>
      <w:ind w:firstLine="851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782A52" w14:textId="77777777" w:rsidR="001508DA" w:rsidRDefault="001508DA" w:rsidP="008848D9">
    <w:pPr>
      <w:pStyle w:val="Header"/>
      <w:jc w:val="righ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D540C" w14:textId="77777777" w:rsidR="001508DA" w:rsidRDefault="001508DA" w:rsidP="008848D9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BD777E" w14:textId="219EBC40" w:rsidR="001508DA" w:rsidRDefault="001508DA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ฉ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000206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2028C3A" w14:textId="6CB47528" w:rsidR="001508DA" w:rsidRDefault="001508D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ช</w:t>
        </w:r>
        <w:r>
          <w:rPr>
            <w:noProof/>
          </w:rPr>
          <w:fldChar w:fldCharType="end"/>
        </w:r>
      </w:p>
    </w:sdtContent>
  </w:sdt>
  <w:p w14:paraId="56CA52FA" w14:textId="77777777" w:rsidR="001508DA" w:rsidRDefault="001508DA" w:rsidP="008848D9">
    <w:pPr>
      <w:pStyle w:val="Header"/>
      <w:ind w:firstLine="851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7A49C5" w14:textId="2720F567" w:rsidR="001508DA" w:rsidRPr="00BD0E0C" w:rsidRDefault="001508DA" w:rsidP="008848D9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cs/>
      </w:rPr>
      <w:t>ฌ</w:t>
    </w:r>
    <w:r>
      <w:rPr>
        <w:noProof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B49BC9" w14:textId="321C6EC7" w:rsidR="001508DA" w:rsidRDefault="001508DA" w:rsidP="008848D9">
    <w:pPr>
      <w:pStyle w:val="Header"/>
      <w:jc w:val="right"/>
      <w:rPr>
        <w:cs/>
      </w:rPr>
    </w:pPr>
    <w:r>
      <w:rPr>
        <w:rFonts w:hint="cs"/>
        <w:cs/>
      </w:rPr>
      <w:t>ช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BA72C0" w14:textId="1654E1D1" w:rsidR="001508DA" w:rsidRPr="00BD0E0C" w:rsidRDefault="001508DA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17</w:t>
    </w:r>
    <w:r>
      <w:rPr>
        <w:noProof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56CEC" w14:textId="77777777" w:rsidR="001508DA" w:rsidRDefault="001508DA" w:rsidP="008848D9">
    <w:pPr>
      <w:pStyle w:val="Header"/>
      <w:jc w:val="righ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BD7F2" w14:textId="77777777" w:rsidR="001508DA" w:rsidRDefault="001508DA" w:rsidP="008848D9">
    <w:pPr>
      <w:pStyle w:val="Header"/>
      <w:jc w:val="right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A8EF70" w14:textId="77777777" w:rsidR="001508DA" w:rsidRPr="00BD0E0C" w:rsidRDefault="001508DA" w:rsidP="008848D9">
    <w:pPr>
      <w:pStyle w:val="Header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17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41DE"/>
    <w:multiLevelType w:val="hybridMultilevel"/>
    <w:tmpl w:val="2B62B3B6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8F2F71"/>
    <w:multiLevelType w:val="hybridMultilevel"/>
    <w:tmpl w:val="96A24ADA"/>
    <w:lvl w:ilvl="0" w:tplc="34D662EE">
      <w:numFmt w:val="bullet"/>
      <w:lvlText w:val="-"/>
      <w:lvlJc w:val="left"/>
      <w:pPr>
        <w:ind w:left="72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B3914"/>
    <w:multiLevelType w:val="hybridMultilevel"/>
    <w:tmpl w:val="9C04E42A"/>
    <w:lvl w:ilvl="0" w:tplc="7FF085B2">
      <w:start w:val="1"/>
      <w:numFmt w:val="decimal"/>
      <w:lvlText w:val="%1)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" w15:restartNumberingAfterBreak="0">
    <w:nsid w:val="0E6B5F93"/>
    <w:multiLevelType w:val="hybridMultilevel"/>
    <w:tmpl w:val="AE663244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5" w15:restartNumberingAfterBreak="0">
    <w:nsid w:val="116E63F2"/>
    <w:multiLevelType w:val="hybridMultilevel"/>
    <w:tmpl w:val="9C04E42A"/>
    <w:lvl w:ilvl="0" w:tplc="7FF08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D06787"/>
    <w:multiLevelType w:val="hybridMultilevel"/>
    <w:tmpl w:val="537E7EE4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8" w15:restartNumberingAfterBreak="0">
    <w:nsid w:val="1F09475E"/>
    <w:multiLevelType w:val="hybridMultilevel"/>
    <w:tmpl w:val="B4E09CF0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7D1813"/>
    <w:multiLevelType w:val="hybridMultilevel"/>
    <w:tmpl w:val="7AF223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F13CE6"/>
    <w:multiLevelType w:val="hybridMultilevel"/>
    <w:tmpl w:val="0E3690DA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2300A4"/>
    <w:multiLevelType w:val="hybridMultilevel"/>
    <w:tmpl w:val="4466835C"/>
    <w:lvl w:ilvl="0" w:tplc="34D662EE"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1DD24F00">
      <w:start w:val="1"/>
      <w:numFmt w:val="bullet"/>
      <w:lvlText w:val="-"/>
      <w:lvlJc w:val="left"/>
      <w:pPr>
        <w:ind w:left="2880" w:hanging="360"/>
      </w:pPr>
      <w:rPr>
        <w:rFonts w:ascii="TH SarabunPSK" w:eastAsia="TH SarabunPSK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84A5CFD"/>
    <w:multiLevelType w:val="hybridMultilevel"/>
    <w:tmpl w:val="C20E239A"/>
    <w:lvl w:ilvl="0" w:tplc="1DD24F00">
      <w:start w:val="1"/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85344C0"/>
    <w:multiLevelType w:val="hybridMultilevel"/>
    <w:tmpl w:val="99782C18"/>
    <w:lvl w:ilvl="0" w:tplc="34D662EE"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B72602D"/>
    <w:multiLevelType w:val="multilevel"/>
    <w:tmpl w:val="3FD2D1E4"/>
    <w:lvl w:ilvl="0">
      <w:start w:val="1"/>
      <w:numFmt w:val="thaiLetters"/>
      <w:pStyle w:val="Heading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2702EE0"/>
    <w:multiLevelType w:val="hybridMultilevel"/>
    <w:tmpl w:val="20B88030"/>
    <w:lvl w:ilvl="0" w:tplc="1DD24F00">
      <w:start w:val="1"/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29C5ACF"/>
    <w:multiLevelType w:val="hybridMultilevel"/>
    <w:tmpl w:val="F248453E"/>
    <w:lvl w:ilvl="0" w:tplc="EA9C0CEA">
      <w:start w:val="1"/>
      <w:numFmt w:val="decimal"/>
      <w:lvlText w:val="%1)"/>
      <w:lvlJc w:val="left"/>
      <w:pPr>
        <w:ind w:left="1440" w:hanging="3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4804C01"/>
    <w:multiLevelType w:val="hybridMultilevel"/>
    <w:tmpl w:val="0688C8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B555CA1"/>
    <w:multiLevelType w:val="hybridMultilevel"/>
    <w:tmpl w:val="2438EFD6"/>
    <w:lvl w:ilvl="0" w:tplc="1DD24F00">
      <w:start w:val="1"/>
      <w:numFmt w:val="bullet"/>
      <w:lvlText w:val="-"/>
      <w:lvlJc w:val="left"/>
      <w:pPr>
        <w:ind w:left="216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0705CC6"/>
    <w:multiLevelType w:val="hybridMultilevel"/>
    <w:tmpl w:val="060C500A"/>
    <w:lvl w:ilvl="0" w:tplc="252C7812">
      <w:start w:val="1"/>
      <w:numFmt w:val="decimal"/>
      <w:lvlText w:val="%1)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21" w15:restartNumberingAfterBreak="0">
    <w:nsid w:val="46B96795"/>
    <w:multiLevelType w:val="hybridMultilevel"/>
    <w:tmpl w:val="155A9A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833912"/>
    <w:multiLevelType w:val="hybridMultilevel"/>
    <w:tmpl w:val="5D142B30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8714F4"/>
    <w:multiLevelType w:val="hybridMultilevel"/>
    <w:tmpl w:val="710C7A88"/>
    <w:lvl w:ilvl="0" w:tplc="7FF085B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5" w15:restartNumberingAfterBreak="0">
    <w:nsid w:val="4D35337B"/>
    <w:multiLevelType w:val="multilevel"/>
    <w:tmpl w:val="22940AD8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4FAD690E"/>
    <w:multiLevelType w:val="hybridMultilevel"/>
    <w:tmpl w:val="C2EECB3C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3A7AB0"/>
    <w:multiLevelType w:val="hybridMultilevel"/>
    <w:tmpl w:val="EAD48D64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8975E8B"/>
    <w:multiLevelType w:val="hybridMultilevel"/>
    <w:tmpl w:val="9C56FB28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A964B2"/>
    <w:multiLevelType w:val="hybridMultilevel"/>
    <w:tmpl w:val="B03A3E9A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9D222A5"/>
    <w:multiLevelType w:val="hybridMultilevel"/>
    <w:tmpl w:val="9FCCC8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6A7430"/>
    <w:multiLevelType w:val="hybridMultilevel"/>
    <w:tmpl w:val="58C618F6"/>
    <w:lvl w:ilvl="0" w:tplc="A7028B50"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1" w:tplc="A7028B50"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E800D99"/>
    <w:multiLevelType w:val="hybridMultilevel"/>
    <w:tmpl w:val="BD1A1776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2367BED"/>
    <w:multiLevelType w:val="hybridMultilevel"/>
    <w:tmpl w:val="F74471E2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58C6DA7"/>
    <w:multiLevelType w:val="hybridMultilevel"/>
    <w:tmpl w:val="56C2D84E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92A368D"/>
    <w:multiLevelType w:val="hybridMultilevel"/>
    <w:tmpl w:val="422E39A4"/>
    <w:lvl w:ilvl="0" w:tplc="04090011">
      <w:start w:val="1"/>
      <w:numFmt w:val="decimal"/>
      <w:lvlText w:val="%1)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36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37" w15:restartNumberingAfterBreak="0">
    <w:nsid w:val="6D3A0C30"/>
    <w:multiLevelType w:val="hybridMultilevel"/>
    <w:tmpl w:val="68841E9E"/>
    <w:lvl w:ilvl="0" w:tplc="34D662EE">
      <w:numFmt w:val="bullet"/>
      <w:lvlText w:val="-"/>
      <w:lvlJc w:val="left"/>
      <w:pPr>
        <w:ind w:left="144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DA34A51"/>
    <w:multiLevelType w:val="hybridMultilevel"/>
    <w:tmpl w:val="84040FD8"/>
    <w:lvl w:ilvl="0" w:tplc="34D662EE">
      <w:numFmt w:val="bullet"/>
      <w:lvlText w:val="-"/>
      <w:lvlJc w:val="left"/>
      <w:pPr>
        <w:ind w:left="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9" w15:restartNumberingAfterBreak="0">
    <w:nsid w:val="766D15F5"/>
    <w:multiLevelType w:val="hybridMultilevel"/>
    <w:tmpl w:val="E444B898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EA24F8"/>
    <w:multiLevelType w:val="hybridMultilevel"/>
    <w:tmpl w:val="40125F4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B2F1088"/>
    <w:multiLevelType w:val="hybridMultilevel"/>
    <w:tmpl w:val="FD94E0DE"/>
    <w:lvl w:ilvl="0" w:tplc="4A18CA9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BCC15AE"/>
    <w:multiLevelType w:val="hybridMultilevel"/>
    <w:tmpl w:val="2854A47E"/>
    <w:lvl w:ilvl="0" w:tplc="8D486D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76AEE"/>
    <w:multiLevelType w:val="hybridMultilevel"/>
    <w:tmpl w:val="F3C6825A"/>
    <w:lvl w:ilvl="0" w:tplc="8D486D8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14"/>
  </w:num>
  <w:num w:numId="3">
    <w:abstractNumId w:val="24"/>
  </w:num>
  <w:num w:numId="4">
    <w:abstractNumId w:val="7"/>
  </w:num>
  <w:num w:numId="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8"/>
  </w:num>
  <w:num w:numId="9">
    <w:abstractNumId w:val="27"/>
  </w:num>
  <w:num w:numId="10">
    <w:abstractNumId w:val="16"/>
  </w:num>
  <w:num w:numId="11">
    <w:abstractNumId w:val="37"/>
  </w:num>
  <w:num w:numId="12">
    <w:abstractNumId w:val="11"/>
  </w:num>
  <w:num w:numId="13">
    <w:abstractNumId w:val="12"/>
  </w:num>
  <w:num w:numId="14">
    <w:abstractNumId w:val="15"/>
  </w:num>
  <w:num w:numId="15">
    <w:abstractNumId w:val="35"/>
  </w:num>
  <w:num w:numId="16">
    <w:abstractNumId w:val="18"/>
  </w:num>
  <w:num w:numId="17">
    <w:abstractNumId w:val="19"/>
  </w:num>
  <w:num w:numId="18">
    <w:abstractNumId w:val="31"/>
  </w:num>
  <w:num w:numId="19">
    <w:abstractNumId w:val="29"/>
  </w:num>
  <w:num w:numId="20">
    <w:abstractNumId w:val="32"/>
  </w:num>
  <w:num w:numId="21">
    <w:abstractNumId w:val="10"/>
  </w:num>
  <w:num w:numId="22">
    <w:abstractNumId w:val="28"/>
  </w:num>
  <w:num w:numId="23">
    <w:abstractNumId w:val="34"/>
  </w:num>
  <w:num w:numId="24">
    <w:abstractNumId w:val="9"/>
  </w:num>
  <w:num w:numId="25">
    <w:abstractNumId w:val="17"/>
  </w:num>
  <w:num w:numId="26">
    <w:abstractNumId w:val="21"/>
  </w:num>
  <w:num w:numId="27">
    <w:abstractNumId w:val="13"/>
  </w:num>
  <w:num w:numId="28">
    <w:abstractNumId w:val="1"/>
  </w:num>
  <w:num w:numId="29">
    <w:abstractNumId w:val="33"/>
  </w:num>
  <w:num w:numId="30">
    <w:abstractNumId w:val="6"/>
  </w:num>
  <w:num w:numId="31">
    <w:abstractNumId w:val="5"/>
  </w:num>
  <w:num w:numId="32">
    <w:abstractNumId w:val="2"/>
  </w:num>
  <w:num w:numId="33">
    <w:abstractNumId w:val="23"/>
  </w:num>
  <w:num w:numId="34">
    <w:abstractNumId w:val="30"/>
  </w:num>
  <w:num w:numId="35">
    <w:abstractNumId w:val="40"/>
  </w:num>
  <w:num w:numId="36">
    <w:abstractNumId w:val="42"/>
  </w:num>
  <w:num w:numId="37">
    <w:abstractNumId w:val="43"/>
  </w:num>
  <w:num w:numId="38">
    <w:abstractNumId w:val="8"/>
  </w:num>
  <w:num w:numId="39">
    <w:abstractNumId w:val="22"/>
  </w:num>
  <w:num w:numId="40">
    <w:abstractNumId w:val="26"/>
  </w:num>
  <w:num w:numId="41">
    <w:abstractNumId w:val="41"/>
  </w:num>
  <w:num w:numId="42">
    <w:abstractNumId w:val="39"/>
  </w:num>
  <w:num w:numId="43">
    <w:abstractNumId w:val="0"/>
  </w:num>
  <w:num w:numId="44">
    <w:abstractNumId w:val="3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embedTrueTypeFonts/>
  <w:saveSubsetFonts/>
  <w:proofState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6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Libraries&gt;&lt;item db-id=&quot;rd5dtpxvjeppfxe0w5g5022ae9ztpdv555vx&quot;&gt;MiningProjectRef&lt;record-ids&gt;&lt;item&gt;6&lt;/item&gt;&lt;item&gt;12&lt;/item&gt;&lt;item&gt;13&lt;/item&gt;&lt;item&gt;14&lt;/item&gt;&lt;item&gt;17&lt;/item&gt;&lt;item&gt;18&lt;/item&gt;&lt;item&gt;19&lt;/item&gt;&lt;item&gt;20&lt;/item&gt;&lt;item&gt;21&lt;/item&gt;&lt;item&gt;25&lt;/item&gt;&lt;item&gt;26&lt;/item&gt;&lt;item&gt;27&lt;/item&gt;&lt;/record-ids&gt;&lt;/item&gt;&lt;/Libraries&gt;"/>
  </w:docVars>
  <w:rsids>
    <w:rsidRoot w:val="008168D7"/>
    <w:rsid w:val="00000B7D"/>
    <w:rsid w:val="00001408"/>
    <w:rsid w:val="0000140D"/>
    <w:rsid w:val="00001601"/>
    <w:rsid w:val="00002115"/>
    <w:rsid w:val="000030E5"/>
    <w:rsid w:val="00003324"/>
    <w:rsid w:val="00003B3B"/>
    <w:rsid w:val="0000422B"/>
    <w:rsid w:val="000042E6"/>
    <w:rsid w:val="00004572"/>
    <w:rsid w:val="000049FA"/>
    <w:rsid w:val="00004EAB"/>
    <w:rsid w:val="000052A4"/>
    <w:rsid w:val="00005834"/>
    <w:rsid w:val="0000671E"/>
    <w:rsid w:val="00007114"/>
    <w:rsid w:val="000075B5"/>
    <w:rsid w:val="000076EA"/>
    <w:rsid w:val="00007871"/>
    <w:rsid w:val="000100B4"/>
    <w:rsid w:val="000118B8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47"/>
    <w:rsid w:val="00017ACF"/>
    <w:rsid w:val="0002098C"/>
    <w:rsid w:val="00020CC3"/>
    <w:rsid w:val="000212EA"/>
    <w:rsid w:val="000216F3"/>
    <w:rsid w:val="00021A8D"/>
    <w:rsid w:val="00022157"/>
    <w:rsid w:val="000232AC"/>
    <w:rsid w:val="000236BB"/>
    <w:rsid w:val="0002427F"/>
    <w:rsid w:val="000255A5"/>
    <w:rsid w:val="000255DE"/>
    <w:rsid w:val="00026B59"/>
    <w:rsid w:val="00027D56"/>
    <w:rsid w:val="00030FBC"/>
    <w:rsid w:val="00031017"/>
    <w:rsid w:val="00031C33"/>
    <w:rsid w:val="00031E70"/>
    <w:rsid w:val="00031E7F"/>
    <w:rsid w:val="000321F7"/>
    <w:rsid w:val="00032297"/>
    <w:rsid w:val="0003251F"/>
    <w:rsid w:val="00032665"/>
    <w:rsid w:val="00033278"/>
    <w:rsid w:val="0003511D"/>
    <w:rsid w:val="00035B1C"/>
    <w:rsid w:val="000361EA"/>
    <w:rsid w:val="0003629E"/>
    <w:rsid w:val="000370C9"/>
    <w:rsid w:val="00037108"/>
    <w:rsid w:val="0003729B"/>
    <w:rsid w:val="0003754F"/>
    <w:rsid w:val="000379D2"/>
    <w:rsid w:val="00037E70"/>
    <w:rsid w:val="000402C8"/>
    <w:rsid w:val="000405BF"/>
    <w:rsid w:val="0004094C"/>
    <w:rsid w:val="00041BEC"/>
    <w:rsid w:val="00041F5A"/>
    <w:rsid w:val="00042147"/>
    <w:rsid w:val="00042488"/>
    <w:rsid w:val="00042E8A"/>
    <w:rsid w:val="00043905"/>
    <w:rsid w:val="00043B79"/>
    <w:rsid w:val="000440DC"/>
    <w:rsid w:val="0004492D"/>
    <w:rsid w:val="00044A7D"/>
    <w:rsid w:val="00044B4B"/>
    <w:rsid w:val="000451B6"/>
    <w:rsid w:val="00045954"/>
    <w:rsid w:val="00046CBB"/>
    <w:rsid w:val="00047048"/>
    <w:rsid w:val="00047E9B"/>
    <w:rsid w:val="0005024C"/>
    <w:rsid w:val="00051CD6"/>
    <w:rsid w:val="0005228E"/>
    <w:rsid w:val="00052F58"/>
    <w:rsid w:val="00053309"/>
    <w:rsid w:val="0005417F"/>
    <w:rsid w:val="00054883"/>
    <w:rsid w:val="000548E4"/>
    <w:rsid w:val="00055808"/>
    <w:rsid w:val="00055E4E"/>
    <w:rsid w:val="00055F32"/>
    <w:rsid w:val="00056534"/>
    <w:rsid w:val="00056E5E"/>
    <w:rsid w:val="00057533"/>
    <w:rsid w:val="00057FCA"/>
    <w:rsid w:val="000606B2"/>
    <w:rsid w:val="00060F87"/>
    <w:rsid w:val="000614DD"/>
    <w:rsid w:val="00061735"/>
    <w:rsid w:val="0006296B"/>
    <w:rsid w:val="0006327F"/>
    <w:rsid w:val="00063F16"/>
    <w:rsid w:val="00063F51"/>
    <w:rsid w:val="0006494D"/>
    <w:rsid w:val="00064971"/>
    <w:rsid w:val="00064DD0"/>
    <w:rsid w:val="0006534E"/>
    <w:rsid w:val="00065C48"/>
    <w:rsid w:val="00065E38"/>
    <w:rsid w:val="00066084"/>
    <w:rsid w:val="00066704"/>
    <w:rsid w:val="00066AF4"/>
    <w:rsid w:val="00066D2C"/>
    <w:rsid w:val="00066FA7"/>
    <w:rsid w:val="00067328"/>
    <w:rsid w:val="00067C30"/>
    <w:rsid w:val="00070E22"/>
    <w:rsid w:val="00070E49"/>
    <w:rsid w:val="000711D4"/>
    <w:rsid w:val="00071674"/>
    <w:rsid w:val="00071E32"/>
    <w:rsid w:val="00071ED1"/>
    <w:rsid w:val="00072168"/>
    <w:rsid w:val="00072A93"/>
    <w:rsid w:val="000735E9"/>
    <w:rsid w:val="00073E3B"/>
    <w:rsid w:val="00073E89"/>
    <w:rsid w:val="0007497E"/>
    <w:rsid w:val="000755E5"/>
    <w:rsid w:val="00075A68"/>
    <w:rsid w:val="00075DFE"/>
    <w:rsid w:val="0007623F"/>
    <w:rsid w:val="00076279"/>
    <w:rsid w:val="00077438"/>
    <w:rsid w:val="000777EB"/>
    <w:rsid w:val="00080803"/>
    <w:rsid w:val="000808A5"/>
    <w:rsid w:val="000822DA"/>
    <w:rsid w:val="000822F7"/>
    <w:rsid w:val="00082488"/>
    <w:rsid w:val="000825B7"/>
    <w:rsid w:val="00082846"/>
    <w:rsid w:val="00083E36"/>
    <w:rsid w:val="00083FDB"/>
    <w:rsid w:val="0008400F"/>
    <w:rsid w:val="0008417D"/>
    <w:rsid w:val="000847BA"/>
    <w:rsid w:val="00084CDF"/>
    <w:rsid w:val="00084DDD"/>
    <w:rsid w:val="000852A2"/>
    <w:rsid w:val="000857F3"/>
    <w:rsid w:val="0008642B"/>
    <w:rsid w:val="00086652"/>
    <w:rsid w:val="00086B39"/>
    <w:rsid w:val="00086CA3"/>
    <w:rsid w:val="00086D05"/>
    <w:rsid w:val="00086F80"/>
    <w:rsid w:val="0008711E"/>
    <w:rsid w:val="00087600"/>
    <w:rsid w:val="0008777D"/>
    <w:rsid w:val="00090293"/>
    <w:rsid w:val="00090409"/>
    <w:rsid w:val="0009046D"/>
    <w:rsid w:val="000911F3"/>
    <w:rsid w:val="00091EA0"/>
    <w:rsid w:val="000920CE"/>
    <w:rsid w:val="00092573"/>
    <w:rsid w:val="00092B51"/>
    <w:rsid w:val="00093095"/>
    <w:rsid w:val="000931BA"/>
    <w:rsid w:val="000938F3"/>
    <w:rsid w:val="00093C1E"/>
    <w:rsid w:val="0009417E"/>
    <w:rsid w:val="00094269"/>
    <w:rsid w:val="000947DB"/>
    <w:rsid w:val="000947FE"/>
    <w:rsid w:val="00094B79"/>
    <w:rsid w:val="0009530C"/>
    <w:rsid w:val="00095A66"/>
    <w:rsid w:val="00097637"/>
    <w:rsid w:val="00097E7F"/>
    <w:rsid w:val="000A002C"/>
    <w:rsid w:val="000A02CC"/>
    <w:rsid w:val="000A2207"/>
    <w:rsid w:val="000A24F0"/>
    <w:rsid w:val="000A2B11"/>
    <w:rsid w:val="000A2C59"/>
    <w:rsid w:val="000A2FFB"/>
    <w:rsid w:val="000A36BF"/>
    <w:rsid w:val="000A39C3"/>
    <w:rsid w:val="000A5928"/>
    <w:rsid w:val="000A6855"/>
    <w:rsid w:val="000A70E4"/>
    <w:rsid w:val="000A7437"/>
    <w:rsid w:val="000A7A82"/>
    <w:rsid w:val="000A7CA0"/>
    <w:rsid w:val="000B0473"/>
    <w:rsid w:val="000B0BEE"/>
    <w:rsid w:val="000B173F"/>
    <w:rsid w:val="000B1C99"/>
    <w:rsid w:val="000B1F6A"/>
    <w:rsid w:val="000B262F"/>
    <w:rsid w:val="000B3B3C"/>
    <w:rsid w:val="000B3ED0"/>
    <w:rsid w:val="000B43DC"/>
    <w:rsid w:val="000B4539"/>
    <w:rsid w:val="000B46B1"/>
    <w:rsid w:val="000B4BFB"/>
    <w:rsid w:val="000B5376"/>
    <w:rsid w:val="000B5561"/>
    <w:rsid w:val="000B58FE"/>
    <w:rsid w:val="000B60FB"/>
    <w:rsid w:val="000B62DC"/>
    <w:rsid w:val="000B6E7E"/>
    <w:rsid w:val="000B765D"/>
    <w:rsid w:val="000B7664"/>
    <w:rsid w:val="000B7CAA"/>
    <w:rsid w:val="000C0971"/>
    <w:rsid w:val="000C1169"/>
    <w:rsid w:val="000C17C0"/>
    <w:rsid w:val="000C1C8D"/>
    <w:rsid w:val="000C269A"/>
    <w:rsid w:val="000C2C68"/>
    <w:rsid w:val="000C325F"/>
    <w:rsid w:val="000C3F30"/>
    <w:rsid w:val="000C4B41"/>
    <w:rsid w:val="000C4DAD"/>
    <w:rsid w:val="000C4E4A"/>
    <w:rsid w:val="000C55C4"/>
    <w:rsid w:val="000C67AC"/>
    <w:rsid w:val="000C6810"/>
    <w:rsid w:val="000C691D"/>
    <w:rsid w:val="000D022F"/>
    <w:rsid w:val="000D0256"/>
    <w:rsid w:val="000D02F1"/>
    <w:rsid w:val="000D0766"/>
    <w:rsid w:val="000D0F07"/>
    <w:rsid w:val="000D112F"/>
    <w:rsid w:val="000D1335"/>
    <w:rsid w:val="000D15F6"/>
    <w:rsid w:val="000D1B69"/>
    <w:rsid w:val="000D1B90"/>
    <w:rsid w:val="000D1CF9"/>
    <w:rsid w:val="000D3A3A"/>
    <w:rsid w:val="000D4183"/>
    <w:rsid w:val="000D49B8"/>
    <w:rsid w:val="000D4B8D"/>
    <w:rsid w:val="000D50DB"/>
    <w:rsid w:val="000D5DFF"/>
    <w:rsid w:val="000D76E9"/>
    <w:rsid w:val="000E17A4"/>
    <w:rsid w:val="000E1953"/>
    <w:rsid w:val="000E1992"/>
    <w:rsid w:val="000E1B31"/>
    <w:rsid w:val="000E1DF4"/>
    <w:rsid w:val="000E2AC9"/>
    <w:rsid w:val="000E2AF5"/>
    <w:rsid w:val="000E3961"/>
    <w:rsid w:val="000E3C52"/>
    <w:rsid w:val="000E46BE"/>
    <w:rsid w:val="000E48DB"/>
    <w:rsid w:val="000E6547"/>
    <w:rsid w:val="000E6C13"/>
    <w:rsid w:val="000E6D49"/>
    <w:rsid w:val="000E6E86"/>
    <w:rsid w:val="000E6F5C"/>
    <w:rsid w:val="000E78E8"/>
    <w:rsid w:val="000F0A45"/>
    <w:rsid w:val="000F1518"/>
    <w:rsid w:val="000F1B92"/>
    <w:rsid w:val="000F23BD"/>
    <w:rsid w:val="000F24D3"/>
    <w:rsid w:val="000F269C"/>
    <w:rsid w:val="000F26F4"/>
    <w:rsid w:val="000F3AD5"/>
    <w:rsid w:val="000F44C5"/>
    <w:rsid w:val="000F467F"/>
    <w:rsid w:val="000F4EA3"/>
    <w:rsid w:val="000F54ED"/>
    <w:rsid w:val="000F571D"/>
    <w:rsid w:val="000F59D4"/>
    <w:rsid w:val="000F5D7E"/>
    <w:rsid w:val="000F618F"/>
    <w:rsid w:val="000F6232"/>
    <w:rsid w:val="000F6525"/>
    <w:rsid w:val="000F6C7A"/>
    <w:rsid w:val="001001A4"/>
    <w:rsid w:val="001010DA"/>
    <w:rsid w:val="00101273"/>
    <w:rsid w:val="00101C41"/>
    <w:rsid w:val="00102406"/>
    <w:rsid w:val="00102FBF"/>
    <w:rsid w:val="00103192"/>
    <w:rsid w:val="00103232"/>
    <w:rsid w:val="00103FA7"/>
    <w:rsid w:val="0010416E"/>
    <w:rsid w:val="001042EB"/>
    <w:rsid w:val="0010548D"/>
    <w:rsid w:val="001056BE"/>
    <w:rsid w:val="0010597A"/>
    <w:rsid w:val="001061A2"/>
    <w:rsid w:val="0010684F"/>
    <w:rsid w:val="00106ADE"/>
    <w:rsid w:val="00106D6F"/>
    <w:rsid w:val="00106F49"/>
    <w:rsid w:val="0010707F"/>
    <w:rsid w:val="00107728"/>
    <w:rsid w:val="00110AB8"/>
    <w:rsid w:val="00110AD8"/>
    <w:rsid w:val="001115F9"/>
    <w:rsid w:val="00112666"/>
    <w:rsid w:val="001127C6"/>
    <w:rsid w:val="00114DC3"/>
    <w:rsid w:val="00115161"/>
    <w:rsid w:val="001154B2"/>
    <w:rsid w:val="0011565A"/>
    <w:rsid w:val="001156E3"/>
    <w:rsid w:val="001157D4"/>
    <w:rsid w:val="0011588B"/>
    <w:rsid w:val="00115FE8"/>
    <w:rsid w:val="00116530"/>
    <w:rsid w:val="001170F8"/>
    <w:rsid w:val="00117950"/>
    <w:rsid w:val="00117A21"/>
    <w:rsid w:val="00117BAB"/>
    <w:rsid w:val="00117E9B"/>
    <w:rsid w:val="00120447"/>
    <w:rsid w:val="00120FF6"/>
    <w:rsid w:val="00121551"/>
    <w:rsid w:val="0012195F"/>
    <w:rsid w:val="00121BC4"/>
    <w:rsid w:val="00121D6F"/>
    <w:rsid w:val="001223F4"/>
    <w:rsid w:val="001226AF"/>
    <w:rsid w:val="00122FF9"/>
    <w:rsid w:val="0012501A"/>
    <w:rsid w:val="001250E1"/>
    <w:rsid w:val="00125665"/>
    <w:rsid w:val="0012567C"/>
    <w:rsid w:val="00125E40"/>
    <w:rsid w:val="00127168"/>
    <w:rsid w:val="001300CF"/>
    <w:rsid w:val="00130781"/>
    <w:rsid w:val="00130C8D"/>
    <w:rsid w:val="00130CE4"/>
    <w:rsid w:val="0013168C"/>
    <w:rsid w:val="0013168E"/>
    <w:rsid w:val="0013180D"/>
    <w:rsid w:val="001318CD"/>
    <w:rsid w:val="001318E8"/>
    <w:rsid w:val="00131ADA"/>
    <w:rsid w:val="0013238C"/>
    <w:rsid w:val="001328E9"/>
    <w:rsid w:val="00132925"/>
    <w:rsid w:val="001329E1"/>
    <w:rsid w:val="001331E8"/>
    <w:rsid w:val="00133485"/>
    <w:rsid w:val="00133BF9"/>
    <w:rsid w:val="00133CFC"/>
    <w:rsid w:val="00134219"/>
    <w:rsid w:val="0013432C"/>
    <w:rsid w:val="00134611"/>
    <w:rsid w:val="00134827"/>
    <w:rsid w:val="0013576D"/>
    <w:rsid w:val="001363D9"/>
    <w:rsid w:val="001363EE"/>
    <w:rsid w:val="00137512"/>
    <w:rsid w:val="0013796B"/>
    <w:rsid w:val="0014010C"/>
    <w:rsid w:val="001406AE"/>
    <w:rsid w:val="00140829"/>
    <w:rsid w:val="0014148B"/>
    <w:rsid w:val="0014148D"/>
    <w:rsid w:val="00141992"/>
    <w:rsid w:val="00141CC8"/>
    <w:rsid w:val="00141DDA"/>
    <w:rsid w:val="0014233D"/>
    <w:rsid w:val="00142E89"/>
    <w:rsid w:val="0014347F"/>
    <w:rsid w:val="00143979"/>
    <w:rsid w:val="00143A4A"/>
    <w:rsid w:val="0014477F"/>
    <w:rsid w:val="00144CDE"/>
    <w:rsid w:val="00145DBC"/>
    <w:rsid w:val="00145EDC"/>
    <w:rsid w:val="001464F5"/>
    <w:rsid w:val="0014655E"/>
    <w:rsid w:val="00146E7C"/>
    <w:rsid w:val="00147687"/>
    <w:rsid w:val="001508DA"/>
    <w:rsid w:val="0015091F"/>
    <w:rsid w:val="001524D5"/>
    <w:rsid w:val="001529EF"/>
    <w:rsid w:val="00152FD6"/>
    <w:rsid w:val="00153C82"/>
    <w:rsid w:val="00154926"/>
    <w:rsid w:val="00154C22"/>
    <w:rsid w:val="0015569B"/>
    <w:rsid w:val="001557F1"/>
    <w:rsid w:val="00155819"/>
    <w:rsid w:val="00155A8C"/>
    <w:rsid w:val="00156C5A"/>
    <w:rsid w:val="00156DFB"/>
    <w:rsid w:val="00157A6C"/>
    <w:rsid w:val="00160A58"/>
    <w:rsid w:val="00161227"/>
    <w:rsid w:val="001618A5"/>
    <w:rsid w:val="0016238C"/>
    <w:rsid w:val="0016317C"/>
    <w:rsid w:val="00163AB8"/>
    <w:rsid w:val="00163C91"/>
    <w:rsid w:val="00163CB5"/>
    <w:rsid w:val="001648C1"/>
    <w:rsid w:val="00165333"/>
    <w:rsid w:val="0016535A"/>
    <w:rsid w:val="0016567B"/>
    <w:rsid w:val="00165A6E"/>
    <w:rsid w:val="00166EFC"/>
    <w:rsid w:val="00166F80"/>
    <w:rsid w:val="00167165"/>
    <w:rsid w:val="00167DBF"/>
    <w:rsid w:val="001705F9"/>
    <w:rsid w:val="0017066A"/>
    <w:rsid w:val="0017093B"/>
    <w:rsid w:val="0017123E"/>
    <w:rsid w:val="001719D3"/>
    <w:rsid w:val="00171B69"/>
    <w:rsid w:val="00172082"/>
    <w:rsid w:val="00172A25"/>
    <w:rsid w:val="00172CD5"/>
    <w:rsid w:val="00172F5B"/>
    <w:rsid w:val="001735E8"/>
    <w:rsid w:val="001738A2"/>
    <w:rsid w:val="00173DC7"/>
    <w:rsid w:val="001748E7"/>
    <w:rsid w:val="001764BC"/>
    <w:rsid w:val="00176570"/>
    <w:rsid w:val="00176F08"/>
    <w:rsid w:val="0017743B"/>
    <w:rsid w:val="00177AD4"/>
    <w:rsid w:val="00177B8E"/>
    <w:rsid w:val="00180385"/>
    <w:rsid w:val="00180E58"/>
    <w:rsid w:val="001810A1"/>
    <w:rsid w:val="00181B15"/>
    <w:rsid w:val="00181FEA"/>
    <w:rsid w:val="00182A89"/>
    <w:rsid w:val="00183A5D"/>
    <w:rsid w:val="00183B55"/>
    <w:rsid w:val="00183D40"/>
    <w:rsid w:val="001843F4"/>
    <w:rsid w:val="00184A4A"/>
    <w:rsid w:val="00186DE4"/>
    <w:rsid w:val="00186DF7"/>
    <w:rsid w:val="00186EFA"/>
    <w:rsid w:val="00187473"/>
    <w:rsid w:val="00187950"/>
    <w:rsid w:val="00187A8F"/>
    <w:rsid w:val="00187CD3"/>
    <w:rsid w:val="00191353"/>
    <w:rsid w:val="001914DF"/>
    <w:rsid w:val="00191C84"/>
    <w:rsid w:val="0019241D"/>
    <w:rsid w:val="00192F04"/>
    <w:rsid w:val="001931DD"/>
    <w:rsid w:val="00193B07"/>
    <w:rsid w:val="00193D15"/>
    <w:rsid w:val="00193D3B"/>
    <w:rsid w:val="00195596"/>
    <w:rsid w:val="00195E20"/>
    <w:rsid w:val="001965DE"/>
    <w:rsid w:val="001969F9"/>
    <w:rsid w:val="001A0418"/>
    <w:rsid w:val="001A074D"/>
    <w:rsid w:val="001A093B"/>
    <w:rsid w:val="001A16DE"/>
    <w:rsid w:val="001A1979"/>
    <w:rsid w:val="001A23ED"/>
    <w:rsid w:val="001A2517"/>
    <w:rsid w:val="001A3091"/>
    <w:rsid w:val="001A30E7"/>
    <w:rsid w:val="001A3C84"/>
    <w:rsid w:val="001A3F8B"/>
    <w:rsid w:val="001A40F7"/>
    <w:rsid w:val="001A4562"/>
    <w:rsid w:val="001A4CBB"/>
    <w:rsid w:val="001A4D01"/>
    <w:rsid w:val="001A56A3"/>
    <w:rsid w:val="001A6138"/>
    <w:rsid w:val="001A6166"/>
    <w:rsid w:val="001A65AB"/>
    <w:rsid w:val="001B01FB"/>
    <w:rsid w:val="001B0561"/>
    <w:rsid w:val="001B0BB8"/>
    <w:rsid w:val="001B0C6D"/>
    <w:rsid w:val="001B1FCF"/>
    <w:rsid w:val="001B29B1"/>
    <w:rsid w:val="001B2ACF"/>
    <w:rsid w:val="001B2F7F"/>
    <w:rsid w:val="001B3200"/>
    <w:rsid w:val="001B3542"/>
    <w:rsid w:val="001B359D"/>
    <w:rsid w:val="001B3C10"/>
    <w:rsid w:val="001B3E25"/>
    <w:rsid w:val="001B457D"/>
    <w:rsid w:val="001B468C"/>
    <w:rsid w:val="001B4CB5"/>
    <w:rsid w:val="001B58AF"/>
    <w:rsid w:val="001B5929"/>
    <w:rsid w:val="001B6576"/>
    <w:rsid w:val="001B7029"/>
    <w:rsid w:val="001B7986"/>
    <w:rsid w:val="001C014C"/>
    <w:rsid w:val="001C0525"/>
    <w:rsid w:val="001C0BFD"/>
    <w:rsid w:val="001C0C99"/>
    <w:rsid w:val="001C11C9"/>
    <w:rsid w:val="001C13F7"/>
    <w:rsid w:val="001C1973"/>
    <w:rsid w:val="001C1E1A"/>
    <w:rsid w:val="001C26C9"/>
    <w:rsid w:val="001C2708"/>
    <w:rsid w:val="001C3437"/>
    <w:rsid w:val="001C386B"/>
    <w:rsid w:val="001C459C"/>
    <w:rsid w:val="001C4C1B"/>
    <w:rsid w:val="001C528A"/>
    <w:rsid w:val="001C5679"/>
    <w:rsid w:val="001C5BCB"/>
    <w:rsid w:val="001C737A"/>
    <w:rsid w:val="001C7384"/>
    <w:rsid w:val="001C745A"/>
    <w:rsid w:val="001C7857"/>
    <w:rsid w:val="001C7B4F"/>
    <w:rsid w:val="001D0454"/>
    <w:rsid w:val="001D0957"/>
    <w:rsid w:val="001D0CB1"/>
    <w:rsid w:val="001D0EB5"/>
    <w:rsid w:val="001D1356"/>
    <w:rsid w:val="001D2EDE"/>
    <w:rsid w:val="001D47FB"/>
    <w:rsid w:val="001D4C73"/>
    <w:rsid w:val="001D4CB7"/>
    <w:rsid w:val="001D4DE3"/>
    <w:rsid w:val="001D63BB"/>
    <w:rsid w:val="001D6407"/>
    <w:rsid w:val="001D7349"/>
    <w:rsid w:val="001D79EA"/>
    <w:rsid w:val="001E0509"/>
    <w:rsid w:val="001E0F4A"/>
    <w:rsid w:val="001E194E"/>
    <w:rsid w:val="001E22F2"/>
    <w:rsid w:val="001E245B"/>
    <w:rsid w:val="001E297B"/>
    <w:rsid w:val="001E2C42"/>
    <w:rsid w:val="001E343E"/>
    <w:rsid w:val="001E3703"/>
    <w:rsid w:val="001E3872"/>
    <w:rsid w:val="001E3FC2"/>
    <w:rsid w:val="001E425B"/>
    <w:rsid w:val="001E479A"/>
    <w:rsid w:val="001E4987"/>
    <w:rsid w:val="001E5557"/>
    <w:rsid w:val="001E7333"/>
    <w:rsid w:val="001E79A6"/>
    <w:rsid w:val="001F06FB"/>
    <w:rsid w:val="001F2382"/>
    <w:rsid w:val="001F24A4"/>
    <w:rsid w:val="001F2AA7"/>
    <w:rsid w:val="001F2DFD"/>
    <w:rsid w:val="001F347D"/>
    <w:rsid w:val="001F3D73"/>
    <w:rsid w:val="001F4073"/>
    <w:rsid w:val="001F4A6C"/>
    <w:rsid w:val="001F4D57"/>
    <w:rsid w:val="001F4EC8"/>
    <w:rsid w:val="001F54BC"/>
    <w:rsid w:val="001F5569"/>
    <w:rsid w:val="001F580D"/>
    <w:rsid w:val="001F5B70"/>
    <w:rsid w:val="001F5CE1"/>
    <w:rsid w:val="001F72A5"/>
    <w:rsid w:val="001F734F"/>
    <w:rsid w:val="001F7BAF"/>
    <w:rsid w:val="001F7C6E"/>
    <w:rsid w:val="001F7CC3"/>
    <w:rsid w:val="002007CA"/>
    <w:rsid w:val="00200C4E"/>
    <w:rsid w:val="00200DBD"/>
    <w:rsid w:val="00200F81"/>
    <w:rsid w:val="00201262"/>
    <w:rsid w:val="002019E4"/>
    <w:rsid w:val="00202165"/>
    <w:rsid w:val="00203366"/>
    <w:rsid w:val="00203B16"/>
    <w:rsid w:val="00204264"/>
    <w:rsid w:val="0020464C"/>
    <w:rsid w:val="0020471E"/>
    <w:rsid w:val="00204972"/>
    <w:rsid w:val="00204B58"/>
    <w:rsid w:val="00207035"/>
    <w:rsid w:val="002078CC"/>
    <w:rsid w:val="0021035D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4AF"/>
    <w:rsid w:val="00217D10"/>
    <w:rsid w:val="002207AE"/>
    <w:rsid w:val="00220ADB"/>
    <w:rsid w:val="00220C18"/>
    <w:rsid w:val="002213CC"/>
    <w:rsid w:val="0022243D"/>
    <w:rsid w:val="00222CAD"/>
    <w:rsid w:val="00223368"/>
    <w:rsid w:val="002234C0"/>
    <w:rsid w:val="00223B00"/>
    <w:rsid w:val="0022481A"/>
    <w:rsid w:val="00224BC9"/>
    <w:rsid w:val="002252AD"/>
    <w:rsid w:val="002252DA"/>
    <w:rsid w:val="002258AE"/>
    <w:rsid w:val="002259F7"/>
    <w:rsid w:val="00226146"/>
    <w:rsid w:val="00226AE1"/>
    <w:rsid w:val="00226E51"/>
    <w:rsid w:val="00227163"/>
    <w:rsid w:val="002274C2"/>
    <w:rsid w:val="00227D4E"/>
    <w:rsid w:val="00230211"/>
    <w:rsid w:val="002303BE"/>
    <w:rsid w:val="00231E74"/>
    <w:rsid w:val="00232B59"/>
    <w:rsid w:val="00232B9C"/>
    <w:rsid w:val="00233696"/>
    <w:rsid w:val="00233C35"/>
    <w:rsid w:val="002353F7"/>
    <w:rsid w:val="00235930"/>
    <w:rsid w:val="00236061"/>
    <w:rsid w:val="002362A5"/>
    <w:rsid w:val="002364EA"/>
    <w:rsid w:val="002365B2"/>
    <w:rsid w:val="002366C8"/>
    <w:rsid w:val="00236EB0"/>
    <w:rsid w:val="002371F6"/>
    <w:rsid w:val="0023755C"/>
    <w:rsid w:val="00237A7C"/>
    <w:rsid w:val="00237F9B"/>
    <w:rsid w:val="00240417"/>
    <w:rsid w:val="00241A7D"/>
    <w:rsid w:val="0024259C"/>
    <w:rsid w:val="0024368C"/>
    <w:rsid w:val="00243BF0"/>
    <w:rsid w:val="0024527F"/>
    <w:rsid w:val="002455FC"/>
    <w:rsid w:val="00245809"/>
    <w:rsid w:val="00245B72"/>
    <w:rsid w:val="00245EFF"/>
    <w:rsid w:val="0024602F"/>
    <w:rsid w:val="00246333"/>
    <w:rsid w:val="00246CCD"/>
    <w:rsid w:val="0024702F"/>
    <w:rsid w:val="00247684"/>
    <w:rsid w:val="00247FAA"/>
    <w:rsid w:val="00250188"/>
    <w:rsid w:val="0025058A"/>
    <w:rsid w:val="00250C07"/>
    <w:rsid w:val="00250EB1"/>
    <w:rsid w:val="00250F2C"/>
    <w:rsid w:val="002518C1"/>
    <w:rsid w:val="002530EA"/>
    <w:rsid w:val="0025399B"/>
    <w:rsid w:val="00253A24"/>
    <w:rsid w:val="002541E1"/>
    <w:rsid w:val="00254B12"/>
    <w:rsid w:val="00254DA3"/>
    <w:rsid w:val="002560A1"/>
    <w:rsid w:val="0025672B"/>
    <w:rsid w:val="00256F5D"/>
    <w:rsid w:val="00257484"/>
    <w:rsid w:val="002574C7"/>
    <w:rsid w:val="0025790F"/>
    <w:rsid w:val="002600AE"/>
    <w:rsid w:val="00260591"/>
    <w:rsid w:val="00260F6D"/>
    <w:rsid w:val="0026121D"/>
    <w:rsid w:val="00261659"/>
    <w:rsid w:val="002618E8"/>
    <w:rsid w:val="00261A7E"/>
    <w:rsid w:val="002623B4"/>
    <w:rsid w:val="002634C8"/>
    <w:rsid w:val="00263EC1"/>
    <w:rsid w:val="002642DC"/>
    <w:rsid w:val="00264EBE"/>
    <w:rsid w:val="0026547E"/>
    <w:rsid w:val="002665C5"/>
    <w:rsid w:val="00270808"/>
    <w:rsid w:val="002710E8"/>
    <w:rsid w:val="002715E3"/>
    <w:rsid w:val="00271C4B"/>
    <w:rsid w:val="00271D67"/>
    <w:rsid w:val="002722DA"/>
    <w:rsid w:val="00272655"/>
    <w:rsid w:val="002726D6"/>
    <w:rsid w:val="002727DF"/>
    <w:rsid w:val="00272F88"/>
    <w:rsid w:val="00273586"/>
    <w:rsid w:val="00273A5E"/>
    <w:rsid w:val="00273E14"/>
    <w:rsid w:val="002748F4"/>
    <w:rsid w:val="00274F58"/>
    <w:rsid w:val="002758CF"/>
    <w:rsid w:val="00275DB2"/>
    <w:rsid w:val="0027682D"/>
    <w:rsid w:val="00276DA6"/>
    <w:rsid w:val="002772AD"/>
    <w:rsid w:val="002774E0"/>
    <w:rsid w:val="00277D88"/>
    <w:rsid w:val="0028039D"/>
    <w:rsid w:val="00280ACA"/>
    <w:rsid w:val="00280B09"/>
    <w:rsid w:val="00281291"/>
    <w:rsid w:val="00281E4E"/>
    <w:rsid w:val="00281F26"/>
    <w:rsid w:val="00281F9C"/>
    <w:rsid w:val="002829F1"/>
    <w:rsid w:val="00282A77"/>
    <w:rsid w:val="0028308A"/>
    <w:rsid w:val="00283991"/>
    <w:rsid w:val="00284E87"/>
    <w:rsid w:val="00284F7D"/>
    <w:rsid w:val="00285C7C"/>
    <w:rsid w:val="00286229"/>
    <w:rsid w:val="00286316"/>
    <w:rsid w:val="00286A93"/>
    <w:rsid w:val="002873EF"/>
    <w:rsid w:val="00287B58"/>
    <w:rsid w:val="00290106"/>
    <w:rsid w:val="0029088E"/>
    <w:rsid w:val="0029110D"/>
    <w:rsid w:val="00291173"/>
    <w:rsid w:val="0029133C"/>
    <w:rsid w:val="00291500"/>
    <w:rsid w:val="00292165"/>
    <w:rsid w:val="00292BBD"/>
    <w:rsid w:val="0029345F"/>
    <w:rsid w:val="002944F0"/>
    <w:rsid w:val="00294B0C"/>
    <w:rsid w:val="002955B6"/>
    <w:rsid w:val="00295AD0"/>
    <w:rsid w:val="00296437"/>
    <w:rsid w:val="00296609"/>
    <w:rsid w:val="00296AE5"/>
    <w:rsid w:val="00296BA1"/>
    <w:rsid w:val="00297C74"/>
    <w:rsid w:val="00297D77"/>
    <w:rsid w:val="00297D7E"/>
    <w:rsid w:val="00297E8E"/>
    <w:rsid w:val="002A06BA"/>
    <w:rsid w:val="002A0A19"/>
    <w:rsid w:val="002A0D46"/>
    <w:rsid w:val="002A0DDC"/>
    <w:rsid w:val="002A0E4F"/>
    <w:rsid w:val="002A1764"/>
    <w:rsid w:val="002A2397"/>
    <w:rsid w:val="002A3001"/>
    <w:rsid w:val="002A32E3"/>
    <w:rsid w:val="002A3AB9"/>
    <w:rsid w:val="002A4149"/>
    <w:rsid w:val="002A4757"/>
    <w:rsid w:val="002A50B8"/>
    <w:rsid w:val="002A5125"/>
    <w:rsid w:val="002A52EF"/>
    <w:rsid w:val="002A5933"/>
    <w:rsid w:val="002A633B"/>
    <w:rsid w:val="002A66FB"/>
    <w:rsid w:val="002A6C3B"/>
    <w:rsid w:val="002A6D9E"/>
    <w:rsid w:val="002A7027"/>
    <w:rsid w:val="002A7498"/>
    <w:rsid w:val="002A7D1D"/>
    <w:rsid w:val="002A7E45"/>
    <w:rsid w:val="002B067E"/>
    <w:rsid w:val="002B0BED"/>
    <w:rsid w:val="002B1B40"/>
    <w:rsid w:val="002B1B8F"/>
    <w:rsid w:val="002B34E4"/>
    <w:rsid w:val="002B34F3"/>
    <w:rsid w:val="002B35C9"/>
    <w:rsid w:val="002B3995"/>
    <w:rsid w:val="002B3ADA"/>
    <w:rsid w:val="002B440C"/>
    <w:rsid w:val="002B4C97"/>
    <w:rsid w:val="002B5006"/>
    <w:rsid w:val="002B549F"/>
    <w:rsid w:val="002C00AC"/>
    <w:rsid w:val="002C0143"/>
    <w:rsid w:val="002C0586"/>
    <w:rsid w:val="002C0A0E"/>
    <w:rsid w:val="002C0D24"/>
    <w:rsid w:val="002C2189"/>
    <w:rsid w:val="002C2848"/>
    <w:rsid w:val="002C31B4"/>
    <w:rsid w:val="002C331A"/>
    <w:rsid w:val="002C3587"/>
    <w:rsid w:val="002C390F"/>
    <w:rsid w:val="002C3C6F"/>
    <w:rsid w:val="002C404B"/>
    <w:rsid w:val="002C4DC1"/>
    <w:rsid w:val="002C4F90"/>
    <w:rsid w:val="002C549F"/>
    <w:rsid w:val="002C70FD"/>
    <w:rsid w:val="002C74E5"/>
    <w:rsid w:val="002D0124"/>
    <w:rsid w:val="002D0B21"/>
    <w:rsid w:val="002D1237"/>
    <w:rsid w:val="002D2171"/>
    <w:rsid w:val="002D21F3"/>
    <w:rsid w:val="002D313E"/>
    <w:rsid w:val="002D382A"/>
    <w:rsid w:val="002D3F61"/>
    <w:rsid w:val="002D411F"/>
    <w:rsid w:val="002D415E"/>
    <w:rsid w:val="002D44A3"/>
    <w:rsid w:val="002D4605"/>
    <w:rsid w:val="002D5B4F"/>
    <w:rsid w:val="002D6F74"/>
    <w:rsid w:val="002D6F77"/>
    <w:rsid w:val="002D79DF"/>
    <w:rsid w:val="002D7EEA"/>
    <w:rsid w:val="002E1156"/>
    <w:rsid w:val="002E11D8"/>
    <w:rsid w:val="002E1249"/>
    <w:rsid w:val="002E18B1"/>
    <w:rsid w:val="002E2AC3"/>
    <w:rsid w:val="002E2D5E"/>
    <w:rsid w:val="002E306F"/>
    <w:rsid w:val="002E31F7"/>
    <w:rsid w:val="002E3929"/>
    <w:rsid w:val="002E4283"/>
    <w:rsid w:val="002E49E9"/>
    <w:rsid w:val="002E5043"/>
    <w:rsid w:val="002E540F"/>
    <w:rsid w:val="002E5B08"/>
    <w:rsid w:val="002E5E06"/>
    <w:rsid w:val="002E616E"/>
    <w:rsid w:val="002E6428"/>
    <w:rsid w:val="002E6937"/>
    <w:rsid w:val="002E6E5B"/>
    <w:rsid w:val="002E71EC"/>
    <w:rsid w:val="002E72FC"/>
    <w:rsid w:val="002E7497"/>
    <w:rsid w:val="002F2590"/>
    <w:rsid w:val="002F3254"/>
    <w:rsid w:val="002F32EF"/>
    <w:rsid w:val="002F3373"/>
    <w:rsid w:val="002F3452"/>
    <w:rsid w:val="002F3536"/>
    <w:rsid w:val="002F36D3"/>
    <w:rsid w:val="002F4218"/>
    <w:rsid w:val="002F47D3"/>
    <w:rsid w:val="002F49AA"/>
    <w:rsid w:val="002F53BE"/>
    <w:rsid w:val="002F5F16"/>
    <w:rsid w:val="002F63D1"/>
    <w:rsid w:val="002F6753"/>
    <w:rsid w:val="002F6849"/>
    <w:rsid w:val="002F6B17"/>
    <w:rsid w:val="002F6C98"/>
    <w:rsid w:val="00300CAF"/>
    <w:rsid w:val="00301632"/>
    <w:rsid w:val="003021D3"/>
    <w:rsid w:val="00303A86"/>
    <w:rsid w:val="00304C6C"/>
    <w:rsid w:val="00305437"/>
    <w:rsid w:val="003065B9"/>
    <w:rsid w:val="00306965"/>
    <w:rsid w:val="00306B9B"/>
    <w:rsid w:val="00306BA9"/>
    <w:rsid w:val="00306C87"/>
    <w:rsid w:val="00306EC9"/>
    <w:rsid w:val="003073BA"/>
    <w:rsid w:val="00307740"/>
    <w:rsid w:val="00307B0F"/>
    <w:rsid w:val="00310029"/>
    <w:rsid w:val="00310F1A"/>
    <w:rsid w:val="00310FCB"/>
    <w:rsid w:val="003111E1"/>
    <w:rsid w:val="00312163"/>
    <w:rsid w:val="003125A3"/>
    <w:rsid w:val="00313893"/>
    <w:rsid w:val="00314904"/>
    <w:rsid w:val="00314A05"/>
    <w:rsid w:val="003150EB"/>
    <w:rsid w:val="00316459"/>
    <w:rsid w:val="003164BF"/>
    <w:rsid w:val="00316546"/>
    <w:rsid w:val="00316657"/>
    <w:rsid w:val="0031796A"/>
    <w:rsid w:val="00317B41"/>
    <w:rsid w:val="00317CC1"/>
    <w:rsid w:val="00320730"/>
    <w:rsid w:val="0032270D"/>
    <w:rsid w:val="00322D54"/>
    <w:rsid w:val="003232BF"/>
    <w:rsid w:val="00323854"/>
    <w:rsid w:val="00323EFB"/>
    <w:rsid w:val="00324AE5"/>
    <w:rsid w:val="00324DE1"/>
    <w:rsid w:val="00324FC9"/>
    <w:rsid w:val="0032520F"/>
    <w:rsid w:val="00325C9D"/>
    <w:rsid w:val="003261C6"/>
    <w:rsid w:val="00326C2B"/>
    <w:rsid w:val="003275E3"/>
    <w:rsid w:val="00327641"/>
    <w:rsid w:val="00327952"/>
    <w:rsid w:val="00327C56"/>
    <w:rsid w:val="00327DB3"/>
    <w:rsid w:val="00327DE8"/>
    <w:rsid w:val="00327E37"/>
    <w:rsid w:val="00330561"/>
    <w:rsid w:val="003309E5"/>
    <w:rsid w:val="00330C99"/>
    <w:rsid w:val="00330E9F"/>
    <w:rsid w:val="00331B2C"/>
    <w:rsid w:val="00331D98"/>
    <w:rsid w:val="00333105"/>
    <w:rsid w:val="003334AF"/>
    <w:rsid w:val="00333A1F"/>
    <w:rsid w:val="00333F05"/>
    <w:rsid w:val="00334BC2"/>
    <w:rsid w:val="003351A5"/>
    <w:rsid w:val="003352FF"/>
    <w:rsid w:val="003354C0"/>
    <w:rsid w:val="003369B2"/>
    <w:rsid w:val="00336C0C"/>
    <w:rsid w:val="003374DF"/>
    <w:rsid w:val="00340015"/>
    <w:rsid w:val="00340097"/>
    <w:rsid w:val="003407BB"/>
    <w:rsid w:val="003408BA"/>
    <w:rsid w:val="00340FC7"/>
    <w:rsid w:val="003414E1"/>
    <w:rsid w:val="00341746"/>
    <w:rsid w:val="00341E47"/>
    <w:rsid w:val="00342BBA"/>
    <w:rsid w:val="00343171"/>
    <w:rsid w:val="003437FE"/>
    <w:rsid w:val="00343959"/>
    <w:rsid w:val="00343A3B"/>
    <w:rsid w:val="00343B46"/>
    <w:rsid w:val="0034413F"/>
    <w:rsid w:val="003442E4"/>
    <w:rsid w:val="003446BD"/>
    <w:rsid w:val="00344C6A"/>
    <w:rsid w:val="00345A09"/>
    <w:rsid w:val="00345E46"/>
    <w:rsid w:val="00345F47"/>
    <w:rsid w:val="00346CFC"/>
    <w:rsid w:val="00346E5C"/>
    <w:rsid w:val="00347149"/>
    <w:rsid w:val="00347B42"/>
    <w:rsid w:val="003507D6"/>
    <w:rsid w:val="00350F40"/>
    <w:rsid w:val="0035127C"/>
    <w:rsid w:val="003514CA"/>
    <w:rsid w:val="00351BFA"/>
    <w:rsid w:val="00352BC0"/>
    <w:rsid w:val="00352DC4"/>
    <w:rsid w:val="0035336B"/>
    <w:rsid w:val="003538B7"/>
    <w:rsid w:val="00353DD9"/>
    <w:rsid w:val="003544F7"/>
    <w:rsid w:val="00355911"/>
    <w:rsid w:val="003559A9"/>
    <w:rsid w:val="00355A30"/>
    <w:rsid w:val="00355C1D"/>
    <w:rsid w:val="00357F60"/>
    <w:rsid w:val="0036009C"/>
    <w:rsid w:val="00360170"/>
    <w:rsid w:val="003603A2"/>
    <w:rsid w:val="0036064F"/>
    <w:rsid w:val="00361585"/>
    <w:rsid w:val="00361DDB"/>
    <w:rsid w:val="00362948"/>
    <w:rsid w:val="003629C5"/>
    <w:rsid w:val="00362E4E"/>
    <w:rsid w:val="00363797"/>
    <w:rsid w:val="00363D95"/>
    <w:rsid w:val="0036411E"/>
    <w:rsid w:val="003644BB"/>
    <w:rsid w:val="0036477B"/>
    <w:rsid w:val="00364CFD"/>
    <w:rsid w:val="00364D8D"/>
    <w:rsid w:val="00365753"/>
    <w:rsid w:val="003673C4"/>
    <w:rsid w:val="003675BF"/>
    <w:rsid w:val="00367660"/>
    <w:rsid w:val="003679B4"/>
    <w:rsid w:val="00367BF5"/>
    <w:rsid w:val="00370533"/>
    <w:rsid w:val="00370EFF"/>
    <w:rsid w:val="0037123C"/>
    <w:rsid w:val="00371422"/>
    <w:rsid w:val="00371D46"/>
    <w:rsid w:val="00372D04"/>
    <w:rsid w:val="00373156"/>
    <w:rsid w:val="00373C0E"/>
    <w:rsid w:val="00373E63"/>
    <w:rsid w:val="003745B9"/>
    <w:rsid w:val="00374C20"/>
    <w:rsid w:val="003754E1"/>
    <w:rsid w:val="00375957"/>
    <w:rsid w:val="00376FAC"/>
    <w:rsid w:val="00380603"/>
    <w:rsid w:val="0038145A"/>
    <w:rsid w:val="00382015"/>
    <w:rsid w:val="003825E8"/>
    <w:rsid w:val="00383068"/>
    <w:rsid w:val="0038316A"/>
    <w:rsid w:val="003836DB"/>
    <w:rsid w:val="00383DEA"/>
    <w:rsid w:val="003851F8"/>
    <w:rsid w:val="003852AB"/>
    <w:rsid w:val="00385E6F"/>
    <w:rsid w:val="00385F4E"/>
    <w:rsid w:val="00386D4F"/>
    <w:rsid w:val="00387343"/>
    <w:rsid w:val="003877E9"/>
    <w:rsid w:val="00387B61"/>
    <w:rsid w:val="00390369"/>
    <w:rsid w:val="0039087F"/>
    <w:rsid w:val="00390F2B"/>
    <w:rsid w:val="00391382"/>
    <w:rsid w:val="00391532"/>
    <w:rsid w:val="00393FA2"/>
    <w:rsid w:val="003946F2"/>
    <w:rsid w:val="00395DAB"/>
    <w:rsid w:val="003967E3"/>
    <w:rsid w:val="00396A34"/>
    <w:rsid w:val="00396CA4"/>
    <w:rsid w:val="00396FCB"/>
    <w:rsid w:val="00397571"/>
    <w:rsid w:val="00397DC3"/>
    <w:rsid w:val="003A0029"/>
    <w:rsid w:val="003A0448"/>
    <w:rsid w:val="003A0827"/>
    <w:rsid w:val="003A0DAC"/>
    <w:rsid w:val="003A1BBE"/>
    <w:rsid w:val="003A2779"/>
    <w:rsid w:val="003A2914"/>
    <w:rsid w:val="003A2B62"/>
    <w:rsid w:val="003A2CFC"/>
    <w:rsid w:val="003A3369"/>
    <w:rsid w:val="003A3774"/>
    <w:rsid w:val="003A37BC"/>
    <w:rsid w:val="003A436C"/>
    <w:rsid w:val="003A4762"/>
    <w:rsid w:val="003A4B07"/>
    <w:rsid w:val="003A57B1"/>
    <w:rsid w:val="003A5E01"/>
    <w:rsid w:val="003A5ECF"/>
    <w:rsid w:val="003A6570"/>
    <w:rsid w:val="003A6965"/>
    <w:rsid w:val="003A696E"/>
    <w:rsid w:val="003A6DBB"/>
    <w:rsid w:val="003A7F29"/>
    <w:rsid w:val="003B024E"/>
    <w:rsid w:val="003B0D92"/>
    <w:rsid w:val="003B1086"/>
    <w:rsid w:val="003B1096"/>
    <w:rsid w:val="003B16DF"/>
    <w:rsid w:val="003B174A"/>
    <w:rsid w:val="003B184B"/>
    <w:rsid w:val="003B1FFF"/>
    <w:rsid w:val="003B21E1"/>
    <w:rsid w:val="003B33BE"/>
    <w:rsid w:val="003B35BD"/>
    <w:rsid w:val="003B3932"/>
    <w:rsid w:val="003B456D"/>
    <w:rsid w:val="003B4E28"/>
    <w:rsid w:val="003B4E59"/>
    <w:rsid w:val="003B545F"/>
    <w:rsid w:val="003B6474"/>
    <w:rsid w:val="003B6BC1"/>
    <w:rsid w:val="003B71D4"/>
    <w:rsid w:val="003B79AD"/>
    <w:rsid w:val="003C0030"/>
    <w:rsid w:val="003C06F1"/>
    <w:rsid w:val="003C0762"/>
    <w:rsid w:val="003C0FAF"/>
    <w:rsid w:val="003C12D6"/>
    <w:rsid w:val="003C166D"/>
    <w:rsid w:val="003C1CEE"/>
    <w:rsid w:val="003C205F"/>
    <w:rsid w:val="003C23A5"/>
    <w:rsid w:val="003C255C"/>
    <w:rsid w:val="003C29B5"/>
    <w:rsid w:val="003C2C30"/>
    <w:rsid w:val="003C453D"/>
    <w:rsid w:val="003C4709"/>
    <w:rsid w:val="003C4786"/>
    <w:rsid w:val="003C51AC"/>
    <w:rsid w:val="003C530F"/>
    <w:rsid w:val="003C6FAB"/>
    <w:rsid w:val="003C6FD2"/>
    <w:rsid w:val="003C728D"/>
    <w:rsid w:val="003C7304"/>
    <w:rsid w:val="003C7DF3"/>
    <w:rsid w:val="003D00DC"/>
    <w:rsid w:val="003D0892"/>
    <w:rsid w:val="003D09B3"/>
    <w:rsid w:val="003D1CF2"/>
    <w:rsid w:val="003D1EBF"/>
    <w:rsid w:val="003D2818"/>
    <w:rsid w:val="003D299D"/>
    <w:rsid w:val="003D2A55"/>
    <w:rsid w:val="003D2B25"/>
    <w:rsid w:val="003D2BB1"/>
    <w:rsid w:val="003D388D"/>
    <w:rsid w:val="003D42C8"/>
    <w:rsid w:val="003D435D"/>
    <w:rsid w:val="003D44E0"/>
    <w:rsid w:val="003D483B"/>
    <w:rsid w:val="003D4E68"/>
    <w:rsid w:val="003D5753"/>
    <w:rsid w:val="003D646D"/>
    <w:rsid w:val="003D690F"/>
    <w:rsid w:val="003D694C"/>
    <w:rsid w:val="003D69FF"/>
    <w:rsid w:val="003D7564"/>
    <w:rsid w:val="003E1E30"/>
    <w:rsid w:val="003E2E0A"/>
    <w:rsid w:val="003E2F46"/>
    <w:rsid w:val="003E335B"/>
    <w:rsid w:val="003E339D"/>
    <w:rsid w:val="003E3481"/>
    <w:rsid w:val="003E5624"/>
    <w:rsid w:val="003E6881"/>
    <w:rsid w:val="003E6BE3"/>
    <w:rsid w:val="003E7093"/>
    <w:rsid w:val="003E752C"/>
    <w:rsid w:val="003E755D"/>
    <w:rsid w:val="003E7EAD"/>
    <w:rsid w:val="003F0280"/>
    <w:rsid w:val="003F0E6A"/>
    <w:rsid w:val="003F12A8"/>
    <w:rsid w:val="003F20E8"/>
    <w:rsid w:val="003F2176"/>
    <w:rsid w:val="003F2B1F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3F73B4"/>
    <w:rsid w:val="00400FD4"/>
    <w:rsid w:val="004010BC"/>
    <w:rsid w:val="00401544"/>
    <w:rsid w:val="00401E60"/>
    <w:rsid w:val="00402C82"/>
    <w:rsid w:val="00402F63"/>
    <w:rsid w:val="0040345A"/>
    <w:rsid w:val="00403F64"/>
    <w:rsid w:val="004048F0"/>
    <w:rsid w:val="0040584C"/>
    <w:rsid w:val="00406C4B"/>
    <w:rsid w:val="00407A10"/>
    <w:rsid w:val="00410AAF"/>
    <w:rsid w:val="0041153A"/>
    <w:rsid w:val="0041266B"/>
    <w:rsid w:val="00412922"/>
    <w:rsid w:val="0041329B"/>
    <w:rsid w:val="0041335E"/>
    <w:rsid w:val="004134F3"/>
    <w:rsid w:val="00413597"/>
    <w:rsid w:val="00414888"/>
    <w:rsid w:val="00414A0E"/>
    <w:rsid w:val="00414C81"/>
    <w:rsid w:val="00414DA9"/>
    <w:rsid w:val="00414FBB"/>
    <w:rsid w:val="00415350"/>
    <w:rsid w:val="00415B7A"/>
    <w:rsid w:val="00415F30"/>
    <w:rsid w:val="00416259"/>
    <w:rsid w:val="00416588"/>
    <w:rsid w:val="00417052"/>
    <w:rsid w:val="0041707B"/>
    <w:rsid w:val="00417317"/>
    <w:rsid w:val="00417D5B"/>
    <w:rsid w:val="00417DE5"/>
    <w:rsid w:val="004211D3"/>
    <w:rsid w:val="00422476"/>
    <w:rsid w:val="00422C00"/>
    <w:rsid w:val="00422F63"/>
    <w:rsid w:val="00423099"/>
    <w:rsid w:val="004235DD"/>
    <w:rsid w:val="00423B8C"/>
    <w:rsid w:val="004241F8"/>
    <w:rsid w:val="00424534"/>
    <w:rsid w:val="00424817"/>
    <w:rsid w:val="00424FEE"/>
    <w:rsid w:val="004251A9"/>
    <w:rsid w:val="00425556"/>
    <w:rsid w:val="00426575"/>
    <w:rsid w:val="004267AC"/>
    <w:rsid w:val="00426D25"/>
    <w:rsid w:val="00426D27"/>
    <w:rsid w:val="00427148"/>
    <w:rsid w:val="00427B3A"/>
    <w:rsid w:val="0043012B"/>
    <w:rsid w:val="004306DB"/>
    <w:rsid w:val="00430CEA"/>
    <w:rsid w:val="004315B6"/>
    <w:rsid w:val="004316A7"/>
    <w:rsid w:val="00431758"/>
    <w:rsid w:val="004320A3"/>
    <w:rsid w:val="004325E5"/>
    <w:rsid w:val="00433086"/>
    <w:rsid w:val="00433507"/>
    <w:rsid w:val="004337FD"/>
    <w:rsid w:val="00433964"/>
    <w:rsid w:val="00433CA2"/>
    <w:rsid w:val="00433CB7"/>
    <w:rsid w:val="0043430B"/>
    <w:rsid w:val="00434A4D"/>
    <w:rsid w:val="00434BAB"/>
    <w:rsid w:val="00435102"/>
    <w:rsid w:val="004351B0"/>
    <w:rsid w:val="004362C1"/>
    <w:rsid w:val="004362C8"/>
    <w:rsid w:val="004362E5"/>
    <w:rsid w:val="004369D3"/>
    <w:rsid w:val="00436EA5"/>
    <w:rsid w:val="004372AD"/>
    <w:rsid w:val="00437AD1"/>
    <w:rsid w:val="00437B40"/>
    <w:rsid w:val="00437FB5"/>
    <w:rsid w:val="00440858"/>
    <w:rsid w:val="0044091A"/>
    <w:rsid w:val="00440B0C"/>
    <w:rsid w:val="00441E18"/>
    <w:rsid w:val="00442BC8"/>
    <w:rsid w:val="00442F48"/>
    <w:rsid w:val="00443398"/>
    <w:rsid w:val="004437F7"/>
    <w:rsid w:val="00444176"/>
    <w:rsid w:val="00444AE7"/>
    <w:rsid w:val="00444BD6"/>
    <w:rsid w:val="00444FEF"/>
    <w:rsid w:val="004453B1"/>
    <w:rsid w:val="0044551A"/>
    <w:rsid w:val="004455DC"/>
    <w:rsid w:val="00445999"/>
    <w:rsid w:val="00445E6B"/>
    <w:rsid w:val="004460DF"/>
    <w:rsid w:val="00446663"/>
    <w:rsid w:val="004466E8"/>
    <w:rsid w:val="0044686A"/>
    <w:rsid w:val="0044697D"/>
    <w:rsid w:val="004470E5"/>
    <w:rsid w:val="004476D1"/>
    <w:rsid w:val="0044772B"/>
    <w:rsid w:val="004501B5"/>
    <w:rsid w:val="0045086C"/>
    <w:rsid w:val="00450D9C"/>
    <w:rsid w:val="00450DBA"/>
    <w:rsid w:val="004516AE"/>
    <w:rsid w:val="004519A7"/>
    <w:rsid w:val="004521A4"/>
    <w:rsid w:val="004522B6"/>
    <w:rsid w:val="004524C0"/>
    <w:rsid w:val="00453461"/>
    <w:rsid w:val="00454716"/>
    <w:rsid w:val="00454D94"/>
    <w:rsid w:val="004557FB"/>
    <w:rsid w:val="00455CF9"/>
    <w:rsid w:val="004561CB"/>
    <w:rsid w:val="0045623C"/>
    <w:rsid w:val="004566C3"/>
    <w:rsid w:val="00456F45"/>
    <w:rsid w:val="0045754D"/>
    <w:rsid w:val="004602AE"/>
    <w:rsid w:val="00460329"/>
    <w:rsid w:val="004606AD"/>
    <w:rsid w:val="00460DD4"/>
    <w:rsid w:val="00461B0B"/>
    <w:rsid w:val="00461CB4"/>
    <w:rsid w:val="00461F16"/>
    <w:rsid w:val="00462D46"/>
    <w:rsid w:val="00463C4E"/>
    <w:rsid w:val="00463E20"/>
    <w:rsid w:val="0046403C"/>
    <w:rsid w:val="00464106"/>
    <w:rsid w:val="004643EC"/>
    <w:rsid w:val="00464457"/>
    <w:rsid w:val="00464466"/>
    <w:rsid w:val="0046482F"/>
    <w:rsid w:val="004649C2"/>
    <w:rsid w:val="0046585B"/>
    <w:rsid w:val="00465E07"/>
    <w:rsid w:val="004663B9"/>
    <w:rsid w:val="00466581"/>
    <w:rsid w:val="004668DE"/>
    <w:rsid w:val="00466BE3"/>
    <w:rsid w:val="00467202"/>
    <w:rsid w:val="00467FD8"/>
    <w:rsid w:val="00470CDC"/>
    <w:rsid w:val="00471B99"/>
    <w:rsid w:val="00473748"/>
    <w:rsid w:val="00473910"/>
    <w:rsid w:val="00473A15"/>
    <w:rsid w:val="00473BAC"/>
    <w:rsid w:val="00473FB0"/>
    <w:rsid w:val="0047423A"/>
    <w:rsid w:val="00475490"/>
    <w:rsid w:val="004765CC"/>
    <w:rsid w:val="00476F34"/>
    <w:rsid w:val="004772DD"/>
    <w:rsid w:val="0047730D"/>
    <w:rsid w:val="0047754D"/>
    <w:rsid w:val="0047772E"/>
    <w:rsid w:val="00477A2B"/>
    <w:rsid w:val="00477B89"/>
    <w:rsid w:val="004801DB"/>
    <w:rsid w:val="00480971"/>
    <w:rsid w:val="00481FCB"/>
    <w:rsid w:val="00482E8E"/>
    <w:rsid w:val="0048342A"/>
    <w:rsid w:val="0048354C"/>
    <w:rsid w:val="00484216"/>
    <w:rsid w:val="004844D0"/>
    <w:rsid w:val="00484C42"/>
    <w:rsid w:val="004855A8"/>
    <w:rsid w:val="0048610E"/>
    <w:rsid w:val="00486353"/>
    <w:rsid w:val="00487250"/>
    <w:rsid w:val="00487484"/>
    <w:rsid w:val="00490AC6"/>
    <w:rsid w:val="0049199C"/>
    <w:rsid w:val="0049291D"/>
    <w:rsid w:val="00492BD5"/>
    <w:rsid w:val="004940E9"/>
    <w:rsid w:val="004941CA"/>
    <w:rsid w:val="00494448"/>
    <w:rsid w:val="00494A45"/>
    <w:rsid w:val="00494D81"/>
    <w:rsid w:val="004957D1"/>
    <w:rsid w:val="00495C1D"/>
    <w:rsid w:val="0049611F"/>
    <w:rsid w:val="00496232"/>
    <w:rsid w:val="0049648E"/>
    <w:rsid w:val="004966BB"/>
    <w:rsid w:val="00496747"/>
    <w:rsid w:val="004969FD"/>
    <w:rsid w:val="00496DBF"/>
    <w:rsid w:val="00497A33"/>
    <w:rsid w:val="004A050F"/>
    <w:rsid w:val="004A08A9"/>
    <w:rsid w:val="004A0DD9"/>
    <w:rsid w:val="004A12E4"/>
    <w:rsid w:val="004A15F7"/>
    <w:rsid w:val="004A1B7E"/>
    <w:rsid w:val="004A1C26"/>
    <w:rsid w:val="004A1C73"/>
    <w:rsid w:val="004A21D9"/>
    <w:rsid w:val="004A24EA"/>
    <w:rsid w:val="004A250B"/>
    <w:rsid w:val="004A2DE8"/>
    <w:rsid w:val="004A3052"/>
    <w:rsid w:val="004A33B8"/>
    <w:rsid w:val="004A45C0"/>
    <w:rsid w:val="004A4C3F"/>
    <w:rsid w:val="004A5901"/>
    <w:rsid w:val="004A5D31"/>
    <w:rsid w:val="004A5D56"/>
    <w:rsid w:val="004A6C27"/>
    <w:rsid w:val="004A7D39"/>
    <w:rsid w:val="004A7DFD"/>
    <w:rsid w:val="004B06DC"/>
    <w:rsid w:val="004B0B04"/>
    <w:rsid w:val="004B2328"/>
    <w:rsid w:val="004B2A16"/>
    <w:rsid w:val="004B3592"/>
    <w:rsid w:val="004B41A8"/>
    <w:rsid w:val="004B4505"/>
    <w:rsid w:val="004B5759"/>
    <w:rsid w:val="004B620C"/>
    <w:rsid w:val="004B7331"/>
    <w:rsid w:val="004B746C"/>
    <w:rsid w:val="004B75FF"/>
    <w:rsid w:val="004B7C1A"/>
    <w:rsid w:val="004B7CC1"/>
    <w:rsid w:val="004C09B4"/>
    <w:rsid w:val="004C0AAA"/>
    <w:rsid w:val="004C0EA5"/>
    <w:rsid w:val="004C10C7"/>
    <w:rsid w:val="004C161F"/>
    <w:rsid w:val="004C1B19"/>
    <w:rsid w:val="004C1E08"/>
    <w:rsid w:val="004C27E3"/>
    <w:rsid w:val="004C3E2D"/>
    <w:rsid w:val="004C4160"/>
    <w:rsid w:val="004C454A"/>
    <w:rsid w:val="004C4CBC"/>
    <w:rsid w:val="004C4D7C"/>
    <w:rsid w:val="004C58D3"/>
    <w:rsid w:val="004C5E04"/>
    <w:rsid w:val="004C5E43"/>
    <w:rsid w:val="004C6688"/>
    <w:rsid w:val="004C6B49"/>
    <w:rsid w:val="004C7BB1"/>
    <w:rsid w:val="004C7E23"/>
    <w:rsid w:val="004C7FD2"/>
    <w:rsid w:val="004C7FFC"/>
    <w:rsid w:val="004D003B"/>
    <w:rsid w:val="004D08EF"/>
    <w:rsid w:val="004D0F68"/>
    <w:rsid w:val="004D1143"/>
    <w:rsid w:val="004D1364"/>
    <w:rsid w:val="004D1C51"/>
    <w:rsid w:val="004D1F6C"/>
    <w:rsid w:val="004D2638"/>
    <w:rsid w:val="004D3081"/>
    <w:rsid w:val="004D3B85"/>
    <w:rsid w:val="004D3BC0"/>
    <w:rsid w:val="004D3D69"/>
    <w:rsid w:val="004D3F27"/>
    <w:rsid w:val="004D4D74"/>
    <w:rsid w:val="004D5472"/>
    <w:rsid w:val="004D562A"/>
    <w:rsid w:val="004D5AEE"/>
    <w:rsid w:val="004D6223"/>
    <w:rsid w:val="004D6850"/>
    <w:rsid w:val="004D765A"/>
    <w:rsid w:val="004D77AF"/>
    <w:rsid w:val="004D77C7"/>
    <w:rsid w:val="004D7888"/>
    <w:rsid w:val="004D79AD"/>
    <w:rsid w:val="004D7A4B"/>
    <w:rsid w:val="004D7E71"/>
    <w:rsid w:val="004D7E85"/>
    <w:rsid w:val="004E0139"/>
    <w:rsid w:val="004E0D7F"/>
    <w:rsid w:val="004E0FA8"/>
    <w:rsid w:val="004E160E"/>
    <w:rsid w:val="004E1A86"/>
    <w:rsid w:val="004E1D51"/>
    <w:rsid w:val="004E1DF5"/>
    <w:rsid w:val="004E1F63"/>
    <w:rsid w:val="004E248C"/>
    <w:rsid w:val="004E27D9"/>
    <w:rsid w:val="004E3252"/>
    <w:rsid w:val="004E3327"/>
    <w:rsid w:val="004E333B"/>
    <w:rsid w:val="004E37B0"/>
    <w:rsid w:val="004E394C"/>
    <w:rsid w:val="004E3B1D"/>
    <w:rsid w:val="004E3B27"/>
    <w:rsid w:val="004E3C9E"/>
    <w:rsid w:val="004E4403"/>
    <w:rsid w:val="004E48B5"/>
    <w:rsid w:val="004E4F7B"/>
    <w:rsid w:val="004E4FD0"/>
    <w:rsid w:val="004E60FB"/>
    <w:rsid w:val="004E6BCA"/>
    <w:rsid w:val="004E6DF1"/>
    <w:rsid w:val="004E72BF"/>
    <w:rsid w:val="004E7631"/>
    <w:rsid w:val="004E7C66"/>
    <w:rsid w:val="004E7CF1"/>
    <w:rsid w:val="004E7EA8"/>
    <w:rsid w:val="004F30DD"/>
    <w:rsid w:val="004F3CBF"/>
    <w:rsid w:val="004F56A3"/>
    <w:rsid w:val="004F5916"/>
    <w:rsid w:val="004F5CAB"/>
    <w:rsid w:val="004F5D34"/>
    <w:rsid w:val="004F5F3B"/>
    <w:rsid w:val="004F61DB"/>
    <w:rsid w:val="004F6225"/>
    <w:rsid w:val="004F6794"/>
    <w:rsid w:val="004F73BF"/>
    <w:rsid w:val="004F7560"/>
    <w:rsid w:val="004F7862"/>
    <w:rsid w:val="00500799"/>
    <w:rsid w:val="00500A86"/>
    <w:rsid w:val="00500C5C"/>
    <w:rsid w:val="00500E7F"/>
    <w:rsid w:val="005010CE"/>
    <w:rsid w:val="005011D6"/>
    <w:rsid w:val="00501F44"/>
    <w:rsid w:val="00502318"/>
    <w:rsid w:val="0050305F"/>
    <w:rsid w:val="00503C74"/>
    <w:rsid w:val="00503E4E"/>
    <w:rsid w:val="005044C4"/>
    <w:rsid w:val="00504A8C"/>
    <w:rsid w:val="00504DB3"/>
    <w:rsid w:val="005054D8"/>
    <w:rsid w:val="00505DB5"/>
    <w:rsid w:val="00506636"/>
    <w:rsid w:val="00506A84"/>
    <w:rsid w:val="00506B57"/>
    <w:rsid w:val="00506F36"/>
    <w:rsid w:val="00506F96"/>
    <w:rsid w:val="00510104"/>
    <w:rsid w:val="00510294"/>
    <w:rsid w:val="0051132A"/>
    <w:rsid w:val="00511BB2"/>
    <w:rsid w:val="00512405"/>
    <w:rsid w:val="0051263D"/>
    <w:rsid w:val="00513340"/>
    <w:rsid w:val="00514B88"/>
    <w:rsid w:val="0051632F"/>
    <w:rsid w:val="00516BED"/>
    <w:rsid w:val="00516CBC"/>
    <w:rsid w:val="0051784A"/>
    <w:rsid w:val="00520492"/>
    <w:rsid w:val="0052067A"/>
    <w:rsid w:val="00520A1F"/>
    <w:rsid w:val="00520CD4"/>
    <w:rsid w:val="0052105D"/>
    <w:rsid w:val="0052118C"/>
    <w:rsid w:val="0052159D"/>
    <w:rsid w:val="0052281B"/>
    <w:rsid w:val="00522B94"/>
    <w:rsid w:val="00522CC3"/>
    <w:rsid w:val="00522E73"/>
    <w:rsid w:val="00523199"/>
    <w:rsid w:val="00524CC3"/>
    <w:rsid w:val="005264A0"/>
    <w:rsid w:val="00526B67"/>
    <w:rsid w:val="005270C1"/>
    <w:rsid w:val="005277B3"/>
    <w:rsid w:val="00527FAB"/>
    <w:rsid w:val="00530161"/>
    <w:rsid w:val="00530E76"/>
    <w:rsid w:val="00533240"/>
    <w:rsid w:val="00533A56"/>
    <w:rsid w:val="00533B72"/>
    <w:rsid w:val="0053469D"/>
    <w:rsid w:val="00534C2E"/>
    <w:rsid w:val="005351B7"/>
    <w:rsid w:val="005353FC"/>
    <w:rsid w:val="00535CD8"/>
    <w:rsid w:val="00535D9E"/>
    <w:rsid w:val="005363D2"/>
    <w:rsid w:val="005379EE"/>
    <w:rsid w:val="00537C84"/>
    <w:rsid w:val="00537DFA"/>
    <w:rsid w:val="0054071A"/>
    <w:rsid w:val="00540DAB"/>
    <w:rsid w:val="00540E1D"/>
    <w:rsid w:val="00541557"/>
    <w:rsid w:val="00541DED"/>
    <w:rsid w:val="00542063"/>
    <w:rsid w:val="00542532"/>
    <w:rsid w:val="0054290B"/>
    <w:rsid w:val="0054320B"/>
    <w:rsid w:val="005432D0"/>
    <w:rsid w:val="00543518"/>
    <w:rsid w:val="00543D6D"/>
    <w:rsid w:val="00544117"/>
    <w:rsid w:val="00544FEC"/>
    <w:rsid w:val="005453D8"/>
    <w:rsid w:val="00545538"/>
    <w:rsid w:val="005455E2"/>
    <w:rsid w:val="005462AC"/>
    <w:rsid w:val="0054689B"/>
    <w:rsid w:val="005470BF"/>
    <w:rsid w:val="00547622"/>
    <w:rsid w:val="005501DC"/>
    <w:rsid w:val="00550E93"/>
    <w:rsid w:val="00550FB4"/>
    <w:rsid w:val="00551537"/>
    <w:rsid w:val="00551C20"/>
    <w:rsid w:val="005523CF"/>
    <w:rsid w:val="0055284C"/>
    <w:rsid w:val="00553A4F"/>
    <w:rsid w:val="00553A54"/>
    <w:rsid w:val="00553EC4"/>
    <w:rsid w:val="00555C0B"/>
    <w:rsid w:val="00556E90"/>
    <w:rsid w:val="0055763C"/>
    <w:rsid w:val="00560B13"/>
    <w:rsid w:val="005610CA"/>
    <w:rsid w:val="00561547"/>
    <w:rsid w:val="00561782"/>
    <w:rsid w:val="005618B3"/>
    <w:rsid w:val="00561ADB"/>
    <w:rsid w:val="00563FB5"/>
    <w:rsid w:val="00564FEF"/>
    <w:rsid w:val="005663FC"/>
    <w:rsid w:val="00566864"/>
    <w:rsid w:val="00567130"/>
    <w:rsid w:val="005671CA"/>
    <w:rsid w:val="00567C40"/>
    <w:rsid w:val="005701FD"/>
    <w:rsid w:val="00571455"/>
    <w:rsid w:val="00571511"/>
    <w:rsid w:val="00571B1D"/>
    <w:rsid w:val="00571FD1"/>
    <w:rsid w:val="00572276"/>
    <w:rsid w:val="005730DD"/>
    <w:rsid w:val="00573190"/>
    <w:rsid w:val="005734B6"/>
    <w:rsid w:val="00573C36"/>
    <w:rsid w:val="00573C38"/>
    <w:rsid w:val="005746CC"/>
    <w:rsid w:val="00574E35"/>
    <w:rsid w:val="0057506D"/>
    <w:rsid w:val="005757FF"/>
    <w:rsid w:val="0057644D"/>
    <w:rsid w:val="005767F7"/>
    <w:rsid w:val="0057685B"/>
    <w:rsid w:val="0057761A"/>
    <w:rsid w:val="00577886"/>
    <w:rsid w:val="00577966"/>
    <w:rsid w:val="00580393"/>
    <w:rsid w:val="00580C28"/>
    <w:rsid w:val="0058183A"/>
    <w:rsid w:val="005819F8"/>
    <w:rsid w:val="00582550"/>
    <w:rsid w:val="005825FF"/>
    <w:rsid w:val="00582890"/>
    <w:rsid w:val="0058362F"/>
    <w:rsid w:val="0058379E"/>
    <w:rsid w:val="00584B3A"/>
    <w:rsid w:val="00584BA6"/>
    <w:rsid w:val="005855CA"/>
    <w:rsid w:val="00585887"/>
    <w:rsid w:val="00585B22"/>
    <w:rsid w:val="005860AD"/>
    <w:rsid w:val="005869CE"/>
    <w:rsid w:val="005873A9"/>
    <w:rsid w:val="005874F3"/>
    <w:rsid w:val="00590007"/>
    <w:rsid w:val="00590800"/>
    <w:rsid w:val="00591A45"/>
    <w:rsid w:val="005926CE"/>
    <w:rsid w:val="00592E34"/>
    <w:rsid w:val="0059396D"/>
    <w:rsid w:val="00593B14"/>
    <w:rsid w:val="00594C1B"/>
    <w:rsid w:val="00594DDB"/>
    <w:rsid w:val="00594F85"/>
    <w:rsid w:val="00595286"/>
    <w:rsid w:val="0059572C"/>
    <w:rsid w:val="005959B4"/>
    <w:rsid w:val="00596AA2"/>
    <w:rsid w:val="00596B85"/>
    <w:rsid w:val="00596DC0"/>
    <w:rsid w:val="00597401"/>
    <w:rsid w:val="00597565"/>
    <w:rsid w:val="00597878"/>
    <w:rsid w:val="005A00C6"/>
    <w:rsid w:val="005A16C8"/>
    <w:rsid w:val="005A1F07"/>
    <w:rsid w:val="005A27FF"/>
    <w:rsid w:val="005A29A1"/>
    <w:rsid w:val="005A3399"/>
    <w:rsid w:val="005A34BA"/>
    <w:rsid w:val="005A43C6"/>
    <w:rsid w:val="005A45E8"/>
    <w:rsid w:val="005A4B7C"/>
    <w:rsid w:val="005A5808"/>
    <w:rsid w:val="005A635F"/>
    <w:rsid w:val="005A6556"/>
    <w:rsid w:val="005A6A7D"/>
    <w:rsid w:val="005A70DF"/>
    <w:rsid w:val="005A713C"/>
    <w:rsid w:val="005A71BC"/>
    <w:rsid w:val="005A734E"/>
    <w:rsid w:val="005A7839"/>
    <w:rsid w:val="005A79BE"/>
    <w:rsid w:val="005B079C"/>
    <w:rsid w:val="005B09C4"/>
    <w:rsid w:val="005B0BA1"/>
    <w:rsid w:val="005B19DC"/>
    <w:rsid w:val="005B206F"/>
    <w:rsid w:val="005B2D0C"/>
    <w:rsid w:val="005B3004"/>
    <w:rsid w:val="005B310A"/>
    <w:rsid w:val="005B3DB5"/>
    <w:rsid w:val="005B476C"/>
    <w:rsid w:val="005B49A1"/>
    <w:rsid w:val="005B5BB6"/>
    <w:rsid w:val="005B5D99"/>
    <w:rsid w:val="005B5F4E"/>
    <w:rsid w:val="005B602D"/>
    <w:rsid w:val="005B6B24"/>
    <w:rsid w:val="005B6B65"/>
    <w:rsid w:val="005B7EF6"/>
    <w:rsid w:val="005C0080"/>
    <w:rsid w:val="005C06CA"/>
    <w:rsid w:val="005C0956"/>
    <w:rsid w:val="005C110A"/>
    <w:rsid w:val="005C11C1"/>
    <w:rsid w:val="005C139D"/>
    <w:rsid w:val="005C16F0"/>
    <w:rsid w:val="005C1BFF"/>
    <w:rsid w:val="005C1D9F"/>
    <w:rsid w:val="005C25DE"/>
    <w:rsid w:val="005C28FB"/>
    <w:rsid w:val="005C2AFB"/>
    <w:rsid w:val="005C323E"/>
    <w:rsid w:val="005C3D70"/>
    <w:rsid w:val="005C3F68"/>
    <w:rsid w:val="005C4203"/>
    <w:rsid w:val="005C500E"/>
    <w:rsid w:val="005C5682"/>
    <w:rsid w:val="005C57AD"/>
    <w:rsid w:val="005C5F90"/>
    <w:rsid w:val="005C6207"/>
    <w:rsid w:val="005C662E"/>
    <w:rsid w:val="005C7332"/>
    <w:rsid w:val="005C7555"/>
    <w:rsid w:val="005D0041"/>
    <w:rsid w:val="005D01F5"/>
    <w:rsid w:val="005D0253"/>
    <w:rsid w:val="005D0D55"/>
    <w:rsid w:val="005D1CC9"/>
    <w:rsid w:val="005D1F07"/>
    <w:rsid w:val="005D25C9"/>
    <w:rsid w:val="005D3989"/>
    <w:rsid w:val="005D3DBF"/>
    <w:rsid w:val="005D4171"/>
    <w:rsid w:val="005D46EA"/>
    <w:rsid w:val="005D4888"/>
    <w:rsid w:val="005D5024"/>
    <w:rsid w:val="005D51EC"/>
    <w:rsid w:val="005D54F0"/>
    <w:rsid w:val="005D5B85"/>
    <w:rsid w:val="005D5F50"/>
    <w:rsid w:val="005D6540"/>
    <w:rsid w:val="005D6CC0"/>
    <w:rsid w:val="005E0361"/>
    <w:rsid w:val="005E0584"/>
    <w:rsid w:val="005E0CFE"/>
    <w:rsid w:val="005E0D59"/>
    <w:rsid w:val="005E0E5D"/>
    <w:rsid w:val="005E11A0"/>
    <w:rsid w:val="005E1C80"/>
    <w:rsid w:val="005E1E5D"/>
    <w:rsid w:val="005E30C8"/>
    <w:rsid w:val="005E3F1A"/>
    <w:rsid w:val="005E43AA"/>
    <w:rsid w:val="005E46A1"/>
    <w:rsid w:val="005E4E1D"/>
    <w:rsid w:val="005E4FA7"/>
    <w:rsid w:val="005E5C0D"/>
    <w:rsid w:val="005F0648"/>
    <w:rsid w:val="005F1D71"/>
    <w:rsid w:val="005F2255"/>
    <w:rsid w:val="005F28D8"/>
    <w:rsid w:val="005F3764"/>
    <w:rsid w:val="005F3817"/>
    <w:rsid w:val="005F394F"/>
    <w:rsid w:val="005F3C81"/>
    <w:rsid w:val="005F4784"/>
    <w:rsid w:val="005F52C8"/>
    <w:rsid w:val="005F5DB3"/>
    <w:rsid w:val="005F618D"/>
    <w:rsid w:val="005F6271"/>
    <w:rsid w:val="005F63DA"/>
    <w:rsid w:val="005F6A16"/>
    <w:rsid w:val="005F6AAB"/>
    <w:rsid w:val="005F78A1"/>
    <w:rsid w:val="005F78E7"/>
    <w:rsid w:val="0060046D"/>
    <w:rsid w:val="00600E56"/>
    <w:rsid w:val="006016DA"/>
    <w:rsid w:val="00601D21"/>
    <w:rsid w:val="00602405"/>
    <w:rsid w:val="00603111"/>
    <w:rsid w:val="00603972"/>
    <w:rsid w:val="00603CF0"/>
    <w:rsid w:val="00605200"/>
    <w:rsid w:val="00605FBB"/>
    <w:rsid w:val="00606457"/>
    <w:rsid w:val="006069D4"/>
    <w:rsid w:val="00606A47"/>
    <w:rsid w:val="00606EB0"/>
    <w:rsid w:val="0060772A"/>
    <w:rsid w:val="006079A9"/>
    <w:rsid w:val="00607A98"/>
    <w:rsid w:val="00611DAF"/>
    <w:rsid w:val="006122C5"/>
    <w:rsid w:val="0061359C"/>
    <w:rsid w:val="00614A12"/>
    <w:rsid w:val="00614A49"/>
    <w:rsid w:val="00615803"/>
    <w:rsid w:val="006158AE"/>
    <w:rsid w:val="006176F4"/>
    <w:rsid w:val="00617B52"/>
    <w:rsid w:val="0062065A"/>
    <w:rsid w:val="006207E7"/>
    <w:rsid w:val="00621200"/>
    <w:rsid w:val="0062172F"/>
    <w:rsid w:val="00621BA2"/>
    <w:rsid w:val="00621E7B"/>
    <w:rsid w:val="0062204F"/>
    <w:rsid w:val="0062214E"/>
    <w:rsid w:val="006229CD"/>
    <w:rsid w:val="00622AF2"/>
    <w:rsid w:val="00622D92"/>
    <w:rsid w:val="00622F8A"/>
    <w:rsid w:val="00623079"/>
    <w:rsid w:val="00623116"/>
    <w:rsid w:val="00623150"/>
    <w:rsid w:val="006233CB"/>
    <w:rsid w:val="00623984"/>
    <w:rsid w:val="006239C1"/>
    <w:rsid w:val="00623AD3"/>
    <w:rsid w:val="00624062"/>
    <w:rsid w:val="00624094"/>
    <w:rsid w:val="00624507"/>
    <w:rsid w:val="0062497B"/>
    <w:rsid w:val="006259CD"/>
    <w:rsid w:val="006270A9"/>
    <w:rsid w:val="00627195"/>
    <w:rsid w:val="00627843"/>
    <w:rsid w:val="00627847"/>
    <w:rsid w:val="0062788E"/>
    <w:rsid w:val="006304ED"/>
    <w:rsid w:val="006316A1"/>
    <w:rsid w:val="006328D2"/>
    <w:rsid w:val="006329DB"/>
    <w:rsid w:val="00632B7C"/>
    <w:rsid w:val="00633A5F"/>
    <w:rsid w:val="00633C6E"/>
    <w:rsid w:val="006340B6"/>
    <w:rsid w:val="006344BB"/>
    <w:rsid w:val="00635F30"/>
    <w:rsid w:val="0063601B"/>
    <w:rsid w:val="006363BC"/>
    <w:rsid w:val="006366BA"/>
    <w:rsid w:val="00636B46"/>
    <w:rsid w:val="00640028"/>
    <w:rsid w:val="00640260"/>
    <w:rsid w:val="006406E9"/>
    <w:rsid w:val="0064113D"/>
    <w:rsid w:val="00641721"/>
    <w:rsid w:val="006418CC"/>
    <w:rsid w:val="00641F1A"/>
    <w:rsid w:val="006427EC"/>
    <w:rsid w:val="006428D3"/>
    <w:rsid w:val="00642D46"/>
    <w:rsid w:val="00644A70"/>
    <w:rsid w:val="00644EDE"/>
    <w:rsid w:val="00644FF2"/>
    <w:rsid w:val="00646BAC"/>
    <w:rsid w:val="006471E9"/>
    <w:rsid w:val="00647DCC"/>
    <w:rsid w:val="00647EC7"/>
    <w:rsid w:val="00651451"/>
    <w:rsid w:val="00651981"/>
    <w:rsid w:val="00651B86"/>
    <w:rsid w:val="00651E30"/>
    <w:rsid w:val="0065317D"/>
    <w:rsid w:val="00653A10"/>
    <w:rsid w:val="0065570F"/>
    <w:rsid w:val="0065578B"/>
    <w:rsid w:val="0065590C"/>
    <w:rsid w:val="00655AC8"/>
    <w:rsid w:val="00655FEE"/>
    <w:rsid w:val="00656BB4"/>
    <w:rsid w:val="006570DD"/>
    <w:rsid w:val="00657999"/>
    <w:rsid w:val="00657D4B"/>
    <w:rsid w:val="00661A4B"/>
    <w:rsid w:val="00662737"/>
    <w:rsid w:val="006640E4"/>
    <w:rsid w:val="006643B5"/>
    <w:rsid w:val="006646C5"/>
    <w:rsid w:val="0066580E"/>
    <w:rsid w:val="00665A51"/>
    <w:rsid w:val="00665AFE"/>
    <w:rsid w:val="00665F34"/>
    <w:rsid w:val="006669A0"/>
    <w:rsid w:val="00666A80"/>
    <w:rsid w:val="00666B52"/>
    <w:rsid w:val="006672BD"/>
    <w:rsid w:val="00670118"/>
    <w:rsid w:val="00670CCE"/>
    <w:rsid w:val="00671331"/>
    <w:rsid w:val="00671ACC"/>
    <w:rsid w:val="00671CA1"/>
    <w:rsid w:val="00671E4F"/>
    <w:rsid w:val="00671F94"/>
    <w:rsid w:val="00672485"/>
    <w:rsid w:val="0067256F"/>
    <w:rsid w:val="00672C09"/>
    <w:rsid w:val="00673911"/>
    <w:rsid w:val="00674379"/>
    <w:rsid w:val="0067448B"/>
    <w:rsid w:val="00674ACE"/>
    <w:rsid w:val="006754A9"/>
    <w:rsid w:val="0067551F"/>
    <w:rsid w:val="00675729"/>
    <w:rsid w:val="00675827"/>
    <w:rsid w:val="00675A28"/>
    <w:rsid w:val="00676A46"/>
    <w:rsid w:val="00676BBC"/>
    <w:rsid w:val="006773C2"/>
    <w:rsid w:val="0067785B"/>
    <w:rsid w:val="0068013C"/>
    <w:rsid w:val="006806F1"/>
    <w:rsid w:val="00680812"/>
    <w:rsid w:val="00680961"/>
    <w:rsid w:val="006818CA"/>
    <w:rsid w:val="00681F6C"/>
    <w:rsid w:val="006826A9"/>
    <w:rsid w:val="006827D6"/>
    <w:rsid w:val="00682D92"/>
    <w:rsid w:val="00682EF1"/>
    <w:rsid w:val="006830B2"/>
    <w:rsid w:val="006848D7"/>
    <w:rsid w:val="00685092"/>
    <w:rsid w:val="0068578F"/>
    <w:rsid w:val="006859DF"/>
    <w:rsid w:val="00686243"/>
    <w:rsid w:val="00686DA0"/>
    <w:rsid w:val="00687235"/>
    <w:rsid w:val="00687781"/>
    <w:rsid w:val="00687828"/>
    <w:rsid w:val="00687F01"/>
    <w:rsid w:val="00691A35"/>
    <w:rsid w:val="00692279"/>
    <w:rsid w:val="00692291"/>
    <w:rsid w:val="006925AA"/>
    <w:rsid w:val="0069314B"/>
    <w:rsid w:val="00693BD9"/>
    <w:rsid w:val="00694DD5"/>
    <w:rsid w:val="00695D09"/>
    <w:rsid w:val="006966A0"/>
    <w:rsid w:val="006968B2"/>
    <w:rsid w:val="00696A7D"/>
    <w:rsid w:val="006977FC"/>
    <w:rsid w:val="00697880"/>
    <w:rsid w:val="00697F2A"/>
    <w:rsid w:val="006A00A7"/>
    <w:rsid w:val="006A0442"/>
    <w:rsid w:val="006A04C1"/>
    <w:rsid w:val="006A0981"/>
    <w:rsid w:val="006A09E7"/>
    <w:rsid w:val="006A0BF0"/>
    <w:rsid w:val="006A0C9E"/>
    <w:rsid w:val="006A2D84"/>
    <w:rsid w:val="006A3648"/>
    <w:rsid w:val="006A3E7D"/>
    <w:rsid w:val="006A4008"/>
    <w:rsid w:val="006A5DD7"/>
    <w:rsid w:val="006A6708"/>
    <w:rsid w:val="006A6A74"/>
    <w:rsid w:val="006A6E58"/>
    <w:rsid w:val="006A6EE8"/>
    <w:rsid w:val="006A75D5"/>
    <w:rsid w:val="006A7CDB"/>
    <w:rsid w:val="006B0F30"/>
    <w:rsid w:val="006B16E6"/>
    <w:rsid w:val="006B1EC6"/>
    <w:rsid w:val="006B28B6"/>
    <w:rsid w:val="006B3242"/>
    <w:rsid w:val="006B36FC"/>
    <w:rsid w:val="006B3837"/>
    <w:rsid w:val="006B385A"/>
    <w:rsid w:val="006B3D15"/>
    <w:rsid w:val="006B3FD3"/>
    <w:rsid w:val="006B510C"/>
    <w:rsid w:val="006B5EAF"/>
    <w:rsid w:val="006B61BF"/>
    <w:rsid w:val="006B6A6D"/>
    <w:rsid w:val="006B6AFA"/>
    <w:rsid w:val="006B6B6A"/>
    <w:rsid w:val="006C08CC"/>
    <w:rsid w:val="006C09E8"/>
    <w:rsid w:val="006C0D37"/>
    <w:rsid w:val="006C1D50"/>
    <w:rsid w:val="006C1F7C"/>
    <w:rsid w:val="006C26D4"/>
    <w:rsid w:val="006C3AA0"/>
    <w:rsid w:val="006C3BC3"/>
    <w:rsid w:val="006C3EF4"/>
    <w:rsid w:val="006C4517"/>
    <w:rsid w:val="006C4750"/>
    <w:rsid w:val="006C4AB5"/>
    <w:rsid w:val="006C4B82"/>
    <w:rsid w:val="006C4FEF"/>
    <w:rsid w:val="006C5249"/>
    <w:rsid w:val="006C549F"/>
    <w:rsid w:val="006C5EC7"/>
    <w:rsid w:val="006C61EF"/>
    <w:rsid w:val="006C6B59"/>
    <w:rsid w:val="006C6D38"/>
    <w:rsid w:val="006C6F41"/>
    <w:rsid w:val="006C6F46"/>
    <w:rsid w:val="006D0259"/>
    <w:rsid w:val="006D08A4"/>
    <w:rsid w:val="006D0A9A"/>
    <w:rsid w:val="006D1645"/>
    <w:rsid w:val="006D1A8A"/>
    <w:rsid w:val="006D2DEF"/>
    <w:rsid w:val="006D2FF1"/>
    <w:rsid w:val="006D305F"/>
    <w:rsid w:val="006D3C51"/>
    <w:rsid w:val="006D4768"/>
    <w:rsid w:val="006D4BA8"/>
    <w:rsid w:val="006D51B1"/>
    <w:rsid w:val="006D5B12"/>
    <w:rsid w:val="006D5B67"/>
    <w:rsid w:val="006D681F"/>
    <w:rsid w:val="006D73DF"/>
    <w:rsid w:val="006D7EDF"/>
    <w:rsid w:val="006E1516"/>
    <w:rsid w:val="006E217F"/>
    <w:rsid w:val="006E364F"/>
    <w:rsid w:val="006E37D1"/>
    <w:rsid w:val="006E4390"/>
    <w:rsid w:val="006E6459"/>
    <w:rsid w:val="006E67E8"/>
    <w:rsid w:val="006E77E4"/>
    <w:rsid w:val="006E7863"/>
    <w:rsid w:val="006E78DD"/>
    <w:rsid w:val="006F01D5"/>
    <w:rsid w:val="006F0CFD"/>
    <w:rsid w:val="006F11C6"/>
    <w:rsid w:val="006F19D4"/>
    <w:rsid w:val="006F243B"/>
    <w:rsid w:val="006F359C"/>
    <w:rsid w:val="006F3A12"/>
    <w:rsid w:val="006F3BD0"/>
    <w:rsid w:val="006F3CA0"/>
    <w:rsid w:val="006F3DCB"/>
    <w:rsid w:val="006F3FAD"/>
    <w:rsid w:val="006F41ED"/>
    <w:rsid w:val="006F4206"/>
    <w:rsid w:val="006F4B70"/>
    <w:rsid w:val="006F5314"/>
    <w:rsid w:val="006F53DF"/>
    <w:rsid w:val="006F5740"/>
    <w:rsid w:val="006F609E"/>
    <w:rsid w:val="006F69A2"/>
    <w:rsid w:val="00700822"/>
    <w:rsid w:val="00701050"/>
    <w:rsid w:val="0070109B"/>
    <w:rsid w:val="00701200"/>
    <w:rsid w:val="00702CC2"/>
    <w:rsid w:val="00702E95"/>
    <w:rsid w:val="007030AC"/>
    <w:rsid w:val="00703E80"/>
    <w:rsid w:val="00703EE1"/>
    <w:rsid w:val="00705B84"/>
    <w:rsid w:val="00705D44"/>
    <w:rsid w:val="00706041"/>
    <w:rsid w:val="00707426"/>
    <w:rsid w:val="00710268"/>
    <w:rsid w:val="00710FEB"/>
    <w:rsid w:val="00711205"/>
    <w:rsid w:val="0071182D"/>
    <w:rsid w:val="00711E63"/>
    <w:rsid w:val="00712877"/>
    <w:rsid w:val="00713561"/>
    <w:rsid w:val="0071358F"/>
    <w:rsid w:val="00713E07"/>
    <w:rsid w:val="00716A3A"/>
    <w:rsid w:val="00716AC5"/>
    <w:rsid w:val="007202D0"/>
    <w:rsid w:val="00720635"/>
    <w:rsid w:val="00720A8E"/>
    <w:rsid w:val="00721948"/>
    <w:rsid w:val="00722023"/>
    <w:rsid w:val="00722230"/>
    <w:rsid w:val="00722484"/>
    <w:rsid w:val="00722965"/>
    <w:rsid w:val="00722BE3"/>
    <w:rsid w:val="00722F4B"/>
    <w:rsid w:val="00723972"/>
    <w:rsid w:val="00725475"/>
    <w:rsid w:val="00726B89"/>
    <w:rsid w:val="00727178"/>
    <w:rsid w:val="007275A4"/>
    <w:rsid w:val="00727CFF"/>
    <w:rsid w:val="0073085B"/>
    <w:rsid w:val="00730C06"/>
    <w:rsid w:val="00730D35"/>
    <w:rsid w:val="00730E79"/>
    <w:rsid w:val="00731425"/>
    <w:rsid w:val="00731950"/>
    <w:rsid w:val="00731F0E"/>
    <w:rsid w:val="007322C2"/>
    <w:rsid w:val="00732336"/>
    <w:rsid w:val="007323A2"/>
    <w:rsid w:val="0073240E"/>
    <w:rsid w:val="007326B8"/>
    <w:rsid w:val="007327F1"/>
    <w:rsid w:val="00733C9C"/>
    <w:rsid w:val="00734C03"/>
    <w:rsid w:val="007351C8"/>
    <w:rsid w:val="0073574F"/>
    <w:rsid w:val="00735792"/>
    <w:rsid w:val="00736E54"/>
    <w:rsid w:val="0073703D"/>
    <w:rsid w:val="0073703F"/>
    <w:rsid w:val="00737AD6"/>
    <w:rsid w:val="00740E30"/>
    <w:rsid w:val="00740F08"/>
    <w:rsid w:val="0074126D"/>
    <w:rsid w:val="00741916"/>
    <w:rsid w:val="00741AF5"/>
    <w:rsid w:val="0074205D"/>
    <w:rsid w:val="007422EE"/>
    <w:rsid w:val="00742422"/>
    <w:rsid w:val="00742BD7"/>
    <w:rsid w:val="00742F30"/>
    <w:rsid w:val="00743B53"/>
    <w:rsid w:val="00743F33"/>
    <w:rsid w:val="00744675"/>
    <w:rsid w:val="00744983"/>
    <w:rsid w:val="0074544A"/>
    <w:rsid w:val="00745887"/>
    <w:rsid w:val="00745BDC"/>
    <w:rsid w:val="00745CCA"/>
    <w:rsid w:val="00745EB0"/>
    <w:rsid w:val="00745F10"/>
    <w:rsid w:val="007461EE"/>
    <w:rsid w:val="007465C3"/>
    <w:rsid w:val="007465FF"/>
    <w:rsid w:val="00746A19"/>
    <w:rsid w:val="00746E25"/>
    <w:rsid w:val="00747C77"/>
    <w:rsid w:val="00747ED7"/>
    <w:rsid w:val="0075056E"/>
    <w:rsid w:val="00750A04"/>
    <w:rsid w:val="00750D91"/>
    <w:rsid w:val="0075143B"/>
    <w:rsid w:val="00751512"/>
    <w:rsid w:val="00751772"/>
    <w:rsid w:val="0075177F"/>
    <w:rsid w:val="00751DEF"/>
    <w:rsid w:val="007520B9"/>
    <w:rsid w:val="0075351D"/>
    <w:rsid w:val="00753D29"/>
    <w:rsid w:val="00753EBD"/>
    <w:rsid w:val="00754074"/>
    <w:rsid w:val="007540E9"/>
    <w:rsid w:val="007547C3"/>
    <w:rsid w:val="00754984"/>
    <w:rsid w:val="00754D01"/>
    <w:rsid w:val="00754D7C"/>
    <w:rsid w:val="0075506F"/>
    <w:rsid w:val="007557FF"/>
    <w:rsid w:val="00755CCC"/>
    <w:rsid w:val="00755FA3"/>
    <w:rsid w:val="0075609F"/>
    <w:rsid w:val="0075728D"/>
    <w:rsid w:val="0075789B"/>
    <w:rsid w:val="00757A4A"/>
    <w:rsid w:val="00757DAC"/>
    <w:rsid w:val="0076018C"/>
    <w:rsid w:val="00760B36"/>
    <w:rsid w:val="00760BA9"/>
    <w:rsid w:val="00760F26"/>
    <w:rsid w:val="0076100A"/>
    <w:rsid w:val="007612D3"/>
    <w:rsid w:val="00761350"/>
    <w:rsid w:val="00761536"/>
    <w:rsid w:val="007615FB"/>
    <w:rsid w:val="00761C8F"/>
    <w:rsid w:val="00761CEA"/>
    <w:rsid w:val="007623B4"/>
    <w:rsid w:val="00762429"/>
    <w:rsid w:val="00762F41"/>
    <w:rsid w:val="007631DC"/>
    <w:rsid w:val="00763437"/>
    <w:rsid w:val="0076397B"/>
    <w:rsid w:val="00763C6F"/>
    <w:rsid w:val="007645E9"/>
    <w:rsid w:val="00764722"/>
    <w:rsid w:val="00764FB5"/>
    <w:rsid w:val="00765E64"/>
    <w:rsid w:val="00766184"/>
    <w:rsid w:val="007671AD"/>
    <w:rsid w:val="007700C2"/>
    <w:rsid w:val="007700CA"/>
    <w:rsid w:val="007701D8"/>
    <w:rsid w:val="00770341"/>
    <w:rsid w:val="00770B62"/>
    <w:rsid w:val="00771043"/>
    <w:rsid w:val="00771D0A"/>
    <w:rsid w:val="00772377"/>
    <w:rsid w:val="0077304E"/>
    <w:rsid w:val="00773350"/>
    <w:rsid w:val="007734F4"/>
    <w:rsid w:val="007737A6"/>
    <w:rsid w:val="00775471"/>
    <w:rsid w:val="00775DC5"/>
    <w:rsid w:val="00775E83"/>
    <w:rsid w:val="007776F9"/>
    <w:rsid w:val="00777E77"/>
    <w:rsid w:val="00780655"/>
    <w:rsid w:val="00780EE0"/>
    <w:rsid w:val="0078175A"/>
    <w:rsid w:val="00782415"/>
    <w:rsid w:val="00782EFD"/>
    <w:rsid w:val="007838D6"/>
    <w:rsid w:val="007841D8"/>
    <w:rsid w:val="00784851"/>
    <w:rsid w:val="00784BE9"/>
    <w:rsid w:val="007853CD"/>
    <w:rsid w:val="007857D5"/>
    <w:rsid w:val="00785BF1"/>
    <w:rsid w:val="00786CC4"/>
    <w:rsid w:val="00786CEC"/>
    <w:rsid w:val="0078755C"/>
    <w:rsid w:val="00787E09"/>
    <w:rsid w:val="00790C37"/>
    <w:rsid w:val="00790F9C"/>
    <w:rsid w:val="00790FCC"/>
    <w:rsid w:val="00792EDB"/>
    <w:rsid w:val="00793001"/>
    <w:rsid w:val="0079329E"/>
    <w:rsid w:val="007932BD"/>
    <w:rsid w:val="0079390B"/>
    <w:rsid w:val="00794870"/>
    <w:rsid w:val="00794CA7"/>
    <w:rsid w:val="00794F53"/>
    <w:rsid w:val="00795F50"/>
    <w:rsid w:val="00796748"/>
    <w:rsid w:val="007972D9"/>
    <w:rsid w:val="0079759B"/>
    <w:rsid w:val="007975AD"/>
    <w:rsid w:val="00797C33"/>
    <w:rsid w:val="007A14D1"/>
    <w:rsid w:val="007A16AD"/>
    <w:rsid w:val="007A17A4"/>
    <w:rsid w:val="007A189A"/>
    <w:rsid w:val="007A19CB"/>
    <w:rsid w:val="007A288D"/>
    <w:rsid w:val="007A30D9"/>
    <w:rsid w:val="007A3488"/>
    <w:rsid w:val="007A397D"/>
    <w:rsid w:val="007A3D38"/>
    <w:rsid w:val="007A520F"/>
    <w:rsid w:val="007A5CC2"/>
    <w:rsid w:val="007A614C"/>
    <w:rsid w:val="007A67D5"/>
    <w:rsid w:val="007A6CA8"/>
    <w:rsid w:val="007A6FAF"/>
    <w:rsid w:val="007A7326"/>
    <w:rsid w:val="007A78E2"/>
    <w:rsid w:val="007A7B76"/>
    <w:rsid w:val="007A7EBF"/>
    <w:rsid w:val="007B0106"/>
    <w:rsid w:val="007B02BC"/>
    <w:rsid w:val="007B0733"/>
    <w:rsid w:val="007B14BD"/>
    <w:rsid w:val="007B2106"/>
    <w:rsid w:val="007B2919"/>
    <w:rsid w:val="007B2E68"/>
    <w:rsid w:val="007B308F"/>
    <w:rsid w:val="007B4A1D"/>
    <w:rsid w:val="007B4E99"/>
    <w:rsid w:val="007B5BB4"/>
    <w:rsid w:val="007B60EE"/>
    <w:rsid w:val="007B6B04"/>
    <w:rsid w:val="007B703B"/>
    <w:rsid w:val="007B75AE"/>
    <w:rsid w:val="007B7806"/>
    <w:rsid w:val="007B7A48"/>
    <w:rsid w:val="007C003C"/>
    <w:rsid w:val="007C0576"/>
    <w:rsid w:val="007C09D1"/>
    <w:rsid w:val="007C1985"/>
    <w:rsid w:val="007C1FE6"/>
    <w:rsid w:val="007C2082"/>
    <w:rsid w:val="007C24C6"/>
    <w:rsid w:val="007C2549"/>
    <w:rsid w:val="007C2CFB"/>
    <w:rsid w:val="007C3664"/>
    <w:rsid w:val="007C36D4"/>
    <w:rsid w:val="007C3955"/>
    <w:rsid w:val="007C39A0"/>
    <w:rsid w:val="007C3F71"/>
    <w:rsid w:val="007C4356"/>
    <w:rsid w:val="007C5CA1"/>
    <w:rsid w:val="007C5E62"/>
    <w:rsid w:val="007C68CD"/>
    <w:rsid w:val="007C6EC0"/>
    <w:rsid w:val="007D0DC2"/>
    <w:rsid w:val="007D1463"/>
    <w:rsid w:val="007D17BA"/>
    <w:rsid w:val="007D196D"/>
    <w:rsid w:val="007D1DB8"/>
    <w:rsid w:val="007D218A"/>
    <w:rsid w:val="007D22A4"/>
    <w:rsid w:val="007D249C"/>
    <w:rsid w:val="007D3250"/>
    <w:rsid w:val="007D3717"/>
    <w:rsid w:val="007D401F"/>
    <w:rsid w:val="007D435C"/>
    <w:rsid w:val="007D4A3B"/>
    <w:rsid w:val="007D5508"/>
    <w:rsid w:val="007D59D6"/>
    <w:rsid w:val="007D5D50"/>
    <w:rsid w:val="007D65A1"/>
    <w:rsid w:val="007D77D4"/>
    <w:rsid w:val="007D7856"/>
    <w:rsid w:val="007E0E6E"/>
    <w:rsid w:val="007E1195"/>
    <w:rsid w:val="007E245F"/>
    <w:rsid w:val="007E3A19"/>
    <w:rsid w:val="007E3A1E"/>
    <w:rsid w:val="007E3BBD"/>
    <w:rsid w:val="007E3C92"/>
    <w:rsid w:val="007E6399"/>
    <w:rsid w:val="007E6C4B"/>
    <w:rsid w:val="007E6CBC"/>
    <w:rsid w:val="007E7210"/>
    <w:rsid w:val="007E7DD4"/>
    <w:rsid w:val="007F140B"/>
    <w:rsid w:val="007F1714"/>
    <w:rsid w:val="007F1C46"/>
    <w:rsid w:val="007F1D16"/>
    <w:rsid w:val="007F1DBA"/>
    <w:rsid w:val="007F2E14"/>
    <w:rsid w:val="007F4325"/>
    <w:rsid w:val="007F4C41"/>
    <w:rsid w:val="007F541D"/>
    <w:rsid w:val="007F558F"/>
    <w:rsid w:val="007F56FB"/>
    <w:rsid w:val="007F5CBE"/>
    <w:rsid w:val="007F6312"/>
    <w:rsid w:val="007F6E68"/>
    <w:rsid w:val="007F76F2"/>
    <w:rsid w:val="00800307"/>
    <w:rsid w:val="008012F4"/>
    <w:rsid w:val="00801374"/>
    <w:rsid w:val="00803526"/>
    <w:rsid w:val="0080355D"/>
    <w:rsid w:val="00803D37"/>
    <w:rsid w:val="0080471B"/>
    <w:rsid w:val="00805675"/>
    <w:rsid w:val="0080571F"/>
    <w:rsid w:val="0080574D"/>
    <w:rsid w:val="00805806"/>
    <w:rsid w:val="008060DB"/>
    <w:rsid w:val="00806DAF"/>
    <w:rsid w:val="00807CDE"/>
    <w:rsid w:val="008109F0"/>
    <w:rsid w:val="00810DD4"/>
    <w:rsid w:val="00810DED"/>
    <w:rsid w:val="00811609"/>
    <w:rsid w:val="00811B7C"/>
    <w:rsid w:val="00811F36"/>
    <w:rsid w:val="0081313A"/>
    <w:rsid w:val="00813DB0"/>
    <w:rsid w:val="00813E24"/>
    <w:rsid w:val="00814890"/>
    <w:rsid w:val="00814CA8"/>
    <w:rsid w:val="00814EF6"/>
    <w:rsid w:val="008151C7"/>
    <w:rsid w:val="00815553"/>
    <w:rsid w:val="00816359"/>
    <w:rsid w:val="008168D7"/>
    <w:rsid w:val="00816AD0"/>
    <w:rsid w:val="00817EB4"/>
    <w:rsid w:val="00817FAA"/>
    <w:rsid w:val="00820756"/>
    <w:rsid w:val="00820F3C"/>
    <w:rsid w:val="0082103B"/>
    <w:rsid w:val="00821193"/>
    <w:rsid w:val="008215A0"/>
    <w:rsid w:val="008215DB"/>
    <w:rsid w:val="0082189B"/>
    <w:rsid w:val="00821BE6"/>
    <w:rsid w:val="00821C05"/>
    <w:rsid w:val="00822825"/>
    <w:rsid w:val="008228EA"/>
    <w:rsid w:val="00823C2B"/>
    <w:rsid w:val="0082475E"/>
    <w:rsid w:val="00826093"/>
    <w:rsid w:val="008262A9"/>
    <w:rsid w:val="00827057"/>
    <w:rsid w:val="00827E50"/>
    <w:rsid w:val="00830BB7"/>
    <w:rsid w:val="00830FD5"/>
    <w:rsid w:val="0083379F"/>
    <w:rsid w:val="00833895"/>
    <w:rsid w:val="00834553"/>
    <w:rsid w:val="00834951"/>
    <w:rsid w:val="00834A6A"/>
    <w:rsid w:val="00834F47"/>
    <w:rsid w:val="00835404"/>
    <w:rsid w:val="00835B56"/>
    <w:rsid w:val="00835D76"/>
    <w:rsid w:val="008361CF"/>
    <w:rsid w:val="008365B0"/>
    <w:rsid w:val="0083672F"/>
    <w:rsid w:val="00836C53"/>
    <w:rsid w:val="008375DE"/>
    <w:rsid w:val="00837759"/>
    <w:rsid w:val="008377AF"/>
    <w:rsid w:val="0084068F"/>
    <w:rsid w:val="00841945"/>
    <w:rsid w:val="00841BAB"/>
    <w:rsid w:val="00842489"/>
    <w:rsid w:val="00842531"/>
    <w:rsid w:val="0084259D"/>
    <w:rsid w:val="00842A9C"/>
    <w:rsid w:val="00842DF2"/>
    <w:rsid w:val="00843EA2"/>
    <w:rsid w:val="008440A6"/>
    <w:rsid w:val="0084555C"/>
    <w:rsid w:val="00845C70"/>
    <w:rsid w:val="00846349"/>
    <w:rsid w:val="008463A7"/>
    <w:rsid w:val="008467A9"/>
    <w:rsid w:val="00846A11"/>
    <w:rsid w:val="00846D65"/>
    <w:rsid w:val="008501D5"/>
    <w:rsid w:val="00850448"/>
    <w:rsid w:val="00850B7B"/>
    <w:rsid w:val="00851345"/>
    <w:rsid w:val="0085151E"/>
    <w:rsid w:val="00851C3C"/>
    <w:rsid w:val="00853203"/>
    <w:rsid w:val="0085343E"/>
    <w:rsid w:val="008536EE"/>
    <w:rsid w:val="0085498E"/>
    <w:rsid w:val="00854D9E"/>
    <w:rsid w:val="00854E5D"/>
    <w:rsid w:val="00854F66"/>
    <w:rsid w:val="008552CE"/>
    <w:rsid w:val="008555CA"/>
    <w:rsid w:val="008557A1"/>
    <w:rsid w:val="008569DE"/>
    <w:rsid w:val="00856BA5"/>
    <w:rsid w:val="00857211"/>
    <w:rsid w:val="00857241"/>
    <w:rsid w:val="00860840"/>
    <w:rsid w:val="00860E23"/>
    <w:rsid w:val="00861BA2"/>
    <w:rsid w:val="00861E4C"/>
    <w:rsid w:val="00861F91"/>
    <w:rsid w:val="00862140"/>
    <w:rsid w:val="008626AE"/>
    <w:rsid w:val="00863B4D"/>
    <w:rsid w:val="00864007"/>
    <w:rsid w:val="00865703"/>
    <w:rsid w:val="00865EE8"/>
    <w:rsid w:val="00866A7A"/>
    <w:rsid w:val="00867095"/>
    <w:rsid w:val="00867435"/>
    <w:rsid w:val="00867500"/>
    <w:rsid w:val="00867711"/>
    <w:rsid w:val="00870924"/>
    <w:rsid w:val="00870BF6"/>
    <w:rsid w:val="008713D1"/>
    <w:rsid w:val="00872E31"/>
    <w:rsid w:val="008734D1"/>
    <w:rsid w:val="00873954"/>
    <w:rsid w:val="00873ECD"/>
    <w:rsid w:val="0087591A"/>
    <w:rsid w:val="00875EBD"/>
    <w:rsid w:val="00877052"/>
    <w:rsid w:val="00877EF0"/>
    <w:rsid w:val="0088011C"/>
    <w:rsid w:val="0088186F"/>
    <w:rsid w:val="00881F45"/>
    <w:rsid w:val="0088389E"/>
    <w:rsid w:val="008840CB"/>
    <w:rsid w:val="0088439D"/>
    <w:rsid w:val="008848D9"/>
    <w:rsid w:val="00884D9E"/>
    <w:rsid w:val="008855C6"/>
    <w:rsid w:val="008869D0"/>
    <w:rsid w:val="00886B60"/>
    <w:rsid w:val="00890506"/>
    <w:rsid w:val="00890A29"/>
    <w:rsid w:val="00891412"/>
    <w:rsid w:val="00891ED9"/>
    <w:rsid w:val="0089204E"/>
    <w:rsid w:val="00892BCE"/>
    <w:rsid w:val="00892E2D"/>
    <w:rsid w:val="0089379F"/>
    <w:rsid w:val="00893BEB"/>
    <w:rsid w:val="00893CED"/>
    <w:rsid w:val="00894B01"/>
    <w:rsid w:val="00894C08"/>
    <w:rsid w:val="00894D79"/>
    <w:rsid w:val="008950FD"/>
    <w:rsid w:val="008956F8"/>
    <w:rsid w:val="0089593F"/>
    <w:rsid w:val="00895EE5"/>
    <w:rsid w:val="008965ED"/>
    <w:rsid w:val="00896A4A"/>
    <w:rsid w:val="00896BB3"/>
    <w:rsid w:val="00896F52"/>
    <w:rsid w:val="00897945"/>
    <w:rsid w:val="008A01B5"/>
    <w:rsid w:val="008A02FE"/>
    <w:rsid w:val="008A0576"/>
    <w:rsid w:val="008A05F6"/>
    <w:rsid w:val="008A1B75"/>
    <w:rsid w:val="008A26AF"/>
    <w:rsid w:val="008A2F17"/>
    <w:rsid w:val="008A3052"/>
    <w:rsid w:val="008A38E0"/>
    <w:rsid w:val="008A3A49"/>
    <w:rsid w:val="008A3B28"/>
    <w:rsid w:val="008A4526"/>
    <w:rsid w:val="008A4F41"/>
    <w:rsid w:val="008A5335"/>
    <w:rsid w:val="008A5E82"/>
    <w:rsid w:val="008A60FA"/>
    <w:rsid w:val="008A6488"/>
    <w:rsid w:val="008A6726"/>
    <w:rsid w:val="008A6922"/>
    <w:rsid w:val="008A69EA"/>
    <w:rsid w:val="008B0075"/>
    <w:rsid w:val="008B0AE9"/>
    <w:rsid w:val="008B15F8"/>
    <w:rsid w:val="008B3CF9"/>
    <w:rsid w:val="008B4767"/>
    <w:rsid w:val="008B54C1"/>
    <w:rsid w:val="008B70D4"/>
    <w:rsid w:val="008B71CD"/>
    <w:rsid w:val="008B723D"/>
    <w:rsid w:val="008B7BC3"/>
    <w:rsid w:val="008C04DE"/>
    <w:rsid w:val="008C078F"/>
    <w:rsid w:val="008C0F8B"/>
    <w:rsid w:val="008C1789"/>
    <w:rsid w:val="008C17BF"/>
    <w:rsid w:val="008C2D6F"/>
    <w:rsid w:val="008C302A"/>
    <w:rsid w:val="008C3428"/>
    <w:rsid w:val="008C4AEB"/>
    <w:rsid w:val="008C4B14"/>
    <w:rsid w:val="008C4C0E"/>
    <w:rsid w:val="008C4DAA"/>
    <w:rsid w:val="008C53F9"/>
    <w:rsid w:val="008C566A"/>
    <w:rsid w:val="008C63F6"/>
    <w:rsid w:val="008C662A"/>
    <w:rsid w:val="008C67CE"/>
    <w:rsid w:val="008C6834"/>
    <w:rsid w:val="008C7ADD"/>
    <w:rsid w:val="008D0E10"/>
    <w:rsid w:val="008D0F71"/>
    <w:rsid w:val="008D1461"/>
    <w:rsid w:val="008D2025"/>
    <w:rsid w:val="008D2E88"/>
    <w:rsid w:val="008D3913"/>
    <w:rsid w:val="008D4754"/>
    <w:rsid w:val="008D541E"/>
    <w:rsid w:val="008D6564"/>
    <w:rsid w:val="008D6932"/>
    <w:rsid w:val="008D6CCB"/>
    <w:rsid w:val="008D6FC9"/>
    <w:rsid w:val="008D6FFF"/>
    <w:rsid w:val="008D7FAB"/>
    <w:rsid w:val="008E027E"/>
    <w:rsid w:val="008E12F9"/>
    <w:rsid w:val="008E161B"/>
    <w:rsid w:val="008E257B"/>
    <w:rsid w:val="008E25C5"/>
    <w:rsid w:val="008E2E79"/>
    <w:rsid w:val="008E3CC5"/>
    <w:rsid w:val="008E3CCF"/>
    <w:rsid w:val="008E48A7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1B80"/>
    <w:rsid w:val="008F1E30"/>
    <w:rsid w:val="008F291C"/>
    <w:rsid w:val="008F2964"/>
    <w:rsid w:val="008F3FD0"/>
    <w:rsid w:val="008F3FD3"/>
    <w:rsid w:val="008F40AE"/>
    <w:rsid w:val="008F40E4"/>
    <w:rsid w:val="008F48CF"/>
    <w:rsid w:val="008F4F7B"/>
    <w:rsid w:val="008F4FEA"/>
    <w:rsid w:val="008F5A93"/>
    <w:rsid w:val="008F5EB6"/>
    <w:rsid w:val="008F6035"/>
    <w:rsid w:val="008F61DE"/>
    <w:rsid w:val="008F6E6A"/>
    <w:rsid w:val="008F70DE"/>
    <w:rsid w:val="008F7159"/>
    <w:rsid w:val="008F7ED9"/>
    <w:rsid w:val="00900315"/>
    <w:rsid w:val="00900B98"/>
    <w:rsid w:val="00901724"/>
    <w:rsid w:val="00902232"/>
    <w:rsid w:val="00902281"/>
    <w:rsid w:val="009024A9"/>
    <w:rsid w:val="009028BC"/>
    <w:rsid w:val="00903550"/>
    <w:rsid w:val="00903710"/>
    <w:rsid w:val="009040A4"/>
    <w:rsid w:val="0090428A"/>
    <w:rsid w:val="009054C6"/>
    <w:rsid w:val="0090654D"/>
    <w:rsid w:val="00906553"/>
    <w:rsid w:val="00906C00"/>
    <w:rsid w:val="00906D79"/>
    <w:rsid w:val="00907411"/>
    <w:rsid w:val="0090755E"/>
    <w:rsid w:val="00907753"/>
    <w:rsid w:val="00907DC1"/>
    <w:rsid w:val="009106C6"/>
    <w:rsid w:val="0091093C"/>
    <w:rsid w:val="00911AAA"/>
    <w:rsid w:val="00911BD4"/>
    <w:rsid w:val="00912A75"/>
    <w:rsid w:val="00913423"/>
    <w:rsid w:val="00913443"/>
    <w:rsid w:val="009135A1"/>
    <w:rsid w:val="00913B7E"/>
    <w:rsid w:val="00914C56"/>
    <w:rsid w:val="00914DBC"/>
    <w:rsid w:val="00915260"/>
    <w:rsid w:val="00915A52"/>
    <w:rsid w:val="00916297"/>
    <w:rsid w:val="00916B2B"/>
    <w:rsid w:val="009175D3"/>
    <w:rsid w:val="009208D3"/>
    <w:rsid w:val="00920DF8"/>
    <w:rsid w:val="00920F0C"/>
    <w:rsid w:val="0092153F"/>
    <w:rsid w:val="00921C2B"/>
    <w:rsid w:val="009226A3"/>
    <w:rsid w:val="009226D2"/>
    <w:rsid w:val="009228A7"/>
    <w:rsid w:val="0092322B"/>
    <w:rsid w:val="00923958"/>
    <w:rsid w:val="00923FE8"/>
    <w:rsid w:val="0092442A"/>
    <w:rsid w:val="00925332"/>
    <w:rsid w:val="00925383"/>
    <w:rsid w:val="00926428"/>
    <w:rsid w:val="00926D3C"/>
    <w:rsid w:val="0092727C"/>
    <w:rsid w:val="00930D24"/>
    <w:rsid w:val="00931163"/>
    <w:rsid w:val="00931B31"/>
    <w:rsid w:val="0093292C"/>
    <w:rsid w:val="00932FEC"/>
    <w:rsid w:val="0093316F"/>
    <w:rsid w:val="00933E8C"/>
    <w:rsid w:val="00934161"/>
    <w:rsid w:val="0093496C"/>
    <w:rsid w:val="00934D47"/>
    <w:rsid w:val="009351AA"/>
    <w:rsid w:val="0093571E"/>
    <w:rsid w:val="00935A60"/>
    <w:rsid w:val="00936000"/>
    <w:rsid w:val="00936984"/>
    <w:rsid w:val="00936A4F"/>
    <w:rsid w:val="00936B40"/>
    <w:rsid w:val="0093795A"/>
    <w:rsid w:val="0094092E"/>
    <w:rsid w:val="00940C70"/>
    <w:rsid w:val="00940C9D"/>
    <w:rsid w:val="00940D89"/>
    <w:rsid w:val="009410C5"/>
    <w:rsid w:val="009414FE"/>
    <w:rsid w:val="00941973"/>
    <w:rsid w:val="00941A85"/>
    <w:rsid w:val="00941DD1"/>
    <w:rsid w:val="009421D5"/>
    <w:rsid w:val="00942230"/>
    <w:rsid w:val="00942263"/>
    <w:rsid w:val="009423A6"/>
    <w:rsid w:val="009427C0"/>
    <w:rsid w:val="0094290A"/>
    <w:rsid w:val="0094292B"/>
    <w:rsid w:val="00942A4B"/>
    <w:rsid w:val="009431B1"/>
    <w:rsid w:val="00943A21"/>
    <w:rsid w:val="00943EE6"/>
    <w:rsid w:val="00944762"/>
    <w:rsid w:val="00944D2F"/>
    <w:rsid w:val="009473CD"/>
    <w:rsid w:val="009478D3"/>
    <w:rsid w:val="00947D4E"/>
    <w:rsid w:val="0095008D"/>
    <w:rsid w:val="00950A5E"/>
    <w:rsid w:val="009512EB"/>
    <w:rsid w:val="00951F7E"/>
    <w:rsid w:val="009547F4"/>
    <w:rsid w:val="00954A24"/>
    <w:rsid w:val="009550BB"/>
    <w:rsid w:val="009555A6"/>
    <w:rsid w:val="00955E02"/>
    <w:rsid w:val="00956345"/>
    <w:rsid w:val="00956626"/>
    <w:rsid w:val="00956C2E"/>
    <w:rsid w:val="00956D11"/>
    <w:rsid w:val="009572F7"/>
    <w:rsid w:val="00957423"/>
    <w:rsid w:val="00957D66"/>
    <w:rsid w:val="00960097"/>
    <w:rsid w:val="009604E0"/>
    <w:rsid w:val="009615F5"/>
    <w:rsid w:val="00961713"/>
    <w:rsid w:val="00961F19"/>
    <w:rsid w:val="0096274A"/>
    <w:rsid w:val="009632B4"/>
    <w:rsid w:val="009634EE"/>
    <w:rsid w:val="0096420E"/>
    <w:rsid w:val="0096451F"/>
    <w:rsid w:val="0096494F"/>
    <w:rsid w:val="00965366"/>
    <w:rsid w:val="00965AC9"/>
    <w:rsid w:val="009660A6"/>
    <w:rsid w:val="009670E3"/>
    <w:rsid w:val="00967315"/>
    <w:rsid w:val="0096792B"/>
    <w:rsid w:val="009701DA"/>
    <w:rsid w:val="00970241"/>
    <w:rsid w:val="00970422"/>
    <w:rsid w:val="009710EC"/>
    <w:rsid w:val="00971558"/>
    <w:rsid w:val="009719EE"/>
    <w:rsid w:val="00972111"/>
    <w:rsid w:val="00972810"/>
    <w:rsid w:val="00972C8A"/>
    <w:rsid w:val="00973316"/>
    <w:rsid w:val="00973757"/>
    <w:rsid w:val="00973A52"/>
    <w:rsid w:val="00973FE8"/>
    <w:rsid w:val="00974427"/>
    <w:rsid w:val="00974941"/>
    <w:rsid w:val="00975175"/>
    <w:rsid w:val="00975760"/>
    <w:rsid w:val="0097613C"/>
    <w:rsid w:val="00977976"/>
    <w:rsid w:val="00977DFC"/>
    <w:rsid w:val="00980050"/>
    <w:rsid w:val="00981521"/>
    <w:rsid w:val="00981D6C"/>
    <w:rsid w:val="00982159"/>
    <w:rsid w:val="0098277A"/>
    <w:rsid w:val="0098279C"/>
    <w:rsid w:val="00983E64"/>
    <w:rsid w:val="0098406D"/>
    <w:rsid w:val="0098444E"/>
    <w:rsid w:val="00984578"/>
    <w:rsid w:val="00984960"/>
    <w:rsid w:val="009853AA"/>
    <w:rsid w:val="00987348"/>
    <w:rsid w:val="00987838"/>
    <w:rsid w:val="00987A12"/>
    <w:rsid w:val="00987B4C"/>
    <w:rsid w:val="00987B95"/>
    <w:rsid w:val="009900D5"/>
    <w:rsid w:val="00990655"/>
    <w:rsid w:val="00990BC7"/>
    <w:rsid w:val="00991F18"/>
    <w:rsid w:val="0099299E"/>
    <w:rsid w:val="00992DCF"/>
    <w:rsid w:val="009933A2"/>
    <w:rsid w:val="009937BB"/>
    <w:rsid w:val="009938EF"/>
    <w:rsid w:val="00993A48"/>
    <w:rsid w:val="00993CE1"/>
    <w:rsid w:val="00994000"/>
    <w:rsid w:val="00994160"/>
    <w:rsid w:val="00994206"/>
    <w:rsid w:val="00994EBA"/>
    <w:rsid w:val="00995558"/>
    <w:rsid w:val="00995BAD"/>
    <w:rsid w:val="00997168"/>
    <w:rsid w:val="00997786"/>
    <w:rsid w:val="00997848"/>
    <w:rsid w:val="009A0043"/>
    <w:rsid w:val="009A0203"/>
    <w:rsid w:val="009A0DB0"/>
    <w:rsid w:val="009A179E"/>
    <w:rsid w:val="009A27E1"/>
    <w:rsid w:val="009A298E"/>
    <w:rsid w:val="009A2AB7"/>
    <w:rsid w:val="009A331E"/>
    <w:rsid w:val="009A3544"/>
    <w:rsid w:val="009A3574"/>
    <w:rsid w:val="009A568F"/>
    <w:rsid w:val="009A5990"/>
    <w:rsid w:val="009A64D8"/>
    <w:rsid w:val="009A686A"/>
    <w:rsid w:val="009A7413"/>
    <w:rsid w:val="009A785B"/>
    <w:rsid w:val="009A79FB"/>
    <w:rsid w:val="009A7B7E"/>
    <w:rsid w:val="009B032A"/>
    <w:rsid w:val="009B03CA"/>
    <w:rsid w:val="009B087F"/>
    <w:rsid w:val="009B1527"/>
    <w:rsid w:val="009B1B7D"/>
    <w:rsid w:val="009B1D82"/>
    <w:rsid w:val="009B3D74"/>
    <w:rsid w:val="009B452C"/>
    <w:rsid w:val="009B4853"/>
    <w:rsid w:val="009B48F8"/>
    <w:rsid w:val="009B5632"/>
    <w:rsid w:val="009B599C"/>
    <w:rsid w:val="009B5E21"/>
    <w:rsid w:val="009B6D18"/>
    <w:rsid w:val="009B6FC9"/>
    <w:rsid w:val="009B7196"/>
    <w:rsid w:val="009B7AE1"/>
    <w:rsid w:val="009B7F6F"/>
    <w:rsid w:val="009C016E"/>
    <w:rsid w:val="009C0507"/>
    <w:rsid w:val="009C0A26"/>
    <w:rsid w:val="009C0B1A"/>
    <w:rsid w:val="009C1441"/>
    <w:rsid w:val="009C1A11"/>
    <w:rsid w:val="009C1C5E"/>
    <w:rsid w:val="009C2209"/>
    <w:rsid w:val="009C2458"/>
    <w:rsid w:val="009C2644"/>
    <w:rsid w:val="009C27EC"/>
    <w:rsid w:val="009C2F3B"/>
    <w:rsid w:val="009C396C"/>
    <w:rsid w:val="009C4422"/>
    <w:rsid w:val="009C44ED"/>
    <w:rsid w:val="009C4882"/>
    <w:rsid w:val="009C4911"/>
    <w:rsid w:val="009C4D45"/>
    <w:rsid w:val="009C5A5C"/>
    <w:rsid w:val="009C62F6"/>
    <w:rsid w:val="009C6835"/>
    <w:rsid w:val="009C6971"/>
    <w:rsid w:val="009C7BC8"/>
    <w:rsid w:val="009D03EE"/>
    <w:rsid w:val="009D0D4C"/>
    <w:rsid w:val="009D1927"/>
    <w:rsid w:val="009D19E9"/>
    <w:rsid w:val="009D1B57"/>
    <w:rsid w:val="009D200C"/>
    <w:rsid w:val="009D25A7"/>
    <w:rsid w:val="009D42B8"/>
    <w:rsid w:val="009D4E09"/>
    <w:rsid w:val="009D50DB"/>
    <w:rsid w:val="009D525D"/>
    <w:rsid w:val="009D56E4"/>
    <w:rsid w:val="009D5FD8"/>
    <w:rsid w:val="009D753C"/>
    <w:rsid w:val="009D7F02"/>
    <w:rsid w:val="009E0B34"/>
    <w:rsid w:val="009E0EC9"/>
    <w:rsid w:val="009E1363"/>
    <w:rsid w:val="009E1A77"/>
    <w:rsid w:val="009E24DE"/>
    <w:rsid w:val="009E2B24"/>
    <w:rsid w:val="009E3498"/>
    <w:rsid w:val="009E3A91"/>
    <w:rsid w:val="009E3BBB"/>
    <w:rsid w:val="009E4486"/>
    <w:rsid w:val="009E49BF"/>
    <w:rsid w:val="009E4FAC"/>
    <w:rsid w:val="009E509C"/>
    <w:rsid w:val="009E5118"/>
    <w:rsid w:val="009E55BA"/>
    <w:rsid w:val="009E62A0"/>
    <w:rsid w:val="009E62BC"/>
    <w:rsid w:val="009E7063"/>
    <w:rsid w:val="009E757A"/>
    <w:rsid w:val="009E7B62"/>
    <w:rsid w:val="009F0F6A"/>
    <w:rsid w:val="009F1A5E"/>
    <w:rsid w:val="009F2678"/>
    <w:rsid w:val="009F2ECD"/>
    <w:rsid w:val="009F3A18"/>
    <w:rsid w:val="009F3ECD"/>
    <w:rsid w:val="009F50A7"/>
    <w:rsid w:val="009F69F6"/>
    <w:rsid w:val="009F71D2"/>
    <w:rsid w:val="009F73FD"/>
    <w:rsid w:val="009F7412"/>
    <w:rsid w:val="009F751B"/>
    <w:rsid w:val="00A00E28"/>
    <w:rsid w:val="00A00E61"/>
    <w:rsid w:val="00A00F11"/>
    <w:rsid w:val="00A01104"/>
    <w:rsid w:val="00A01D03"/>
    <w:rsid w:val="00A0265D"/>
    <w:rsid w:val="00A02F97"/>
    <w:rsid w:val="00A0321B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2FA2"/>
    <w:rsid w:val="00A13FF2"/>
    <w:rsid w:val="00A14548"/>
    <w:rsid w:val="00A146CE"/>
    <w:rsid w:val="00A1534D"/>
    <w:rsid w:val="00A154D7"/>
    <w:rsid w:val="00A15767"/>
    <w:rsid w:val="00A15C32"/>
    <w:rsid w:val="00A1617B"/>
    <w:rsid w:val="00A17842"/>
    <w:rsid w:val="00A17AC0"/>
    <w:rsid w:val="00A20360"/>
    <w:rsid w:val="00A2132E"/>
    <w:rsid w:val="00A213EB"/>
    <w:rsid w:val="00A21684"/>
    <w:rsid w:val="00A21F9E"/>
    <w:rsid w:val="00A21FD4"/>
    <w:rsid w:val="00A22B14"/>
    <w:rsid w:val="00A23456"/>
    <w:rsid w:val="00A23533"/>
    <w:rsid w:val="00A23BF2"/>
    <w:rsid w:val="00A24010"/>
    <w:rsid w:val="00A2473F"/>
    <w:rsid w:val="00A24E78"/>
    <w:rsid w:val="00A24F5B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35FE"/>
    <w:rsid w:val="00A337FC"/>
    <w:rsid w:val="00A33937"/>
    <w:rsid w:val="00A34991"/>
    <w:rsid w:val="00A34A62"/>
    <w:rsid w:val="00A34CC5"/>
    <w:rsid w:val="00A3546A"/>
    <w:rsid w:val="00A358C8"/>
    <w:rsid w:val="00A366C1"/>
    <w:rsid w:val="00A36778"/>
    <w:rsid w:val="00A36CC3"/>
    <w:rsid w:val="00A371A5"/>
    <w:rsid w:val="00A374AE"/>
    <w:rsid w:val="00A37605"/>
    <w:rsid w:val="00A377DE"/>
    <w:rsid w:val="00A40093"/>
    <w:rsid w:val="00A406D9"/>
    <w:rsid w:val="00A407A7"/>
    <w:rsid w:val="00A41137"/>
    <w:rsid w:val="00A4167F"/>
    <w:rsid w:val="00A418F3"/>
    <w:rsid w:val="00A4197D"/>
    <w:rsid w:val="00A41CED"/>
    <w:rsid w:val="00A425D7"/>
    <w:rsid w:val="00A4293A"/>
    <w:rsid w:val="00A436DC"/>
    <w:rsid w:val="00A43C75"/>
    <w:rsid w:val="00A440C1"/>
    <w:rsid w:val="00A452FD"/>
    <w:rsid w:val="00A45812"/>
    <w:rsid w:val="00A45BD9"/>
    <w:rsid w:val="00A4634D"/>
    <w:rsid w:val="00A46418"/>
    <w:rsid w:val="00A4769A"/>
    <w:rsid w:val="00A50DC4"/>
    <w:rsid w:val="00A51847"/>
    <w:rsid w:val="00A51A86"/>
    <w:rsid w:val="00A52154"/>
    <w:rsid w:val="00A52289"/>
    <w:rsid w:val="00A52364"/>
    <w:rsid w:val="00A527F9"/>
    <w:rsid w:val="00A527FC"/>
    <w:rsid w:val="00A52EC6"/>
    <w:rsid w:val="00A541E8"/>
    <w:rsid w:val="00A545C5"/>
    <w:rsid w:val="00A54631"/>
    <w:rsid w:val="00A54651"/>
    <w:rsid w:val="00A55200"/>
    <w:rsid w:val="00A55599"/>
    <w:rsid w:val="00A555A3"/>
    <w:rsid w:val="00A56996"/>
    <w:rsid w:val="00A56A9C"/>
    <w:rsid w:val="00A5736F"/>
    <w:rsid w:val="00A57791"/>
    <w:rsid w:val="00A57A88"/>
    <w:rsid w:val="00A57AFC"/>
    <w:rsid w:val="00A57EDC"/>
    <w:rsid w:val="00A6215C"/>
    <w:rsid w:val="00A621EF"/>
    <w:rsid w:val="00A62346"/>
    <w:rsid w:val="00A632DB"/>
    <w:rsid w:val="00A634C6"/>
    <w:rsid w:val="00A63AAF"/>
    <w:rsid w:val="00A63C82"/>
    <w:rsid w:val="00A64530"/>
    <w:rsid w:val="00A64733"/>
    <w:rsid w:val="00A65DE3"/>
    <w:rsid w:val="00A65E14"/>
    <w:rsid w:val="00A66472"/>
    <w:rsid w:val="00A67794"/>
    <w:rsid w:val="00A70929"/>
    <w:rsid w:val="00A71250"/>
    <w:rsid w:val="00A7153D"/>
    <w:rsid w:val="00A71BC8"/>
    <w:rsid w:val="00A71EB8"/>
    <w:rsid w:val="00A72266"/>
    <w:rsid w:val="00A72CD6"/>
    <w:rsid w:val="00A734D6"/>
    <w:rsid w:val="00A73523"/>
    <w:rsid w:val="00A73AE0"/>
    <w:rsid w:val="00A74537"/>
    <w:rsid w:val="00A76410"/>
    <w:rsid w:val="00A77F8F"/>
    <w:rsid w:val="00A800A8"/>
    <w:rsid w:val="00A800FA"/>
    <w:rsid w:val="00A8069D"/>
    <w:rsid w:val="00A80EC4"/>
    <w:rsid w:val="00A81296"/>
    <w:rsid w:val="00A81F6C"/>
    <w:rsid w:val="00A81F92"/>
    <w:rsid w:val="00A8224E"/>
    <w:rsid w:val="00A82BA1"/>
    <w:rsid w:val="00A82E8C"/>
    <w:rsid w:val="00A83B8F"/>
    <w:rsid w:val="00A84005"/>
    <w:rsid w:val="00A84A47"/>
    <w:rsid w:val="00A85D7F"/>
    <w:rsid w:val="00A86654"/>
    <w:rsid w:val="00A86846"/>
    <w:rsid w:val="00A87611"/>
    <w:rsid w:val="00A8768F"/>
    <w:rsid w:val="00A90565"/>
    <w:rsid w:val="00A9097C"/>
    <w:rsid w:val="00A90C01"/>
    <w:rsid w:val="00A90C82"/>
    <w:rsid w:val="00A911EB"/>
    <w:rsid w:val="00A91325"/>
    <w:rsid w:val="00A91729"/>
    <w:rsid w:val="00A91920"/>
    <w:rsid w:val="00A92839"/>
    <w:rsid w:val="00A928DD"/>
    <w:rsid w:val="00A92DED"/>
    <w:rsid w:val="00A92E73"/>
    <w:rsid w:val="00A92F1F"/>
    <w:rsid w:val="00A93897"/>
    <w:rsid w:val="00A94292"/>
    <w:rsid w:val="00A94C10"/>
    <w:rsid w:val="00A954D2"/>
    <w:rsid w:val="00A9566B"/>
    <w:rsid w:val="00A972CC"/>
    <w:rsid w:val="00A973DB"/>
    <w:rsid w:val="00A974EC"/>
    <w:rsid w:val="00A97B4C"/>
    <w:rsid w:val="00A97B61"/>
    <w:rsid w:val="00AA10B6"/>
    <w:rsid w:val="00AA1D29"/>
    <w:rsid w:val="00AA2648"/>
    <w:rsid w:val="00AA270F"/>
    <w:rsid w:val="00AA4359"/>
    <w:rsid w:val="00AA4604"/>
    <w:rsid w:val="00AA5344"/>
    <w:rsid w:val="00AA5411"/>
    <w:rsid w:val="00AA5936"/>
    <w:rsid w:val="00AA5AAD"/>
    <w:rsid w:val="00AA676E"/>
    <w:rsid w:val="00AA6C2C"/>
    <w:rsid w:val="00AA75C3"/>
    <w:rsid w:val="00AA7AE0"/>
    <w:rsid w:val="00AA7CE8"/>
    <w:rsid w:val="00AB01A6"/>
    <w:rsid w:val="00AB021E"/>
    <w:rsid w:val="00AB06A8"/>
    <w:rsid w:val="00AB1B26"/>
    <w:rsid w:val="00AB1E63"/>
    <w:rsid w:val="00AB2794"/>
    <w:rsid w:val="00AB2A53"/>
    <w:rsid w:val="00AB31A3"/>
    <w:rsid w:val="00AB3544"/>
    <w:rsid w:val="00AB3FA7"/>
    <w:rsid w:val="00AB55C8"/>
    <w:rsid w:val="00AB68E9"/>
    <w:rsid w:val="00AB74B5"/>
    <w:rsid w:val="00AB7D58"/>
    <w:rsid w:val="00AC07BE"/>
    <w:rsid w:val="00AC0A9E"/>
    <w:rsid w:val="00AC0D7D"/>
    <w:rsid w:val="00AC0DE4"/>
    <w:rsid w:val="00AC131F"/>
    <w:rsid w:val="00AC17CE"/>
    <w:rsid w:val="00AC28BD"/>
    <w:rsid w:val="00AC2D40"/>
    <w:rsid w:val="00AC32B9"/>
    <w:rsid w:val="00AC3343"/>
    <w:rsid w:val="00AC3470"/>
    <w:rsid w:val="00AC3669"/>
    <w:rsid w:val="00AC476B"/>
    <w:rsid w:val="00AC4BDA"/>
    <w:rsid w:val="00AC4E62"/>
    <w:rsid w:val="00AC57DE"/>
    <w:rsid w:val="00AC646D"/>
    <w:rsid w:val="00AC666F"/>
    <w:rsid w:val="00AC7181"/>
    <w:rsid w:val="00AC79CD"/>
    <w:rsid w:val="00AC7F77"/>
    <w:rsid w:val="00AC7F85"/>
    <w:rsid w:val="00AD0118"/>
    <w:rsid w:val="00AD1200"/>
    <w:rsid w:val="00AD1D8F"/>
    <w:rsid w:val="00AD245C"/>
    <w:rsid w:val="00AD278C"/>
    <w:rsid w:val="00AD3A76"/>
    <w:rsid w:val="00AD464F"/>
    <w:rsid w:val="00AD49AC"/>
    <w:rsid w:val="00AD4E60"/>
    <w:rsid w:val="00AD511C"/>
    <w:rsid w:val="00AD5189"/>
    <w:rsid w:val="00AD547F"/>
    <w:rsid w:val="00AD5ED5"/>
    <w:rsid w:val="00AD5F02"/>
    <w:rsid w:val="00AD65D6"/>
    <w:rsid w:val="00AD691B"/>
    <w:rsid w:val="00AD6C52"/>
    <w:rsid w:val="00AD75F2"/>
    <w:rsid w:val="00AD79DF"/>
    <w:rsid w:val="00AE04B1"/>
    <w:rsid w:val="00AE0DFC"/>
    <w:rsid w:val="00AE15AA"/>
    <w:rsid w:val="00AE1B17"/>
    <w:rsid w:val="00AE21D9"/>
    <w:rsid w:val="00AE284A"/>
    <w:rsid w:val="00AE2FCF"/>
    <w:rsid w:val="00AE46F8"/>
    <w:rsid w:val="00AE4F75"/>
    <w:rsid w:val="00AE5545"/>
    <w:rsid w:val="00AE6AA2"/>
    <w:rsid w:val="00AE72AD"/>
    <w:rsid w:val="00AF0B28"/>
    <w:rsid w:val="00AF11C4"/>
    <w:rsid w:val="00AF1675"/>
    <w:rsid w:val="00AF1F1C"/>
    <w:rsid w:val="00AF253B"/>
    <w:rsid w:val="00AF309B"/>
    <w:rsid w:val="00AF328F"/>
    <w:rsid w:val="00AF452C"/>
    <w:rsid w:val="00AF4743"/>
    <w:rsid w:val="00AF5406"/>
    <w:rsid w:val="00AF6275"/>
    <w:rsid w:val="00AF71CE"/>
    <w:rsid w:val="00AF71EE"/>
    <w:rsid w:val="00AF7F36"/>
    <w:rsid w:val="00B0021F"/>
    <w:rsid w:val="00B00934"/>
    <w:rsid w:val="00B00EA4"/>
    <w:rsid w:val="00B01766"/>
    <w:rsid w:val="00B01A48"/>
    <w:rsid w:val="00B02818"/>
    <w:rsid w:val="00B02F55"/>
    <w:rsid w:val="00B02F6A"/>
    <w:rsid w:val="00B03287"/>
    <w:rsid w:val="00B03B51"/>
    <w:rsid w:val="00B03C1A"/>
    <w:rsid w:val="00B044E1"/>
    <w:rsid w:val="00B04C48"/>
    <w:rsid w:val="00B04E7E"/>
    <w:rsid w:val="00B071C5"/>
    <w:rsid w:val="00B071FD"/>
    <w:rsid w:val="00B07AE2"/>
    <w:rsid w:val="00B07FB2"/>
    <w:rsid w:val="00B103FF"/>
    <w:rsid w:val="00B1156A"/>
    <w:rsid w:val="00B11B56"/>
    <w:rsid w:val="00B1216B"/>
    <w:rsid w:val="00B123E6"/>
    <w:rsid w:val="00B12471"/>
    <w:rsid w:val="00B12703"/>
    <w:rsid w:val="00B12BBD"/>
    <w:rsid w:val="00B12E8D"/>
    <w:rsid w:val="00B132B9"/>
    <w:rsid w:val="00B14052"/>
    <w:rsid w:val="00B15886"/>
    <w:rsid w:val="00B1624C"/>
    <w:rsid w:val="00B16BCD"/>
    <w:rsid w:val="00B16F5D"/>
    <w:rsid w:val="00B177BF"/>
    <w:rsid w:val="00B200BC"/>
    <w:rsid w:val="00B20132"/>
    <w:rsid w:val="00B21460"/>
    <w:rsid w:val="00B2155A"/>
    <w:rsid w:val="00B22485"/>
    <w:rsid w:val="00B225BD"/>
    <w:rsid w:val="00B22F19"/>
    <w:rsid w:val="00B23304"/>
    <w:rsid w:val="00B23332"/>
    <w:rsid w:val="00B238B2"/>
    <w:rsid w:val="00B23F33"/>
    <w:rsid w:val="00B248D7"/>
    <w:rsid w:val="00B24AE0"/>
    <w:rsid w:val="00B262CF"/>
    <w:rsid w:val="00B26E13"/>
    <w:rsid w:val="00B275BB"/>
    <w:rsid w:val="00B2768C"/>
    <w:rsid w:val="00B27828"/>
    <w:rsid w:val="00B30BBF"/>
    <w:rsid w:val="00B319E7"/>
    <w:rsid w:val="00B31CBF"/>
    <w:rsid w:val="00B322DD"/>
    <w:rsid w:val="00B32DB2"/>
    <w:rsid w:val="00B33674"/>
    <w:rsid w:val="00B33B0B"/>
    <w:rsid w:val="00B346E1"/>
    <w:rsid w:val="00B3498A"/>
    <w:rsid w:val="00B35F8F"/>
    <w:rsid w:val="00B36AC1"/>
    <w:rsid w:val="00B37274"/>
    <w:rsid w:val="00B40028"/>
    <w:rsid w:val="00B40228"/>
    <w:rsid w:val="00B403AE"/>
    <w:rsid w:val="00B40711"/>
    <w:rsid w:val="00B4105F"/>
    <w:rsid w:val="00B41534"/>
    <w:rsid w:val="00B424FD"/>
    <w:rsid w:val="00B435A2"/>
    <w:rsid w:val="00B438CA"/>
    <w:rsid w:val="00B43E63"/>
    <w:rsid w:val="00B4422E"/>
    <w:rsid w:val="00B447A8"/>
    <w:rsid w:val="00B450F0"/>
    <w:rsid w:val="00B45580"/>
    <w:rsid w:val="00B458D6"/>
    <w:rsid w:val="00B45E5D"/>
    <w:rsid w:val="00B46ACD"/>
    <w:rsid w:val="00B46F55"/>
    <w:rsid w:val="00B52310"/>
    <w:rsid w:val="00B52459"/>
    <w:rsid w:val="00B52565"/>
    <w:rsid w:val="00B53390"/>
    <w:rsid w:val="00B5364A"/>
    <w:rsid w:val="00B53F71"/>
    <w:rsid w:val="00B54F20"/>
    <w:rsid w:val="00B55B38"/>
    <w:rsid w:val="00B55E8E"/>
    <w:rsid w:val="00B56A40"/>
    <w:rsid w:val="00B56CC8"/>
    <w:rsid w:val="00B56E9C"/>
    <w:rsid w:val="00B578ED"/>
    <w:rsid w:val="00B57AA7"/>
    <w:rsid w:val="00B57CAC"/>
    <w:rsid w:val="00B57D05"/>
    <w:rsid w:val="00B60076"/>
    <w:rsid w:val="00B6020D"/>
    <w:rsid w:val="00B604E6"/>
    <w:rsid w:val="00B60F9B"/>
    <w:rsid w:val="00B611E5"/>
    <w:rsid w:val="00B6184B"/>
    <w:rsid w:val="00B618BE"/>
    <w:rsid w:val="00B61D97"/>
    <w:rsid w:val="00B61F21"/>
    <w:rsid w:val="00B61F35"/>
    <w:rsid w:val="00B6204A"/>
    <w:rsid w:val="00B626C1"/>
    <w:rsid w:val="00B62B32"/>
    <w:rsid w:val="00B63129"/>
    <w:rsid w:val="00B6316B"/>
    <w:rsid w:val="00B631B0"/>
    <w:rsid w:val="00B633DE"/>
    <w:rsid w:val="00B63664"/>
    <w:rsid w:val="00B63E57"/>
    <w:rsid w:val="00B64049"/>
    <w:rsid w:val="00B6453E"/>
    <w:rsid w:val="00B646EC"/>
    <w:rsid w:val="00B64717"/>
    <w:rsid w:val="00B653B3"/>
    <w:rsid w:val="00B65601"/>
    <w:rsid w:val="00B672FF"/>
    <w:rsid w:val="00B706C5"/>
    <w:rsid w:val="00B70A51"/>
    <w:rsid w:val="00B70F71"/>
    <w:rsid w:val="00B716FE"/>
    <w:rsid w:val="00B72431"/>
    <w:rsid w:val="00B72DBC"/>
    <w:rsid w:val="00B73766"/>
    <w:rsid w:val="00B73AE4"/>
    <w:rsid w:val="00B7420F"/>
    <w:rsid w:val="00B74CDB"/>
    <w:rsid w:val="00B74DE1"/>
    <w:rsid w:val="00B75D7C"/>
    <w:rsid w:val="00B7688C"/>
    <w:rsid w:val="00B76A6A"/>
    <w:rsid w:val="00B76FE0"/>
    <w:rsid w:val="00B772D6"/>
    <w:rsid w:val="00B77320"/>
    <w:rsid w:val="00B805C3"/>
    <w:rsid w:val="00B81134"/>
    <w:rsid w:val="00B8182B"/>
    <w:rsid w:val="00B82060"/>
    <w:rsid w:val="00B82719"/>
    <w:rsid w:val="00B82E15"/>
    <w:rsid w:val="00B82E6B"/>
    <w:rsid w:val="00B835D4"/>
    <w:rsid w:val="00B836D4"/>
    <w:rsid w:val="00B839AF"/>
    <w:rsid w:val="00B849E7"/>
    <w:rsid w:val="00B84AFA"/>
    <w:rsid w:val="00B85067"/>
    <w:rsid w:val="00B85661"/>
    <w:rsid w:val="00B85B47"/>
    <w:rsid w:val="00B86393"/>
    <w:rsid w:val="00B8640C"/>
    <w:rsid w:val="00B86C3E"/>
    <w:rsid w:val="00B86D40"/>
    <w:rsid w:val="00B87280"/>
    <w:rsid w:val="00B87529"/>
    <w:rsid w:val="00B8756B"/>
    <w:rsid w:val="00B902A7"/>
    <w:rsid w:val="00B9032D"/>
    <w:rsid w:val="00B908BC"/>
    <w:rsid w:val="00B910DB"/>
    <w:rsid w:val="00B9110A"/>
    <w:rsid w:val="00B9128C"/>
    <w:rsid w:val="00B9158B"/>
    <w:rsid w:val="00B92DFD"/>
    <w:rsid w:val="00B9327B"/>
    <w:rsid w:val="00B93519"/>
    <w:rsid w:val="00B935E7"/>
    <w:rsid w:val="00B93F7F"/>
    <w:rsid w:val="00B95080"/>
    <w:rsid w:val="00B97A6A"/>
    <w:rsid w:val="00BA01D1"/>
    <w:rsid w:val="00BA02AC"/>
    <w:rsid w:val="00BA0F28"/>
    <w:rsid w:val="00BA119D"/>
    <w:rsid w:val="00BA1498"/>
    <w:rsid w:val="00BA1DA4"/>
    <w:rsid w:val="00BA1DEA"/>
    <w:rsid w:val="00BA2B60"/>
    <w:rsid w:val="00BA2E8D"/>
    <w:rsid w:val="00BA3264"/>
    <w:rsid w:val="00BA35DC"/>
    <w:rsid w:val="00BA3727"/>
    <w:rsid w:val="00BA3E90"/>
    <w:rsid w:val="00BA43BF"/>
    <w:rsid w:val="00BA4B86"/>
    <w:rsid w:val="00BA58E4"/>
    <w:rsid w:val="00BA5C0E"/>
    <w:rsid w:val="00BA5DFC"/>
    <w:rsid w:val="00BA5EAD"/>
    <w:rsid w:val="00BA6E64"/>
    <w:rsid w:val="00BA7184"/>
    <w:rsid w:val="00BA7D2C"/>
    <w:rsid w:val="00BB0755"/>
    <w:rsid w:val="00BB1528"/>
    <w:rsid w:val="00BB221A"/>
    <w:rsid w:val="00BB37C8"/>
    <w:rsid w:val="00BB3A7A"/>
    <w:rsid w:val="00BB50FB"/>
    <w:rsid w:val="00BB529F"/>
    <w:rsid w:val="00BB52B9"/>
    <w:rsid w:val="00BB5371"/>
    <w:rsid w:val="00BB57EB"/>
    <w:rsid w:val="00BB581E"/>
    <w:rsid w:val="00BB5FF6"/>
    <w:rsid w:val="00BB5FFF"/>
    <w:rsid w:val="00BB6EDD"/>
    <w:rsid w:val="00BB72DC"/>
    <w:rsid w:val="00BB7F70"/>
    <w:rsid w:val="00BC0683"/>
    <w:rsid w:val="00BC0E62"/>
    <w:rsid w:val="00BC151D"/>
    <w:rsid w:val="00BC195B"/>
    <w:rsid w:val="00BC1E92"/>
    <w:rsid w:val="00BC27DD"/>
    <w:rsid w:val="00BC2C2B"/>
    <w:rsid w:val="00BC30F1"/>
    <w:rsid w:val="00BC34FD"/>
    <w:rsid w:val="00BC395E"/>
    <w:rsid w:val="00BC39B8"/>
    <w:rsid w:val="00BC3DFE"/>
    <w:rsid w:val="00BC41A8"/>
    <w:rsid w:val="00BC4958"/>
    <w:rsid w:val="00BC4F78"/>
    <w:rsid w:val="00BC5250"/>
    <w:rsid w:val="00BC5721"/>
    <w:rsid w:val="00BC5CE2"/>
    <w:rsid w:val="00BC5E43"/>
    <w:rsid w:val="00BC63D5"/>
    <w:rsid w:val="00BD00C4"/>
    <w:rsid w:val="00BD04D2"/>
    <w:rsid w:val="00BD0A4E"/>
    <w:rsid w:val="00BD0DAD"/>
    <w:rsid w:val="00BD189C"/>
    <w:rsid w:val="00BD3640"/>
    <w:rsid w:val="00BD397A"/>
    <w:rsid w:val="00BD3D04"/>
    <w:rsid w:val="00BD46AF"/>
    <w:rsid w:val="00BD5A26"/>
    <w:rsid w:val="00BD6382"/>
    <w:rsid w:val="00BD6797"/>
    <w:rsid w:val="00BD76BD"/>
    <w:rsid w:val="00BE0105"/>
    <w:rsid w:val="00BE08BB"/>
    <w:rsid w:val="00BE185E"/>
    <w:rsid w:val="00BE2D67"/>
    <w:rsid w:val="00BE359A"/>
    <w:rsid w:val="00BE3B23"/>
    <w:rsid w:val="00BE452F"/>
    <w:rsid w:val="00BE479C"/>
    <w:rsid w:val="00BE4E14"/>
    <w:rsid w:val="00BE579E"/>
    <w:rsid w:val="00BE5BD5"/>
    <w:rsid w:val="00BE5FF7"/>
    <w:rsid w:val="00BE60DF"/>
    <w:rsid w:val="00BE6247"/>
    <w:rsid w:val="00BE63F7"/>
    <w:rsid w:val="00BE644D"/>
    <w:rsid w:val="00BE6929"/>
    <w:rsid w:val="00BE6936"/>
    <w:rsid w:val="00BE6FF8"/>
    <w:rsid w:val="00BE70EA"/>
    <w:rsid w:val="00BE7653"/>
    <w:rsid w:val="00BE7674"/>
    <w:rsid w:val="00BE7DC8"/>
    <w:rsid w:val="00BF0B10"/>
    <w:rsid w:val="00BF14D6"/>
    <w:rsid w:val="00BF1527"/>
    <w:rsid w:val="00BF15AD"/>
    <w:rsid w:val="00BF19FA"/>
    <w:rsid w:val="00BF1CC6"/>
    <w:rsid w:val="00BF21AE"/>
    <w:rsid w:val="00BF2287"/>
    <w:rsid w:val="00BF2B55"/>
    <w:rsid w:val="00BF46F8"/>
    <w:rsid w:val="00BF4824"/>
    <w:rsid w:val="00BF4D37"/>
    <w:rsid w:val="00BF4F64"/>
    <w:rsid w:val="00BF5B5A"/>
    <w:rsid w:val="00BF5C3C"/>
    <w:rsid w:val="00BF605E"/>
    <w:rsid w:val="00C00F4F"/>
    <w:rsid w:val="00C0113E"/>
    <w:rsid w:val="00C01200"/>
    <w:rsid w:val="00C0171C"/>
    <w:rsid w:val="00C0194F"/>
    <w:rsid w:val="00C01C55"/>
    <w:rsid w:val="00C02033"/>
    <w:rsid w:val="00C04B75"/>
    <w:rsid w:val="00C04C88"/>
    <w:rsid w:val="00C0506C"/>
    <w:rsid w:val="00C051BA"/>
    <w:rsid w:val="00C052C1"/>
    <w:rsid w:val="00C05D06"/>
    <w:rsid w:val="00C066B6"/>
    <w:rsid w:val="00C105C3"/>
    <w:rsid w:val="00C10F76"/>
    <w:rsid w:val="00C11049"/>
    <w:rsid w:val="00C12056"/>
    <w:rsid w:val="00C128ED"/>
    <w:rsid w:val="00C12E43"/>
    <w:rsid w:val="00C13073"/>
    <w:rsid w:val="00C1357A"/>
    <w:rsid w:val="00C13C15"/>
    <w:rsid w:val="00C14528"/>
    <w:rsid w:val="00C14545"/>
    <w:rsid w:val="00C14EE5"/>
    <w:rsid w:val="00C153DC"/>
    <w:rsid w:val="00C15F53"/>
    <w:rsid w:val="00C163B3"/>
    <w:rsid w:val="00C16786"/>
    <w:rsid w:val="00C16D28"/>
    <w:rsid w:val="00C173A5"/>
    <w:rsid w:val="00C17B1F"/>
    <w:rsid w:val="00C205D2"/>
    <w:rsid w:val="00C208C5"/>
    <w:rsid w:val="00C20957"/>
    <w:rsid w:val="00C21B34"/>
    <w:rsid w:val="00C22703"/>
    <w:rsid w:val="00C22B62"/>
    <w:rsid w:val="00C22E7C"/>
    <w:rsid w:val="00C23021"/>
    <w:rsid w:val="00C238A6"/>
    <w:rsid w:val="00C2390F"/>
    <w:rsid w:val="00C23958"/>
    <w:rsid w:val="00C23DB0"/>
    <w:rsid w:val="00C24C4F"/>
    <w:rsid w:val="00C24C98"/>
    <w:rsid w:val="00C251FB"/>
    <w:rsid w:val="00C254CE"/>
    <w:rsid w:val="00C259BD"/>
    <w:rsid w:val="00C266D0"/>
    <w:rsid w:val="00C26FF5"/>
    <w:rsid w:val="00C27CC0"/>
    <w:rsid w:val="00C30496"/>
    <w:rsid w:val="00C30FD1"/>
    <w:rsid w:val="00C328C1"/>
    <w:rsid w:val="00C33BD8"/>
    <w:rsid w:val="00C347BF"/>
    <w:rsid w:val="00C34A51"/>
    <w:rsid w:val="00C34E05"/>
    <w:rsid w:val="00C351B1"/>
    <w:rsid w:val="00C35825"/>
    <w:rsid w:val="00C40051"/>
    <w:rsid w:val="00C40F7D"/>
    <w:rsid w:val="00C42194"/>
    <w:rsid w:val="00C42DF1"/>
    <w:rsid w:val="00C43332"/>
    <w:rsid w:val="00C43794"/>
    <w:rsid w:val="00C43A79"/>
    <w:rsid w:val="00C43CF6"/>
    <w:rsid w:val="00C44395"/>
    <w:rsid w:val="00C4472A"/>
    <w:rsid w:val="00C46550"/>
    <w:rsid w:val="00C46646"/>
    <w:rsid w:val="00C4683D"/>
    <w:rsid w:val="00C4693C"/>
    <w:rsid w:val="00C46B57"/>
    <w:rsid w:val="00C473B2"/>
    <w:rsid w:val="00C4772F"/>
    <w:rsid w:val="00C47AE2"/>
    <w:rsid w:val="00C47BED"/>
    <w:rsid w:val="00C47E7F"/>
    <w:rsid w:val="00C50B7D"/>
    <w:rsid w:val="00C515BA"/>
    <w:rsid w:val="00C516A5"/>
    <w:rsid w:val="00C53387"/>
    <w:rsid w:val="00C54CC7"/>
    <w:rsid w:val="00C552F8"/>
    <w:rsid w:val="00C55540"/>
    <w:rsid w:val="00C55FCC"/>
    <w:rsid w:val="00C56A34"/>
    <w:rsid w:val="00C572F4"/>
    <w:rsid w:val="00C615AF"/>
    <w:rsid w:val="00C615CB"/>
    <w:rsid w:val="00C618D6"/>
    <w:rsid w:val="00C61C6F"/>
    <w:rsid w:val="00C6252B"/>
    <w:rsid w:val="00C625DA"/>
    <w:rsid w:val="00C626DA"/>
    <w:rsid w:val="00C6295E"/>
    <w:rsid w:val="00C62EA2"/>
    <w:rsid w:val="00C631CB"/>
    <w:rsid w:val="00C632CA"/>
    <w:rsid w:val="00C634B5"/>
    <w:rsid w:val="00C64937"/>
    <w:rsid w:val="00C6551E"/>
    <w:rsid w:val="00C65F36"/>
    <w:rsid w:val="00C66021"/>
    <w:rsid w:val="00C66931"/>
    <w:rsid w:val="00C66B7E"/>
    <w:rsid w:val="00C67647"/>
    <w:rsid w:val="00C723F9"/>
    <w:rsid w:val="00C72BF6"/>
    <w:rsid w:val="00C747C1"/>
    <w:rsid w:val="00C74D9A"/>
    <w:rsid w:val="00C75901"/>
    <w:rsid w:val="00C75F1E"/>
    <w:rsid w:val="00C761DC"/>
    <w:rsid w:val="00C77816"/>
    <w:rsid w:val="00C801F7"/>
    <w:rsid w:val="00C8095C"/>
    <w:rsid w:val="00C80ED1"/>
    <w:rsid w:val="00C81D1C"/>
    <w:rsid w:val="00C825EB"/>
    <w:rsid w:val="00C828A5"/>
    <w:rsid w:val="00C8385E"/>
    <w:rsid w:val="00C83E1A"/>
    <w:rsid w:val="00C84392"/>
    <w:rsid w:val="00C8479C"/>
    <w:rsid w:val="00C84B33"/>
    <w:rsid w:val="00C85AF6"/>
    <w:rsid w:val="00C86500"/>
    <w:rsid w:val="00C86B52"/>
    <w:rsid w:val="00C86F5D"/>
    <w:rsid w:val="00C877B3"/>
    <w:rsid w:val="00C87B4A"/>
    <w:rsid w:val="00C87B58"/>
    <w:rsid w:val="00C90DA3"/>
    <w:rsid w:val="00C91E1D"/>
    <w:rsid w:val="00C92061"/>
    <w:rsid w:val="00C92733"/>
    <w:rsid w:val="00C93019"/>
    <w:rsid w:val="00C94EDC"/>
    <w:rsid w:val="00C9506F"/>
    <w:rsid w:val="00C95444"/>
    <w:rsid w:val="00C962C6"/>
    <w:rsid w:val="00C97C09"/>
    <w:rsid w:val="00CA0424"/>
    <w:rsid w:val="00CA1407"/>
    <w:rsid w:val="00CA1F7C"/>
    <w:rsid w:val="00CA2306"/>
    <w:rsid w:val="00CA2666"/>
    <w:rsid w:val="00CA3268"/>
    <w:rsid w:val="00CA3466"/>
    <w:rsid w:val="00CA3A0F"/>
    <w:rsid w:val="00CA3A29"/>
    <w:rsid w:val="00CA4284"/>
    <w:rsid w:val="00CA4344"/>
    <w:rsid w:val="00CA5E43"/>
    <w:rsid w:val="00CA619D"/>
    <w:rsid w:val="00CA629C"/>
    <w:rsid w:val="00CA695C"/>
    <w:rsid w:val="00CA6D74"/>
    <w:rsid w:val="00CA72AF"/>
    <w:rsid w:val="00CA7875"/>
    <w:rsid w:val="00CA78DB"/>
    <w:rsid w:val="00CB1299"/>
    <w:rsid w:val="00CB2EC3"/>
    <w:rsid w:val="00CB2FB7"/>
    <w:rsid w:val="00CB3D15"/>
    <w:rsid w:val="00CB4107"/>
    <w:rsid w:val="00CB483C"/>
    <w:rsid w:val="00CB4D7A"/>
    <w:rsid w:val="00CB4F1B"/>
    <w:rsid w:val="00CB5333"/>
    <w:rsid w:val="00CB5F15"/>
    <w:rsid w:val="00CB66F5"/>
    <w:rsid w:val="00CB6707"/>
    <w:rsid w:val="00CB6896"/>
    <w:rsid w:val="00CB69A9"/>
    <w:rsid w:val="00CB7281"/>
    <w:rsid w:val="00CB7869"/>
    <w:rsid w:val="00CC02EA"/>
    <w:rsid w:val="00CC0D88"/>
    <w:rsid w:val="00CC1953"/>
    <w:rsid w:val="00CC1D3D"/>
    <w:rsid w:val="00CC284F"/>
    <w:rsid w:val="00CC2F39"/>
    <w:rsid w:val="00CC419E"/>
    <w:rsid w:val="00CC57C1"/>
    <w:rsid w:val="00CC5BCD"/>
    <w:rsid w:val="00CC5C23"/>
    <w:rsid w:val="00CC625D"/>
    <w:rsid w:val="00CC6CC1"/>
    <w:rsid w:val="00CC6D06"/>
    <w:rsid w:val="00CC7AB7"/>
    <w:rsid w:val="00CC7BA3"/>
    <w:rsid w:val="00CC7BD7"/>
    <w:rsid w:val="00CD0141"/>
    <w:rsid w:val="00CD051F"/>
    <w:rsid w:val="00CD0582"/>
    <w:rsid w:val="00CD070F"/>
    <w:rsid w:val="00CD08A5"/>
    <w:rsid w:val="00CD0B7C"/>
    <w:rsid w:val="00CD0B82"/>
    <w:rsid w:val="00CD14E2"/>
    <w:rsid w:val="00CD1F9B"/>
    <w:rsid w:val="00CD1FD1"/>
    <w:rsid w:val="00CD2648"/>
    <w:rsid w:val="00CD31FC"/>
    <w:rsid w:val="00CD3752"/>
    <w:rsid w:val="00CD3E96"/>
    <w:rsid w:val="00CD47DE"/>
    <w:rsid w:val="00CD47EC"/>
    <w:rsid w:val="00CD4815"/>
    <w:rsid w:val="00CD4BBC"/>
    <w:rsid w:val="00CD4EC0"/>
    <w:rsid w:val="00CD4F3F"/>
    <w:rsid w:val="00CD512D"/>
    <w:rsid w:val="00CD5D50"/>
    <w:rsid w:val="00CD7516"/>
    <w:rsid w:val="00CD755E"/>
    <w:rsid w:val="00CE0349"/>
    <w:rsid w:val="00CE174C"/>
    <w:rsid w:val="00CE22D3"/>
    <w:rsid w:val="00CE2592"/>
    <w:rsid w:val="00CE2DF0"/>
    <w:rsid w:val="00CE3215"/>
    <w:rsid w:val="00CE331C"/>
    <w:rsid w:val="00CE34D2"/>
    <w:rsid w:val="00CE3B21"/>
    <w:rsid w:val="00CE3E64"/>
    <w:rsid w:val="00CE4A3B"/>
    <w:rsid w:val="00CE4DD3"/>
    <w:rsid w:val="00CE4EF0"/>
    <w:rsid w:val="00CE5CCD"/>
    <w:rsid w:val="00CE5E07"/>
    <w:rsid w:val="00CE6627"/>
    <w:rsid w:val="00CE67CA"/>
    <w:rsid w:val="00CE6B81"/>
    <w:rsid w:val="00CE73D4"/>
    <w:rsid w:val="00CE768A"/>
    <w:rsid w:val="00CE76FD"/>
    <w:rsid w:val="00CE7B48"/>
    <w:rsid w:val="00CF030B"/>
    <w:rsid w:val="00CF0A8C"/>
    <w:rsid w:val="00CF0C0E"/>
    <w:rsid w:val="00CF1AEE"/>
    <w:rsid w:val="00CF213C"/>
    <w:rsid w:val="00CF225D"/>
    <w:rsid w:val="00CF2D5F"/>
    <w:rsid w:val="00CF2DB2"/>
    <w:rsid w:val="00CF3394"/>
    <w:rsid w:val="00CF4DFB"/>
    <w:rsid w:val="00CF5864"/>
    <w:rsid w:val="00CF6062"/>
    <w:rsid w:val="00CF611C"/>
    <w:rsid w:val="00CF6756"/>
    <w:rsid w:val="00CF6E0F"/>
    <w:rsid w:val="00CF6E6A"/>
    <w:rsid w:val="00CF7017"/>
    <w:rsid w:val="00CF7E2B"/>
    <w:rsid w:val="00D0008B"/>
    <w:rsid w:val="00D00496"/>
    <w:rsid w:val="00D00E83"/>
    <w:rsid w:val="00D01127"/>
    <w:rsid w:val="00D01313"/>
    <w:rsid w:val="00D01845"/>
    <w:rsid w:val="00D027A7"/>
    <w:rsid w:val="00D0292B"/>
    <w:rsid w:val="00D03912"/>
    <w:rsid w:val="00D03E70"/>
    <w:rsid w:val="00D042D2"/>
    <w:rsid w:val="00D043B6"/>
    <w:rsid w:val="00D048C1"/>
    <w:rsid w:val="00D05643"/>
    <w:rsid w:val="00D0597C"/>
    <w:rsid w:val="00D05F64"/>
    <w:rsid w:val="00D0673D"/>
    <w:rsid w:val="00D06981"/>
    <w:rsid w:val="00D06B4A"/>
    <w:rsid w:val="00D06F12"/>
    <w:rsid w:val="00D073FC"/>
    <w:rsid w:val="00D11910"/>
    <w:rsid w:val="00D125A6"/>
    <w:rsid w:val="00D137B0"/>
    <w:rsid w:val="00D138B7"/>
    <w:rsid w:val="00D15147"/>
    <w:rsid w:val="00D15C13"/>
    <w:rsid w:val="00D160DF"/>
    <w:rsid w:val="00D16724"/>
    <w:rsid w:val="00D16AC3"/>
    <w:rsid w:val="00D16E01"/>
    <w:rsid w:val="00D17B59"/>
    <w:rsid w:val="00D2043C"/>
    <w:rsid w:val="00D20570"/>
    <w:rsid w:val="00D21941"/>
    <w:rsid w:val="00D21B06"/>
    <w:rsid w:val="00D21B3B"/>
    <w:rsid w:val="00D228CC"/>
    <w:rsid w:val="00D22A98"/>
    <w:rsid w:val="00D230A4"/>
    <w:rsid w:val="00D23361"/>
    <w:rsid w:val="00D238DE"/>
    <w:rsid w:val="00D23C60"/>
    <w:rsid w:val="00D23DB7"/>
    <w:rsid w:val="00D24311"/>
    <w:rsid w:val="00D256FA"/>
    <w:rsid w:val="00D2581D"/>
    <w:rsid w:val="00D258D2"/>
    <w:rsid w:val="00D2599E"/>
    <w:rsid w:val="00D265CE"/>
    <w:rsid w:val="00D26D7A"/>
    <w:rsid w:val="00D275FF"/>
    <w:rsid w:val="00D27880"/>
    <w:rsid w:val="00D27C02"/>
    <w:rsid w:val="00D3051F"/>
    <w:rsid w:val="00D30664"/>
    <w:rsid w:val="00D30E1C"/>
    <w:rsid w:val="00D3193B"/>
    <w:rsid w:val="00D31CC5"/>
    <w:rsid w:val="00D321BD"/>
    <w:rsid w:val="00D32B31"/>
    <w:rsid w:val="00D32DC7"/>
    <w:rsid w:val="00D331D5"/>
    <w:rsid w:val="00D33506"/>
    <w:rsid w:val="00D3438C"/>
    <w:rsid w:val="00D34A23"/>
    <w:rsid w:val="00D34B7C"/>
    <w:rsid w:val="00D34CD7"/>
    <w:rsid w:val="00D351B7"/>
    <w:rsid w:val="00D35399"/>
    <w:rsid w:val="00D356E0"/>
    <w:rsid w:val="00D358C6"/>
    <w:rsid w:val="00D362FF"/>
    <w:rsid w:val="00D36E64"/>
    <w:rsid w:val="00D37743"/>
    <w:rsid w:val="00D37BCF"/>
    <w:rsid w:val="00D37CEA"/>
    <w:rsid w:val="00D4009C"/>
    <w:rsid w:val="00D40AFD"/>
    <w:rsid w:val="00D40CA0"/>
    <w:rsid w:val="00D4119A"/>
    <w:rsid w:val="00D42539"/>
    <w:rsid w:val="00D426D2"/>
    <w:rsid w:val="00D42FC4"/>
    <w:rsid w:val="00D4335B"/>
    <w:rsid w:val="00D435D2"/>
    <w:rsid w:val="00D43F6A"/>
    <w:rsid w:val="00D44730"/>
    <w:rsid w:val="00D4536E"/>
    <w:rsid w:val="00D4558E"/>
    <w:rsid w:val="00D45651"/>
    <w:rsid w:val="00D45FB8"/>
    <w:rsid w:val="00D468C0"/>
    <w:rsid w:val="00D46A9F"/>
    <w:rsid w:val="00D47311"/>
    <w:rsid w:val="00D47592"/>
    <w:rsid w:val="00D475FF"/>
    <w:rsid w:val="00D479C5"/>
    <w:rsid w:val="00D507F8"/>
    <w:rsid w:val="00D50BEA"/>
    <w:rsid w:val="00D511AF"/>
    <w:rsid w:val="00D511C6"/>
    <w:rsid w:val="00D513BE"/>
    <w:rsid w:val="00D5149F"/>
    <w:rsid w:val="00D51896"/>
    <w:rsid w:val="00D51A80"/>
    <w:rsid w:val="00D51ECA"/>
    <w:rsid w:val="00D51F5E"/>
    <w:rsid w:val="00D52114"/>
    <w:rsid w:val="00D52447"/>
    <w:rsid w:val="00D52DD0"/>
    <w:rsid w:val="00D53214"/>
    <w:rsid w:val="00D53548"/>
    <w:rsid w:val="00D53A5A"/>
    <w:rsid w:val="00D543F5"/>
    <w:rsid w:val="00D54436"/>
    <w:rsid w:val="00D545BB"/>
    <w:rsid w:val="00D54AE4"/>
    <w:rsid w:val="00D5543D"/>
    <w:rsid w:val="00D56226"/>
    <w:rsid w:val="00D56837"/>
    <w:rsid w:val="00D570D3"/>
    <w:rsid w:val="00D57C9D"/>
    <w:rsid w:val="00D602C0"/>
    <w:rsid w:val="00D60602"/>
    <w:rsid w:val="00D60658"/>
    <w:rsid w:val="00D60A37"/>
    <w:rsid w:val="00D60F58"/>
    <w:rsid w:val="00D6195F"/>
    <w:rsid w:val="00D62A89"/>
    <w:rsid w:val="00D63B5B"/>
    <w:rsid w:val="00D64366"/>
    <w:rsid w:val="00D64572"/>
    <w:rsid w:val="00D65096"/>
    <w:rsid w:val="00D650B5"/>
    <w:rsid w:val="00D65482"/>
    <w:rsid w:val="00D65F54"/>
    <w:rsid w:val="00D66258"/>
    <w:rsid w:val="00D66E22"/>
    <w:rsid w:val="00D676B8"/>
    <w:rsid w:val="00D67BB7"/>
    <w:rsid w:val="00D70050"/>
    <w:rsid w:val="00D70531"/>
    <w:rsid w:val="00D705A4"/>
    <w:rsid w:val="00D705C0"/>
    <w:rsid w:val="00D71016"/>
    <w:rsid w:val="00D71845"/>
    <w:rsid w:val="00D719FF"/>
    <w:rsid w:val="00D71B17"/>
    <w:rsid w:val="00D71B7D"/>
    <w:rsid w:val="00D71F05"/>
    <w:rsid w:val="00D73C6D"/>
    <w:rsid w:val="00D73DFE"/>
    <w:rsid w:val="00D742A8"/>
    <w:rsid w:val="00D746B2"/>
    <w:rsid w:val="00D747F0"/>
    <w:rsid w:val="00D75F6A"/>
    <w:rsid w:val="00D761EB"/>
    <w:rsid w:val="00D7650A"/>
    <w:rsid w:val="00D7679A"/>
    <w:rsid w:val="00D767D2"/>
    <w:rsid w:val="00D7725E"/>
    <w:rsid w:val="00D77C6B"/>
    <w:rsid w:val="00D8020B"/>
    <w:rsid w:val="00D8041B"/>
    <w:rsid w:val="00D811D3"/>
    <w:rsid w:val="00D818D1"/>
    <w:rsid w:val="00D81DC3"/>
    <w:rsid w:val="00D82CEB"/>
    <w:rsid w:val="00D83301"/>
    <w:rsid w:val="00D83456"/>
    <w:rsid w:val="00D8361C"/>
    <w:rsid w:val="00D83A68"/>
    <w:rsid w:val="00D83F19"/>
    <w:rsid w:val="00D84194"/>
    <w:rsid w:val="00D844D2"/>
    <w:rsid w:val="00D844E9"/>
    <w:rsid w:val="00D85A7A"/>
    <w:rsid w:val="00D85D0D"/>
    <w:rsid w:val="00D86322"/>
    <w:rsid w:val="00D86A41"/>
    <w:rsid w:val="00D872A5"/>
    <w:rsid w:val="00D874AA"/>
    <w:rsid w:val="00D87D71"/>
    <w:rsid w:val="00D90003"/>
    <w:rsid w:val="00D9055C"/>
    <w:rsid w:val="00D907B7"/>
    <w:rsid w:val="00D908E6"/>
    <w:rsid w:val="00D90E6F"/>
    <w:rsid w:val="00D919A3"/>
    <w:rsid w:val="00D928B0"/>
    <w:rsid w:val="00D93051"/>
    <w:rsid w:val="00D932ED"/>
    <w:rsid w:val="00D940C6"/>
    <w:rsid w:val="00D94128"/>
    <w:rsid w:val="00D94512"/>
    <w:rsid w:val="00D94CB7"/>
    <w:rsid w:val="00D94EBB"/>
    <w:rsid w:val="00D955AB"/>
    <w:rsid w:val="00D957CF"/>
    <w:rsid w:val="00D9605B"/>
    <w:rsid w:val="00D97CB9"/>
    <w:rsid w:val="00D97E9B"/>
    <w:rsid w:val="00DA0E67"/>
    <w:rsid w:val="00DA11C5"/>
    <w:rsid w:val="00DA132A"/>
    <w:rsid w:val="00DA1502"/>
    <w:rsid w:val="00DA1C30"/>
    <w:rsid w:val="00DA1E01"/>
    <w:rsid w:val="00DA2491"/>
    <w:rsid w:val="00DA293C"/>
    <w:rsid w:val="00DA2CB6"/>
    <w:rsid w:val="00DA3A8E"/>
    <w:rsid w:val="00DA44D0"/>
    <w:rsid w:val="00DA487C"/>
    <w:rsid w:val="00DA4D67"/>
    <w:rsid w:val="00DA4FD0"/>
    <w:rsid w:val="00DA558E"/>
    <w:rsid w:val="00DA5656"/>
    <w:rsid w:val="00DA5831"/>
    <w:rsid w:val="00DA5C12"/>
    <w:rsid w:val="00DA5F02"/>
    <w:rsid w:val="00DA6180"/>
    <w:rsid w:val="00DA6847"/>
    <w:rsid w:val="00DA708B"/>
    <w:rsid w:val="00DA7AEC"/>
    <w:rsid w:val="00DB041F"/>
    <w:rsid w:val="00DB0C49"/>
    <w:rsid w:val="00DB140A"/>
    <w:rsid w:val="00DB14F3"/>
    <w:rsid w:val="00DB1756"/>
    <w:rsid w:val="00DB1CFB"/>
    <w:rsid w:val="00DB21EC"/>
    <w:rsid w:val="00DB23EF"/>
    <w:rsid w:val="00DB243D"/>
    <w:rsid w:val="00DB29A0"/>
    <w:rsid w:val="00DB33EF"/>
    <w:rsid w:val="00DB34F6"/>
    <w:rsid w:val="00DB35B8"/>
    <w:rsid w:val="00DB383D"/>
    <w:rsid w:val="00DB44CD"/>
    <w:rsid w:val="00DB4654"/>
    <w:rsid w:val="00DB4D53"/>
    <w:rsid w:val="00DB4E03"/>
    <w:rsid w:val="00DB5035"/>
    <w:rsid w:val="00DB518B"/>
    <w:rsid w:val="00DB5235"/>
    <w:rsid w:val="00DB55BF"/>
    <w:rsid w:val="00DB59D6"/>
    <w:rsid w:val="00DB5BE7"/>
    <w:rsid w:val="00DB5E73"/>
    <w:rsid w:val="00DB70C0"/>
    <w:rsid w:val="00DB7343"/>
    <w:rsid w:val="00DB77CD"/>
    <w:rsid w:val="00DB7FEC"/>
    <w:rsid w:val="00DC0B53"/>
    <w:rsid w:val="00DC0F1F"/>
    <w:rsid w:val="00DC13EA"/>
    <w:rsid w:val="00DC176A"/>
    <w:rsid w:val="00DC1B24"/>
    <w:rsid w:val="00DC1B5D"/>
    <w:rsid w:val="00DC2141"/>
    <w:rsid w:val="00DC2F33"/>
    <w:rsid w:val="00DC36FB"/>
    <w:rsid w:val="00DC3F6F"/>
    <w:rsid w:val="00DC44B5"/>
    <w:rsid w:val="00DC4799"/>
    <w:rsid w:val="00DC4A30"/>
    <w:rsid w:val="00DC583E"/>
    <w:rsid w:val="00DC5A95"/>
    <w:rsid w:val="00DC5EC3"/>
    <w:rsid w:val="00DC62CB"/>
    <w:rsid w:val="00DC6449"/>
    <w:rsid w:val="00DC67C5"/>
    <w:rsid w:val="00DC6827"/>
    <w:rsid w:val="00DC6B64"/>
    <w:rsid w:val="00DC709E"/>
    <w:rsid w:val="00DC7A58"/>
    <w:rsid w:val="00DC7D77"/>
    <w:rsid w:val="00DD0136"/>
    <w:rsid w:val="00DD06E3"/>
    <w:rsid w:val="00DD0CEB"/>
    <w:rsid w:val="00DD0ED3"/>
    <w:rsid w:val="00DD295E"/>
    <w:rsid w:val="00DD4456"/>
    <w:rsid w:val="00DD48C4"/>
    <w:rsid w:val="00DD5BF1"/>
    <w:rsid w:val="00DD5CE3"/>
    <w:rsid w:val="00DD601F"/>
    <w:rsid w:val="00DD6F8B"/>
    <w:rsid w:val="00DD703A"/>
    <w:rsid w:val="00DE1893"/>
    <w:rsid w:val="00DE25B1"/>
    <w:rsid w:val="00DE2C2A"/>
    <w:rsid w:val="00DE34B8"/>
    <w:rsid w:val="00DE49BF"/>
    <w:rsid w:val="00DE4BE4"/>
    <w:rsid w:val="00DE4EC2"/>
    <w:rsid w:val="00DE559F"/>
    <w:rsid w:val="00DE58C1"/>
    <w:rsid w:val="00DE5BAE"/>
    <w:rsid w:val="00DE5C00"/>
    <w:rsid w:val="00DE680E"/>
    <w:rsid w:val="00DE6866"/>
    <w:rsid w:val="00DF02BB"/>
    <w:rsid w:val="00DF02C9"/>
    <w:rsid w:val="00DF0665"/>
    <w:rsid w:val="00DF0765"/>
    <w:rsid w:val="00DF0857"/>
    <w:rsid w:val="00DF1F79"/>
    <w:rsid w:val="00DF2AC2"/>
    <w:rsid w:val="00DF2BBC"/>
    <w:rsid w:val="00DF3356"/>
    <w:rsid w:val="00DF35FE"/>
    <w:rsid w:val="00DF3A43"/>
    <w:rsid w:val="00DF3FB6"/>
    <w:rsid w:val="00DF4A1A"/>
    <w:rsid w:val="00DF5FEA"/>
    <w:rsid w:val="00DF61B6"/>
    <w:rsid w:val="00DF6C46"/>
    <w:rsid w:val="00DF7196"/>
    <w:rsid w:val="00DF7CC2"/>
    <w:rsid w:val="00DF7E0C"/>
    <w:rsid w:val="00E005D7"/>
    <w:rsid w:val="00E015AB"/>
    <w:rsid w:val="00E01C98"/>
    <w:rsid w:val="00E02038"/>
    <w:rsid w:val="00E0257A"/>
    <w:rsid w:val="00E02913"/>
    <w:rsid w:val="00E02DB4"/>
    <w:rsid w:val="00E03050"/>
    <w:rsid w:val="00E030CE"/>
    <w:rsid w:val="00E04021"/>
    <w:rsid w:val="00E054F8"/>
    <w:rsid w:val="00E060F2"/>
    <w:rsid w:val="00E0663D"/>
    <w:rsid w:val="00E066C5"/>
    <w:rsid w:val="00E0675E"/>
    <w:rsid w:val="00E06894"/>
    <w:rsid w:val="00E07EF8"/>
    <w:rsid w:val="00E10791"/>
    <w:rsid w:val="00E10B48"/>
    <w:rsid w:val="00E10D7E"/>
    <w:rsid w:val="00E11356"/>
    <w:rsid w:val="00E11B3E"/>
    <w:rsid w:val="00E120FF"/>
    <w:rsid w:val="00E122BB"/>
    <w:rsid w:val="00E13121"/>
    <w:rsid w:val="00E13285"/>
    <w:rsid w:val="00E14A78"/>
    <w:rsid w:val="00E14DDF"/>
    <w:rsid w:val="00E15062"/>
    <w:rsid w:val="00E153EA"/>
    <w:rsid w:val="00E17E3F"/>
    <w:rsid w:val="00E200CA"/>
    <w:rsid w:val="00E20371"/>
    <w:rsid w:val="00E2096A"/>
    <w:rsid w:val="00E20A26"/>
    <w:rsid w:val="00E20A96"/>
    <w:rsid w:val="00E211B9"/>
    <w:rsid w:val="00E212E9"/>
    <w:rsid w:val="00E21B36"/>
    <w:rsid w:val="00E21C40"/>
    <w:rsid w:val="00E221E8"/>
    <w:rsid w:val="00E222D3"/>
    <w:rsid w:val="00E22695"/>
    <w:rsid w:val="00E22A89"/>
    <w:rsid w:val="00E22CA5"/>
    <w:rsid w:val="00E22D64"/>
    <w:rsid w:val="00E22F8D"/>
    <w:rsid w:val="00E22FD7"/>
    <w:rsid w:val="00E235CB"/>
    <w:rsid w:val="00E23800"/>
    <w:rsid w:val="00E24839"/>
    <w:rsid w:val="00E24A4D"/>
    <w:rsid w:val="00E24D66"/>
    <w:rsid w:val="00E252D8"/>
    <w:rsid w:val="00E253C3"/>
    <w:rsid w:val="00E25C34"/>
    <w:rsid w:val="00E25C94"/>
    <w:rsid w:val="00E25DAB"/>
    <w:rsid w:val="00E263C7"/>
    <w:rsid w:val="00E273F8"/>
    <w:rsid w:val="00E27493"/>
    <w:rsid w:val="00E307B3"/>
    <w:rsid w:val="00E31113"/>
    <w:rsid w:val="00E315A9"/>
    <w:rsid w:val="00E318F7"/>
    <w:rsid w:val="00E321FD"/>
    <w:rsid w:val="00E3284D"/>
    <w:rsid w:val="00E32974"/>
    <w:rsid w:val="00E3308B"/>
    <w:rsid w:val="00E33672"/>
    <w:rsid w:val="00E339A5"/>
    <w:rsid w:val="00E3479A"/>
    <w:rsid w:val="00E362C0"/>
    <w:rsid w:val="00E37A27"/>
    <w:rsid w:val="00E40897"/>
    <w:rsid w:val="00E415C1"/>
    <w:rsid w:val="00E420F3"/>
    <w:rsid w:val="00E42217"/>
    <w:rsid w:val="00E4222D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FD4"/>
    <w:rsid w:val="00E5029D"/>
    <w:rsid w:val="00E5052A"/>
    <w:rsid w:val="00E508D0"/>
    <w:rsid w:val="00E5091F"/>
    <w:rsid w:val="00E50ABF"/>
    <w:rsid w:val="00E50ADB"/>
    <w:rsid w:val="00E51BA4"/>
    <w:rsid w:val="00E5221F"/>
    <w:rsid w:val="00E52968"/>
    <w:rsid w:val="00E53088"/>
    <w:rsid w:val="00E539E6"/>
    <w:rsid w:val="00E53E09"/>
    <w:rsid w:val="00E54A8F"/>
    <w:rsid w:val="00E54B6A"/>
    <w:rsid w:val="00E56FC8"/>
    <w:rsid w:val="00E56FE2"/>
    <w:rsid w:val="00E570E7"/>
    <w:rsid w:val="00E601BC"/>
    <w:rsid w:val="00E60A44"/>
    <w:rsid w:val="00E60C92"/>
    <w:rsid w:val="00E6148A"/>
    <w:rsid w:val="00E62187"/>
    <w:rsid w:val="00E6232B"/>
    <w:rsid w:val="00E625DA"/>
    <w:rsid w:val="00E632C2"/>
    <w:rsid w:val="00E632CD"/>
    <w:rsid w:val="00E6333B"/>
    <w:rsid w:val="00E63668"/>
    <w:rsid w:val="00E64A55"/>
    <w:rsid w:val="00E64E33"/>
    <w:rsid w:val="00E64EA9"/>
    <w:rsid w:val="00E653EC"/>
    <w:rsid w:val="00E66B56"/>
    <w:rsid w:val="00E66BB3"/>
    <w:rsid w:val="00E67545"/>
    <w:rsid w:val="00E67637"/>
    <w:rsid w:val="00E70884"/>
    <w:rsid w:val="00E718CA"/>
    <w:rsid w:val="00E7295D"/>
    <w:rsid w:val="00E73133"/>
    <w:rsid w:val="00E7334C"/>
    <w:rsid w:val="00E733C6"/>
    <w:rsid w:val="00E74240"/>
    <w:rsid w:val="00E775A5"/>
    <w:rsid w:val="00E7787F"/>
    <w:rsid w:val="00E7794D"/>
    <w:rsid w:val="00E77F2B"/>
    <w:rsid w:val="00E805E8"/>
    <w:rsid w:val="00E80AD4"/>
    <w:rsid w:val="00E81088"/>
    <w:rsid w:val="00E82D10"/>
    <w:rsid w:val="00E82F2D"/>
    <w:rsid w:val="00E84391"/>
    <w:rsid w:val="00E84633"/>
    <w:rsid w:val="00E852AD"/>
    <w:rsid w:val="00E857FA"/>
    <w:rsid w:val="00E85C69"/>
    <w:rsid w:val="00E85D68"/>
    <w:rsid w:val="00E86097"/>
    <w:rsid w:val="00E864CD"/>
    <w:rsid w:val="00E86608"/>
    <w:rsid w:val="00E86E07"/>
    <w:rsid w:val="00E87429"/>
    <w:rsid w:val="00E87991"/>
    <w:rsid w:val="00E87B7D"/>
    <w:rsid w:val="00E87FDF"/>
    <w:rsid w:val="00E90B53"/>
    <w:rsid w:val="00E912F7"/>
    <w:rsid w:val="00E91657"/>
    <w:rsid w:val="00E91AF8"/>
    <w:rsid w:val="00E91F52"/>
    <w:rsid w:val="00E92135"/>
    <w:rsid w:val="00E93969"/>
    <w:rsid w:val="00E93B5D"/>
    <w:rsid w:val="00E93E5F"/>
    <w:rsid w:val="00E942ED"/>
    <w:rsid w:val="00E94644"/>
    <w:rsid w:val="00E948C6"/>
    <w:rsid w:val="00E9558E"/>
    <w:rsid w:val="00E955B8"/>
    <w:rsid w:val="00E95975"/>
    <w:rsid w:val="00E95E4F"/>
    <w:rsid w:val="00E96829"/>
    <w:rsid w:val="00E96F06"/>
    <w:rsid w:val="00EA12A6"/>
    <w:rsid w:val="00EA1457"/>
    <w:rsid w:val="00EA1BEC"/>
    <w:rsid w:val="00EA203A"/>
    <w:rsid w:val="00EA2299"/>
    <w:rsid w:val="00EA2B92"/>
    <w:rsid w:val="00EA31AC"/>
    <w:rsid w:val="00EA3C3A"/>
    <w:rsid w:val="00EA3F72"/>
    <w:rsid w:val="00EA4045"/>
    <w:rsid w:val="00EA5C40"/>
    <w:rsid w:val="00EA64F7"/>
    <w:rsid w:val="00EA6590"/>
    <w:rsid w:val="00EA6C2C"/>
    <w:rsid w:val="00EA714A"/>
    <w:rsid w:val="00EA75F9"/>
    <w:rsid w:val="00EA7990"/>
    <w:rsid w:val="00EB0869"/>
    <w:rsid w:val="00EB12AD"/>
    <w:rsid w:val="00EB1377"/>
    <w:rsid w:val="00EB2D85"/>
    <w:rsid w:val="00EB38C1"/>
    <w:rsid w:val="00EB4991"/>
    <w:rsid w:val="00EB5287"/>
    <w:rsid w:val="00EB5CA9"/>
    <w:rsid w:val="00EB5DA0"/>
    <w:rsid w:val="00EB6487"/>
    <w:rsid w:val="00EB7558"/>
    <w:rsid w:val="00EB7654"/>
    <w:rsid w:val="00EC197D"/>
    <w:rsid w:val="00EC1DB0"/>
    <w:rsid w:val="00EC2A25"/>
    <w:rsid w:val="00EC2AD3"/>
    <w:rsid w:val="00EC40A2"/>
    <w:rsid w:val="00EC47DA"/>
    <w:rsid w:val="00EC48A5"/>
    <w:rsid w:val="00EC4E78"/>
    <w:rsid w:val="00EC634D"/>
    <w:rsid w:val="00EC772A"/>
    <w:rsid w:val="00ED01DD"/>
    <w:rsid w:val="00ED0A9F"/>
    <w:rsid w:val="00ED0CFC"/>
    <w:rsid w:val="00ED177A"/>
    <w:rsid w:val="00ED1AB0"/>
    <w:rsid w:val="00ED2FFB"/>
    <w:rsid w:val="00ED3A59"/>
    <w:rsid w:val="00ED3FE8"/>
    <w:rsid w:val="00ED4344"/>
    <w:rsid w:val="00ED43E1"/>
    <w:rsid w:val="00ED5D13"/>
    <w:rsid w:val="00ED6031"/>
    <w:rsid w:val="00ED67CE"/>
    <w:rsid w:val="00ED6A73"/>
    <w:rsid w:val="00ED6C3E"/>
    <w:rsid w:val="00ED7E0A"/>
    <w:rsid w:val="00ED7FEE"/>
    <w:rsid w:val="00EE06FB"/>
    <w:rsid w:val="00EE0827"/>
    <w:rsid w:val="00EE0C89"/>
    <w:rsid w:val="00EE150D"/>
    <w:rsid w:val="00EE17CD"/>
    <w:rsid w:val="00EE1917"/>
    <w:rsid w:val="00EE1ACE"/>
    <w:rsid w:val="00EE1E3F"/>
    <w:rsid w:val="00EE2532"/>
    <w:rsid w:val="00EE289B"/>
    <w:rsid w:val="00EE3744"/>
    <w:rsid w:val="00EE39C0"/>
    <w:rsid w:val="00EE47D6"/>
    <w:rsid w:val="00EE56F3"/>
    <w:rsid w:val="00EE5B4A"/>
    <w:rsid w:val="00EE6A59"/>
    <w:rsid w:val="00EE6AF0"/>
    <w:rsid w:val="00EE7F14"/>
    <w:rsid w:val="00EF0212"/>
    <w:rsid w:val="00EF09CD"/>
    <w:rsid w:val="00EF0F5F"/>
    <w:rsid w:val="00EF117B"/>
    <w:rsid w:val="00EF2374"/>
    <w:rsid w:val="00EF29D5"/>
    <w:rsid w:val="00EF2A62"/>
    <w:rsid w:val="00EF2D7E"/>
    <w:rsid w:val="00EF37DA"/>
    <w:rsid w:val="00EF3C51"/>
    <w:rsid w:val="00EF3ECF"/>
    <w:rsid w:val="00EF46DE"/>
    <w:rsid w:val="00EF4C8F"/>
    <w:rsid w:val="00EF4DD6"/>
    <w:rsid w:val="00EF5194"/>
    <w:rsid w:val="00EF7329"/>
    <w:rsid w:val="00EF7BE4"/>
    <w:rsid w:val="00F0026D"/>
    <w:rsid w:val="00F0091B"/>
    <w:rsid w:val="00F01F14"/>
    <w:rsid w:val="00F02446"/>
    <w:rsid w:val="00F02629"/>
    <w:rsid w:val="00F02694"/>
    <w:rsid w:val="00F02BAD"/>
    <w:rsid w:val="00F03797"/>
    <w:rsid w:val="00F03BF0"/>
    <w:rsid w:val="00F043E9"/>
    <w:rsid w:val="00F0540B"/>
    <w:rsid w:val="00F0593E"/>
    <w:rsid w:val="00F05B1D"/>
    <w:rsid w:val="00F05C89"/>
    <w:rsid w:val="00F07C97"/>
    <w:rsid w:val="00F103F9"/>
    <w:rsid w:val="00F10491"/>
    <w:rsid w:val="00F10896"/>
    <w:rsid w:val="00F10CA0"/>
    <w:rsid w:val="00F1105A"/>
    <w:rsid w:val="00F112C7"/>
    <w:rsid w:val="00F11827"/>
    <w:rsid w:val="00F130B4"/>
    <w:rsid w:val="00F137C5"/>
    <w:rsid w:val="00F13F17"/>
    <w:rsid w:val="00F13FD5"/>
    <w:rsid w:val="00F15442"/>
    <w:rsid w:val="00F15651"/>
    <w:rsid w:val="00F156DD"/>
    <w:rsid w:val="00F16047"/>
    <w:rsid w:val="00F17B09"/>
    <w:rsid w:val="00F2019E"/>
    <w:rsid w:val="00F21146"/>
    <w:rsid w:val="00F216A6"/>
    <w:rsid w:val="00F23799"/>
    <w:rsid w:val="00F23AA8"/>
    <w:rsid w:val="00F23AB0"/>
    <w:rsid w:val="00F23D6B"/>
    <w:rsid w:val="00F248B5"/>
    <w:rsid w:val="00F24A24"/>
    <w:rsid w:val="00F24CF6"/>
    <w:rsid w:val="00F25759"/>
    <w:rsid w:val="00F257C0"/>
    <w:rsid w:val="00F26099"/>
    <w:rsid w:val="00F27395"/>
    <w:rsid w:val="00F27439"/>
    <w:rsid w:val="00F27A24"/>
    <w:rsid w:val="00F30363"/>
    <w:rsid w:val="00F31402"/>
    <w:rsid w:val="00F31669"/>
    <w:rsid w:val="00F322B7"/>
    <w:rsid w:val="00F32A1E"/>
    <w:rsid w:val="00F34A9C"/>
    <w:rsid w:val="00F35006"/>
    <w:rsid w:val="00F353F3"/>
    <w:rsid w:val="00F35B3A"/>
    <w:rsid w:val="00F365EA"/>
    <w:rsid w:val="00F3665F"/>
    <w:rsid w:val="00F367A3"/>
    <w:rsid w:val="00F36953"/>
    <w:rsid w:val="00F369C4"/>
    <w:rsid w:val="00F36C4A"/>
    <w:rsid w:val="00F36DE1"/>
    <w:rsid w:val="00F37474"/>
    <w:rsid w:val="00F376F3"/>
    <w:rsid w:val="00F379D8"/>
    <w:rsid w:val="00F37EF3"/>
    <w:rsid w:val="00F37EF6"/>
    <w:rsid w:val="00F408FE"/>
    <w:rsid w:val="00F409FF"/>
    <w:rsid w:val="00F43D2A"/>
    <w:rsid w:val="00F43FA8"/>
    <w:rsid w:val="00F44A70"/>
    <w:rsid w:val="00F44FBF"/>
    <w:rsid w:val="00F456C4"/>
    <w:rsid w:val="00F45A6C"/>
    <w:rsid w:val="00F46075"/>
    <w:rsid w:val="00F4643E"/>
    <w:rsid w:val="00F46637"/>
    <w:rsid w:val="00F4708A"/>
    <w:rsid w:val="00F4787A"/>
    <w:rsid w:val="00F479B7"/>
    <w:rsid w:val="00F47A76"/>
    <w:rsid w:val="00F51179"/>
    <w:rsid w:val="00F515F4"/>
    <w:rsid w:val="00F51E0F"/>
    <w:rsid w:val="00F5247C"/>
    <w:rsid w:val="00F53267"/>
    <w:rsid w:val="00F53338"/>
    <w:rsid w:val="00F54875"/>
    <w:rsid w:val="00F553AC"/>
    <w:rsid w:val="00F56455"/>
    <w:rsid w:val="00F56529"/>
    <w:rsid w:val="00F57D12"/>
    <w:rsid w:val="00F61A26"/>
    <w:rsid w:val="00F61B76"/>
    <w:rsid w:val="00F621E8"/>
    <w:rsid w:val="00F62679"/>
    <w:rsid w:val="00F62706"/>
    <w:rsid w:val="00F62A42"/>
    <w:rsid w:val="00F63096"/>
    <w:rsid w:val="00F63459"/>
    <w:rsid w:val="00F64231"/>
    <w:rsid w:val="00F64D81"/>
    <w:rsid w:val="00F64D84"/>
    <w:rsid w:val="00F64DD5"/>
    <w:rsid w:val="00F65239"/>
    <w:rsid w:val="00F652CC"/>
    <w:rsid w:val="00F65871"/>
    <w:rsid w:val="00F6633C"/>
    <w:rsid w:val="00F678FA"/>
    <w:rsid w:val="00F67D6B"/>
    <w:rsid w:val="00F7026D"/>
    <w:rsid w:val="00F70C38"/>
    <w:rsid w:val="00F71E53"/>
    <w:rsid w:val="00F726E5"/>
    <w:rsid w:val="00F72D7B"/>
    <w:rsid w:val="00F739CE"/>
    <w:rsid w:val="00F73F39"/>
    <w:rsid w:val="00F74269"/>
    <w:rsid w:val="00F74D9D"/>
    <w:rsid w:val="00F753FA"/>
    <w:rsid w:val="00F7609C"/>
    <w:rsid w:val="00F76742"/>
    <w:rsid w:val="00F77442"/>
    <w:rsid w:val="00F7762A"/>
    <w:rsid w:val="00F777FF"/>
    <w:rsid w:val="00F77912"/>
    <w:rsid w:val="00F80362"/>
    <w:rsid w:val="00F8084E"/>
    <w:rsid w:val="00F80BE1"/>
    <w:rsid w:val="00F8132F"/>
    <w:rsid w:val="00F815A0"/>
    <w:rsid w:val="00F8429A"/>
    <w:rsid w:val="00F84634"/>
    <w:rsid w:val="00F846E9"/>
    <w:rsid w:val="00F85727"/>
    <w:rsid w:val="00F857B8"/>
    <w:rsid w:val="00F85872"/>
    <w:rsid w:val="00F86437"/>
    <w:rsid w:val="00F868B7"/>
    <w:rsid w:val="00F8707C"/>
    <w:rsid w:val="00F8723E"/>
    <w:rsid w:val="00F87265"/>
    <w:rsid w:val="00F8759F"/>
    <w:rsid w:val="00F87E80"/>
    <w:rsid w:val="00F87FD0"/>
    <w:rsid w:val="00F901C6"/>
    <w:rsid w:val="00F90DDD"/>
    <w:rsid w:val="00F910C6"/>
    <w:rsid w:val="00F911FE"/>
    <w:rsid w:val="00F91412"/>
    <w:rsid w:val="00F91687"/>
    <w:rsid w:val="00F91972"/>
    <w:rsid w:val="00F91A17"/>
    <w:rsid w:val="00F91B3C"/>
    <w:rsid w:val="00F9245B"/>
    <w:rsid w:val="00F925EF"/>
    <w:rsid w:val="00F92B65"/>
    <w:rsid w:val="00F93695"/>
    <w:rsid w:val="00F93AF5"/>
    <w:rsid w:val="00F946E5"/>
    <w:rsid w:val="00F94B17"/>
    <w:rsid w:val="00F94BEE"/>
    <w:rsid w:val="00F96138"/>
    <w:rsid w:val="00F96275"/>
    <w:rsid w:val="00F965DA"/>
    <w:rsid w:val="00F972A5"/>
    <w:rsid w:val="00F9764A"/>
    <w:rsid w:val="00F97A43"/>
    <w:rsid w:val="00F97B32"/>
    <w:rsid w:val="00F97DC5"/>
    <w:rsid w:val="00FA0867"/>
    <w:rsid w:val="00FA0FC5"/>
    <w:rsid w:val="00FA12CC"/>
    <w:rsid w:val="00FA1354"/>
    <w:rsid w:val="00FA1AD6"/>
    <w:rsid w:val="00FA2C9F"/>
    <w:rsid w:val="00FA2E5C"/>
    <w:rsid w:val="00FA40F9"/>
    <w:rsid w:val="00FA4630"/>
    <w:rsid w:val="00FA4A58"/>
    <w:rsid w:val="00FA6098"/>
    <w:rsid w:val="00FA6534"/>
    <w:rsid w:val="00FA6F9D"/>
    <w:rsid w:val="00FA75FB"/>
    <w:rsid w:val="00FA785D"/>
    <w:rsid w:val="00FB0751"/>
    <w:rsid w:val="00FB0A9E"/>
    <w:rsid w:val="00FB2834"/>
    <w:rsid w:val="00FB2A0C"/>
    <w:rsid w:val="00FB30DE"/>
    <w:rsid w:val="00FB3168"/>
    <w:rsid w:val="00FB3510"/>
    <w:rsid w:val="00FB36A3"/>
    <w:rsid w:val="00FB3C29"/>
    <w:rsid w:val="00FB4077"/>
    <w:rsid w:val="00FB493F"/>
    <w:rsid w:val="00FB4AB9"/>
    <w:rsid w:val="00FB51B6"/>
    <w:rsid w:val="00FB5F21"/>
    <w:rsid w:val="00FB6349"/>
    <w:rsid w:val="00FB68A0"/>
    <w:rsid w:val="00FB7303"/>
    <w:rsid w:val="00FB75B2"/>
    <w:rsid w:val="00FC0386"/>
    <w:rsid w:val="00FC070C"/>
    <w:rsid w:val="00FC0807"/>
    <w:rsid w:val="00FC143A"/>
    <w:rsid w:val="00FC19DE"/>
    <w:rsid w:val="00FC22A3"/>
    <w:rsid w:val="00FC29BE"/>
    <w:rsid w:val="00FC2C34"/>
    <w:rsid w:val="00FC2E49"/>
    <w:rsid w:val="00FC3608"/>
    <w:rsid w:val="00FC3FD9"/>
    <w:rsid w:val="00FC428B"/>
    <w:rsid w:val="00FC44DB"/>
    <w:rsid w:val="00FC4B1D"/>
    <w:rsid w:val="00FC5634"/>
    <w:rsid w:val="00FC5D8B"/>
    <w:rsid w:val="00FC607F"/>
    <w:rsid w:val="00FC634C"/>
    <w:rsid w:val="00FC67C5"/>
    <w:rsid w:val="00FC7150"/>
    <w:rsid w:val="00FC7953"/>
    <w:rsid w:val="00FD02C1"/>
    <w:rsid w:val="00FD0EFB"/>
    <w:rsid w:val="00FD126C"/>
    <w:rsid w:val="00FD29DD"/>
    <w:rsid w:val="00FD2F97"/>
    <w:rsid w:val="00FD3D14"/>
    <w:rsid w:val="00FD4A61"/>
    <w:rsid w:val="00FD4AF1"/>
    <w:rsid w:val="00FD5070"/>
    <w:rsid w:val="00FD5871"/>
    <w:rsid w:val="00FD5DAD"/>
    <w:rsid w:val="00FD5F54"/>
    <w:rsid w:val="00FD6B2B"/>
    <w:rsid w:val="00FE0167"/>
    <w:rsid w:val="00FE0751"/>
    <w:rsid w:val="00FE099B"/>
    <w:rsid w:val="00FE0D2C"/>
    <w:rsid w:val="00FE1B6C"/>
    <w:rsid w:val="00FE2058"/>
    <w:rsid w:val="00FE3747"/>
    <w:rsid w:val="00FE3C45"/>
    <w:rsid w:val="00FE47B5"/>
    <w:rsid w:val="00FE517F"/>
    <w:rsid w:val="00FE5C8D"/>
    <w:rsid w:val="00FE6361"/>
    <w:rsid w:val="00FE6AFA"/>
    <w:rsid w:val="00FE6D30"/>
    <w:rsid w:val="00FE7C03"/>
    <w:rsid w:val="00FE7E5F"/>
    <w:rsid w:val="00FE7E7E"/>
    <w:rsid w:val="00FF04A9"/>
    <w:rsid w:val="00FF16E6"/>
    <w:rsid w:val="00FF1DF6"/>
    <w:rsid w:val="00FF1ED1"/>
    <w:rsid w:val="00FF255A"/>
    <w:rsid w:val="00FF2775"/>
    <w:rsid w:val="00FF282C"/>
    <w:rsid w:val="00FF2DED"/>
    <w:rsid w:val="00FF31FA"/>
    <w:rsid w:val="00FF32B7"/>
    <w:rsid w:val="00FF57A8"/>
    <w:rsid w:val="00FF5CFA"/>
    <w:rsid w:val="00FF6257"/>
    <w:rsid w:val="00FF633E"/>
    <w:rsid w:val="00FF6EC3"/>
    <w:rsid w:val="00FF7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879D8E"/>
  <w15:docId w15:val="{4DB7F5CE-6584-461E-AB75-F61DDAAEA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358C8"/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3A54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rsid w:val="00553A54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qFormat/>
    <w:rsid w:val="00553A54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Heading4">
    <w:name w:val="heading 4"/>
    <w:basedOn w:val="Normal"/>
    <w:next w:val="Normal"/>
    <w:link w:val="Heading4Char"/>
    <w:uiPriority w:val="9"/>
    <w:qFormat/>
    <w:rsid w:val="00553A54"/>
    <w:pPr>
      <w:keepNext/>
      <w:numPr>
        <w:ilvl w:val="3"/>
        <w:numId w:val="1"/>
      </w:numPr>
      <w:outlineLvl w:val="3"/>
    </w:p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53A54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53A54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3A54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3A54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aliases w:val="ปกภาคผนวก"/>
    <w:basedOn w:val="Heading1"/>
    <w:next w:val="Heading2"/>
    <w:link w:val="Heading9Char"/>
    <w:uiPriority w:val="9"/>
    <w:qFormat/>
    <w:rsid w:val="00553A54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3A5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">
    <w:name w:val="ภาพประกอบ"/>
    <w:basedOn w:val="Normal"/>
    <w:rsid w:val="00553A54"/>
    <w:pPr>
      <w:jc w:val="center"/>
    </w:pPr>
  </w:style>
  <w:style w:type="paragraph" w:customStyle="1" w:styleId="35">
    <w:name w:val="เนื้อหา 3.5"/>
    <w:basedOn w:val="Normal"/>
    <w:qFormat/>
    <w:rsid w:val="00553A54"/>
    <w:pPr>
      <w:ind w:firstLine="1985"/>
    </w:pPr>
  </w:style>
  <w:style w:type="paragraph" w:customStyle="1" w:styleId="a0">
    <w:name w:val="ภาคผนวก หัวข้อหลัก"/>
    <w:rsid w:val="00553A54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Normal"/>
    <w:link w:val="15Char"/>
    <w:rsid w:val="00553A54"/>
    <w:pPr>
      <w:spacing w:after="120"/>
      <w:ind w:firstLine="851"/>
    </w:pPr>
  </w:style>
  <w:style w:type="paragraph" w:customStyle="1" w:styleId="3CM">
    <w:name w:val="ลำดับ 3 CM"/>
    <w:basedOn w:val="Normal"/>
    <w:link w:val="3CM0"/>
    <w:rsid w:val="00553A54"/>
    <w:pPr>
      <w:numPr>
        <w:numId w:val="4"/>
      </w:numPr>
    </w:pPr>
  </w:style>
  <w:style w:type="paragraph" w:styleId="BalloonText">
    <w:name w:val="Balloon Text"/>
    <w:basedOn w:val="Normal"/>
    <w:link w:val="BalloonTextChar"/>
    <w:rsid w:val="00553A54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rsid w:val="00553A54"/>
    <w:rPr>
      <w:rFonts w:ascii="Tahoma" w:eastAsia="TH SarabunPSK" w:hAnsi="Tahoma"/>
      <w:sz w:val="16"/>
    </w:rPr>
  </w:style>
  <w:style w:type="paragraph" w:customStyle="1" w:styleId="2">
    <w:name w:val="เนื้อหา 2"/>
    <w:basedOn w:val="Normal"/>
    <w:rsid w:val="00553A54"/>
    <w:pPr>
      <w:ind w:firstLine="1134"/>
    </w:pPr>
  </w:style>
  <w:style w:type="table" w:styleId="TableGrid">
    <w:name w:val="Table Grid"/>
    <w:basedOn w:val="TableNormal"/>
    <w:uiPriority w:val="59"/>
    <w:rsid w:val="00553A54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link w:val="CaptionChar"/>
    <w:autoRedefine/>
    <w:qFormat/>
    <w:rsid w:val="00C85AF6"/>
    <w:pPr>
      <w:spacing w:before="240"/>
      <w:jc w:val="center"/>
    </w:pPr>
    <w:rPr>
      <w:noProof/>
    </w:rPr>
  </w:style>
  <w:style w:type="paragraph" w:customStyle="1" w:styleId="25">
    <w:name w:val="เนื้อหา 2.5"/>
    <w:basedOn w:val="Normal"/>
    <w:rsid w:val="00553A54"/>
    <w:pPr>
      <w:ind w:firstLine="1418"/>
    </w:pPr>
  </w:style>
  <w:style w:type="paragraph" w:styleId="Footer">
    <w:name w:val="footer"/>
    <w:basedOn w:val="Normal"/>
    <w:link w:val="FooterChar"/>
    <w:uiPriority w:val="99"/>
    <w:rsid w:val="00553A54"/>
    <w:pPr>
      <w:tabs>
        <w:tab w:val="center" w:pos="4153"/>
        <w:tab w:val="right" w:pos="8306"/>
      </w:tabs>
    </w:pPr>
    <w:rPr>
      <w:szCs w:val="37"/>
    </w:rPr>
  </w:style>
  <w:style w:type="paragraph" w:styleId="Header">
    <w:name w:val="header"/>
    <w:basedOn w:val="Normal"/>
    <w:link w:val="HeaderChar"/>
    <w:uiPriority w:val="99"/>
    <w:rsid w:val="00553A54"/>
    <w:pPr>
      <w:tabs>
        <w:tab w:val="center" w:pos="4153"/>
        <w:tab w:val="right" w:pos="8306"/>
      </w:tabs>
    </w:pPr>
  </w:style>
  <w:style w:type="paragraph" w:styleId="TableofFigures">
    <w:name w:val="table of figures"/>
    <w:basedOn w:val="Normal"/>
    <w:next w:val="Normal"/>
    <w:autoRedefine/>
    <w:uiPriority w:val="99"/>
    <w:rsid w:val="00553A54"/>
    <w:pPr>
      <w:tabs>
        <w:tab w:val="right" w:leader="dot" w:pos="8493"/>
      </w:tabs>
      <w:ind w:left="851" w:hanging="851"/>
    </w:pPr>
    <w:rPr>
      <w:noProof/>
    </w:rPr>
  </w:style>
  <w:style w:type="table" w:styleId="TableGrid7">
    <w:name w:val="Table Grid 7"/>
    <w:basedOn w:val="TableNormal"/>
    <w:rsid w:val="00553A54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53A54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TableProfessional">
    <w:name w:val="Table Professional"/>
    <w:basedOn w:val="TableNormal"/>
    <w:rsid w:val="00553A54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TOC2">
    <w:name w:val="toc 2"/>
    <w:basedOn w:val="Normal"/>
    <w:next w:val="Normal"/>
    <w:autoRedefine/>
    <w:uiPriority w:val="39"/>
    <w:rsid w:val="00553A54"/>
    <w:pPr>
      <w:tabs>
        <w:tab w:val="right" w:leader="dot" w:pos="8493"/>
      </w:tabs>
      <w:ind w:left="568" w:hanging="284"/>
    </w:pPr>
  </w:style>
  <w:style w:type="paragraph" w:styleId="TOC1">
    <w:name w:val="toc 1"/>
    <w:basedOn w:val="Normal"/>
    <w:next w:val="Normal"/>
    <w:autoRedefine/>
    <w:uiPriority w:val="39"/>
    <w:rsid w:val="00553A54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Normal"/>
    <w:next w:val="Normal"/>
    <w:rsid w:val="00553A54"/>
    <w:pPr>
      <w:numPr>
        <w:numId w:val="6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553A54"/>
    <w:pPr>
      <w:numPr>
        <w:numId w:val="7"/>
      </w:numPr>
    </w:pPr>
  </w:style>
  <w:style w:type="paragraph" w:customStyle="1" w:styleId="a1">
    <w:name w:val="หัวเรื่องหลัก(ไม่มีเลขที่)"/>
    <w:rsid w:val="00553A54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Normal"/>
    <w:rsid w:val="00553A54"/>
    <w:pPr>
      <w:numPr>
        <w:numId w:val="5"/>
      </w:numPr>
    </w:pPr>
  </w:style>
  <w:style w:type="character" w:customStyle="1" w:styleId="3CM0">
    <w:name w:val="ลำดับ 3 CM อักขระ อักขระ"/>
    <w:basedOn w:val="DefaultParagraphFont"/>
    <w:link w:val="3CM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a2">
    <w:name w:val="ภาคผวนก หัวข้อรอง"/>
    <w:rsid w:val="00553A54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">
    <w:name w:val="บรรณานุกรม1"/>
    <w:basedOn w:val="Normal"/>
    <w:rsid w:val="00553A54"/>
    <w:pPr>
      <w:wordWrap w:val="0"/>
      <w:ind w:left="851" w:hanging="851"/>
      <w:textboxTightWrap w:val="allLines"/>
    </w:pPr>
  </w:style>
  <w:style w:type="paragraph" w:styleId="TOC3">
    <w:name w:val="toc 3"/>
    <w:basedOn w:val="Normal"/>
    <w:next w:val="Normal"/>
    <w:autoRedefine/>
    <w:uiPriority w:val="39"/>
    <w:rsid w:val="00553A54"/>
    <w:pPr>
      <w:ind w:left="851" w:hanging="284"/>
    </w:pPr>
  </w:style>
  <w:style w:type="paragraph" w:styleId="TOC4">
    <w:name w:val="toc 4"/>
    <w:basedOn w:val="Normal"/>
    <w:next w:val="Normal"/>
    <w:autoRedefine/>
    <w:rsid w:val="00553A54"/>
    <w:pPr>
      <w:ind w:left="960"/>
    </w:pPr>
    <w:rPr>
      <w:rFonts w:ascii="Times New Roman" w:hAnsi="Times New Roman"/>
      <w:sz w:val="18"/>
      <w:szCs w:val="21"/>
    </w:rPr>
  </w:style>
  <w:style w:type="paragraph" w:customStyle="1" w:styleId="a3">
    <w:name w:val="คำอธิบายเฉพาะ"/>
    <w:basedOn w:val="Caption"/>
    <w:rsid w:val="00553A54"/>
    <w:rPr>
      <w:rFonts w:eastAsia="Angsana New"/>
    </w:rPr>
  </w:style>
  <w:style w:type="character" w:customStyle="1" w:styleId="HeaderChar">
    <w:name w:val="Header Char"/>
    <w:basedOn w:val="DefaultParagraphFont"/>
    <w:link w:val="Header"/>
    <w:uiPriority w:val="99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a4">
    <w:name w:val="คำอธิบายเฉพาะชิดซ้าย"/>
    <w:basedOn w:val="a3"/>
    <w:rsid w:val="00553A54"/>
    <w:pPr>
      <w:ind w:left="851" w:hanging="851"/>
    </w:pPr>
  </w:style>
  <w:style w:type="character" w:styleId="PageNumber">
    <w:name w:val="page number"/>
    <w:basedOn w:val="DefaultParagraphFont"/>
    <w:rsid w:val="00553A54"/>
    <w:rPr>
      <w:rFonts w:cs="Angsana New"/>
      <w:szCs w:val="32"/>
    </w:rPr>
  </w:style>
  <w:style w:type="paragraph" w:styleId="TOC5">
    <w:name w:val="toc 5"/>
    <w:basedOn w:val="Normal"/>
    <w:next w:val="Normal"/>
    <w:autoRedefine/>
    <w:rsid w:val="00553A54"/>
    <w:pPr>
      <w:ind w:left="1280"/>
    </w:pPr>
    <w:rPr>
      <w:rFonts w:ascii="Times New Roman" w:hAnsi="Times New Roman"/>
      <w:sz w:val="18"/>
      <w:szCs w:val="21"/>
    </w:rPr>
  </w:style>
  <w:style w:type="paragraph" w:styleId="TOC6">
    <w:name w:val="toc 6"/>
    <w:basedOn w:val="Normal"/>
    <w:next w:val="Normal"/>
    <w:autoRedefine/>
    <w:rsid w:val="00553A54"/>
    <w:pPr>
      <w:ind w:left="1600"/>
    </w:pPr>
    <w:rPr>
      <w:rFonts w:ascii="Times New Roman" w:hAnsi="Times New Roman"/>
      <w:sz w:val="18"/>
      <w:szCs w:val="21"/>
    </w:rPr>
  </w:style>
  <w:style w:type="paragraph" w:styleId="TOC7">
    <w:name w:val="toc 7"/>
    <w:basedOn w:val="Normal"/>
    <w:next w:val="Normal"/>
    <w:autoRedefine/>
    <w:rsid w:val="00553A54"/>
    <w:pPr>
      <w:ind w:left="1920"/>
    </w:pPr>
    <w:rPr>
      <w:rFonts w:ascii="Times New Roman" w:hAnsi="Times New Roman"/>
      <w:sz w:val="18"/>
      <w:szCs w:val="21"/>
    </w:rPr>
  </w:style>
  <w:style w:type="paragraph" w:styleId="TOC8">
    <w:name w:val="toc 8"/>
    <w:basedOn w:val="Normal"/>
    <w:next w:val="Normal"/>
    <w:autoRedefine/>
    <w:rsid w:val="00553A54"/>
    <w:pPr>
      <w:ind w:left="2240"/>
    </w:pPr>
    <w:rPr>
      <w:rFonts w:ascii="Times New Roman" w:hAnsi="Times New Roman"/>
      <w:sz w:val="18"/>
      <w:szCs w:val="21"/>
    </w:rPr>
  </w:style>
  <w:style w:type="paragraph" w:styleId="TOC9">
    <w:name w:val="toc 9"/>
    <w:basedOn w:val="Normal"/>
    <w:next w:val="Normal"/>
    <w:autoRedefine/>
    <w:rsid w:val="00553A54"/>
    <w:pPr>
      <w:ind w:left="2560"/>
    </w:pPr>
    <w:rPr>
      <w:rFonts w:ascii="Times New Roman" w:hAnsi="Times New Roman"/>
      <w:sz w:val="18"/>
      <w:szCs w:val="21"/>
    </w:rPr>
  </w:style>
  <w:style w:type="paragraph" w:customStyle="1" w:styleId="a5">
    <w:name w:val="ตัวหนา กึ่งกลาง"/>
    <w:basedOn w:val="Normal"/>
    <w:rsid w:val="00553A54"/>
    <w:pPr>
      <w:jc w:val="center"/>
    </w:pPr>
    <w:rPr>
      <w:rFonts w:eastAsia="Angsana New"/>
      <w:b/>
      <w:bCs/>
    </w:rPr>
  </w:style>
  <w:style w:type="paragraph" w:customStyle="1" w:styleId="a6">
    <w:name w:val="ตัวหนา"/>
    <w:basedOn w:val="Normal"/>
    <w:rsid w:val="00553A54"/>
    <w:rPr>
      <w:rFonts w:eastAsia="Angsana New"/>
      <w:b/>
      <w:bCs/>
    </w:rPr>
  </w:style>
  <w:style w:type="paragraph" w:customStyle="1" w:styleId="a7">
    <w:name w:val="หัวเรื่องหลัก(ไม่แทรกในสารบัญ)"/>
    <w:rsid w:val="00553A54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Heading9Char">
    <w:name w:val="Heading 9 Char"/>
    <w:aliases w:val="ปกภาคผนวก Char"/>
    <w:basedOn w:val="DefaultParagraphFont"/>
    <w:link w:val="Heading9"/>
    <w:uiPriority w:val="9"/>
    <w:rsid w:val="00553A54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TableNormal"/>
    <w:rsid w:val="00553A54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8">
    <w:name w:val="ชื่อเรื่องบทคัดย่อ"/>
    <w:basedOn w:val="Normal"/>
    <w:rsid w:val="00553A54"/>
    <w:pPr>
      <w:ind w:left="1701" w:hanging="1701"/>
    </w:pPr>
    <w:rPr>
      <w:rFonts w:eastAsia="Angsana New"/>
    </w:rPr>
  </w:style>
  <w:style w:type="paragraph" w:customStyle="1" w:styleId="a9">
    <w:name w:val="สมการ"/>
    <w:basedOn w:val="Caption"/>
    <w:rsid w:val="00553A54"/>
    <w:pPr>
      <w:spacing w:before="0"/>
      <w:ind w:right="1134"/>
      <w:jc w:val="right"/>
    </w:pPr>
    <w:rPr>
      <w:rFonts w:eastAsia="Angsana New"/>
    </w:rPr>
  </w:style>
  <w:style w:type="paragraph" w:customStyle="1" w:styleId="3">
    <w:name w:val="ภาคผนวกหัวเรื่อง 3"/>
    <w:autoRedefine/>
    <w:qFormat/>
    <w:rsid w:val="00553A54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553A54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DefaultParagraphFont"/>
    <w:link w:val="Heading4"/>
    <w:uiPriority w:val="9"/>
    <w:rsid w:val="00553A54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53A54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553A54"/>
    <w:pPr>
      <w:numPr>
        <w:numId w:val="3"/>
      </w:numPr>
    </w:pPr>
  </w:style>
  <w:style w:type="character" w:customStyle="1" w:styleId="35CMChar">
    <w:name w:val="ลำดับ 3.5 CM Char"/>
    <w:basedOn w:val="3CM0"/>
    <w:link w:val="35CM"/>
    <w:rsid w:val="00553A54"/>
    <w:rPr>
      <w:rFonts w:ascii="TH SarabunPSK" w:eastAsia="TH SarabunPSK" w:hAnsi="TH SarabunPSK" w:cs="TH SarabunPSK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3A54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553A54"/>
    <w:rPr>
      <w:rFonts w:ascii="TH SarabunPSK" w:eastAsia="TH SarabunPSK" w:hAnsi="TH SarabunPSK" w:cs="TH SarabunPSK"/>
      <w:sz w:val="32"/>
      <w:szCs w:val="37"/>
    </w:rPr>
  </w:style>
  <w:style w:type="paragraph" w:customStyle="1" w:styleId="aa">
    <w:name w:val="หน้าสารบัญ"/>
    <w:next w:val="Normal"/>
    <w:rsid w:val="00553A54"/>
    <w:pPr>
      <w:jc w:val="right"/>
    </w:pPr>
    <w:rPr>
      <w:rFonts w:eastAsia="Cordia New"/>
      <w:b/>
      <w:bCs/>
      <w:sz w:val="32"/>
      <w:szCs w:val="32"/>
    </w:rPr>
  </w:style>
  <w:style w:type="paragraph" w:customStyle="1" w:styleId="30">
    <w:name w:val="เนื้อหา 3"/>
    <w:basedOn w:val="Normal"/>
    <w:autoRedefine/>
    <w:qFormat/>
    <w:rsid w:val="00553A54"/>
    <w:pPr>
      <w:ind w:firstLine="1701"/>
    </w:pPr>
  </w:style>
  <w:style w:type="character" w:customStyle="1" w:styleId="Heading6Char">
    <w:name w:val="Heading 6 Char"/>
    <w:basedOn w:val="DefaultParagraphFont"/>
    <w:link w:val="Heading6"/>
    <w:uiPriority w:val="9"/>
    <w:rsid w:val="00553A54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3A54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3A54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Title">
    <w:name w:val="Title"/>
    <w:basedOn w:val="Normal"/>
    <w:next w:val="Normal"/>
    <w:link w:val="TitleChar"/>
    <w:qFormat/>
    <w:rsid w:val="00553A54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TitleChar">
    <w:name w:val="Title Char"/>
    <w:basedOn w:val="DefaultParagraphFont"/>
    <w:link w:val="Title"/>
    <w:rsid w:val="00553A54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Normal"/>
    <w:next w:val="Normal"/>
    <w:rsid w:val="00553A54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PlainText">
    <w:name w:val="Plain Text"/>
    <w:basedOn w:val="Normal"/>
    <w:link w:val="PlainTextChar"/>
    <w:rsid w:val="00553A54"/>
  </w:style>
  <w:style w:type="character" w:customStyle="1" w:styleId="PlainTextChar">
    <w:name w:val="Plain Text Char"/>
    <w:basedOn w:val="DefaultParagraphFont"/>
    <w:link w:val="PlainText"/>
    <w:rsid w:val="00553A54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Normal"/>
    <w:qFormat/>
    <w:rsid w:val="00553A54"/>
    <w:pPr>
      <w:ind w:left="567" w:hanging="567"/>
    </w:pPr>
  </w:style>
  <w:style w:type="paragraph" w:customStyle="1" w:styleId="18pt">
    <w:name w:val="ปกตัวหน้า 18pt"/>
    <w:basedOn w:val="Normal"/>
    <w:rsid w:val="00553A54"/>
    <w:pPr>
      <w:jc w:val="center"/>
    </w:pPr>
    <w:rPr>
      <w:rFonts w:eastAsia="Times New Roman"/>
      <w:b/>
      <w:bCs/>
      <w:sz w:val="36"/>
      <w:szCs w:val="36"/>
    </w:rPr>
  </w:style>
  <w:style w:type="paragraph" w:styleId="ListParagraph">
    <w:name w:val="List Paragraph"/>
    <w:basedOn w:val="Normal"/>
    <w:link w:val="ListParagraphChar"/>
    <w:uiPriority w:val="34"/>
    <w:qFormat/>
    <w:rsid w:val="00553A54"/>
    <w:pPr>
      <w:ind w:left="720"/>
      <w:contextualSpacing/>
    </w:pPr>
    <w:rPr>
      <w:rFonts w:cs="Angsana New"/>
      <w:szCs w:val="40"/>
    </w:rPr>
  </w:style>
  <w:style w:type="character" w:styleId="IntenseEmphasis">
    <w:name w:val="Intense Emphasis"/>
    <w:basedOn w:val="DefaultParagraphFont"/>
    <w:uiPriority w:val="21"/>
    <w:qFormat/>
    <w:rsid w:val="00553A54"/>
    <w:rPr>
      <w:i/>
      <w:iCs/>
      <w:color w:val="4F81BD" w:themeColor="accent1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553A54"/>
    <w:rPr>
      <w:rFonts w:ascii="TH SarabunPSK" w:eastAsia="TH SarabunPSK" w:hAnsi="TH SarabunPSK"/>
      <w:sz w:val="32"/>
      <w:szCs w:val="40"/>
    </w:rPr>
  </w:style>
  <w:style w:type="paragraph" w:styleId="BodyText2">
    <w:name w:val="Body Text 2"/>
    <w:basedOn w:val="Normal"/>
    <w:link w:val="BodyText2Char"/>
    <w:rsid w:val="00553A54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BodyText2Char">
    <w:name w:val="Body Text 2 Char"/>
    <w:basedOn w:val="DefaultParagraphFont"/>
    <w:link w:val="BodyText2"/>
    <w:rsid w:val="00553A54"/>
    <w:rPr>
      <w:rFonts w:ascii="Times New Roman" w:eastAsia="Cordia New" w:hAnsi="Times New Roman" w:cs="Cordia New"/>
      <w:b/>
      <w:bCs/>
      <w:sz w:val="32"/>
      <w:szCs w:val="32"/>
    </w:rPr>
  </w:style>
  <w:style w:type="character" w:styleId="CommentReference">
    <w:name w:val="annotation reference"/>
    <w:basedOn w:val="DefaultParagraphFont"/>
    <w:semiHidden/>
    <w:unhideWhenUsed/>
    <w:rsid w:val="00553A54"/>
    <w:rPr>
      <w:sz w:val="16"/>
      <w:szCs w:val="18"/>
    </w:rPr>
  </w:style>
  <w:style w:type="paragraph" w:styleId="CommentText">
    <w:name w:val="annotation text"/>
    <w:basedOn w:val="Normal"/>
    <w:link w:val="CommentTextChar"/>
    <w:semiHidden/>
    <w:unhideWhenUsed/>
    <w:rsid w:val="00553A5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semiHidden/>
    <w:rsid w:val="00553A54"/>
    <w:rPr>
      <w:rFonts w:ascii="TH SarabunPSK" w:eastAsia="TH SarabunPSK" w:hAnsi="TH SarabunPSK"/>
      <w:szCs w:val="25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553A54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553A54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Caption"/>
    <w:link w:val="Style2Char"/>
    <w:qFormat/>
    <w:rsid w:val="00553A54"/>
    <w:rPr>
      <w:b/>
      <w:bCs/>
    </w:rPr>
  </w:style>
  <w:style w:type="paragraph" w:customStyle="1" w:styleId="Style3">
    <w:name w:val="Style3"/>
    <w:basedOn w:val="Caption"/>
    <w:link w:val="Style3Char"/>
    <w:qFormat/>
    <w:rsid w:val="00553A54"/>
    <w:rPr>
      <w:b/>
      <w:bCs/>
    </w:rPr>
  </w:style>
  <w:style w:type="character" w:customStyle="1" w:styleId="CaptionChar">
    <w:name w:val="Caption Char"/>
    <w:basedOn w:val="DefaultParagraphFont"/>
    <w:link w:val="Caption"/>
    <w:rsid w:val="00C85AF6"/>
    <w:rPr>
      <w:rFonts w:ascii="TH SarabunPSK" w:eastAsia="TH SarabunPSK" w:hAnsi="TH SarabunPSK" w:cs="TH SarabunPSK"/>
      <w:noProof/>
      <w:sz w:val="32"/>
      <w:szCs w:val="32"/>
    </w:rPr>
  </w:style>
  <w:style w:type="character" w:customStyle="1" w:styleId="Style2Char">
    <w:name w:val="Style2 Char"/>
    <w:basedOn w:val="CaptionChar"/>
    <w:link w:val="Style2"/>
    <w:rsid w:val="00553A54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3Char">
    <w:name w:val="Style3 Char"/>
    <w:basedOn w:val="CaptionChar"/>
    <w:link w:val="Style3"/>
    <w:rsid w:val="00553A54"/>
    <w:rPr>
      <w:rFonts w:ascii="TH SarabunPSK" w:eastAsia="TH SarabunPSK" w:hAnsi="TH SarabunPSK" w:cs="TH SarabunPSK"/>
      <w:b/>
      <w:bCs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5B6B24"/>
  </w:style>
  <w:style w:type="paragraph" w:customStyle="1" w:styleId="FigureName">
    <w:name w:val="FigureName"/>
    <w:basedOn w:val="Caption"/>
    <w:link w:val="FigureNameChar"/>
    <w:qFormat/>
    <w:rsid w:val="005B6B24"/>
  </w:style>
  <w:style w:type="character" w:customStyle="1" w:styleId="TableNameChar">
    <w:name w:val="TableName Char"/>
    <w:basedOn w:val="Style2Char"/>
    <w:link w:val="TableName"/>
    <w:rsid w:val="005B6B24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FigureNameChar">
    <w:name w:val="FigureName Char"/>
    <w:basedOn w:val="CaptionChar"/>
    <w:link w:val="FigureName"/>
    <w:rsid w:val="005B6B24"/>
    <w:rPr>
      <w:rFonts w:ascii="TH SarabunPSK" w:eastAsia="TH SarabunPSK" w:hAnsi="TH SarabunPSK" w:cs="TH SarabunPSK"/>
      <w:noProof/>
      <w:sz w:val="32"/>
      <w:szCs w:val="32"/>
    </w:rPr>
  </w:style>
  <w:style w:type="paragraph" w:customStyle="1" w:styleId="Style222">
    <w:name w:val="Style222"/>
    <w:next w:val="Normal"/>
    <w:qFormat/>
    <w:rsid w:val="00987A12"/>
    <w:pPr>
      <w:ind w:firstLine="720"/>
      <w:jc w:val="both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EndNoteBibliographyTitle">
    <w:name w:val="EndNote Bibliography Title"/>
    <w:basedOn w:val="Normal"/>
    <w:link w:val="EndNoteBibliographyTitleChar"/>
    <w:rsid w:val="00987A12"/>
    <w:pPr>
      <w:jc w:val="center"/>
    </w:pPr>
    <w:rPr>
      <w:rFonts w:ascii="Angsana New" w:hAnsi="Angsana New" w:cs="Angsana New"/>
      <w:noProof/>
    </w:rPr>
  </w:style>
  <w:style w:type="character" w:customStyle="1" w:styleId="EndNoteBibliographyTitleChar">
    <w:name w:val="EndNote Bibliography Title Char"/>
    <w:basedOn w:val="Heading1Char"/>
    <w:link w:val="EndNoteBibliographyTitle"/>
    <w:rsid w:val="00987A12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paragraph" w:customStyle="1" w:styleId="EndNoteBibliography">
    <w:name w:val="EndNote Bibliography"/>
    <w:basedOn w:val="Normal"/>
    <w:link w:val="EndNoteBibliographyChar"/>
    <w:rsid w:val="00987A12"/>
    <w:rPr>
      <w:rFonts w:ascii="Angsana New" w:hAnsi="Angsana New" w:cs="Angsana New"/>
      <w:noProof/>
    </w:rPr>
  </w:style>
  <w:style w:type="character" w:customStyle="1" w:styleId="EndNoteBibliographyChar">
    <w:name w:val="EndNote Bibliography Char"/>
    <w:basedOn w:val="Heading1Char"/>
    <w:link w:val="EndNoteBibliography"/>
    <w:rsid w:val="00987A12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15Char">
    <w:name w:val="เนื้อหา 1.5 Char"/>
    <w:basedOn w:val="DefaultParagraphFont"/>
    <w:link w:val="150"/>
    <w:rsid w:val="000370C9"/>
    <w:rPr>
      <w:rFonts w:ascii="TH SarabunPSK" w:eastAsia="TH SarabunPSK" w:hAnsi="TH SarabunPSK" w:cs="TH SarabunPSK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D83A68"/>
    <w:rPr>
      <w:color w:val="0000FF" w:themeColor="hyperlink"/>
      <w:u w:val="single"/>
    </w:rPr>
  </w:style>
  <w:style w:type="character" w:styleId="Emphasis">
    <w:name w:val="Emphasis"/>
    <w:basedOn w:val="DefaultParagraphFont"/>
    <w:qFormat/>
    <w:rsid w:val="00E63668"/>
    <w:rPr>
      <w:i/>
      <w:i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5E6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0AAA"/>
    <w:rPr>
      <w:color w:val="800080" w:themeColor="followedHyperlink"/>
      <w:u w:val="single"/>
    </w:rPr>
  </w:style>
  <w:style w:type="paragraph" w:customStyle="1" w:styleId="StyleStyle222Thisis">
    <w:name w:val="Style Style222 + This is"/>
    <w:basedOn w:val="Style222"/>
    <w:rsid w:val="00F23AB0"/>
    <w:pPr>
      <w:jc w:val="thaiDistribute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67551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436EA5"/>
    <w:rPr>
      <w:color w:val="808080"/>
    </w:rPr>
  </w:style>
  <w:style w:type="character" w:customStyle="1" w:styleId="fll">
    <w:name w:val="fll"/>
    <w:basedOn w:val="DefaultParagraphFont"/>
    <w:rsid w:val="00623079"/>
  </w:style>
  <w:style w:type="character" w:customStyle="1" w:styleId="5yl5">
    <w:name w:val="_5yl5"/>
    <w:basedOn w:val="DefaultParagraphFont"/>
    <w:rsid w:val="00CE4EF0"/>
  </w:style>
  <w:style w:type="paragraph" w:customStyle="1" w:styleId="Style18pt">
    <w:name w:val="Style หัวเรื่องหลัก(ไม่มีเลขที่) + 18 pt"/>
    <w:basedOn w:val="Heading1"/>
    <w:rsid w:val="002772AD"/>
    <w:rPr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unhideWhenUsed/>
    <w:rsid w:val="00B63129"/>
    <w:rPr>
      <w:color w:val="605E5C"/>
      <w:shd w:val="clear" w:color="auto" w:fill="E1DFDD"/>
    </w:rPr>
  </w:style>
  <w:style w:type="character" w:customStyle="1" w:styleId="gf-form-label">
    <w:name w:val="gf-form-label"/>
    <w:basedOn w:val="DefaultParagraphFont"/>
    <w:rsid w:val="004E3252"/>
  </w:style>
  <w:style w:type="character" w:customStyle="1" w:styleId="st">
    <w:name w:val="st"/>
    <w:basedOn w:val="DefaultParagraphFont"/>
    <w:rsid w:val="008215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5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5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26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7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2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6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1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3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78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1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5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35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3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eader" Target="header6.xm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84" Type="http://schemas.openxmlformats.org/officeDocument/2006/relationships/image" Target="media/image60.PNG"/><Relationship Id="rId89" Type="http://schemas.openxmlformats.org/officeDocument/2006/relationships/header" Target="header14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1.png"/><Relationship Id="rId107" Type="http://schemas.openxmlformats.org/officeDocument/2006/relationships/header" Target="header19.xml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hyperlink" Target="https://developers.facebook.com/" TargetMode="External"/><Relationship Id="rId74" Type="http://schemas.openxmlformats.org/officeDocument/2006/relationships/image" Target="media/image53.PNG"/><Relationship Id="rId79" Type="http://schemas.openxmlformats.org/officeDocument/2006/relationships/header" Target="header10.xml"/><Relationship Id="rId87" Type="http://schemas.openxmlformats.org/officeDocument/2006/relationships/header" Target="header12.xml"/><Relationship Id="rId102" Type="http://schemas.openxmlformats.org/officeDocument/2006/relationships/hyperlink" Target="https://www.zpool.ca/json/algo_profitability.json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notify-bot.line.me/en/" TargetMode="External"/><Relationship Id="rId82" Type="http://schemas.openxmlformats.org/officeDocument/2006/relationships/image" Target="media/image58.png"/><Relationship Id="rId90" Type="http://schemas.openxmlformats.org/officeDocument/2006/relationships/header" Target="header15.xml"/><Relationship Id="rId95" Type="http://schemas.openxmlformats.org/officeDocument/2006/relationships/header" Target="header16.xml"/><Relationship Id="rId19" Type="http://schemas.openxmlformats.org/officeDocument/2006/relationships/image" Target="media/image3.PNG"/><Relationship Id="rId14" Type="http://schemas.openxmlformats.org/officeDocument/2006/relationships/header" Target="header3.xml"/><Relationship Id="rId22" Type="http://schemas.openxmlformats.org/officeDocument/2006/relationships/header" Target="header7.xml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hyperlink" Target="mailto:suchon.don@msu.ac.th" TargetMode="External"/><Relationship Id="rId105" Type="http://schemas.openxmlformats.org/officeDocument/2006/relationships/header" Target="header18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72" Type="http://schemas.openxmlformats.org/officeDocument/2006/relationships/image" Target="media/image51.PNG"/><Relationship Id="rId80" Type="http://schemas.openxmlformats.org/officeDocument/2006/relationships/footer" Target="footer5.xml"/><Relationship Id="rId85" Type="http://schemas.openxmlformats.org/officeDocument/2006/relationships/image" Target="media/image61.png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header" Target="header5.xm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jpg"/><Relationship Id="rId67" Type="http://schemas.openxmlformats.org/officeDocument/2006/relationships/image" Target="media/image46.png"/><Relationship Id="rId103" Type="http://schemas.openxmlformats.org/officeDocument/2006/relationships/image" Target="media/image69.png"/><Relationship Id="rId108" Type="http://schemas.openxmlformats.org/officeDocument/2006/relationships/fontTable" Target="fontTable.xml"/><Relationship Id="rId20" Type="http://schemas.openxmlformats.org/officeDocument/2006/relationships/image" Target="media/image4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59.jpg"/><Relationship Id="rId88" Type="http://schemas.openxmlformats.org/officeDocument/2006/relationships/header" Target="header13.xml"/><Relationship Id="rId91" Type="http://schemas.openxmlformats.org/officeDocument/2006/relationships/image" Target="media/image62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image" Target="media/image71.png"/><Relationship Id="rId10" Type="http://schemas.openxmlformats.org/officeDocument/2006/relationships/header" Target="header1.xml"/><Relationship Id="rId31" Type="http://schemas.openxmlformats.org/officeDocument/2006/relationships/header" Target="header8.xm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5.PNG"/><Relationship Id="rId73" Type="http://schemas.openxmlformats.org/officeDocument/2006/relationships/image" Target="media/image52.PNG"/><Relationship Id="rId78" Type="http://schemas.openxmlformats.org/officeDocument/2006/relationships/header" Target="header9.xml"/><Relationship Id="rId81" Type="http://schemas.openxmlformats.org/officeDocument/2006/relationships/image" Target="media/image57.PNG"/><Relationship Id="rId86" Type="http://schemas.openxmlformats.org/officeDocument/2006/relationships/header" Target="header11.xml"/><Relationship Id="rId94" Type="http://schemas.openxmlformats.org/officeDocument/2006/relationships/image" Target="media/image65.png"/><Relationship Id="rId99" Type="http://schemas.openxmlformats.org/officeDocument/2006/relationships/header" Target="header17.xml"/><Relationship Id="rId101" Type="http://schemas.openxmlformats.org/officeDocument/2006/relationships/hyperlink" Target="mailto:saharat.jant@msu.ac.th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9" Type="http://schemas.openxmlformats.org/officeDocument/2006/relationships/image" Target="media/image20.PNG"/><Relationship Id="rId109" Type="http://schemas.openxmlformats.org/officeDocument/2006/relationships/theme" Target="theme/theme1.xml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97" Type="http://schemas.openxmlformats.org/officeDocument/2006/relationships/image" Target="media/image67.PNG"/><Relationship Id="rId10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50.jpg"/><Relationship Id="rId92" Type="http://schemas.openxmlformats.org/officeDocument/2006/relationships/image" Target="media/image63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ure\Desktop\&#3648;&#3629;&#3585;&#3626;&#3634;&#3619;%20Project\Crypto-currency%20Mining%20Support%20System%20v.4%20new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B583A4-1AA0-4C4A-AB62-4B1E74CAB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Crypto-currency Mining Support System v.4 new template</Template>
  <TotalTime>5590</TotalTime>
  <Pages>91</Pages>
  <Words>17259</Words>
  <Characters>98380</Characters>
  <Application>Microsoft Office Word</Application>
  <DocSecurity>0</DocSecurity>
  <Lines>819</Lines>
  <Paragraphs>230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115409</CharactersWithSpaces>
  <SharedDoc>false</SharedDoc>
  <HLinks>
    <vt:vector size="456" baseType="variant">
      <vt:variant>
        <vt:i4>3539041</vt:i4>
      </vt:variant>
      <vt:variant>
        <vt:i4>995</vt:i4>
      </vt:variant>
      <vt:variant>
        <vt:i4>0</vt:i4>
      </vt:variant>
      <vt:variant>
        <vt:i4>5</vt:i4>
      </vt:variant>
      <vt:variant>
        <vt:lpwstr>http://www.openssl.org/</vt:lpwstr>
      </vt:variant>
      <vt:variant>
        <vt:lpwstr/>
      </vt:variant>
      <vt:variant>
        <vt:i4>5439583</vt:i4>
      </vt:variant>
      <vt:variant>
        <vt:i4>992</vt:i4>
      </vt:variant>
      <vt:variant>
        <vt:i4>0</vt:i4>
      </vt:variant>
      <vt:variant>
        <vt:i4>5</vt:i4>
      </vt:variant>
      <vt:variant>
        <vt:lpwstr>http://202.28.94.51/users/somnuk/itsec/sslattack.pdf</vt:lpwstr>
      </vt:variant>
      <vt:variant>
        <vt:lpwstr/>
      </vt:variant>
      <vt:variant>
        <vt:i4>917529</vt:i4>
      </vt:variant>
      <vt:variant>
        <vt:i4>989</vt:i4>
      </vt:variant>
      <vt:variant>
        <vt:i4>0</vt:i4>
      </vt:variant>
      <vt:variant>
        <vt:i4>5</vt:i4>
      </vt:variant>
      <vt:variant>
        <vt:lpwstr>http://www.windowsecurity.com/articles/Secure_Socket_Layer.html</vt:lpwstr>
      </vt:variant>
      <vt:variant>
        <vt:lpwstr/>
      </vt:variant>
      <vt:variant>
        <vt:i4>5636114</vt:i4>
      </vt:variant>
      <vt:variant>
        <vt:i4>986</vt:i4>
      </vt:variant>
      <vt:variant>
        <vt:i4>0</vt:i4>
      </vt:variant>
      <vt:variant>
        <vt:i4>5</vt:i4>
      </vt:variant>
      <vt:variant>
        <vt:lpwstr>http://www.gnupg.org/</vt:lpwstr>
      </vt:variant>
      <vt:variant>
        <vt:lpwstr/>
      </vt:variant>
      <vt:variant>
        <vt:i4>2293807</vt:i4>
      </vt:variant>
      <vt:variant>
        <vt:i4>983</vt:i4>
      </vt:variant>
      <vt:variant>
        <vt:i4>0</vt:i4>
      </vt:variant>
      <vt:variant>
        <vt:i4>5</vt:i4>
      </vt:variant>
      <vt:variant>
        <vt:lpwstr>http://icann.com/en/announcements/announcement-4-26jun08-en.htm</vt:lpwstr>
      </vt:variant>
      <vt:variant>
        <vt:lpwstr/>
      </vt:variant>
      <vt:variant>
        <vt:i4>7012364</vt:i4>
      </vt:variant>
      <vt:variant>
        <vt:i4>980</vt:i4>
      </vt:variant>
      <vt:variant>
        <vt:i4>0</vt:i4>
      </vt:variant>
      <vt:variant>
        <vt:i4>5</vt:i4>
      </vt:variant>
      <vt:variant>
        <vt:lpwstr>http://www.sans.org/reading_room/whitepapers/threats/480.php</vt:lpwstr>
      </vt:variant>
      <vt:variant>
        <vt:lpwstr/>
      </vt:variant>
      <vt:variant>
        <vt:i4>1507342</vt:i4>
      </vt:variant>
      <vt:variant>
        <vt:i4>977</vt:i4>
      </vt:variant>
      <vt:variant>
        <vt:i4>0</vt:i4>
      </vt:variant>
      <vt:variant>
        <vt:i4>5</vt:i4>
      </vt:variant>
      <vt:variant>
        <vt:lpwstr>http://www.tc.umn.edu/~brams006/selfsign.html</vt:lpwstr>
      </vt:variant>
      <vt:variant>
        <vt:lpwstr/>
      </vt:variant>
      <vt:variant>
        <vt:i4>6225946</vt:i4>
      </vt:variant>
      <vt:variant>
        <vt:i4>974</vt:i4>
      </vt:variant>
      <vt:variant>
        <vt:i4>0</vt:i4>
      </vt:variant>
      <vt:variant>
        <vt:i4>5</vt:i4>
      </vt:variant>
      <vt:variant>
        <vt:lpwstr>http://www.wireshark.org/</vt:lpwstr>
      </vt:variant>
      <vt:variant>
        <vt:lpwstr/>
      </vt:variant>
      <vt:variant>
        <vt:i4>1638414</vt:i4>
      </vt:variant>
      <vt:variant>
        <vt:i4>971</vt:i4>
      </vt:variant>
      <vt:variant>
        <vt:i4>0</vt:i4>
      </vt:variant>
      <vt:variant>
        <vt:i4>5</vt:i4>
      </vt:variant>
      <vt:variant>
        <vt:lpwstr>http://moodle.org/stats/</vt:lpwstr>
      </vt:variant>
      <vt:variant>
        <vt:lpwstr/>
      </vt:variant>
      <vt:variant>
        <vt:i4>3538998</vt:i4>
      </vt:variant>
      <vt:variant>
        <vt:i4>968</vt:i4>
      </vt:variant>
      <vt:variant>
        <vt:i4>0</vt:i4>
      </vt:variant>
      <vt:variant>
        <vt:i4>5</vt:i4>
      </vt:variant>
      <vt:variant>
        <vt:lpwstr>http://www.moodle.org/</vt:lpwstr>
      </vt:variant>
      <vt:variant>
        <vt:lpwstr/>
      </vt:variant>
      <vt:variant>
        <vt:i4>5570566</vt:i4>
      </vt:variant>
      <vt:variant>
        <vt:i4>965</vt:i4>
      </vt:variant>
      <vt:variant>
        <vt:i4>0</vt:i4>
      </vt:variant>
      <vt:variant>
        <vt:i4>5</vt:i4>
      </vt:variant>
      <vt:variant>
        <vt:lpwstr>http://hamster.erratasec.com/</vt:lpwstr>
      </vt:variant>
      <vt:variant>
        <vt:lpwstr/>
      </vt:variant>
      <vt:variant>
        <vt:i4>4915200</vt:i4>
      </vt:variant>
      <vt:variant>
        <vt:i4>962</vt:i4>
      </vt:variant>
      <vt:variant>
        <vt:i4>0</vt:i4>
      </vt:variant>
      <vt:variant>
        <vt:i4>5</vt:i4>
      </vt:variant>
      <vt:variant>
        <vt:lpwstr>http://www.oxid.it/cain.html</vt:lpwstr>
      </vt:variant>
      <vt:variant>
        <vt:lpwstr/>
      </vt:variant>
      <vt:variant>
        <vt:i4>5111875</vt:i4>
      </vt:variant>
      <vt:variant>
        <vt:i4>959</vt:i4>
      </vt:variant>
      <vt:variant>
        <vt:i4>0</vt:i4>
      </vt:variant>
      <vt:variant>
        <vt:i4>5</vt:i4>
      </vt:variant>
      <vt:variant>
        <vt:lpwstr>http://www.remote-exploit.org/backtrack.html</vt:lpwstr>
      </vt:variant>
      <vt:variant>
        <vt:lpwstr/>
      </vt:variant>
      <vt:variant>
        <vt:i4>4456513</vt:i4>
      </vt:variant>
      <vt:variant>
        <vt:i4>711</vt:i4>
      </vt:variant>
      <vt:variant>
        <vt:i4>0</vt:i4>
      </vt:variant>
      <vt:variant>
        <vt:i4>5</vt:i4>
      </vt:variant>
      <vt:variant>
        <vt:lpwstr>http://th.wikipedia.org/w/index.php?title=GPGME&amp;action=edit&amp;redlink=1</vt:lpwstr>
      </vt:variant>
      <vt:variant>
        <vt:lpwstr/>
      </vt:variant>
      <vt:variant>
        <vt:i4>393283</vt:i4>
      </vt:variant>
      <vt:variant>
        <vt:i4>708</vt:i4>
      </vt:variant>
      <vt:variant>
        <vt:i4>0</vt:i4>
      </vt:variant>
      <vt:variant>
        <vt:i4>5</vt:i4>
      </vt:variant>
      <vt:variant>
        <vt:lpwstr>http://th.wikipedia.org/wiki/API</vt:lpwstr>
      </vt:variant>
      <vt:variant>
        <vt:lpwstr/>
      </vt:variant>
      <vt:variant>
        <vt:i4>7012393</vt:i4>
      </vt:variant>
      <vt:variant>
        <vt:i4>705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3866686</vt:i4>
      </vt:variant>
      <vt:variant>
        <vt:i4>690</vt:i4>
      </vt:variant>
      <vt:variant>
        <vt:i4>0</vt:i4>
      </vt:variant>
      <vt:variant>
        <vt:i4>5</vt:i4>
      </vt:variant>
      <vt:variant>
        <vt:lpwstr>http://th.wikipedia.org/w/index.php?title=Twofish&amp;action=edit&amp;redlink=1</vt:lpwstr>
      </vt:variant>
      <vt:variant>
        <vt:lpwstr/>
      </vt:variant>
      <vt:variant>
        <vt:i4>1441857</vt:i4>
      </vt:variant>
      <vt:variant>
        <vt:i4>687</vt:i4>
      </vt:variant>
      <vt:variant>
        <vt:i4>0</vt:i4>
      </vt:variant>
      <vt:variant>
        <vt:i4>5</vt:i4>
      </vt:variant>
      <vt:variant>
        <vt:lpwstr>http://th.wikipedia.org/wiki/Blowfish</vt:lpwstr>
      </vt:variant>
      <vt:variant>
        <vt:lpwstr/>
      </vt:variant>
      <vt:variant>
        <vt:i4>3932214</vt:i4>
      </vt:variant>
      <vt:variant>
        <vt:i4>684</vt:i4>
      </vt:variant>
      <vt:variant>
        <vt:i4>0</vt:i4>
      </vt:variant>
      <vt:variant>
        <vt:i4>5</vt:i4>
      </vt:variant>
      <vt:variant>
        <vt:lpwstr>http://th.wikipedia.org/w/index.php?title=AES&amp;action=edit&amp;redlink=1</vt:lpwstr>
      </vt:variant>
      <vt:variant>
        <vt:lpwstr/>
      </vt:variant>
      <vt:variant>
        <vt:i4>6881310</vt:i4>
      </vt:variant>
      <vt:variant>
        <vt:i4>681</vt:i4>
      </vt:variant>
      <vt:variant>
        <vt:i4>0</vt:i4>
      </vt:variant>
      <vt:variant>
        <vt:i4>5</vt:i4>
      </vt:variant>
      <vt:variant>
        <vt:lpwstr>http://th.wikipedia.org/w/index.php?title=Triple_DES&amp;action=edit&amp;redlink=1</vt:lpwstr>
      </vt:variant>
      <vt:variant>
        <vt:lpwstr/>
      </vt:variant>
      <vt:variant>
        <vt:i4>4980737</vt:i4>
      </vt:variant>
      <vt:variant>
        <vt:i4>678</vt:i4>
      </vt:variant>
      <vt:variant>
        <vt:i4>0</vt:i4>
      </vt:variant>
      <vt:variant>
        <vt:i4>5</vt:i4>
      </vt:variant>
      <vt:variant>
        <vt:lpwstr>http://th.wikipedia.org/w/index.php?title=CAST5&amp;action=edit&amp;redlink=1</vt:lpwstr>
      </vt:variant>
      <vt:variant>
        <vt:lpwstr/>
      </vt:variant>
      <vt:variant>
        <vt:i4>7012393</vt:i4>
      </vt:variant>
      <vt:variant>
        <vt:i4>675</vt:i4>
      </vt:variant>
      <vt:variant>
        <vt:i4>0</vt:i4>
      </vt:variant>
      <vt:variant>
        <vt:i4>5</vt:i4>
      </vt:variant>
      <vt:variant>
        <vt:lpwstr>http://th.wikipedia.org/w/index.php?title=%E0%B8%A5%E0%B8%B2%E0%B8%A2%E0%B9%80%E0%B8%8B%E0%B9%87%E0%B8%99%E0%B8%94%E0%B8%B4%E0%B8%88%E0%B8%B4%E0%B8%97%E0%B8%B1%E0%B8%A5&amp;action=edit&amp;redlink=1</vt:lpwstr>
      </vt:variant>
      <vt:variant>
        <vt:lpwstr/>
      </vt:variant>
      <vt:variant>
        <vt:i4>4063274</vt:i4>
      </vt:variant>
      <vt:variant>
        <vt:i4>672</vt:i4>
      </vt:variant>
      <vt:variant>
        <vt:i4>0</vt:i4>
      </vt:variant>
      <vt:variant>
        <vt:i4>5</vt:i4>
      </vt:variant>
      <vt:variant>
        <vt:lpwstr>http://th.wikipedia.org/w/index.php?title=Internet_key_server&amp;action=edit&amp;redlink=1</vt:lpwstr>
      </vt:variant>
      <vt:variant>
        <vt:lpwstr/>
      </vt:variant>
      <vt:variant>
        <vt:i4>4521989</vt:i4>
      </vt:variant>
      <vt:variant>
        <vt:i4>669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666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663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660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657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654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4521989</vt:i4>
      </vt:variant>
      <vt:variant>
        <vt:i4>651</vt:i4>
      </vt:variant>
      <vt:variant>
        <vt:i4>0</vt:i4>
      </vt:variant>
      <vt:variant>
        <vt:i4>5</vt:i4>
      </vt:variant>
      <vt:variant>
        <vt:lpwstr>http://th.wikipedia.org/w/index.php?title=%E0%B8%81%E0%B8%B8%E0%B8%8D%E0%B9%81%E0%B8%88%E0%B8%AD%E0%B8%AA%E0%B8%A1%E0%B8%A1%E0%B8%B2%E0%B8%95%E0%B8%A3&amp;action=edit&amp;redlink=1</vt:lpwstr>
      </vt:variant>
      <vt:variant>
        <vt:lpwstr/>
      </vt:variant>
      <vt:variant>
        <vt:i4>8323179</vt:i4>
      </vt:variant>
      <vt:variant>
        <vt:i4>648</vt:i4>
      </vt:variant>
      <vt:variant>
        <vt:i4>0</vt:i4>
      </vt:variant>
      <vt:variant>
        <vt:i4>5</vt:i4>
      </vt:variant>
      <vt:variant>
        <vt:lpwstr>http://th.wikipedia.org/w/index.php?title=%E0%B8%81%E0%B8%B2%E0%B8%A3%E0%B9%80%E0%B8%82%E0%B9%89%E0%B8%B2%E0%B8%A3%E0%B8%AB%E0%B8%B1%E0%B8%AA%E0%B9%81%E0%B8%9A%E0%B8%9A%E0%B8%81%E0%B8%B8%E0%B8%8D%E0%B9%81%E0%B8%88%E0%B8%AA%E0%B8%A1%E0%B8%A1%E0%B8%B2%E0%B8%95%E0%B8%A3&amp;action=edit&amp;redlink=1</vt:lpwstr>
      </vt:variant>
      <vt:variant>
        <vt:lpwstr/>
      </vt:variant>
      <vt:variant>
        <vt:i4>3080251</vt:i4>
      </vt:variant>
      <vt:variant>
        <vt:i4>645</vt:i4>
      </vt:variant>
      <vt:variant>
        <vt:i4>0</vt:i4>
      </vt:variant>
      <vt:variant>
        <vt:i4>5</vt:i4>
      </vt:variant>
      <vt:variant>
        <vt:lpwstr>http://th.wikipedia.org/w/index.php?title=Outlook&amp;action=edit&amp;redlink=1</vt:lpwstr>
      </vt:variant>
      <vt:variant>
        <vt:lpwstr/>
      </vt:variant>
      <vt:variant>
        <vt:i4>3932185</vt:i4>
      </vt:variant>
      <vt:variant>
        <vt:i4>642</vt:i4>
      </vt:variant>
      <vt:variant>
        <vt:i4>0</vt:i4>
      </vt:variant>
      <vt:variant>
        <vt:i4>5</vt:i4>
      </vt:variant>
      <vt:variant>
        <vt:lpwstr>http://th.wikipedia.org/w/index.php?title=Window_Explorer&amp;action=edit&amp;redlink=1</vt:lpwstr>
      </vt:variant>
      <vt:variant>
        <vt:lpwstr/>
      </vt:variant>
      <vt:variant>
        <vt:i4>7602237</vt:i4>
      </vt:variant>
      <vt:variant>
        <vt:i4>639</vt:i4>
      </vt:variant>
      <vt:variant>
        <vt:i4>0</vt:i4>
      </vt:variant>
      <vt:variant>
        <vt:i4>5</vt:i4>
      </vt:variant>
      <vt:variant>
        <vt:lpwstr>http://th.wikipedia.org/w/index.php?title=Gpg4win&amp;action=edit&amp;redlink=1</vt:lpwstr>
      </vt:variant>
      <vt:variant>
        <vt:lpwstr/>
      </vt:variant>
      <vt:variant>
        <vt:i4>5963781</vt:i4>
      </vt:variant>
      <vt:variant>
        <vt:i4>636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http://th.wikipedia.org/wiki/%E0%B8%A1%E0%B8%AD%E0%B8%8B%E0%B8%B4%E0%B8%A5%E0%B8%A5%E0%B8%B2%E0%B9%84%E0%B8%9F%E0%B8%A3%E0%B9%8C%E0%B8%9F%E0%B8%AD%E0%B8%81%E0%B8%8B%E0%B9%8C</vt:lpwstr>
      </vt:variant>
      <vt:variant>
        <vt:lpwstr/>
      </vt:variant>
      <vt:variant>
        <vt:i4>2424880</vt:i4>
      </vt:variant>
      <vt:variant>
        <vt:i4>633</vt:i4>
      </vt:variant>
      <vt:variant>
        <vt:i4>0</vt:i4>
      </vt:variant>
      <vt:variant>
        <vt:i4>5</vt:i4>
      </vt:variant>
      <vt:variant>
        <vt:lpwstr>http://th.wikipedia.org/w/index.php?title=FireGPG&amp;action=edit&amp;redlink=1</vt:lpwstr>
      </vt:variant>
      <vt:variant>
        <vt:lpwstr/>
      </vt:variant>
      <vt:variant>
        <vt:i4>1179725</vt:i4>
      </vt:variant>
      <vt:variant>
        <vt:i4>630</vt:i4>
      </vt:variant>
      <vt:variant>
        <vt:i4>0</vt:i4>
      </vt:variant>
      <vt:variant>
        <vt:i4>5</vt:i4>
      </vt:variant>
      <vt:variant>
        <vt:lpwstr>http://th.wikipedia.org/w/index.php?title=Enigform&amp;action=edit&amp;redlink=1</vt:lpwstr>
      </vt:variant>
      <vt:variant>
        <vt:lpwstr/>
      </vt:variant>
      <vt:variant>
        <vt:i4>6357040</vt:i4>
      </vt:variant>
      <vt:variant>
        <vt:i4>627</vt:i4>
      </vt:variant>
      <vt:variant>
        <vt:i4>0</vt:i4>
      </vt:variant>
      <vt:variant>
        <vt:i4>5</vt:i4>
      </vt:variant>
      <vt:variant>
        <vt:lpwstr>http://th.wikipedia.org/wiki/SeaMonkey</vt:lpwstr>
      </vt:variant>
      <vt:variant>
        <vt:lpwstr/>
      </vt:variant>
      <vt:variant>
        <vt:i4>3145848</vt:i4>
      </vt:variant>
      <vt:variant>
        <vt:i4>624</vt:i4>
      </vt:variant>
      <vt:variant>
        <vt:i4>0</vt:i4>
      </vt:variant>
      <vt:variant>
        <vt:i4>5</vt:i4>
      </vt:variant>
      <vt:variant>
        <vt:lpwstr>http://th.wikipedia.org/wiki/%E0%B8%A1%E0%B8%AD%E0%B8%8B%E0%B8%B4%E0%B8%A5%E0%B8%A5%E0%B8%B2%E0%B8%97%E0%B8%B1%E0%B8%99%E0%B9%80%E0%B8%94%E0%B8%AD%E0%B8%A3%E0%B9%8C%E0%B9%80%E0%B8%9A%E0%B8%B4%E0%B8%A3%E0%B9%8C%E0%B8%94</vt:lpwstr>
      </vt:variant>
      <vt:variant>
        <vt:lpwstr/>
      </vt:variant>
      <vt:variant>
        <vt:i4>393307</vt:i4>
      </vt:variant>
      <vt:variant>
        <vt:i4>621</vt:i4>
      </vt:variant>
      <vt:variant>
        <vt:i4>0</vt:i4>
      </vt:variant>
      <vt:variant>
        <vt:i4>5</vt:i4>
      </vt:variant>
      <vt:variant>
        <vt:lpwstr>http://th.wikipedia.org/wiki/Enigmail</vt:lpwstr>
      </vt:variant>
      <vt:variant>
        <vt:lpwstr/>
      </vt:variant>
      <vt:variant>
        <vt:i4>1376321</vt:i4>
      </vt:variant>
      <vt:variant>
        <vt:i4>618</vt:i4>
      </vt:variant>
      <vt:variant>
        <vt:i4>0</vt:i4>
      </vt:variant>
      <vt:variant>
        <vt:i4>5</vt:i4>
      </vt:variant>
      <vt:variant>
        <vt:lpwstr>http://th.wikipedia.org/w/index.php?title=Fire&amp;action=edit&amp;redlink=1</vt:lpwstr>
      </vt:variant>
      <vt:variant>
        <vt:lpwstr/>
      </vt:variant>
      <vt:variant>
        <vt:i4>1507392</vt:i4>
      </vt:variant>
      <vt:variant>
        <vt:i4>615</vt:i4>
      </vt:variant>
      <vt:variant>
        <vt:i4>0</vt:i4>
      </vt:variant>
      <vt:variant>
        <vt:i4>5</vt:i4>
      </vt:variant>
      <vt:variant>
        <vt:lpwstr>http://th.wikipedia.org/wiki/Psi</vt:lpwstr>
      </vt:variant>
      <vt:variant>
        <vt:lpwstr/>
      </vt:variant>
      <vt:variant>
        <vt:i4>6488112</vt:i4>
      </vt:variant>
      <vt:variant>
        <vt:i4>612</vt:i4>
      </vt:variant>
      <vt:variant>
        <vt:i4>0</vt:i4>
      </vt:variant>
      <vt:variant>
        <vt:i4>5</vt:i4>
      </vt:variant>
      <vt:variant>
        <vt:lpwstr>http://th.wikipedia.org/wiki/GNOME</vt:lpwstr>
      </vt:variant>
      <vt:variant>
        <vt:lpwstr/>
      </vt:variant>
      <vt:variant>
        <vt:i4>87</vt:i4>
      </vt:variant>
      <vt:variant>
        <vt:i4>609</vt:i4>
      </vt:variant>
      <vt:variant>
        <vt:i4>0</vt:i4>
      </vt:variant>
      <vt:variant>
        <vt:i4>5</vt:i4>
      </vt:variant>
      <vt:variant>
        <vt:lpwstr>http://th.wikipedia.org/wiki/KDE</vt:lpwstr>
      </vt:variant>
      <vt:variant>
        <vt:lpwstr/>
      </vt:variant>
      <vt:variant>
        <vt:i4>7733298</vt:i4>
      </vt:variant>
      <vt:variant>
        <vt:i4>606</vt:i4>
      </vt:variant>
      <vt:variant>
        <vt:i4>0</vt:i4>
      </vt:variant>
      <vt:variant>
        <vt:i4>5</vt:i4>
      </vt:variant>
      <vt:variant>
        <vt:lpwstr>http://th.wikipedia.org/wiki/Evolution</vt:lpwstr>
      </vt:variant>
      <vt:variant>
        <vt:lpwstr/>
      </vt:variant>
      <vt:variant>
        <vt:i4>6094914</vt:i4>
      </vt:variant>
      <vt:variant>
        <vt:i4>603</vt:i4>
      </vt:variant>
      <vt:variant>
        <vt:i4>0</vt:i4>
      </vt:variant>
      <vt:variant>
        <vt:i4>5</vt:i4>
      </vt:variant>
      <vt:variant>
        <vt:lpwstr>http://th.wikipedia.org/w/index.php?title=KMail&amp;action=edit&amp;redlink=1</vt:lpwstr>
      </vt:variant>
      <vt:variant>
        <vt:lpwstr/>
      </vt:variant>
      <vt:variant>
        <vt:i4>6619179</vt:i4>
      </vt:variant>
      <vt:variant>
        <vt:i4>600</vt:i4>
      </vt:variant>
      <vt:variant>
        <vt:i4>0</vt:i4>
      </vt:variant>
      <vt:variant>
        <vt:i4>5</vt:i4>
      </vt:variant>
      <vt:variant>
        <vt:lpwstr>http://th.wikipedia.org/wiki/%E0%B8%AA%E0%B9%88%E0%B8%A7%E0%B8%99%E0%B8%95%E0%B8%B4%E0%B8%94%E0%B8%95%E0%B9%88%E0%B8%AD%E0%B8%9C%E0%B8%B9%E0%B9%89%E0%B9%83%E0%B8%8A%E0%B9%89%E0%B9%81%E0%B8%9A%E0%B8%9A%E0%B8%81%E0%B8%A3%E0%B8%B2%E0%B8%9F%E0%B8%B4%E0%B8%81</vt:lpwstr>
      </vt:variant>
      <vt:variant>
        <vt:lpwstr/>
      </vt:variant>
      <vt:variant>
        <vt:i4>3145854</vt:i4>
      </vt:variant>
      <vt:variant>
        <vt:i4>597</vt:i4>
      </vt:variant>
      <vt:variant>
        <vt:i4>0</vt:i4>
      </vt:variant>
      <vt:variant>
        <vt:i4>5</vt:i4>
      </vt:variant>
      <vt:variant>
        <vt:lpwstr>http://th.wikipedia.org/wiki/Mac_OS_X</vt:lpwstr>
      </vt:variant>
      <vt:variant>
        <vt:lpwstr/>
      </vt:variant>
      <vt:variant>
        <vt:i4>6750260</vt:i4>
      </vt:variant>
      <vt:variant>
        <vt:i4>594</vt:i4>
      </vt:variant>
      <vt:variant>
        <vt:i4>0</vt:i4>
      </vt:variant>
      <vt:variant>
        <vt:i4>5</vt:i4>
      </vt:variant>
      <vt:variant>
        <vt:lpwstr>http://th.wikipedia.org/wiki/NetBSD</vt:lpwstr>
      </vt:variant>
      <vt:variant>
        <vt:lpwstr/>
      </vt:variant>
      <vt:variant>
        <vt:i4>131166</vt:i4>
      </vt:variant>
      <vt:variant>
        <vt:i4>591</vt:i4>
      </vt:variant>
      <vt:variant>
        <vt:i4>0</vt:i4>
      </vt:variant>
      <vt:variant>
        <vt:i4>5</vt:i4>
      </vt:variant>
      <vt:variant>
        <vt:lpwstr>http://th.wikipedia.org/wiki/OpenBSD</vt:lpwstr>
      </vt:variant>
      <vt:variant>
        <vt:lpwstr/>
      </vt:variant>
      <vt:variant>
        <vt:i4>720983</vt:i4>
      </vt:variant>
      <vt:variant>
        <vt:i4>588</vt:i4>
      </vt:variant>
      <vt:variant>
        <vt:i4>0</vt:i4>
      </vt:variant>
      <vt:variant>
        <vt:i4>5</vt:i4>
      </vt:variant>
      <vt:variant>
        <vt:lpwstr>http://th.wikipedia.org/wiki/FreeBSD</vt:lpwstr>
      </vt:variant>
      <vt:variant>
        <vt:lpwstr/>
      </vt:variant>
      <vt:variant>
        <vt:i4>6160461</vt:i4>
      </vt:variant>
      <vt:variant>
        <vt:i4>50876</vt:i4>
      </vt:variant>
      <vt:variant>
        <vt:i4>1025</vt:i4>
      </vt:variant>
      <vt:variant>
        <vt:i4>1</vt:i4>
      </vt:variant>
      <vt:variant>
        <vt:lpwstr>http://docs.sun.com/source/816-6156-10/10ssl.gif</vt:lpwstr>
      </vt:variant>
      <vt:variant>
        <vt:lpwstr/>
      </vt:variant>
      <vt:variant>
        <vt:i4>5111899</vt:i4>
      </vt:variant>
      <vt:variant>
        <vt:i4>65680</vt:i4>
      </vt:variant>
      <vt:variant>
        <vt:i4>1030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65798</vt:i4>
      </vt:variant>
      <vt:variant>
        <vt:i4>1031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65916</vt:i4>
      </vt:variant>
      <vt:variant>
        <vt:i4>1032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66035</vt:i4>
      </vt:variant>
      <vt:variant>
        <vt:i4>1033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66153</vt:i4>
      </vt:variant>
      <vt:variant>
        <vt:i4>1034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66271</vt:i4>
      </vt:variant>
      <vt:variant>
        <vt:i4>1035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66390</vt:i4>
      </vt:variant>
      <vt:variant>
        <vt:i4>1036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66508</vt:i4>
      </vt:variant>
      <vt:variant>
        <vt:i4>1037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66626</vt:i4>
      </vt:variant>
      <vt:variant>
        <vt:i4>1038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66745</vt:i4>
      </vt:variant>
      <vt:variant>
        <vt:i4>1039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66863</vt:i4>
      </vt:variant>
      <vt:variant>
        <vt:i4>1040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66981</vt:i4>
      </vt:variant>
      <vt:variant>
        <vt:i4>1041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67116</vt:i4>
      </vt:variant>
      <vt:variant>
        <vt:i4>1042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67234</vt:i4>
      </vt:variant>
      <vt:variant>
        <vt:i4>1043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67352</vt:i4>
      </vt:variant>
      <vt:variant>
        <vt:i4>1044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67471</vt:i4>
      </vt:variant>
      <vt:variant>
        <vt:i4>1045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67589</vt:i4>
      </vt:variant>
      <vt:variant>
        <vt:i4>1046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67707</vt:i4>
      </vt:variant>
      <vt:variant>
        <vt:i4>1047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  <vt:variant>
        <vt:i4>5111899</vt:i4>
      </vt:variant>
      <vt:variant>
        <vt:i4>67826</vt:i4>
      </vt:variant>
      <vt:variant>
        <vt:i4>1048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67944</vt:i4>
      </vt:variant>
      <vt:variant>
        <vt:i4>1049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68062</vt:i4>
      </vt:variant>
      <vt:variant>
        <vt:i4>1050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68181</vt:i4>
      </vt:variant>
      <vt:variant>
        <vt:i4>1051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5111899</vt:i4>
      </vt:variant>
      <vt:variant>
        <vt:i4>68299</vt:i4>
      </vt:variant>
      <vt:variant>
        <vt:i4>1052</vt:i4>
      </vt:variant>
      <vt:variant>
        <vt:i4>1</vt:i4>
      </vt:variant>
      <vt:variant>
        <vt:lpwstr>http://www.verisign.com/stellent/groups/public/documents/image/dev041577.gif</vt:lpwstr>
      </vt:variant>
      <vt:variant>
        <vt:lpwstr/>
      </vt:variant>
      <vt:variant>
        <vt:i4>4259931</vt:i4>
      </vt:variant>
      <vt:variant>
        <vt:i4>68417</vt:i4>
      </vt:variant>
      <vt:variant>
        <vt:i4>1053</vt:i4>
      </vt:variant>
      <vt:variant>
        <vt:i4>1</vt:i4>
      </vt:variant>
      <vt:variant>
        <vt:lpwstr>http://www.verisign.com/stellent/groups/public/documents/image/dev041578.gif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creator>Pure</dc:creator>
  <cp:lastModifiedBy>Pure</cp:lastModifiedBy>
  <cp:revision>1870</cp:revision>
  <cp:lastPrinted>2019-05-13T07:21:00Z</cp:lastPrinted>
  <dcterms:created xsi:type="dcterms:W3CDTF">2018-10-19T14:35:00Z</dcterms:created>
  <dcterms:modified xsi:type="dcterms:W3CDTF">2019-05-18T11:39:00Z</dcterms:modified>
</cp:coreProperties>
</file>